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BF0" w:rsidRDefault="00831BF0">
      <w:pPr>
        <w:rPr>
          <w:lang w:eastAsia="zh-CN"/>
        </w:rPr>
      </w:pPr>
      <w:bookmarkStart w:id="0" w:name="hp_TitlePage"/>
    </w:p>
    <w:p w:rsidR="00F606B6" w:rsidRPr="000731E1" w:rsidRDefault="00EC089D" w:rsidP="00F606B6"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哈奇</w:t>
      </w:r>
      <w:r w:rsidR="007C2C64">
        <w:rPr>
          <w:rFonts w:hint="eastAsia"/>
          <w:b/>
          <w:sz w:val="30"/>
          <w:szCs w:val="30"/>
          <w:lang w:eastAsia="zh-CN"/>
        </w:rPr>
        <w:t>APP</w:t>
      </w:r>
      <w:r w:rsidR="00F606B6" w:rsidRPr="000731E1">
        <w:rPr>
          <w:rFonts w:hint="eastAsia"/>
          <w:b/>
          <w:sz w:val="30"/>
          <w:szCs w:val="30"/>
          <w:lang w:eastAsia="zh-CN"/>
        </w:rPr>
        <w:t>需求设计文档</w:t>
      </w:r>
    </w:p>
    <w:p w:rsidR="00F606B6" w:rsidRDefault="00EC089D" w:rsidP="00F606B6">
      <w:pPr>
        <w:jc w:val="center"/>
        <w:rPr>
          <w:rFonts w:ascii="宋体"/>
          <w:b/>
          <w:sz w:val="28"/>
        </w:rPr>
      </w:pPr>
      <w:r>
        <w:rPr>
          <w:rFonts w:ascii="宋体" w:hint="eastAsia"/>
          <w:b/>
          <w:sz w:val="28"/>
          <w:lang w:eastAsia="zh-CN"/>
        </w:rPr>
        <w:t>Hachi App</w:t>
      </w:r>
      <w:r w:rsidR="00F606B6">
        <w:rPr>
          <w:rFonts w:ascii="宋体" w:hint="eastAsia"/>
          <w:b/>
          <w:sz w:val="28"/>
        </w:rPr>
        <w:t xml:space="preserve"> Detail Design Document</w:t>
      </w:r>
    </w:p>
    <w:p w:rsidR="00F606B6" w:rsidRDefault="00F606B6" w:rsidP="00F606B6">
      <w:pPr>
        <w:rPr>
          <w:rFonts w:ascii="宋体"/>
          <w:b/>
          <w:sz w:val="28"/>
        </w:rPr>
      </w:pPr>
    </w:p>
    <w:p w:rsidR="00F606B6" w:rsidRPr="00326B28" w:rsidRDefault="00F606B6" w:rsidP="00F606B6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F606B6" w:rsidTr="00234BB7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F606B6" w:rsidRDefault="00F606B6" w:rsidP="00234BB7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6DF0" w:rsidRDefault="00F606B6" w:rsidP="00234BB7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 w:rsidR="00F606B6" w:rsidTr="00234BB7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F606B6" w:rsidRDefault="00F606B6" w:rsidP="00234BB7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F606B6" w:rsidRDefault="00F606B6" w:rsidP="00234BB7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F606B6" w:rsidRDefault="00F606B6" w:rsidP="00234BB7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3A32" w:rsidRDefault="007C2C64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陈斌</w:t>
            </w:r>
          </w:p>
        </w:tc>
      </w:tr>
      <w:tr w:rsidR="00F606B6" w:rsidTr="00234BB7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F606B6" w:rsidRDefault="00F606B6" w:rsidP="00234BB7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F4167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</w:t>
            </w:r>
            <w:r w:rsidR="007C2C64">
              <w:rPr>
                <w:rFonts w:ascii="Times New Roman" w:hAnsi="Times New Roman" w:hint="eastAsia"/>
                <w:color w:val="000000"/>
              </w:rPr>
              <w:t>7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06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05</w:t>
            </w:r>
          </w:p>
        </w:tc>
      </w:tr>
    </w:tbl>
    <w:p w:rsidR="00F606B6" w:rsidRDefault="00F606B6" w:rsidP="00F606B6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2017.07.04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Default="00266B5A" w:rsidP="002B532F">
            <w:pPr>
              <w:tabs>
                <w:tab w:val="left" w:pos="3855"/>
              </w:tabs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</w:t>
            </w:r>
            <w:r>
              <w:rPr>
                <w:rFonts w:ascii="Times New Roman" w:hAnsi="Times New Roman"/>
                <w:sz w:val="21"/>
                <w:lang w:eastAsia="zh-CN"/>
              </w:rPr>
              <w:t>物业缴费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</w:t>
            </w:r>
            <w:r>
              <w:rPr>
                <w:rFonts w:ascii="Times New Roman" w:hAnsi="Times New Roman"/>
                <w:sz w:val="21"/>
                <w:lang w:eastAsia="zh-CN"/>
              </w:rPr>
              <w:t>相关需求</w:t>
            </w:r>
            <w:r w:rsidR="002B532F"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18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Pr="003D66D0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修改“修改</w:t>
            </w:r>
            <w:r>
              <w:rPr>
                <w:rFonts w:ascii="Times New Roman" w:hAnsi="Times New Roman"/>
                <w:sz w:val="21"/>
                <w:lang w:eastAsia="zh-CN"/>
              </w:rPr>
              <w:t>密码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”相关</w:t>
            </w:r>
            <w:r>
              <w:rPr>
                <w:rFonts w:ascii="Times New Roman" w:hAnsi="Times New Roman"/>
                <w:sz w:val="21"/>
                <w:lang w:eastAsia="zh-CN"/>
              </w:rPr>
              <w:t>需求</w:t>
            </w:r>
          </w:p>
        </w:tc>
      </w:tr>
      <w:tr w:rsidR="004D0982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物业</w:t>
            </w:r>
            <w:r>
              <w:rPr>
                <w:rFonts w:ascii="Times New Roman" w:hAnsi="Times New Roman"/>
                <w:sz w:val="21"/>
                <w:lang w:eastAsia="zh-CN"/>
              </w:rPr>
              <w:t>缴费去掉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客服电话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  <w:p w:rsidR="004D0982" w:rsidRP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投诉</w:t>
            </w:r>
            <w:r>
              <w:rPr>
                <w:rFonts w:ascii="Times New Roman" w:hAnsi="Times New Roman"/>
                <w:sz w:val="21"/>
                <w:lang w:eastAsia="zh-CN"/>
              </w:rPr>
              <w:t>、报修、房间绑定电话调取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楼盘</w:t>
            </w:r>
            <w:r>
              <w:rPr>
                <w:rFonts w:ascii="Times New Roman" w:hAnsi="Times New Roman"/>
                <w:sz w:val="21"/>
                <w:lang w:eastAsia="zh-CN"/>
              </w:rPr>
              <w:t>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</w:tc>
      </w:tr>
      <w:tr w:rsidR="0010336F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A16CA5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</w:t>
            </w:r>
            <w:r w:rsidR="00A16CA5">
              <w:rPr>
                <w:rFonts w:ascii="Times New Roman" w:hAnsi="Times New Roman" w:hint="eastAsia"/>
                <w:sz w:val="21"/>
                <w:lang w:eastAsia="zh-CN"/>
              </w:rPr>
              <w:t>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修改手机号验证码登录规则（红字为变更部分）</w:t>
            </w:r>
            <w:hyperlink w:anchor="_手机号快捷登录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2.1.2</w:t>
              </w:r>
            </w:hyperlink>
          </w:p>
        </w:tc>
      </w:tr>
      <w:tr w:rsidR="00A16CA5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手机号注册，增加验证手机号是否被注册条件（红字为变更部分）</w:t>
            </w:r>
            <w:hyperlink w:anchor="_注册功能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2.2</w:t>
              </w:r>
            </w:hyperlink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修改“首页”结构</w:t>
            </w:r>
            <w:hyperlink w:anchor="_首页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2.4</w:t>
              </w:r>
            </w:hyperlink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“消息管理”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外化至主导航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，并增加消息内容</w:t>
            </w:r>
            <w:hyperlink w:anchor="_消息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2.5</w:t>
              </w:r>
            </w:hyperlink>
          </w:p>
        </w:tc>
      </w:tr>
      <w:tr w:rsidR="00892E08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892E08">
            <w:pPr>
              <w:tabs>
                <w:tab w:val="left" w:pos="1425"/>
              </w:tabs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  <w:r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892E0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892E08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增加“快捷发布功能”页</w:t>
            </w:r>
            <w:hyperlink w:anchor="_快捷功能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2.6</w:t>
              </w:r>
            </w:hyperlink>
          </w:p>
        </w:tc>
      </w:tr>
      <w:tr w:rsidR="00892E08" w:rsidTr="0015551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FE3871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修改“生活首页”需求（增加“图腾生活空间”推荐板块）</w:t>
            </w:r>
            <w:hyperlink w:anchor="_生活首页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2.7.3</w:t>
              </w:r>
            </w:hyperlink>
          </w:p>
        </w:tc>
      </w:tr>
      <w:tr w:rsidR="00892E08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修改“我家”首页结构</w:t>
            </w:r>
            <w:hyperlink w:anchor="_我家首页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2.8.1</w:t>
              </w:r>
            </w:hyperlink>
            <w:r>
              <w:rPr>
                <w:rFonts w:ascii="Times New Roman" w:hAnsi="Times New Roman" w:hint="eastAsia"/>
                <w:sz w:val="21"/>
                <w:lang w:eastAsia="zh-CN"/>
              </w:rPr>
              <w:t>；另增加以下需求：</w:t>
            </w:r>
          </w:p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）身份角色：业主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/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家属</w:t>
            </w:r>
            <w:hyperlink w:anchor="_我家首页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</w:t>
              </w:r>
            </w:hyperlink>
          </w:p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）社区服务模块：即社区首页入口</w:t>
            </w:r>
            <w:hyperlink w:anchor="_社区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</w:t>
              </w:r>
            </w:hyperlink>
          </w:p>
          <w:p w:rsidR="00892E08" w:rsidRDefault="00892E08" w:rsidP="002B532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3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）设置页：增加邻里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圈消息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设置</w:t>
            </w:r>
            <w:hyperlink w:anchor="_设置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v2.8.19</w:t>
              </w:r>
            </w:hyperlink>
          </w:p>
        </w:tc>
      </w:tr>
      <w:tr w:rsidR="00892E08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Pr="00074D73" w:rsidRDefault="00892E08">
            <w:pPr>
              <w:rPr>
                <w:rFonts w:ascii="Times New Roman" w:hAnsi="Times New Roman"/>
                <w:sz w:val="21"/>
                <w:lang w:eastAsia="zh-CN"/>
              </w:rPr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订单“付款成功”页，增加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Android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物理返回键的规则</w:t>
            </w:r>
            <w:hyperlink w:anchor="_付款成功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2.7.10</w:t>
              </w:r>
            </w:hyperlink>
          </w:p>
        </w:tc>
      </w:tr>
      <w:tr w:rsidR="00B77B55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B77B55" w:rsidRPr="00074D73" w:rsidRDefault="00B77B55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2017.7.31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77B55" w:rsidRDefault="00B77B5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B77B55" w:rsidRDefault="00B77B55" w:rsidP="00A16CA5">
            <w:pPr>
              <w:jc w:val="both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自动检测新版本功能</w:t>
            </w:r>
            <w:hyperlink w:anchor="_总体说明" w:history="1">
              <w:r w:rsidRPr="00B77B55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V1.</w:t>
              </w:r>
              <w:r w:rsidRPr="00B77B55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4</w:t>
              </w:r>
            </w:hyperlink>
          </w:p>
        </w:tc>
      </w:tr>
    </w:tbl>
    <w:p w:rsidR="00831BF0" w:rsidRPr="00723895" w:rsidRDefault="00831BF0">
      <w:pPr>
        <w:rPr>
          <w:lang w:eastAsia="zh-CN"/>
        </w:rPr>
        <w:sectPr w:rsidR="00831BF0" w:rsidRPr="00723895">
          <w:pgSz w:w="11909" w:h="16834"/>
          <w:pgMar w:top="1440" w:right="1224" w:bottom="1728" w:left="1195" w:header="720" w:footer="576" w:gutter="0"/>
          <w:cols w:space="720"/>
        </w:sectPr>
      </w:pPr>
    </w:p>
    <w:bookmarkEnd w:id="0"/>
    <w:p w:rsidR="00831BF0" w:rsidRDefault="00831BF0">
      <w:pPr>
        <w:rPr>
          <w:lang w:eastAsia="zh-CN"/>
        </w:rPr>
      </w:pP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1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t>目录</w:t>
      </w:r>
    </w:p>
    <w:p w:rsidR="00831BF0" w:rsidRDefault="001C72D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66E7239" wp14:editId="1620BEF7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0EDA6CA1" id="直线 81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Rj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B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B02/Rj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9179AF" w:rsidRDefault="00132DC9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hyperlink w:anchor="_Toc489002899" w:history="1">
        <w:r w:rsidR="009179AF" w:rsidRPr="007B3BDC">
          <w:rPr>
            <w:rStyle w:val="af6"/>
            <w:noProof/>
          </w:rPr>
          <w:t>1</w:t>
        </w:r>
        <w:r w:rsidR="009179AF" w:rsidRPr="007B3BDC">
          <w:rPr>
            <w:rStyle w:val="af6"/>
            <w:rFonts w:hint="eastAsia"/>
            <w:noProof/>
          </w:rPr>
          <w:t xml:space="preserve"> 需求概括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_Toc489002899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0" w:history="1">
        <w:r w:rsidR="009179AF" w:rsidRPr="007B3BDC">
          <w:rPr>
            <w:rStyle w:val="af6"/>
            <w:noProof/>
          </w:rPr>
          <w:t>1.1</w:t>
        </w:r>
        <w:r w:rsidR="009179AF" w:rsidRPr="007B3BDC">
          <w:rPr>
            <w:rStyle w:val="af6"/>
            <w:rFonts w:hint="eastAsia"/>
            <w:noProof/>
          </w:rPr>
          <w:t xml:space="preserve"> 产品解释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1" w:history="1">
        <w:r w:rsidR="009179AF" w:rsidRPr="007B3BDC">
          <w:rPr>
            <w:rStyle w:val="af6"/>
            <w:noProof/>
          </w:rPr>
          <w:t>1.2</w:t>
        </w:r>
        <w:r w:rsidR="009179AF" w:rsidRPr="007B3BDC">
          <w:rPr>
            <w:rStyle w:val="af6"/>
            <w:rFonts w:hint="eastAsia"/>
            <w:noProof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2" w:history="1">
        <w:r w:rsidR="009179AF" w:rsidRPr="007B3BDC">
          <w:rPr>
            <w:rStyle w:val="af6"/>
            <w:noProof/>
          </w:rPr>
          <w:t>1.3</w:t>
        </w:r>
        <w:r w:rsidR="009179AF" w:rsidRPr="007B3BDC">
          <w:rPr>
            <w:rStyle w:val="af6"/>
            <w:rFonts w:hint="eastAsia"/>
            <w:noProof/>
          </w:rPr>
          <w:t xml:space="preserve"> 功能概括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3" w:history="1">
        <w:r w:rsidR="009179AF" w:rsidRPr="007B3BDC">
          <w:rPr>
            <w:rStyle w:val="af6"/>
            <w:noProof/>
          </w:rPr>
          <w:t>1.4</w:t>
        </w:r>
        <w:r w:rsidR="009179AF" w:rsidRPr="007B3BDC">
          <w:rPr>
            <w:rStyle w:val="af6"/>
            <w:rFonts w:hint="eastAsia"/>
            <w:noProof/>
          </w:rPr>
          <w:t xml:space="preserve"> 总体说明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4" w:history="1">
        <w:r w:rsidR="009179AF" w:rsidRPr="007B3BDC">
          <w:rPr>
            <w:rStyle w:val="af6"/>
            <w:noProof/>
          </w:rPr>
          <w:t>1.5</w:t>
        </w:r>
        <w:r w:rsidR="009179AF" w:rsidRPr="007B3BDC">
          <w:rPr>
            <w:rStyle w:val="af6"/>
            <w:rFonts w:hint="eastAsia"/>
            <w:noProof/>
          </w:rPr>
          <w:t xml:space="preserve"> 统计数据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AA4CBC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5" w:history="1">
        <w:r w:rsidR="009179AF" w:rsidRPr="007B3BDC">
          <w:rPr>
            <w:rStyle w:val="af6"/>
            <w:noProof/>
          </w:rPr>
          <w:t>2</w:t>
        </w:r>
        <w:r w:rsidR="009179AF" w:rsidRPr="007B3BDC">
          <w:rPr>
            <w:rStyle w:val="af6"/>
            <w:rFonts w:hint="eastAsia"/>
            <w:noProof/>
          </w:rPr>
          <w:t xml:space="preserve"> 功能说明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6" w:history="1">
        <w:r w:rsidR="009179AF" w:rsidRPr="007B3BDC">
          <w:rPr>
            <w:rStyle w:val="af6"/>
            <w:noProof/>
          </w:rPr>
          <w:t>2.1</w:t>
        </w:r>
        <w:r w:rsidR="009179AF" w:rsidRPr="007B3BDC">
          <w:rPr>
            <w:rStyle w:val="af6"/>
            <w:rFonts w:hint="eastAsia"/>
            <w:noProof/>
          </w:rPr>
          <w:t xml:space="preserve"> 登录功能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7" w:history="1">
        <w:r w:rsidR="009179AF" w:rsidRPr="007B3BDC">
          <w:rPr>
            <w:rStyle w:val="af6"/>
            <w:noProof/>
            <w:lang w:eastAsia="zh-CN"/>
          </w:rPr>
          <w:t>2.1.1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账户密码登录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8" w:history="1">
        <w:r w:rsidR="009179AF" w:rsidRPr="007B3BDC">
          <w:rPr>
            <w:rStyle w:val="af6"/>
            <w:noProof/>
            <w:lang w:eastAsia="zh-CN"/>
          </w:rPr>
          <w:t>2.1.2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手机号快捷登录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9" w:history="1">
        <w:r w:rsidR="009179AF" w:rsidRPr="007B3BDC">
          <w:rPr>
            <w:rStyle w:val="af6"/>
            <w:noProof/>
            <w:lang w:eastAsia="zh-CN"/>
          </w:rPr>
          <w:t>2.1.3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异地登录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0" w:history="1">
        <w:r w:rsidR="009179AF" w:rsidRPr="007B3BDC">
          <w:rPr>
            <w:rStyle w:val="af6"/>
            <w:noProof/>
            <w:lang w:eastAsia="zh-CN"/>
          </w:rPr>
          <w:t>2.1.4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忘记密码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1" w:history="1">
        <w:r w:rsidR="009179AF" w:rsidRPr="007B3BDC">
          <w:rPr>
            <w:rStyle w:val="af6"/>
            <w:noProof/>
            <w:lang w:val="zh-CN" w:eastAsia="zh-CN"/>
          </w:rPr>
          <w:t>2.1.4.1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手机号验证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2" w:history="1">
        <w:r w:rsidR="009179AF" w:rsidRPr="007B3BDC">
          <w:rPr>
            <w:rStyle w:val="af6"/>
            <w:noProof/>
            <w:lang w:val="zh-CN" w:eastAsia="zh-CN"/>
          </w:rPr>
          <w:t>2.1.4.2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3" w:history="1">
        <w:r w:rsidR="009179AF" w:rsidRPr="007B3BDC">
          <w:rPr>
            <w:rStyle w:val="af6"/>
            <w:noProof/>
          </w:rPr>
          <w:t>2.2</w:t>
        </w:r>
        <w:r w:rsidR="009179AF" w:rsidRPr="007B3BDC">
          <w:rPr>
            <w:rStyle w:val="af6"/>
            <w:rFonts w:hint="eastAsia"/>
            <w:noProof/>
          </w:rPr>
          <w:t xml:space="preserve"> 注册功能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4" w:history="1">
        <w:r w:rsidR="009179AF" w:rsidRPr="007B3BDC">
          <w:rPr>
            <w:rStyle w:val="af6"/>
            <w:noProof/>
          </w:rPr>
          <w:t>2.3</w:t>
        </w:r>
        <w:r w:rsidR="009179AF" w:rsidRPr="007B3BDC">
          <w:rPr>
            <w:rStyle w:val="af6"/>
            <w:rFonts w:hint="eastAsia"/>
            <w:noProof/>
          </w:rPr>
          <w:t xml:space="preserve"> 切换小区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5" w:history="1">
        <w:r w:rsidR="009179AF" w:rsidRPr="007B3BDC">
          <w:rPr>
            <w:rStyle w:val="af6"/>
            <w:noProof/>
            <w:lang w:eastAsia="zh-CN"/>
          </w:rPr>
          <w:t>2.3.1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选择城市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6" w:history="1">
        <w:r w:rsidR="009179AF" w:rsidRPr="007B3BDC">
          <w:rPr>
            <w:rStyle w:val="af6"/>
            <w:noProof/>
            <w:lang w:eastAsia="zh-CN"/>
          </w:rPr>
          <w:t>2.3.2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7" w:history="1">
        <w:r w:rsidR="009179AF" w:rsidRPr="007B3BDC">
          <w:rPr>
            <w:rStyle w:val="af6"/>
            <w:noProof/>
          </w:rPr>
          <w:t>2.4</w:t>
        </w:r>
        <w:r w:rsidR="009179AF" w:rsidRPr="007B3BDC">
          <w:rPr>
            <w:rStyle w:val="af6"/>
            <w:rFonts w:hint="eastAsia"/>
            <w:noProof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8" w:history="1">
        <w:r w:rsidR="009179AF" w:rsidRPr="007B3BDC">
          <w:rPr>
            <w:rStyle w:val="af6"/>
            <w:noProof/>
            <w:lang w:eastAsia="zh-CN"/>
          </w:rPr>
          <w:t>2.4.1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楼盘名称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9" w:history="1">
        <w:r w:rsidR="009179AF" w:rsidRPr="007B3BDC">
          <w:rPr>
            <w:rStyle w:val="af6"/>
            <w:noProof/>
            <w:lang w:eastAsia="zh-CN"/>
          </w:rPr>
          <w:t>2.4.2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0" w:history="1">
        <w:r w:rsidR="009179AF" w:rsidRPr="007B3BDC">
          <w:rPr>
            <w:rStyle w:val="af6"/>
            <w:noProof/>
            <w:lang w:val="zh-CN" w:eastAsia="zh-CN"/>
          </w:rPr>
          <w:t>2.4.2.1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1" w:history="1">
        <w:r w:rsidR="009179AF" w:rsidRPr="007B3BDC">
          <w:rPr>
            <w:rStyle w:val="af6"/>
            <w:noProof/>
            <w:lang w:eastAsia="zh-CN"/>
          </w:rPr>
          <w:t>2.4.3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常用应用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2" w:history="1">
        <w:r w:rsidR="009179AF" w:rsidRPr="007B3BDC">
          <w:rPr>
            <w:rStyle w:val="af6"/>
            <w:noProof/>
            <w:lang w:val="zh-CN" w:eastAsia="zh-CN"/>
          </w:rPr>
          <w:t>2.4.3.1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全部应用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3" w:history="1">
        <w:r w:rsidR="009179AF" w:rsidRPr="007B3BDC">
          <w:rPr>
            <w:rStyle w:val="af6"/>
            <w:noProof/>
            <w:lang w:eastAsia="zh-CN"/>
          </w:rPr>
          <w:t>2.4.4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4" w:history="1">
        <w:r w:rsidR="009179AF" w:rsidRPr="007B3BDC">
          <w:rPr>
            <w:rStyle w:val="af6"/>
            <w:noProof/>
            <w:lang w:eastAsia="zh-CN"/>
          </w:rPr>
          <w:t>2.4.5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邻里发言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5" w:history="1">
        <w:r w:rsidR="009179AF" w:rsidRPr="007B3BDC">
          <w:rPr>
            <w:rStyle w:val="af6"/>
            <w:noProof/>
            <w:lang w:eastAsia="zh-CN"/>
          </w:rPr>
          <w:t>2.4.6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导航模块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6" w:history="1">
        <w:r w:rsidR="009179AF" w:rsidRPr="007B3BDC">
          <w:rPr>
            <w:rStyle w:val="af6"/>
            <w:noProof/>
            <w:lang w:eastAsia="zh-CN"/>
          </w:rPr>
          <w:t>2.4.7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领取优惠券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7" w:history="1">
        <w:r w:rsidR="009179AF" w:rsidRPr="007B3BDC">
          <w:rPr>
            <w:rStyle w:val="af6"/>
            <w:noProof/>
          </w:rPr>
          <w:t>2.5</w:t>
        </w:r>
        <w:r w:rsidR="009179AF" w:rsidRPr="007B3BDC">
          <w:rPr>
            <w:rStyle w:val="af6"/>
            <w:rFonts w:hint="eastAsia"/>
            <w:noProof/>
          </w:rPr>
          <w:t xml:space="preserve"> 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8" w:history="1">
        <w:r w:rsidR="009179AF" w:rsidRPr="007B3BDC">
          <w:rPr>
            <w:rStyle w:val="af6"/>
            <w:noProof/>
            <w:lang w:eastAsia="zh-CN"/>
          </w:rPr>
          <w:t>2.5.1 @</w:t>
        </w:r>
        <w:r w:rsidR="009179AF" w:rsidRPr="007B3BDC">
          <w:rPr>
            <w:rStyle w:val="af6"/>
            <w:rFonts w:hint="eastAsia"/>
            <w:noProof/>
            <w:lang w:eastAsia="zh-CN"/>
          </w:rPr>
          <w:t>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9" w:history="1">
        <w:r w:rsidR="009179AF" w:rsidRPr="007B3BDC">
          <w:rPr>
            <w:rStyle w:val="af6"/>
            <w:noProof/>
            <w:lang w:eastAsia="zh-CN"/>
          </w:rPr>
          <w:t>2.5.2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评论消息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0" w:history="1">
        <w:r w:rsidR="009179AF" w:rsidRPr="007B3BDC">
          <w:rPr>
            <w:rStyle w:val="af6"/>
            <w:noProof/>
            <w:lang w:eastAsia="zh-CN"/>
          </w:rPr>
          <w:t>2.5.3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点赞消息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1" w:history="1">
        <w:r w:rsidR="009179AF" w:rsidRPr="007B3BDC">
          <w:rPr>
            <w:rStyle w:val="af6"/>
            <w:noProof/>
            <w:lang w:eastAsia="zh-CN"/>
          </w:rPr>
          <w:t>2.5.4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订单消息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2" w:history="1">
        <w:r w:rsidR="009179AF" w:rsidRPr="007B3BDC">
          <w:rPr>
            <w:rStyle w:val="af6"/>
            <w:noProof/>
            <w:lang w:eastAsia="zh-CN"/>
          </w:rPr>
          <w:t>2.5.5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管理员消息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3" w:history="1">
        <w:r w:rsidR="009179AF" w:rsidRPr="007B3BDC">
          <w:rPr>
            <w:rStyle w:val="af6"/>
            <w:noProof/>
          </w:rPr>
          <w:t>2.6</w:t>
        </w:r>
        <w:r w:rsidR="009179AF" w:rsidRPr="007B3BDC">
          <w:rPr>
            <w:rStyle w:val="af6"/>
            <w:rFonts w:hint="eastAsia"/>
            <w:noProof/>
          </w:rPr>
          <w:t xml:space="preserve"> 快捷功能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4" w:history="1">
        <w:r w:rsidR="009179AF" w:rsidRPr="007B3BDC">
          <w:rPr>
            <w:rStyle w:val="af6"/>
            <w:noProof/>
          </w:rPr>
          <w:t>2.7</w:t>
        </w:r>
        <w:r w:rsidR="009179AF" w:rsidRPr="007B3BDC">
          <w:rPr>
            <w:rStyle w:val="af6"/>
            <w:rFonts w:hint="eastAsia"/>
            <w:noProof/>
          </w:rPr>
          <w:t xml:space="preserve"> 生活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5" w:history="1">
        <w:r w:rsidR="009179AF" w:rsidRPr="007B3BDC">
          <w:rPr>
            <w:rStyle w:val="af6"/>
            <w:noProof/>
            <w:lang w:eastAsia="zh-CN"/>
          </w:rPr>
          <w:t>2.7.1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6" w:history="1">
        <w:r w:rsidR="009179AF" w:rsidRPr="007B3BDC">
          <w:rPr>
            <w:rStyle w:val="af6"/>
            <w:noProof/>
            <w:lang w:eastAsia="zh-CN"/>
          </w:rPr>
          <w:t>2.7.2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结构关系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7" w:history="1">
        <w:r w:rsidR="009179AF" w:rsidRPr="007B3BDC">
          <w:rPr>
            <w:rStyle w:val="af6"/>
            <w:noProof/>
            <w:lang w:eastAsia="zh-CN"/>
          </w:rPr>
          <w:t>2.7.3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生活首页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8" w:history="1">
        <w:r w:rsidR="009179AF" w:rsidRPr="007B3BDC">
          <w:rPr>
            <w:rStyle w:val="af6"/>
            <w:noProof/>
            <w:lang w:val="zh-CN" w:eastAsia="zh-CN"/>
          </w:rPr>
          <w:t>2.7.3.1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9" w:history="1">
        <w:r w:rsidR="009179AF" w:rsidRPr="007B3BDC">
          <w:rPr>
            <w:rStyle w:val="af6"/>
            <w:noProof/>
            <w:lang w:val="zh-CN" w:eastAsia="zh-CN"/>
          </w:rPr>
          <w:t>2.7.3.2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0" w:history="1">
        <w:r w:rsidR="009179AF" w:rsidRPr="007B3BDC">
          <w:rPr>
            <w:rStyle w:val="af6"/>
            <w:noProof/>
            <w:lang w:val="zh-CN" w:eastAsia="zh-CN"/>
          </w:rPr>
          <w:t>2.7.3.3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1" w:history="1">
        <w:r w:rsidR="009179AF" w:rsidRPr="007B3BDC">
          <w:rPr>
            <w:rStyle w:val="af6"/>
            <w:noProof/>
            <w:lang w:val="zh-CN" w:eastAsia="zh-CN"/>
          </w:rPr>
          <w:t>2.7.3.4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团购显示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2" w:history="1">
        <w:r w:rsidR="009179AF" w:rsidRPr="007B3BDC">
          <w:rPr>
            <w:rStyle w:val="af6"/>
            <w:noProof/>
            <w:lang w:val="zh-CN" w:eastAsia="zh-CN"/>
          </w:rPr>
          <w:t>2.7.3.5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专题推荐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3" w:history="1">
        <w:r w:rsidR="009179AF" w:rsidRPr="007B3BDC">
          <w:rPr>
            <w:rStyle w:val="af6"/>
            <w:noProof/>
            <w:lang w:val="zh-CN" w:eastAsia="zh-CN"/>
          </w:rPr>
          <w:t>2.7.3.6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中部商家推荐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4" w:history="1">
        <w:r w:rsidR="009179AF" w:rsidRPr="007B3BDC">
          <w:rPr>
            <w:rStyle w:val="af6"/>
            <w:noProof/>
            <w:lang w:val="zh-CN" w:eastAsia="zh-CN"/>
          </w:rPr>
          <w:t>2.7.3.7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底部推荐商家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5" w:history="1">
        <w:r w:rsidR="009179AF" w:rsidRPr="007B3BDC">
          <w:rPr>
            <w:rStyle w:val="af6"/>
            <w:noProof/>
            <w:lang w:eastAsia="zh-CN"/>
          </w:rPr>
          <w:t>2.7.4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6" w:history="1">
        <w:r w:rsidR="009179AF" w:rsidRPr="007B3BDC">
          <w:rPr>
            <w:rStyle w:val="af6"/>
            <w:noProof/>
            <w:lang w:val="zh-CN" w:eastAsia="zh-CN"/>
          </w:rPr>
          <w:t>2.7.4.1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7" w:history="1">
        <w:r w:rsidR="009179AF" w:rsidRPr="007B3BDC">
          <w:rPr>
            <w:rStyle w:val="af6"/>
            <w:noProof/>
            <w:lang w:val="zh-CN" w:eastAsia="zh-CN"/>
          </w:rPr>
          <w:t>2.7.4.2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8" w:history="1">
        <w:r w:rsidR="009179AF" w:rsidRPr="007B3BDC">
          <w:rPr>
            <w:rStyle w:val="af6"/>
            <w:noProof/>
            <w:lang w:val="zh-CN" w:eastAsia="zh-CN"/>
          </w:rPr>
          <w:t>2.7.4.3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9" w:history="1">
        <w:r w:rsidR="009179AF" w:rsidRPr="007B3BDC">
          <w:rPr>
            <w:rStyle w:val="af6"/>
            <w:noProof/>
            <w:lang w:val="zh-CN" w:eastAsia="zh-CN"/>
          </w:rPr>
          <w:t>2.7.4.4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商家商品列表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0" w:history="1">
        <w:r w:rsidR="009179AF" w:rsidRPr="007B3BDC">
          <w:rPr>
            <w:rStyle w:val="af6"/>
            <w:noProof/>
            <w:lang w:val="zh-CN" w:eastAsia="zh-CN"/>
          </w:rPr>
          <w:t>2.7.4.5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1" w:history="1">
        <w:r w:rsidR="009179AF" w:rsidRPr="007B3BDC">
          <w:rPr>
            <w:rStyle w:val="af6"/>
            <w:noProof/>
            <w:lang w:val="zh-CN" w:eastAsia="zh-CN"/>
          </w:rPr>
          <w:t>2.7.4.6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2" w:history="1">
        <w:r w:rsidR="009179AF" w:rsidRPr="007B3BDC">
          <w:rPr>
            <w:rStyle w:val="af6"/>
            <w:noProof/>
            <w:lang w:eastAsia="zh-CN"/>
          </w:rPr>
          <w:t>2.7.4.7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3" w:history="1">
        <w:r w:rsidR="009179AF" w:rsidRPr="007B3BDC">
          <w:rPr>
            <w:rStyle w:val="af6"/>
            <w:noProof/>
            <w:lang w:eastAsia="zh-CN"/>
          </w:rPr>
          <w:t>2.7.4.8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4" w:history="1">
        <w:r w:rsidR="009179AF" w:rsidRPr="007B3BDC">
          <w:rPr>
            <w:rStyle w:val="af6"/>
            <w:noProof/>
            <w:lang w:val="zh-CN" w:eastAsia="zh-CN"/>
          </w:rPr>
          <w:t>2.7.4.9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选择配送时间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5" w:history="1">
        <w:r w:rsidR="009179AF" w:rsidRPr="007B3BDC">
          <w:rPr>
            <w:rStyle w:val="af6"/>
            <w:noProof/>
            <w:lang w:val="zh-CN" w:eastAsia="zh-CN"/>
          </w:rPr>
          <w:t>2.7.4.10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6" w:history="1">
        <w:r w:rsidR="009179AF" w:rsidRPr="007B3BDC">
          <w:rPr>
            <w:rStyle w:val="af6"/>
            <w:noProof/>
            <w:lang w:val="zh-CN" w:eastAsia="zh-CN"/>
          </w:rPr>
          <w:t>2.7.4.11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7" w:history="1">
        <w:r w:rsidR="009179AF" w:rsidRPr="007B3BDC">
          <w:rPr>
            <w:rStyle w:val="af6"/>
            <w:noProof/>
            <w:lang w:eastAsia="zh-CN"/>
          </w:rPr>
          <w:t>2.7.5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8" w:history="1">
        <w:r w:rsidR="009179AF" w:rsidRPr="007B3BDC">
          <w:rPr>
            <w:rStyle w:val="af6"/>
            <w:noProof/>
            <w:lang w:val="zh-CN" w:eastAsia="zh-CN"/>
          </w:rPr>
          <w:t>2.7.5.1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9" w:history="1">
        <w:r w:rsidR="009179AF" w:rsidRPr="007B3BDC">
          <w:rPr>
            <w:rStyle w:val="af6"/>
            <w:noProof/>
            <w:lang w:val="zh-CN" w:eastAsia="zh-CN"/>
          </w:rPr>
          <w:t>2.7.5.2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0" w:history="1">
        <w:r w:rsidR="009179AF" w:rsidRPr="007B3BDC">
          <w:rPr>
            <w:rStyle w:val="af6"/>
            <w:noProof/>
            <w:lang w:val="zh-CN" w:eastAsia="zh-CN"/>
          </w:rPr>
          <w:t>2.7.5.3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1" w:history="1">
        <w:r w:rsidR="009179AF" w:rsidRPr="007B3BDC">
          <w:rPr>
            <w:rStyle w:val="af6"/>
            <w:noProof/>
            <w:lang w:val="zh-CN" w:eastAsia="zh-CN"/>
          </w:rPr>
          <w:t>2.7.5.4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商家服务列表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2" w:history="1">
        <w:r w:rsidR="009179AF" w:rsidRPr="007B3BDC">
          <w:rPr>
            <w:rStyle w:val="af6"/>
            <w:noProof/>
            <w:lang w:val="zh-CN" w:eastAsia="zh-CN"/>
          </w:rPr>
          <w:t>2.7.5.5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3" w:history="1">
        <w:r w:rsidR="009179AF" w:rsidRPr="007B3BDC">
          <w:rPr>
            <w:rStyle w:val="af6"/>
            <w:noProof/>
            <w:lang w:eastAsia="zh-CN"/>
          </w:rPr>
          <w:t>2.7.5.6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4" w:history="1">
        <w:r w:rsidR="009179AF" w:rsidRPr="007B3BDC">
          <w:rPr>
            <w:rStyle w:val="af6"/>
            <w:noProof/>
            <w:lang w:eastAsia="zh-CN"/>
          </w:rPr>
          <w:t>2.7.5.7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5" w:history="1">
        <w:r w:rsidR="009179AF" w:rsidRPr="007B3BDC">
          <w:rPr>
            <w:rStyle w:val="af6"/>
            <w:noProof/>
            <w:lang w:val="zh-CN" w:eastAsia="zh-CN"/>
          </w:rPr>
          <w:t>2.7.5.8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选择预约时间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6" w:history="1">
        <w:r w:rsidR="009179AF" w:rsidRPr="007B3BDC">
          <w:rPr>
            <w:rStyle w:val="af6"/>
            <w:noProof/>
            <w:lang w:eastAsia="zh-CN"/>
          </w:rPr>
          <w:t>2.7.6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7" w:history="1">
        <w:r w:rsidR="009179AF" w:rsidRPr="007B3BDC">
          <w:rPr>
            <w:rStyle w:val="af6"/>
            <w:noProof/>
            <w:lang w:val="zh-CN" w:eastAsia="zh-CN"/>
          </w:rPr>
          <w:t>2.7.6.1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8" w:history="1">
        <w:r w:rsidR="009179AF" w:rsidRPr="007B3BDC">
          <w:rPr>
            <w:rStyle w:val="af6"/>
            <w:noProof/>
            <w:lang w:val="zh-CN" w:eastAsia="zh-CN"/>
          </w:rPr>
          <w:t>2.7.6.2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9" w:history="1">
        <w:r w:rsidR="009179AF" w:rsidRPr="007B3BDC">
          <w:rPr>
            <w:rStyle w:val="af6"/>
            <w:noProof/>
            <w:lang w:val="zh-CN" w:eastAsia="zh-CN"/>
          </w:rPr>
          <w:t>2.7.6.3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0" w:history="1">
        <w:r w:rsidR="009179AF" w:rsidRPr="007B3BDC">
          <w:rPr>
            <w:rStyle w:val="af6"/>
            <w:noProof/>
            <w:lang w:val="zh-CN" w:eastAsia="zh-CN"/>
          </w:rPr>
          <w:t>2.7.6.4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商家课程列表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1" w:history="1">
        <w:r w:rsidR="009179AF" w:rsidRPr="007B3BDC">
          <w:rPr>
            <w:rStyle w:val="af6"/>
            <w:noProof/>
            <w:lang w:val="zh-CN" w:eastAsia="zh-CN"/>
          </w:rPr>
          <w:t>2.7.6.5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2" w:history="1">
        <w:r w:rsidR="009179AF" w:rsidRPr="007B3BDC">
          <w:rPr>
            <w:rStyle w:val="af6"/>
            <w:noProof/>
            <w:lang w:eastAsia="zh-CN"/>
          </w:rPr>
          <w:t>2.7.6.6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3" w:history="1">
        <w:r w:rsidR="009179AF" w:rsidRPr="007B3BDC">
          <w:rPr>
            <w:rStyle w:val="af6"/>
            <w:noProof/>
            <w:lang w:eastAsia="zh-CN"/>
          </w:rPr>
          <w:t>2.7.6.7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4" w:history="1">
        <w:r w:rsidR="009179AF" w:rsidRPr="007B3BDC">
          <w:rPr>
            <w:rStyle w:val="af6"/>
            <w:noProof/>
            <w:lang w:eastAsia="zh-CN"/>
          </w:rPr>
          <w:t>2.7.7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5" w:history="1">
        <w:r w:rsidR="009179AF" w:rsidRPr="007B3BDC">
          <w:rPr>
            <w:rStyle w:val="af6"/>
            <w:noProof/>
            <w:lang w:val="zh-CN" w:eastAsia="zh-CN"/>
          </w:rPr>
          <w:t>2.7.7.1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6" w:history="1">
        <w:r w:rsidR="009179AF" w:rsidRPr="007B3BDC">
          <w:rPr>
            <w:rStyle w:val="af6"/>
            <w:noProof/>
            <w:lang w:val="zh-CN" w:eastAsia="zh-CN"/>
          </w:rPr>
          <w:t>2.7.7.2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7" w:history="1">
        <w:r w:rsidR="009179AF" w:rsidRPr="007B3BDC">
          <w:rPr>
            <w:rStyle w:val="af6"/>
            <w:noProof/>
            <w:lang w:val="zh-CN" w:eastAsia="zh-CN"/>
          </w:rPr>
          <w:t>2.7.7.3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8" w:history="1">
        <w:r w:rsidR="009179AF" w:rsidRPr="007B3BDC">
          <w:rPr>
            <w:rStyle w:val="af6"/>
            <w:noProof/>
            <w:lang w:val="zh-CN" w:eastAsia="zh-CN"/>
          </w:rPr>
          <w:t>2.7.7.4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商家场地预约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9" w:history="1">
        <w:r w:rsidR="009179AF" w:rsidRPr="007B3BDC">
          <w:rPr>
            <w:rStyle w:val="af6"/>
            <w:noProof/>
            <w:lang w:eastAsia="zh-CN"/>
          </w:rPr>
          <w:t>2.7.7.5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0" w:history="1">
        <w:r w:rsidR="009179AF" w:rsidRPr="007B3BDC">
          <w:rPr>
            <w:rStyle w:val="af6"/>
            <w:noProof/>
            <w:lang w:eastAsia="zh-CN"/>
          </w:rPr>
          <w:t>2.7.7.6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1" w:history="1">
        <w:r w:rsidR="009179AF" w:rsidRPr="007B3BDC">
          <w:rPr>
            <w:rStyle w:val="af6"/>
            <w:noProof/>
            <w:lang w:eastAsia="zh-CN"/>
          </w:rPr>
          <w:t>2.7.8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精品团购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2" w:history="1">
        <w:r w:rsidR="009179AF" w:rsidRPr="007B3BDC">
          <w:rPr>
            <w:rStyle w:val="af6"/>
            <w:noProof/>
            <w:lang w:val="zh-CN" w:eastAsia="zh-CN"/>
          </w:rPr>
          <w:t>2.7.8.1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3" w:history="1">
        <w:r w:rsidR="009179AF" w:rsidRPr="007B3BDC">
          <w:rPr>
            <w:rStyle w:val="af6"/>
            <w:noProof/>
            <w:lang w:val="zh-CN" w:eastAsia="zh-CN"/>
          </w:rPr>
          <w:t>2.7.8.2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4" w:history="1">
        <w:r w:rsidR="009179AF" w:rsidRPr="007B3BDC">
          <w:rPr>
            <w:rStyle w:val="af6"/>
            <w:noProof/>
            <w:lang w:val="zh-CN" w:eastAsia="zh-CN"/>
          </w:rPr>
          <w:t>2.7.8.3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模块活动列表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5" w:history="1">
        <w:r w:rsidR="009179AF" w:rsidRPr="007B3BDC">
          <w:rPr>
            <w:rStyle w:val="af6"/>
            <w:noProof/>
            <w:lang w:val="zh-CN" w:eastAsia="zh-CN"/>
          </w:rPr>
          <w:t>2.7.8.4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团购活动详情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6" w:history="1">
        <w:r w:rsidR="009179AF" w:rsidRPr="007B3BDC">
          <w:rPr>
            <w:rStyle w:val="af6"/>
            <w:noProof/>
            <w:lang w:eastAsia="zh-CN"/>
          </w:rPr>
          <w:t>2.7.8.5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7" w:history="1">
        <w:r w:rsidR="009179AF" w:rsidRPr="007B3BDC">
          <w:rPr>
            <w:rStyle w:val="af6"/>
            <w:noProof/>
            <w:lang w:eastAsia="zh-CN"/>
          </w:rPr>
          <w:t>2.7.9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订单支付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8" w:history="1">
        <w:r w:rsidR="009179AF" w:rsidRPr="007B3BDC">
          <w:rPr>
            <w:rStyle w:val="af6"/>
            <w:noProof/>
            <w:lang w:eastAsia="zh-CN"/>
          </w:rPr>
          <w:t>2.7.10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付款成功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9" w:history="1">
        <w:r w:rsidR="009179AF" w:rsidRPr="007B3BDC">
          <w:rPr>
            <w:rStyle w:val="af6"/>
            <w:noProof/>
            <w:lang w:eastAsia="zh-CN"/>
          </w:rPr>
          <w:t>2.7.11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下单赠送优惠券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0" w:history="1">
        <w:r w:rsidR="009179AF" w:rsidRPr="007B3BDC">
          <w:rPr>
            <w:rStyle w:val="af6"/>
            <w:noProof/>
          </w:rPr>
          <w:t>2.8</w:t>
        </w:r>
        <w:r w:rsidR="009179AF" w:rsidRPr="007B3BDC">
          <w:rPr>
            <w:rStyle w:val="af6"/>
            <w:rFonts w:hint="eastAsia"/>
            <w:noProof/>
          </w:rPr>
          <w:t xml:space="preserve"> 我家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1" w:history="1">
        <w:r w:rsidR="009179AF" w:rsidRPr="007B3BDC">
          <w:rPr>
            <w:rStyle w:val="af6"/>
            <w:noProof/>
            <w:lang w:eastAsia="zh-CN"/>
          </w:rPr>
          <w:t>2.8.1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2" w:history="1">
        <w:r w:rsidR="009179AF" w:rsidRPr="007B3BDC">
          <w:rPr>
            <w:rStyle w:val="af6"/>
            <w:noProof/>
            <w:lang w:eastAsia="zh-CN"/>
          </w:rPr>
          <w:t>2.8.2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个人资料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3" w:history="1">
        <w:r w:rsidR="009179AF" w:rsidRPr="007B3BDC">
          <w:rPr>
            <w:rStyle w:val="af6"/>
            <w:noProof/>
            <w:lang w:eastAsia="zh-CN"/>
          </w:rPr>
          <w:t>2.8.3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地址管理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4" w:history="1">
        <w:r w:rsidR="009179AF" w:rsidRPr="007B3BDC">
          <w:rPr>
            <w:rStyle w:val="af6"/>
            <w:noProof/>
            <w:lang w:val="zh-CN" w:eastAsia="zh-CN"/>
          </w:rPr>
          <w:t>2.8.3.1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新增地址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5" w:history="1">
        <w:r w:rsidR="009179AF" w:rsidRPr="007B3BDC">
          <w:rPr>
            <w:rStyle w:val="af6"/>
            <w:noProof/>
            <w:lang w:eastAsia="zh-CN"/>
          </w:rPr>
          <w:t>2.8.4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6" w:history="1">
        <w:r w:rsidR="009179AF" w:rsidRPr="007B3BDC">
          <w:rPr>
            <w:rStyle w:val="af6"/>
            <w:noProof/>
            <w:lang w:eastAsia="zh-CN"/>
          </w:rPr>
          <w:t>2.8.5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我的钱包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7" w:history="1">
        <w:r w:rsidR="009179AF" w:rsidRPr="007B3BDC">
          <w:rPr>
            <w:rStyle w:val="af6"/>
            <w:noProof/>
            <w:lang w:val="zh-CN" w:eastAsia="zh-CN"/>
          </w:rPr>
          <w:t>2.8.5.1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需求介绍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8" w:history="1">
        <w:r w:rsidR="009179AF" w:rsidRPr="007B3BDC">
          <w:rPr>
            <w:rStyle w:val="af6"/>
            <w:noProof/>
            <w:lang w:val="zh-CN" w:eastAsia="zh-CN"/>
          </w:rPr>
          <w:t>2.8.5.2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9" w:history="1">
        <w:r w:rsidR="009179AF" w:rsidRPr="007B3BDC">
          <w:rPr>
            <w:rStyle w:val="af6"/>
            <w:noProof/>
            <w:lang w:val="zh-CN" w:eastAsia="zh-CN"/>
          </w:rPr>
          <w:t>2.8.5.3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页面规则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0" w:history="1">
        <w:r w:rsidR="009179AF" w:rsidRPr="007B3BDC">
          <w:rPr>
            <w:rStyle w:val="af6"/>
            <w:noProof/>
            <w:lang w:val="zh-CN" w:eastAsia="zh-CN"/>
          </w:rPr>
          <w:t>2.8.5.4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钱包充值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1" w:history="1">
        <w:r w:rsidR="009179AF" w:rsidRPr="007B3BDC">
          <w:rPr>
            <w:rStyle w:val="af6"/>
            <w:noProof/>
            <w:lang w:val="zh-CN" w:eastAsia="zh-CN"/>
          </w:rPr>
          <w:t>2.8.5.5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确认充值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2" w:history="1">
        <w:r w:rsidR="009179AF" w:rsidRPr="007B3BDC">
          <w:rPr>
            <w:rStyle w:val="af6"/>
            <w:noProof/>
            <w:lang w:val="zh-CN" w:eastAsia="zh-CN"/>
          </w:rPr>
          <w:t>2.8.5.6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余额明细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3" w:history="1">
        <w:r w:rsidR="009179AF" w:rsidRPr="007B3BDC">
          <w:rPr>
            <w:rStyle w:val="af6"/>
            <w:noProof/>
            <w:lang w:val="zh-CN" w:eastAsia="zh-CN"/>
          </w:rPr>
          <w:t>2.8.5.7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4" w:history="1">
        <w:r w:rsidR="009179AF" w:rsidRPr="007B3BDC">
          <w:rPr>
            <w:rStyle w:val="af6"/>
            <w:noProof/>
            <w:lang w:eastAsia="zh-CN"/>
          </w:rPr>
          <w:t>2.8.6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5" w:history="1">
        <w:r w:rsidR="009179AF" w:rsidRPr="007B3BDC">
          <w:rPr>
            <w:rStyle w:val="af6"/>
            <w:noProof/>
            <w:lang w:val="zh-CN" w:eastAsia="zh-CN"/>
          </w:rPr>
          <w:t>2.8.6.1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无效优惠券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6" w:history="1">
        <w:r w:rsidR="009179AF" w:rsidRPr="007B3BDC">
          <w:rPr>
            <w:rStyle w:val="af6"/>
            <w:noProof/>
            <w:lang w:val="zh-CN" w:eastAsia="zh-CN"/>
          </w:rPr>
          <w:t>2.8.6.2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优惠券说明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7" w:history="1">
        <w:r w:rsidR="009179AF" w:rsidRPr="007B3BDC">
          <w:rPr>
            <w:rStyle w:val="af6"/>
            <w:noProof/>
            <w:lang w:eastAsia="zh-CN"/>
          </w:rPr>
          <w:t>2.8.7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8" w:history="1">
        <w:r w:rsidR="009179AF" w:rsidRPr="007B3BDC">
          <w:rPr>
            <w:rStyle w:val="af6"/>
            <w:noProof/>
            <w:lang w:val="zh-CN" w:eastAsia="zh-CN"/>
          </w:rPr>
          <w:t>2.8.7.1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订单筛选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9" w:history="1">
        <w:r w:rsidR="009179AF" w:rsidRPr="007B3BDC">
          <w:rPr>
            <w:rStyle w:val="af6"/>
            <w:noProof/>
            <w:lang w:val="zh-CN" w:eastAsia="zh-CN"/>
          </w:rPr>
          <w:t>2.8.7.2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0" w:history="1">
        <w:r w:rsidR="009179AF" w:rsidRPr="007B3BDC">
          <w:rPr>
            <w:rStyle w:val="af6"/>
            <w:noProof/>
            <w:lang w:val="zh-CN" w:eastAsia="zh-CN"/>
          </w:rPr>
          <w:t>2.8.7.3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1" w:history="1">
        <w:r w:rsidR="009179AF" w:rsidRPr="007B3BDC">
          <w:rPr>
            <w:rStyle w:val="af6"/>
            <w:noProof/>
            <w:lang w:val="zh-CN" w:eastAsia="zh-CN"/>
          </w:rPr>
          <w:t>2.8.7.4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订单状态流转规则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2" w:history="1">
        <w:r w:rsidR="009179AF" w:rsidRPr="007B3BDC">
          <w:rPr>
            <w:rStyle w:val="af6"/>
            <w:noProof/>
            <w:lang w:val="zh-CN" w:eastAsia="zh-CN"/>
          </w:rPr>
          <w:t>2.8.7.5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3" w:history="1">
        <w:r w:rsidR="009179AF" w:rsidRPr="007B3BDC">
          <w:rPr>
            <w:rStyle w:val="af6"/>
            <w:noProof/>
            <w:lang w:val="zh-CN" w:eastAsia="zh-CN"/>
          </w:rPr>
          <w:t>2.8.7.6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申请退款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4" w:history="1">
        <w:r w:rsidR="009179AF" w:rsidRPr="007B3BDC">
          <w:rPr>
            <w:rStyle w:val="af6"/>
            <w:noProof/>
            <w:lang w:eastAsia="zh-CN"/>
          </w:rPr>
          <w:t>2.8.8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5" w:history="1">
        <w:r w:rsidR="009179AF" w:rsidRPr="007B3BDC">
          <w:rPr>
            <w:rStyle w:val="af6"/>
            <w:noProof/>
            <w:lang w:eastAsia="zh-CN"/>
          </w:rPr>
          <w:t>2.8.9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我的关注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6" w:history="1">
        <w:r w:rsidR="009179AF" w:rsidRPr="007B3BDC">
          <w:rPr>
            <w:rStyle w:val="af6"/>
            <w:noProof/>
            <w:lang w:eastAsia="zh-CN"/>
          </w:rPr>
          <w:t>2.8.10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我的粉丝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7" w:history="1">
        <w:r w:rsidR="009179AF" w:rsidRPr="007B3BDC">
          <w:rPr>
            <w:rStyle w:val="af6"/>
            <w:noProof/>
            <w:lang w:eastAsia="zh-CN"/>
          </w:rPr>
          <w:t>2.8.11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我的点赞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8" w:history="1">
        <w:r w:rsidR="009179AF" w:rsidRPr="007B3BDC">
          <w:rPr>
            <w:rStyle w:val="af6"/>
            <w:noProof/>
            <w:lang w:eastAsia="zh-CN"/>
          </w:rPr>
          <w:t>2.8.12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致加手环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9" w:history="1">
        <w:r w:rsidR="009179AF" w:rsidRPr="007B3BDC">
          <w:rPr>
            <w:rStyle w:val="af6"/>
            <w:noProof/>
            <w:lang w:val="zh-CN" w:eastAsia="zh-CN"/>
          </w:rPr>
          <w:t>2.8.12.1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手环设备管理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0" w:history="1">
        <w:r w:rsidR="009179AF" w:rsidRPr="007B3BDC">
          <w:rPr>
            <w:rStyle w:val="af6"/>
            <w:noProof/>
            <w:lang w:val="zh-CN" w:eastAsia="zh-CN"/>
          </w:rPr>
          <w:t>2.8.12.2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设备详情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1" w:history="1">
        <w:r w:rsidR="009179AF" w:rsidRPr="007B3BDC">
          <w:rPr>
            <w:rStyle w:val="af6"/>
            <w:noProof/>
            <w:lang w:val="zh-CN" w:eastAsia="zh-CN"/>
          </w:rPr>
          <w:t>2.8.12.3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运动成绩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2" w:history="1">
        <w:r w:rsidR="009179AF" w:rsidRPr="007B3BDC">
          <w:rPr>
            <w:rStyle w:val="af6"/>
            <w:noProof/>
            <w:lang w:val="zh-CN" w:eastAsia="zh-CN"/>
          </w:rPr>
          <w:t>2.8.12.4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3" w:history="1">
        <w:r w:rsidR="009179AF" w:rsidRPr="007B3BDC">
          <w:rPr>
            <w:rStyle w:val="af6"/>
            <w:noProof/>
            <w:lang w:val="zh-CN" w:eastAsia="zh-CN"/>
          </w:rPr>
          <w:t>2.8.12.5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睡眠结果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4" w:history="1">
        <w:r w:rsidR="009179AF" w:rsidRPr="007B3BDC">
          <w:rPr>
            <w:rStyle w:val="af6"/>
            <w:noProof/>
            <w:lang w:val="zh-CN" w:eastAsia="zh-CN"/>
          </w:rPr>
          <w:t>2.8.12.6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5" w:history="1">
        <w:r w:rsidR="009179AF" w:rsidRPr="007B3BDC">
          <w:rPr>
            <w:rStyle w:val="af6"/>
            <w:noProof/>
            <w:lang w:val="zh-CN" w:eastAsia="zh-CN"/>
          </w:rPr>
          <w:t>2.8.12.7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羊城通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6" w:history="1">
        <w:r w:rsidR="009179AF" w:rsidRPr="007B3BDC">
          <w:rPr>
            <w:rStyle w:val="af6"/>
            <w:noProof/>
            <w:lang w:eastAsia="zh-CN"/>
          </w:rPr>
          <w:t>2.8.13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房间绑定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7" w:history="1">
        <w:r w:rsidR="009179AF" w:rsidRPr="007B3BDC">
          <w:rPr>
            <w:rStyle w:val="af6"/>
            <w:noProof/>
            <w:lang w:eastAsia="zh-CN"/>
          </w:rPr>
          <w:t>2.8.13.1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9" w:history="1">
        <w:r w:rsidR="009179AF" w:rsidRPr="007B3BDC">
          <w:rPr>
            <w:rStyle w:val="af6"/>
            <w:noProof/>
            <w:lang w:eastAsia="zh-CN"/>
          </w:rPr>
          <w:t>2.8.13.2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添加成员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30" w:history="1">
        <w:r w:rsidR="009179AF" w:rsidRPr="007B3BDC">
          <w:rPr>
            <w:rStyle w:val="af6"/>
            <w:noProof/>
            <w:lang w:eastAsia="zh-CN"/>
          </w:rPr>
          <w:t>2.8.13.3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帮助说明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0" w:history="1">
        <w:r w:rsidR="009179AF" w:rsidRPr="007B3BDC">
          <w:rPr>
            <w:rStyle w:val="af6"/>
            <w:noProof/>
            <w:lang w:eastAsia="zh-CN"/>
          </w:rPr>
          <w:t>2.8.14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我的投诉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1" w:history="1">
        <w:r w:rsidR="009179AF" w:rsidRPr="007B3BDC">
          <w:rPr>
            <w:rStyle w:val="af6"/>
            <w:noProof/>
            <w:lang w:eastAsia="zh-CN"/>
          </w:rPr>
          <w:t>2.8.14.1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2" w:history="1">
        <w:r w:rsidR="009179AF" w:rsidRPr="007B3BDC">
          <w:rPr>
            <w:rStyle w:val="af6"/>
            <w:noProof/>
            <w:lang w:eastAsia="zh-CN"/>
          </w:rPr>
          <w:t>2.8.14.2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3" w:history="1">
        <w:r w:rsidR="009179AF" w:rsidRPr="007B3BDC">
          <w:rPr>
            <w:rStyle w:val="af6"/>
            <w:noProof/>
            <w:lang w:eastAsia="zh-CN"/>
          </w:rPr>
          <w:t>2.8.14.3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4" w:history="1">
        <w:r w:rsidR="009179AF" w:rsidRPr="007B3BDC">
          <w:rPr>
            <w:rStyle w:val="af6"/>
            <w:noProof/>
            <w:lang w:eastAsia="zh-CN"/>
          </w:rPr>
          <w:t>2.8.15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5" w:history="1">
        <w:r w:rsidR="009179AF" w:rsidRPr="007B3BDC">
          <w:rPr>
            <w:rStyle w:val="af6"/>
            <w:noProof/>
            <w:lang w:eastAsia="zh-CN"/>
          </w:rPr>
          <w:t>2.8.15.1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6" w:history="1">
        <w:r w:rsidR="009179AF" w:rsidRPr="007B3BDC">
          <w:rPr>
            <w:rStyle w:val="af6"/>
            <w:noProof/>
            <w:lang w:eastAsia="zh-CN"/>
          </w:rPr>
          <w:t>2.8.15.2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206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7" w:history="1">
        <w:r w:rsidR="009179AF" w:rsidRPr="007B3BDC">
          <w:rPr>
            <w:rStyle w:val="af6"/>
            <w:noProof/>
            <w:lang w:eastAsia="zh-CN"/>
          </w:rPr>
          <w:t>2.8.15.3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8" w:history="1">
        <w:r w:rsidR="009179AF" w:rsidRPr="007B3BDC">
          <w:rPr>
            <w:rStyle w:val="af6"/>
            <w:noProof/>
            <w:lang w:eastAsia="zh-CN"/>
          </w:rPr>
          <w:t>2.8.16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9" w:history="1">
        <w:r w:rsidR="009179AF" w:rsidRPr="007B3BDC">
          <w:rPr>
            <w:rStyle w:val="af6"/>
            <w:noProof/>
            <w:lang w:eastAsia="zh-CN"/>
          </w:rPr>
          <w:t>2.8.17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访客邀请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0" w:history="1">
        <w:r w:rsidR="009179AF" w:rsidRPr="007B3BDC">
          <w:rPr>
            <w:rStyle w:val="af6"/>
            <w:noProof/>
            <w:lang w:val="zh-CN" w:eastAsia="zh-CN"/>
          </w:rPr>
          <w:t>2.8.17.1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添加访客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1" w:history="1">
        <w:r w:rsidR="009179AF" w:rsidRPr="007B3BDC">
          <w:rPr>
            <w:rStyle w:val="af6"/>
            <w:noProof/>
            <w:lang w:val="zh-CN" w:eastAsia="zh-CN"/>
          </w:rPr>
          <w:t>2.8.17.2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2" w:history="1">
        <w:r w:rsidR="009179AF" w:rsidRPr="007B3BDC">
          <w:rPr>
            <w:rStyle w:val="af6"/>
            <w:noProof/>
            <w:lang w:eastAsia="zh-CN"/>
          </w:rPr>
          <w:t>2.8.18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我的收藏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3" w:history="1">
        <w:r w:rsidR="009179AF" w:rsidRPr="007B3BDC">
          <w:rPr>
            <w:rStyle w:val="af6"/>
            <w:noProof/>
            <w:lang w:eastAsia="zh-CN"/>
          </w:rPr>
          <w:t>2.8.19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4" w:history="1">
        <w:r w:rsidR="009179AF" w:rsidRPr="007B3BDC">
          <w:rPr>
            <w:rStyle w:val="af6"/>
            <w:noProof/>
            <w:lang w:val="zh-CN" w:eastAsia="zh-CN"/>
          </w:rPr>
          <w:t>2.8.19.1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消息通知设置页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5" w:history="1">
        <w:r w:rsidR="009179AF" w:rsidRPr="007B3BDC">
          <w:rPr>
            <w:rStyle w:val="af6"/>
            <w:noProof/>
            <w:lang w:val="zh-CN" w:eastAsia="zh-CN"/>
          </w:rPr>
          <w:t>2.8.19.2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修改密码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6" w:history="1">
        <w:r w:rsidR="009179AF" w:rsidRPr="007B3BDC">
          <w:rPr>
            <w:rStyle w:val="af6"/>
            <w:noProof/>
            <w:lang w:val="zh-CN" w:eastAsia="zh-CN"/>
          </w:rPr>
          <w:t>2.8.19.3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关于我们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7" w:history="1">
        <w:r w:rsidR="009179AF" w:rsidRPr="007B3BDC">
          <w:rPr>
            <w:rStyle w:val="af6"/>
            <w:noProof/>
            <w:lang w:val="zh-CN" w:eastAsia="zh-CN"/>
          </w:rPr>
          <w:t>2.8.19.4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用户使用协议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8" w:history="1">
        <w:r w:rsidR="009179AF" w:rsidRPr="007B3BDC">
          <w:rPr>
            <w:rStyle w:val="af6"/>
            <w:noProof/>
            <w:lang w:val="zh-CN" w:eastAsia="zh-CN"/>
          </w:rPr>
          <w:t>2.8.19.5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意见反馈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9" w:history="1">
        <w:r w:rsidR="009179AF" w:rsidRPr="007B3BDC">
          <w:rPr>
            <w:rStyle w:val="af6"/>
            <w:noProof/>
          </w:rPr>
          <w:t>2.9</w:t>
        </w:r>
        <w:r w:rsidR="009179AF" w:rsidRPr="007B3BDC">
          <w:rPr>
            <w:rStyle w:val="af6"/>
            <w:rFonts w:hint="eastAsia"/>
            <w:noProof/>
          </w:rPr>
          <w:t xml:space="preserve"> 社区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0" w:history="1">
        <w:r w:rsidR="009179AF" w:rsidRPr="007B3BDC">
          <w:rPr>
            <w:rStyle w:val="af6"/>
            <w:noProof/>
            <w:lang w:eastAsia="zh-CN"/>
          </w:rPr>
          <w:t>2.9.1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1" w:history="1">
        <w:r w:rsidR="009179AF" w:rsidRPr="007B3BDC">
          <w:rPr>
            <w:rStyle w:val="af6"/>
            <w:noProof/>
            <w:lang w:val="zh-CN" w:eastAsia="zh-CN"/>
          </w:rPr>
          <w:t>2.9.1.1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2" w:history="1">
        <w:r w:rsidR="009179AF" w:rsidRPr="007B3BDC">
          <w:rPr>
            <w:rStyle w:val="af6"/>
            <w:noProof/>
            <w:lang w:val="zh-CN" w:eastAsia="zh-CN"/>
          </w:rPr>
          <w:t>2.9.1.2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3" w:history="1">
        <w:r w:rsidR="009179AF" w:rsidRPr="007B3BDC">
          <w:rPr>
            <w:rStyle w:val="af6"/>
            <w:noProof/>
            <w:lang w:val="zh-CN" w:eastAsia="zh-CN"/>
          </w:rPr>
          <w:t>2.9.1.3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最新公告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4" w:history="1">
        <w:r w:rsidR="009179AF" w:rsidRPr="007B3BDC">
          <w:rPr>
            <w:rStyle w:val="af6"/>
            <w:noProof/>
            <w:lang w:val="zh-CN" w:eastAsia="zh-CN"/>
          </w:rPr>
          <w:t>2.9.1.4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信息流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234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5" w:history="1">
        <w:r w:rsidR="009179AF" w:rsidRPr="007B3BDC">
          <w:rPr>
            <w:rStyle w:val="af6"/>
            <w:noProof/>
            <w:lang w:eastAsia="zh-CN"/>
          </w:rPr>
          <w:t>2.9.2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6" w:history="1">
        <w:r w:rsidR="009179AF" w:rsidRPr="007B3BDC">
          <w:rPr>
            <w:rStyle w:val="af6"/>
            <w:noProof/>
            <w:lang w:eastAsia="zh-CN"/>
          </w:rPr>
          <w:t>2.9.2.1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7" w:history="1">
        <w:r w:rsidR="009179AF" w:rsidRPr="007B3BDC">
          <w:rPr>
            <w:rStyle w:val="af6"/>
            <w:noProof/>
            <w:lang w:eastAsia="zh-CN"/>
          </w:rPr>
          <w:t>2.9.2.2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8" w:history="1">
        <w:r w:rsidR="009179AF" w:rsidRPr="007B3BDC">
          <w:rPr>
            <w:rStyle w:val="af6"/>
            <w:noProof/>
            <w:lang w:eastAsia="zh-CN"/>
          </w:rPr>
          <w:t>2.9.3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房屋报修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9" w:history="1">
        <w:r w:rsidR="009179AF" w:rsidRPr="007B3BDC">
          <w:rPr>
            <w:rStyle w:val="af6"/>
            <w:noProof/>
            <w:lang w:eastAsia="zh-CN"/>
          </w:rPr>
          <w:t>2.9.3.1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0" w:history="1">
        <w:r w:rsidR="009179AF" w:rsidRPr="007B3BDC">
          <w:rPr>
            <w:rStyle w:val="af6"/>
            <w:noProof/>
            <w:lang w:eastAsia="zh-CN"/>
          </w:rPr>
          <w:t>2.9.3.2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填写报修单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239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1" w:history="1">
        <w:r w:rsidR="009179AF" w:rsidRPr="007B3BDC">
          <w:rPr>
            <w:rStyle w:val="af6"/>
            <w:noProof/>
            <w:lang w:eastAsia="zh-CN"/>
          </w:rPr>
          <w:t>2.9.3.3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242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2" w:history="1">
        <w:r w:rsidR="009179AF" w:rsidRPr="007B3BDC">
          <w:rPr>
            <w:rStyle w:val="af6"/>
            <w:noProof/>
            <w:lang w:eastAsia="zh-CN"/>
          </w:rPr>
          <w:t>2.9.4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投诉建议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3" w:history="1">
        <w:r w:rsidR="009179AF" w:rsidRPr="007B3BDC">
          <w:rPr>
            <w:rStyle w:val="af6"/>
            <w:noProof/>
            <w:lang w:eastAsia="zh-CN"/>
          </w:rPr>
          <w:t>2.9.4.1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4" w:history="1">
        <w:r w:rsidR="009179AF" w:rsidRPr="007B3BDC">
          <w:rPr>
            <w:rStyle w:val="af6"/>
            <w:noProof/>
            <w:lang w:eastAsia="zh-CN"/>
          </w:rPr>
          <w:t>2.9.4.2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填写投诉单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5" w:history="1">
        <w:r w:rsidR="009179AF" w:rsidRPr="007B3BDC">
          <w:rPr>
            <w:rStyle w:val="af6"/>
            <w:noProof/>
            <w:lang w:eastAsia="zh-CN"/>
          </w:rPr>
          <w:t>2.9.4.3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247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6" w:history="1">
        <w:r w:rsidR="009179AF" w:rsidRPr="007B3BDC">
          <w:rPr>
            <w:rStyle w:val="af6"/>
            <w:noProof/>
            <w:lang w:eastAsia="zh-CN"/>
          </w:rPr>
          <w:t>2.9.5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7" w:history="1">
        <w:r w:rsidR="009179AF" w:rsidRPr="007B3BDC">
          <w:rPr>
            <w:rStyle w:val="af6"/>
            <w:noProof/>
            <w:lang w:eastAsia="zh-CN"/>
          </w:rPr>
          <w:t>2.9.5.1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8" w:history="1">
        <w:r w:rsidR="009179AF" w:rsidRPr="007B3BDC">
          <w:rPr>
            <w:rStyle w:val="af6"/>
            <w:noProof/>
            <w:lang w:eastAsia="zh-CN"/>
          </w:rPr>
          <w:t>2.9.5.2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250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9" w:history="1">
        <w:r w:rsidR="009179AF" w:rsidRPr="007B3BDC">
          <w:rPr>
            <w:rStyle w:val="af6"/>
            <w:noProof/>
            <w:lang w:eastAsia="zh-CN"/>
          </w:rPr>
          <w:t>2.9.5.3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查表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0" w:history="1">
        <w:r w:rsidR="009179AF" w:rsidRPr="007B3BDC">
          <w:rPr>
            <w:rStyle w:val="af6"/>
            <w:noProof/>
            <w:lang w:eastAsia="zh-CN"/>
          </w:rPr>
          <w:t>2.9.5.4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预缴费用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263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1" w:history="1">
        <w:r w:rsidR="009179AF" w:rsidRPr="007B3BDC">
          <w:rPr>
            <w:rStyle w:val="af6"/>
            <w:noProof/>
            <w:lang w:eastAsia="zh-CN"/>
          </w:rPr>
          <w:t>2.9.5.5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缴费记录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271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2" w:history="1">
        <w:r w:rsidR="009179AF" w:rsidRPr="007B3BDC">
          <w:rPr>
            <w:rStyle w:val="af6"/>
            <w:noProof/>
          </w:rPr>
          <w:t>2.10</w:t>
        </w:r>
        <w:r w:rsidR="009179AF" w:rsidRPr="007B3BDC">
          <w:rPr>
            <w:rStyle w:val="af6"/>
            <w:rFonts w:hint="eastAsia"/>
            <w:noProof/>
          </w:rPr>
          <w:t xml:space="preserve"> 引导页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3" w:history="1">
        <w:r w:rsidR="009179AF" w:rsidRPr="007B3BDC">
          <w:rPr>
            <w:rStyle w:val="af6"/>
            <w:noProof/>
          </w:rPr>
          <w:t>2.11</w:t>
        </w:r>
        <w:r w:rsidR="009179AF" w:rsidRPr="007B3BDC">
          <w:rPr>
            <w:rStyle w:val="af6"/>
            <w:rFonts w:hint="eastAsia"/>
            <w:noProof/>
          </w:rPr>
          <w:t xml:space="preserve"> 开屏广告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AA4C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4" w:history="1">
        <w:r w:rsidR="009179AF" w:rsidRPr="007B3BDC">
          <w:rPr>
            <w:rStyle w:val="af6"/>
            <w:noProof/>
          </w:rPr>
          <w:t>2.12</w:t>
        </w:r>
        <w:r w:rsidR="009179AF" w:rsidRPr="007B3BDC">
          <w:rPr>
            <w:rStyle w:val="af6"/>
            <w:rFonts w:hint="eastAsia"/>
            <w:noProof/>
          </w:rPr>
          <w:t xml:space="preserve"> 商家暂停营业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277</w:t>
        </w:r>
        <w:r w:rsidR="009179AF">
          <w:rPr>
            <w:noProof/>
          </w:rPr>
          <w:fldChar w:fldCharType="end"/>
        </w:r>
      </w:hyperlink>
    </w:p>
    <w:p w:rsidR="00831BF0" w:rsidRDefault="00132DC9">
      <w:pPr>
        <w:pStyle w:val="11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 w:rsidR="00831BF0" w:rsidRDefault="00132DC9">
      <w:pPr>
        <w:pStyle w:val="11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563469">
      <w:pPr>
        <w:pStyle w:val="1"/>
      </w:pPr>
      <w:bookmarkStart w:id="2" w:name="_Toc489002899"/>
      <w:bookmarkStart w:id="3" w:name="_Toc101347779"/>
      <w:bookmarkEnd w:id="1"/>
      <w:r>
        <w:rPr>
          <w:rFonts w:hint="eastAsia"/>
        </w:rPr>
        <w:lastRenderedPageBreak/>
        <w:t>需</w:t>
      </w:r>
      <w:r>
        <w:t>求概括</w:t>
      </w:r>
      <w:bookmarkEnd w:id="2"/>
    </w:p>
    <w:p w:rsidR="00831BF0" w:rsidRDefault="00563469">
      <w:pPr>
        <w:pStyle w:val="20"/>
      </w:pPr>
      <w:bookmarkStart w:id="4" w:name="_Toc489002900"/>
      <w:r>
        <w:rPr>
          <w:rFonts w:hint="eastAsia"/>
        </w:rPr>
        <w:t>产</w:t>
      </w:r>
      <w:r>
        <w:t>品解释</w:t>
      </w:r>
      <w:bookmarkEnd w:id="4"/>
    </w:p>
    <w:p w:rsidR="00386740" w:rsidRPr="00563469" w:rsidRDefault="00462957" w:rsidP="00386740">
      <w:pPr>
        <w:ind w:leftChars="100" w:left="200"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C67C31">
        <w:rPr>
          <w:rFonts w:hint="eastAsia"/>
          <w:lang w:eastAsia="zh-CN"/>
        </w:rPr>
        <w:t>APP主要针对</w:t>
      </w:r>
      <w:r w:rsidR="00F919A2">
        <w:rPr>
          <w:rFonts w:hint="eastAsia"/>
          <w:lang w:eastAsia="zh-CN"/>
        </w:rPr>
        <w:t>普及业主、家属或租户在社区用于日常服务使用，住户可以在APP完成开门或家居控制</w:t>
      </w:r>
      <w:r w:rsidR="00682FD9">
        <w:rPr>
          <w:rFonts w:hint="eastAsia"/>
          <w:lang w:eastAsia="zh-CN"/>
        </w:rPr>
        <w:t>等</w:t>
      </w:r>
      <w:r w:rsidR="00F919A2">
        <w:rPr>
          <w:rFonts w:hint="eastAsia"/>
          <w:lang w:eastAsia="zh-CN"/>
        </w:rPr>
        <w:t>相关指令，同时住户</w:t>
      </w:r>
      <w:r w:rsidR="00386740">
        <w:rPr>
          <w:rFonts w:hint="eastAsia"/>
          <w:lang w:eastAsia="zh-CN"/>
        </w:rPr>
        <w:t>还</w:t>
      </w:r>
      <w:r w:rsidR="00F919A2">
        <w:rPr>
          <w:rFonts w:hint="eastAsia"/>
          <w:lang w:eastAsia="zh-CN"/>
        </w:rPr>
        <w:t>可以在平台了解物业动态信息、订购物业提供的相关</w:t>
      </w:r>
      <w:r w:rsidR="00C67C31">
        <w:rPr>
          <w:rFonts w:hint="eastAsia"/>
          <w:lang w:eastAsia="zh-CN"/>
        </w:rPr>
        <w:t>服务</w:t>
      </w:r>
      <w:r w:rsidR="00F919A2">
        <w:rPr>
          <w:rFonts w:hint="eastAsia"/>
          <w:lang w:eastAsia="zh-CN"/>
        </w:rPr>
        <w:t>，及订购小区周边等商家带来的服务</w:t>
      </w:r>
      <w:r w:rsidR="00386740">
        <w:rPr>
          <w:rFonts w:hint="eastAsia"/>
          <w:lang w:eastAsia="zh-CN"/>
        </w:rPr>
        <w:t>，具体相关服务或功能详见产品结构介绍。</w:t>
      </w:r>
    </w:p>
    <w:p w:rsidR="00831BF0" w:rsidRPr="00386740" w:rsidRDefault="00831BF0">
      <w:pPr>
        <w:rPr>
          <w:lang w:eastAsia="zh-CN"/>
        </w:rPr>
      </w:pPr>
    </w:p>
    <w:p w:rsidR="00831BF0" w:rsidRDefault="00563469">
      <w:pPr>
        <w:pStyle w:val="20"/>
      </w:pPr>
      <w:bookmarkStart w:id="5" w:name="_Toc489002901"/>
      <w:r>
        <w:rPr>
          <w:rFonts w:hint="eastAsia"/>
        </w:rPr>
        <w:lastRenderedPageBreak/>
        <w:t>产</w:t>
      </w:r>
      <w:r>
        <w:t>品结构</w:t>
      </w:r>
      <w:bookmarkEnd w:id="5"/>
    </w:p>
    <w:p w:rsidR="00831BF0" w:rsidRDefault="00CD702B">
      <w:pPr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014ABD6F" wp14:editId="2B520B8A">
            <wp:extent cx="5210156" cy="7200000"/>
            <wp:effectExtent l="0" t="0" r="0" b="1270"/>
            <wp:docPr id="243" name="图片 243" descr="C:\Users\root\Desktop\TIM图片2017072810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TIM图片201707281027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5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69" w:rsidRPr="00E56C73" w:rsidRDefault="00563469" w:rsidP="00E56C73">
      <w:pPr>
        <w:ind w:left="220" w:hangingChars="100" w:hanging="22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 w:rsidR="00E56C73"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 w:rsidR="00616559" w:rsidRDefault="00616559" w:rsidP="00616559">
      <w:pPr>
        <w:pStyle w:val="20"/>
      </w:pPr>
      <w:bookmarkStart w:id="6" w:name="_Toc489002902"/>
      <w:r>
        <w:rPr>
          <w:rFonts w:hint="eastAsia"/>
        </w:rPr>
        <w:lastRenderedPageBreak/>
        <w:t>功能概括</w:t>
      </w:r>
      <w:bookmarkEnd w:id="6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616559" w:rsidTr="003A2509">
        <w:trPr>
          <w:trHeight w:val="258"/>
        </w:trPr>
        <w:tc>
          <w:tcPr>
            <w:tcW w:w="1384" w:type="dxa"/>
            <w:shd w:val="clear" w:color="auto" w:fill="0070C0"/>
          </w:tcPr>
          <w:p w:rsidR="00616559" w:rsidRDefault="00616559" w:rsidP="003A2509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616559" w:rsidRDefault="00616559" w:rsidP="003A2509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Pr="004254C0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切换小区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 w:rsidR="00616559" w:rsidRPr="003B08DD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 w:rsidR="00616559" w:rsidRDefault="00616559" w:rsidP="00106456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根据管理后台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上传的数据显示对应广告信息（</w:t>
            </w:r>
            <w:r w:rsidR="00106456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“</w:t>
            </w:r>
            <w:r w:rsidR="00714B99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生活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”模块有默认广告图）</w:t>
            </w:r>
          </w:p>
        </w:tc>
      </w:tr>
      <w:tr w:rsidR="00106456" w:rsidRPr="003B08DD" w:rsidTr="003A2509">
        <w:trPr>
          <w:trHeight w:val="240"/>
        </w:trPr>
        <w:tc>
          <w:tcPr>
            <w:tcW w:w="1384" w:type="dxa"/>
            <w:vAlign w:val="center"/>
          </w:tcPr>
          <w:p w:rsidR="00106456" w:rsidRDefault="00106456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邻里发言</w:t>
            </w:r>
          </w:p>
        </w:tc>
        <w:tc>
          <w:tcPr>
            <w:tcW w:w="8322" w:type="dxa"/>
            <w:vAlign w:val="center"/>
          </w:tcPr>
          <w:p w:rsidR="00106456" w:rsidRDefault="00106456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注册用户之间的发言记录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</w:t>
            </w:r>
            <w:r w:rsidR="004B009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在线缴纳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物业费、水电费、车位管理费等物业相关费用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用户在线提交住户房屋报修类信息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用户在线提交物业反馈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或建议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认证用户可使用手机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开门，或可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添加访客信息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服务购买</w:t>
            </w:r>
            <w:r w:rsidR="00CA3745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 w:rsidR="003B08DD" w:rsidRDefault="008A5EE8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</w:t>
            </w:r>
            <w:proofErr w:type="gramStart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团购类商品</w:t>
            </w:r>
            <w:proofErr w:type="gramEnd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或服务</w:t>
            </w:r>
          </w:p>
        </w:tc>
      </w:tr>
    </w:tbl>
    <w:p w:rsidR="00B67B5B" w:rsidRDefault="00B67B5B" w:rsidP="007E267E">
      <w:pPr>
        <w:pStyle w:val="20"/>
      </w:pPr>
      <w:bookmarkStart w:id="7" w:name="_Toc489002903"/>
      <w:bookmarkStart w:id="8" w:name="_总体说明"/>
      <w:bookmarkEnd w:id="8"/>
      <w:r>
        <w:rPr>
          <w:rFonts w:hint="eastAsia"/>
        </w:rPr>
        <w:t>总体说明</w:t>
      </w:r>
      <w:bookmarkEnd w:id="7"/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APP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内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toast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提示，显示停留时间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3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秒</w:t>
      </w:r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 w:rsidR="00265C38" w:rsidRDefault="00265C38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平台支持消息推送功能，消息推送类型及内容另附文档说明</w:t>
      </w:r>
    </w:p>
    <w:p w:rsidR="00137DA7" w:rsidRDefault="00137DA7" w:rsidP="00615D9A">
      <w:pPr>
        <w:pStyle w:val="afb"/>
        <w:numPr>
          <w:ilvl w:val="0"/>
          <w:numId w:val="51"/>
        </w:numP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打开后，自动检测可否有新版本更新，有新版本</w:t>
      </w:r>
      <w:r w:rsidR="0053197D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：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显示系统版本更新提示</w:t>
      </w:r>
    </w:p>
    <w:p w:rsidR="00ED29BE" w:rsidRPr="00ED29BE" w:rsidRDefault="00ED29BE" w:rsidP="00ED29BE">
      <w:pPr>
        <w:pStyle w:val="afb"/>
        <w:numPr>
          <w:ilvl w:val="0"/>
          <w:numId w:val="51"/>
        </w:numP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 w:rsidRPr="002A0FAC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登录成功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后</w:t>
      </w:r>
      <w:r w:rsidRPr="002A0FAC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，记录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并保留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登录成功状态</w:t>
      </w:r>
      <w:bookmarkStart w:id="9" w:name="_GoBack"/>
      <w:bookmarkEnd w:id="9"/>
    </w:p>
    <w:p w:rsidR="00C2392D" w:rsidRPr="00B67B5B" w:rsidRDefault="00C2392D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备注：需求说明内容</w:t>
      </w:r>
      <w:r w:rsidR="00F358A3">
        <w:rPr>
          <w:rFonts w:ascii="Calibri" w:eastAsia="微软雅黑" w:hAnsi="Calibri" w:hint="eastAsia"/>
          <w:bCs/>
          <w:kern w:val="2"/>
          <w:sz w:val="21"/>
          <w:szCs w:val="21"/>
        </w:rPr>
        <w:t>效果图与文档内容不一致，以文档内容为准</w:t>
      </w:r>
    </w:p>
    <w:p w:rsidR="007E267E" w:rsidRDefault="007E267E" w:rsidP="007E267E">
      <w:pPr>
        <w:pStyle w:val="20"/>
      </w:pPr>
      <w:bookmarkStart w:id="10" w:name="_Toc489002904"/>
      <w:r>
        <w:rPr>
          <w:rFonts w:hint="eastAsia"/>
        </w:rPr>
        <w:t>统计数据</w:t>
      </w:r>
      <w:bookmarkEnd w:id="10"/>
    </w:p>
    <w:p w:rsidR="00616559" w:rsidRPr="00616559" w:rsidRDefault="001072BF" w:rsidP="00246BC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246BC5">
        <w:rPr>
          <w:rFonts w:hint="eastAsia"/>
          <w:lang w:eastAsia="zh-CN"/>
        </w:rPr>
        <w:t>APP需要对用户及商家信息数据</w:t>
      </w:r>
      <w:r w:rsidR="00F507FC">
        <w:rPr>
          <w:rFonts w:hint="eastAsia"/>
          <w:lang w:eastAsia="zh-CN"/>
        </w:rPr>
        <w:t>采集</w:t>
      </w:r>
      <w:r w:rsidR="00246BC5">
        <w:rPr>
          <w:rFonts w:hint="eastAsia"/>
          <w:lang w:eastAsia="zh-CN"/>
        </w:rPr>
        <w:t>，具体统计数据如下：</w:t>
      </w:r>
    </w:p>
    <w:p w:rsidR="00831BF0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lastRenderedPageBreak/>
        <w:t>1、需按</w:t>
      </w:r>
      <w:r w:rsidR="00BF47AE">
        <w:rPr>
          <w:rFonts w:hint="eastAsia"/>
          <w:lang w:eastAsia="zh-CN"/>
        </w:rPr>
        <w:t>时间、按楼盘、</w:t>
      </w:r>
      <w:proofErr w:type="gramStart"/>
      <w:r w:rsidR="00BF47AE">
        <w:rPr>
          <w:rFonts w:hint="eastAsia"/>
          <w:lang w:eastAsia="zh-CN"/>
        </w:rPr>
        <w:t>按渠道</w:t>
      </w:r>
      <w:proofErr w:type="gramEnd"/>
      <w:r w:rsidR="00BF47AE">
        <w:rPr>
          <w:rFonts w:hint="eastAsia"/>
          <w:lang w:eastAsia="zh-CN"/>
        </w:rPr>
        <w:t>来源</w:t>
      </w:r>
      <w:r>
        <w:rPr>
          <w:rFonts w:hint="eastAsia"/>
          <w:lang w:eastAsia="zh-CN"/>
        </w:rPr>
        <w:t>统计用户</w:t>
      </w:r>
      <w:r w:rsidR="00BF47AE">
        <w:rPr>
          <w:rFonts w:hint="eastAsia"/>
          <w:lang w:eastAsia="zh-CN"/>
        </w:rPr>
        <w:t>量</w:t>
      </w:r>
      <w:r w:rsidR="003F77CB">
        <w:rPr>
          <w:rFonts w:hint="eastAsia"/>
          <w:lang w:eastAsia="zh-CN"/>
        </w:rPr>
        <w:t>、</w:t>
      </w:r>
      <w:proofErr w:type="gramStart"/>
      <w:r w:rsidR="003F77CB">
        <w:rPr>
          <w:rFonts w:hint="eastAsia"/>
          <w:lang w:eastAsia="zh-CN"/>
        </w:rPr>
        <w:t>活跃量</w:t>
      </w:r>
      <w:proofErr w:type="gramEnd"/>
      <w:r w:rsidR="003F77CB">
        <w:rPr>
          <w:rFonts w:hint="eastAsia"/>
          <w:lang w:eastAsia="zh-CN"/>
        </w:rPr>
        <w:t>等数据</w:t>
      </w:r>
    </w:p>
    <w:p w:rsidR="00246BC5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2、</w:t>
      </w:r>
      <w:r w:rsidR="00246BC5" w:rsidRPr="00246BC5">
        <w:rPr>
          <w:lang w:eastAsia="zh-CN"/>
        </w:rPr>
        <w:t xml:space="preserve">需按商家，按功能模块，按时间周期统计启动次数 </w:t>
      </w:r>
    </w:p>
    <w:p w:rsidR="00F507FC" w:rsidRPr="00F507FC" w:rsidRDefault="00F507FC" w:rsidP="00F507FC">
      <w:pPr>
        <w:rPr>
          <w:lang w:eastAsia="zh-CN"/>
        </w:rPr>
      </w:pPr>
      <w:r>
        <w:rPr>
          <w:rFonts w:hint="eastAsia"/>
          <w:lang w:eastAsia="zh-CN"/>
        </w:rPr>
        <w:t>3、</w:t>
      </w:r>
      <w:r w:rsidRPr="00F507FC">
        <w:rPr>
          <w:lang w:eastAsia="zh-CN"/>
        </w:rPr>
        <w:t xml:space="preserve">需按商家统计：在一定周期内的交易订单数、交易金额 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4119"/>
        <w:gridCol w:w="3298"/>
      </w:tblGrid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活跃用户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新增商户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成交金额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</w:tbl>
    <w:p w:rsidR="00831BF0" w:rsidRDefault="00DA4170">
      <w:pPr>
        <w:pStyle w:val="1"/>
      </w:pPr>
      <w:bookmarkStart w:id="11" w:name="_Toc489002905"/>
      <w:bookmarkEnd w:id="3"/>
      <w:r>
        <w:rPr>
          <w:rFonts w:hint="eastAsia"/>
        </w:rPr>
        <w:t>功能说明</w:t>
      </w:r>
      <w:bookmarkEnd w:id="11"/>
    </w:p>
    <w:p w:rsidR="005F4544" w:rsidRPr="005F4544" w:rsidRDefault="00DA4170" w:rsidP="005F4544">
      <w:pPr>
        <w:pStyle w:val="20"/>
      </w:pPr>
      <w:bookmarkStart w:id="12" w:name="_Toc489002906"/>
      <w:bookmarkStart w:id="13" w:name="_Toc101347780"/>
      <w:r>
        <w:rPr>
          <w:rFonts w:hint="eastAsia"/>
        </w:rPr>
        <w:t>登录功能</w:t>
      </w:r>
      <w:bookmarkEnd w:id="12"/>
    </w:p>
    <w:p w:rsidR="005F4544" w:rsidRPr="005F4544" w:rsidRDefault="005F4544" w:rsidP="00F6700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</w:t>
      </w:r>
      <w:r w:rsidR="00CD7761">
        <w:rPr>
          <w:rFonts w:hint="eastAsia"/>
          <w:lang w:eastAsia="zh-CN"/>
        </w:rPr>
        <w:t>，点击tab标签切换登录方式</w:t>
      </w:r>
      <w:r>
        <w:rPr>
          <w:rFonts w:hint="eastAsia"/>
          <w:lang w:eastAsia="zh-CN"/>
        </w:rPr>
        <w:t>）</w:t>
      </w:r>
    </w:p>
    <w:p w:rsidR="00563469" w:rsidRDefault="005F4544" w:rsidP="00563469">
      <w:pPr>
        <w:pStyle w:val="3"/>
        <w:rPr>
          <w:lang w:val="zh-CN" w:eastAsia="zh-CN"/>
        </w:rPr>
      </w:pPr>
      <w:bookmarkStart w:id="14" w:name="_Toc489002907"/>
      <w:r>
        <w:rPr>
          <w:rFonts w:hint="eastAsia"/>
          <w:lang w:val="zh-CN" w:eastAsia="zh-CN"/>
        </w:rPr>
        <w:t>账户密码登录</w:t>
      </w:r>
      <w:bookmarkEnd w:id="14"/>
    </w:p>
    <w:p w:rsidR="005F4544" w:rsidRP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B0E21" w:rsidRDefault="005F4544" w:rsidP="005F4544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7D82BCD" wp14:editId="7B15174F">
            <wp:extent cx="1885950" cy="343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EF46E6" w:rsidTr="000364DF">
        <w:tc>
          <w:tcPr>
            <w:tcW w:w="1554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6~15位</w:t>
            </w:r>
            <w:r>
              <w:rPr>
                <w:rFonts w:hint="eastAsia"/>
                <w:lang w:eastAsia="zh-CN"/>
              </w:rPr>
              <w:t>密码”</w:t>
            </w:r>
          </w:p>
        </w:tc>
      </w:tr>
    </w:tbl>
    <w:p w:rsidR="005F4544" w:rsidRDefault="00EF46E6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F46E6" w:rsidRPr="00CD7761" w:rsidRDefault="00AA0802" w:rsidP="00EF46E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输入注册手机号和登录密码完成登录</w:t>
      </w:r>
    </w:p>
    <w:p w:rsidR="00AA0802" w:rsidRDefault="00AA0802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A0802" w:rsidRPr="00FD7C9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</w:t>
      </w:r>
      <w:r w:rsidR="00FD7C92">
        <w:rPr>
          <w:rFonts w:ascii="微软雅黑" w:eastAsia="微软雅黑" w:hAnsi="微软雅黑" w:hint="eastAsia"/>
        </w:rPr>
        <w:t>可输入最多11位手机号</w:t>
      </w:r>
    </w:p>
    <w:p w:rsidR="00AA080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0364DF">
        <w:rPr>
          <w:rFonts w:ascii="微软雅黑" w:eastAsia="微软雅黑" w:hAnsi="微软雅黑" w:hint="eastAsia"/>
        </w:rPr>
        <w:t>最多可输入15位</w:t>
      </w:r>
      <w:r w:rsidR="00BC7D36"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 w:hint="eastAsia"/>
        </w:rPr>
        <w:t>密码</w:t>
      </w:r>
      <w:r w:rsidR="00E87A5F">
        <w:rPr>
          <w:rFonts w:ascii="微软雅黑" w:eastAsia="微软雅黑" w:hAnsi="微软雅黑" w:hint="eastAsia"/>
        </w:rPr>
        <w:t>（数字或字母）</w:t>
      </w:r>
    </w:p>
    <w:p w:rsidR="003E6293" w:rsidRDefault="003E6293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E6293" w:rsidRPr="00013935" w:rsidRDefault="003E6293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32C289C" wp14:editId="001ECCB5">
            <wp:extent cx="171450" cy="157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4865D6" w:rsidRPr="00F320DF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389FDBC0" wp14:editId="67BE1DBB">
            <wp:extent cx="2742857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Pr="00AD7FE3" w:rsidRDefault="00AD7FE3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D7FE3">
        <w:rPr>
          <w:rFonts w:ascii="微软雅黑" w:eastAsia="微软雅黑" w:hAnsi="微软雅黑" w:hint="eastAsia"/>
        </w:rPr>
        <w:lastRenderedPageBreak/>
        <w:t>密码</w:t>
      </w:r>
      <w:r>
        <w:rPr>
          <w:rFonts w:ascii="微软雅黑" w:eastAsia="微软雅黑" w:hAnsi="微软雅黑" w:hint="eastAsia"/>
        </w:rPr>
        <w:t>：</w:t>
      </w:r>
      <w:r w:rsidRPr="00AD7FE3">
        <w:rPr>
          <w:rFonts w:ascii="微软雅黑" w:eastAsia="微软雅黑" w:hAnsi="微软雅黑" w:hint="eastAsia"/>
        </w:rPr>
        <w:t>两秒钟可见，两秒后密码不可见状态</w:t>
      </w:r>
      <w:r w:rsidR="00CA1BE1">
        <w:rPr>
          <w:rFonts w:ascii="微软雅黑" w:eastAsia="微软雅黑" w:hAnsi="微软雅黑" w:hint="eastAsia"/>
        </w:rPr>
        <w:t>（用“...”代替）</w:t>
      </w:r>
    </w:p>
    <w:p w:rsidR="00F96EEC" w:rsidRPr="003E6293" w:rsidRDefault="00F96EEC" w:rsidP="00F96EEC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3E6293">
        <w:rPr>
          <w:rFonts w:ascii="微软雅黑" w:eastAsia="微软雅黑" w:hAnsi="微软雅黑" w:hint="eastAsia"/>
        </w:rPr>
        <w:t>当</w:t>
      </w:r>
      <w:r w:rsidRPr="003E6293">
        <w:rPr>
          <w:rFonts w:ascii="微软雅黑" w:eastAsia="微软雅黑" w:hAnsi="微软雅黑"/>
        </w:rPr>
        <w:t>用户名、密码输入框为</w:t>
      </w:r>
      <w:r w:rsidRPr="003E6293">
        <w:rPr>
          <w:rFonts w:ascii="微软雅黑" w:eastAsia="微软雅黑" w:hAnsi="微软雅黑" w:hint="eastAsia"/>
        </w:rPr>
        <w:t>“</w:t>
      </w:r>
      <w:r w:rsidRPr="003E6293">
        <w:rPr>
          <w:rFonts w:ascii="微软雅黑" w:eastAsia="微软雅黑" w:hAnsi="微软雅黑"/>
        </w:rPr>
        <w:t>空</w:t>
      </w:r>
      <w:r w:rsidRPr="003E6293">
        <w:rPr>
          <w:rFonts w:ascii="微软雅黑" w:eastAsia="微软雅黑" w:hAnsi="微软雅黑" w:hint="eastAsia"/>
        </w:rPr>
        <w:t>”时</w:t>
      </w:r>
      <w:r w:rsidRPr="003E6293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【</w:t>
      </w:r>
      <w:r w:rsidRPr="003E6293">
        <w:rPr>
          <w:rFonts w:ascii="微软雅黑" w:eastAsia="微软雅黑" w:hAnsi="微软雅黑"/>
        </w:rPr>
        <w:t>登录</w:t>
      </w:r>
      <w:r>
        <w:rPr>
          <w:rFonts w:ascii="微软雅黑" w:eastAsia="微软雅黑" w:hAnsi="微软雅黑" w:hint="eastAsia"/>
        </w:rPr>
        <w:t>】</w:t>
      </w:r>
      <w:r w:rsidRPr="003E6293">
        <w:rPr>
          <w:rFonts w:ascii="微软雅黑" w:eastAsia="微软雅黑" w:hAnsi="微软雅黑"/>
        </w:rPr>
        <w:t>按钮</w:t>
      </w:r>
      <w:r w:rsidRPr="003E6293">
        <w:rPr>
          <w:rFonts w:ascii="微软雅黑" w:eastAsia="微软雅黑" w:hAnsi="微软雅黑" w:hint="eastAsia"/>
        </w:rPr>
        <w:t>变暗</w:t>
      </w:r>
      <w:r w:rsidRPr="003E6293">
        <w:rPr>
          <w:rFonts w:ascii="微软雅黑" w:eastAsia="微软雅黑" w:hAnsi="微软雅黑"/>
        </w:rPr>
        <w:t>，无法点击</w:t>
      </w:r>
    </w:p>
    <w:p w:rsidR="00F96EEC" w:rsidRPr="00F96EEC" w:rsidRDefault="00F96EEC" w:rsidP="00F96EE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4865D6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点击【立即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显示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 w:rsidR="004865D6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03877404" wp14:editId="7E7A7233">
            <wp:extent cx="658217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D6" w:rsidRPr="00ED1C9B" w:rsidRDefault="004865D6" w:rsidP="00495059">
      <w:pPr>
        <w:pStyle w:val="10"/>
        <w:numPr>
          <w:ilvl w:val="0"/>
          <w:numId w:val="15"/>
        </w:numPr>
        <w:rPr>
          <w:sz w:val="21"/>
          <w:szCs w:val="21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、密码错误，</w:t>
      </w:r>
      <w:r w:rsidR="00495059"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提示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“</w:t>
      </w:r>
      <w:r w:rsidR="002C787D">
        <w:rPr>
          <w:rFonts w:ascii="微软雅黑" w:hAnsi="微软雅黑" w:cs="Times New Roman" w:hint="eastAsia"/>
          <w:kern w:val="0"/>
          <w:sz w:val="20"/>
          <w:szCs w:val="20"/>
        </w:rPr>
        <w:t>手机号或密码错误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3E6293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22318F" w:rsidRPr="00013935">
        <w:rPr>
          <w:rFonts w:ascii="微软雅黑" w:hAnsi="微软雅黑" w:cs="Times New Roman"/>
          <w:kern w:val="0"/>
          <w:sz w:val="20"/>
          <w:szCs w:val="20"/>
        </w:rPr>
        <w:t>成功</w:t>
      </w:r>
      <w:r w:rsidR="00587577" w:rsidRPr="00013935">
        <w:rPr>
          <w:rFonts w:ascii="微软雅黑" w:hAnsi="微软雅黑" w:cs="Times New Roman" w:hint="eastAsia"/>
          <w:kern w:val="0"/>
          <w:sz w:val="20"/>
          <w:szCs w:val="20"/>
        </w:rPr>
        <w:t>，进入登录前的最后一个页面（刷新最新登录状态）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忘记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密码】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 w:rsidR="004865D6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【注册】进入注册页面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3B1B29" w:rsidRDefault="003B1B29" w:rsidP="003B1B29">
      <w:pPr>
        <w:pStyle w:val="3"/>
        <w:rPr>
          <w:lang w:val="zh-CN" w:eastAsia="zh-CN"/>
        </w:rPr>
      </w:pPr>
      <w:bookmarkStart w:id="15" w:name="_手机号快捷登录"/>
      <w:bookmarkStart w:id="16" w:name="_Toc489002908"/>
      <w:bookmarkEnd w:id="15"/>
      <w:r>
        <w:rPr>
          <w:rFonts w:hint="eastAsia"/>
          <w:lang w:val="zh-CN" w:eastAsia="zh-CN"/>
        </w:rPr>
        <w:t>手机号快捷登录</w:t>
      </w:r>
      <w:bookmarkEnd w:id="16"/>
    </w:p>
    <w:p w:rsidR="003B1B29" w:rsidRPr="005F4544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B1B29" w:rsidRDefault="003B1B29" w:rsidP="003B1B29">
      <w:pPr>
        <w:jc w:val="center"/>
        <w:rPr>
          <w:lang w:val="zh-CN" w:eastAsia="zh-CN"/>
        </w:rPr>
      </w:pPr>
      <w:r w:rsidRPr="003B1B29">
        <w:rPr>
          <w:noProof/>
          <w:lang w:eastAsia="zh-CN"/>
        </w:rPr>
        <w:lastRenderedPageBreak/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FE3871">
        <w:rPr>
          <w:noProof/>
          <w:lang w:eastAsia="zh-CN"/>
        </w:rPr>
        <w:drawing>
          <wp:inline distT="0" distB="0" distL="0" distR="0" wp14:anchorId="3A7C09EF" wp14:editId="4395F5F5">
            <wp:extent cx="1880412" cy="3420000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1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3B1B29" w:rsidTr="00C7612E">
        <w:tc>
          <w:tcPr>
            <w:tcW w:w="1554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0364D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C7612E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短信</w:t>
            </w:r>
            <w:r w:rsidR="00C7612E">
              <w:rPr>
                <w:rFonts w:hint="eastAsia"/>
                <w:lang w:eastAsia="zh-CN"/>
              </w:rPr>
              <w:t>验证码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B1B29" w:rsidRPr="00500A9D" w:rsidRDefault="00994875" w:rsidP="00624240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500A9D">
        <w:rPr>
          <w:rFonts w:ascii="微软雅黑" w:eastAsia="微软雅黑" w:hAnsi="微软雅黑"/>
          <w:color w:val="FF0000"/>
        </w:rPr>
        <w:t>已注册的用户可以</w:t>
      </w:r>
      <w:r w:rsidR="00C7612E" w:rsidRPr="00500A9D">
        <w:rPr>
          <w:rFonts w:ascii="微软雅黑" w:eastAsia="微软雅黑" w:hAnsi="微软雅黑"/>
          <w:color w:val="FF0000"/>
        </w:rPr>
        <w:t>输入手机号码获取验证码进行登录，没有</w:t>
      </w:r>
      <w:r w:rsidRPr="00500A9D">
        <w:rPr>
          <w:rFonts w:ascii="微软雅黑" w:eastAsia="微软雅黑" w:hAnsi="微软雅黑"/>
          <w:color w:val="FF0000"/>
        </w:rPr>
        <w:t>注册的</w:t>
      </w:r>
      <w:r w:rsidR="00C7612E" w:rsidRPr="00500A9D">
        <w:rPr>
          <w:rFonts w:ascii="微软雅黑" w:eastAsia="微软雅黑" w:hAnsi="微软雅黑"/>
          <w:color w:val="FF0000"/>
        </w:rPr>
        <w:t>账号</w:t>
      </w:r>
      <w:r w:rsidRPr="00500A9D">
        <w:rPr>
          <w:rFonts w:ascii="微软雅黑" w:eastAsia="微软雅黑" w:hAnsi="微软雅黑"/>
          <w:color w:val="FF0000"/>
        </w:rPr>
        <w:t>不可以使用手机号验证码登录</w:t>
      </w:r>
      <w:r w:rsidR="00C7612E" w:rsidRPr="00500A9D">
        <w:rPr>
          <w:rFonts w:ascii="微软雅黑" w:eastAsia="微软雅黑" w:hAnsi="微软雅黑" w:hint="eastAsia"/>
          <w:color w:val="FF0000"/>
        </w:rPr>
        <w:t>。</w:t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338D" w:rsidRPr="00FD7C92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27338D" w:rsidRDefault="0027338D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7338D" w:rsidRPr="00013935" w:rsidRDefault="0027338D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B099390" wp14:editId="696EFA2A">
            <wp:extent cx="171450" cy="1577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27338D" w:rsidRPr="00013935" w:rsidRDefault="0027338D" w:rsidP="0001393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1800B07" wp14:editId="0833E95B">
            <wp:extent cx="2809524" cy="8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2B" w:rsidRPr="00F87A2B" w:rsidRDefault="00F87A2B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手机号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，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【获取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】按钮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置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灰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不能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点击，“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非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空”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时变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可以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013935" w:rsidRDefault="00013935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 w:rsidR="000F3B83">
        <w:rPr>
          <w:rFonts w:ascii="微软雅黑" w:eastAsia="微软雅黑" w:hAnsi="微软雅黑" w:hint="eastAsia"/>
        </w:rPr>
        <w:t>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FB039B" w:rsidRDefault="00013935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="00FB039B" w:rsidRPr="00FB039B">
        <w:rPr>
          <w:rFonts w:ascii="微软雅黑" w:eastAsia="微软雅黑" w:hAnsi="微软雅黑" w:hint="eastAsia"/>
          <w:color w:val="FF0000"/>
        </w:rPr>
        <w:t>判断此手机号是否已被注册：</w:t>
      </w:r>
    </w:p>
    <w:p w:rsidR="00FB039B" w:rsidRPr="00FB039B" w:rsidRDefault="00FB039B" w:rsidP="00FB039B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B039B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未注册：</w:t>
      </w:r>
      <w:r w:rsidRPr="00FB039B">
        <w:rPr>
          <w:rFonts w:ascii="微软雅黑" w:eastAsia="微软雅黑" w:hAnsi="微软雅黑" w:hint="eastAsia"/>
          <w:color w:val="FF0000"/>
        </w:rPr>
        <w:t>toast</w:t>
      </w:r>
      <w:r w:rsidR="00382246">
        <w:rPr>
          <w:rFonts w:ascii="微软雅黑" w:eastAsia="微软雅黑" w:hAnsi="微软雅黑" w:hint="eastAsia"/>
          <w:color w:val="FF0000"/>
        </w:rPr>
        <w:t>提示“此</w:t>
      </w:r>
      <w:r w:rsidRPr="00FB039B">
        <w:rPr>
          <w:rFonts w:ascii="微软雅黑" w:eastAsia="微软雅黑" w:hAnsi="微软雅黑" w:hint="eastAsia"/>
          <w:color w:val="FF0000"/>
        </w:rPr>
        <w:t>手机号</w:t>
      </w:r>
      <w:r w:rsidR="00B72E98">
        <w:rPr>
          <w:rFonts w:ascii="微软雅黑" w:eastAsia="微软雅黑" w:hAnsi="微软雅黑" w:hint="eastAsia"/>
          <w:color w:val="FF0000"/>
        </w:rPr>
        <w:t>未</w:t>
      </w:r>
      <w:r w:rsidRPr="00FB039B">
        <w:rPr>
          <w:rFonts w:ascii="微软雅黑" w:eastAsia="微软雅黑" w:hAnsi="微软雅黑" w:hint="eastAsia"/>
          <w:color w:val="FF0000"/>
        </w:rPr>
        <w:t>注册”</w:t>
      </w:r>
    </w:p>
    <w:p w:rsidR="00013935" w:rsidRDefault="00FB039B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039B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已注册：</w:t>
      </w:r>
      <w:r w:rsidR="00013935" w:rsidRPr="00013935">
        <w:rPr>
          <w:rFonts w:ascii="微软雅黑" w:eastAsia="微软雅黑" w:hAnsi="微软雅黑"/>
        </w:rPr>
        <w:t>发送验证码</w:t>
      </w:r>
      <w:r w:rsidR="00013935" w:rsidRPr="00013935">
        <w:rPr>
          <w:rFonts w:ascii="微软雅黑" w:eastAsia="微软雅黑" w:hAnsi="微软雅黑" w:hint="eastAsia"/>
        </w:rPr>
        <w:t>，</w:t>
      </w:r>
      <w:r w:rsidR="00013935">
        <w:rPr>
          <w:rFonts w:ascii="微软雅黑" w:eastAsia="微软雅黑" w:hAnsi="微软雅黑" w:hint="eastAsia"/>
        </w:rPr>
        <w:t>并</w:t>
      </w:r>
      <w:r w:rsidR="00013935" w:rsidRPr="00013935">
        <w:rPr>
          <w:rFonts w:ascii="微软雅黑" w:eastAsia="微软雅黑" w:hAnsi="微软雅黑" w:hint="eastAsia"/>
        </w:rPr>
        <w:t>toast</w:t>
      </w:r>
      <w:r w:rsidR="00013935" w:rsidRPr="00013935">
        <w:rPr>
          <w:rFonts w:ascii="微软雅黑" w:eastAsia="微软雅黑" w:hAnsi="微软雅黑"/>
        </w:rPr>
        <w:t>提示“</w:t>
      </w:r>
      <w:r w:rsidR="00013935" w:rsidRPr="00013935">
        <w:rPr>
          <w:rFonts w:ascii="微软雅黑" w:eastAsia="微软雅黑" w:hAnsi="微软雅黑" w:hint="eastAsia"/>
        </w:rPr>
        <w:t>验证码</w:t>
      </w:r>
      <w:r w:rsidR="00013935" w:rsidRPr="00013935">
        <w:rPr>
          <w:rFonts w:ascii="微软雅黑" w:eastAsia="微软雅黑" w:hAnsi="微软雅黑"/>
        </w:rPr>
        <w:t>已发送”</w:t>
      </w:r>
      <w:r w:rsidR="000F3B83">
        <w:rPr>
          <w:rFonts w:ascii="微软雅黑" w:eastAsia="微软雅黑" w:hAnsi="微软雅黑" w:hint="eastAsia"/>
        </w:rPr>
        <w:t>，【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="00013935" w:rsidRPr="00013935">
        <w:rPr>
          <w:rFonts w:ascii="微软雅黑" w:eastAsia="微软雅黑" w:hAnsi="微软雅黑"/>
        </w:rPr>
        <w:t>按钮</w:t>
      </w:r>
      <w:r w:rsidR="00776F86">
        <w:rPr>
          <w:rFonts w:ascii="微软雅黑" w:eastAsia="微软雅黑" w:hAnsi="微软雅黑"/>
        </w:rPr>
        <w:t>置灰</w:t>
      </w:r>
      <w:r w:rsidR="00013935" w:rsidRPr="00013935">
        <w:rPr>
          <w:rFonts w:ascii="微软雅黑" w:eastAsia="微软雅黑" w:hAnsi="微软雅黑"/>
        </w:rPr>
        <w:t>变为“60s</w:t>
      </w:r>
      <w:r w:rsidR="00013935" w:rsidRPr="00013935">
        <w:rPr>
          <w:rFonts w:ascii="微软雅黑" w:eastAsia="微软雅黑" w:hAnsi="微软雅黑" w:hint="eastAsia"/>
        </w:rPr>
        <w:t>后重试</w:t>
      </w:r>
      <w:r w:rsidR="00013935" w:rsidRPr="00013935">
        <w:rPr>
          <w:rFonts w:ascii="微软雅黑" w:eastAsia="微软雅黑" w:hAnsi="微软雅黑"/>
        </w:rPr>
        <w:t>”</w:t>
      </w:r>
      <w:r w:rsidR="00776F86" w:rsidRPr="00776F86">
        <w:rPr>
          <w:rFonts w:ascii="微软雅黑" w:eastAsia="微软雅黑" w:hAnsi="微软雅黑" w:hint="eastAsia"/>
        </w:rPr>
        <w:t xml:space="preserve"> </w:t>
      </w:r>
      <w:r w:rsidR="00776F86" w:rsidRPr="00AC71BC">
        <w:rPr>
          <w:rFonts w:ascii="微软雅黑" w:eastAsia="微软雅黑" w:hAnsi="微软雅黑" w:hint="eastAsia"/>
        </w:rPr>
        <w:t>（</w:t>
      </w:r>
      <w:r w:rsidR="00776F86" w:rsidRPr="00776F86">
        <w:rPr>
          <w:rFonts w:ascii="微软雅黑" w:eastAsia="微软雅黑" w:hAnsi="微软雅黑"/>
        </w:rPr>
        <w:t xml:space="preserve"> 倒计时到</w:t>
      </w:r>
      <w:r w:rsidR="00776F86" w:rsidRPr="00776F86">
        <w:rPr>
          <w:rFonts w:ascii="微软雅黑" w:eastAsia="微软雅黑" w:hAnsi="微软雅黑" w:hint="eastAsia"/>
        </w:rPr>
        <w:t>0</w:t>
      </w:r>
      <w:r w:rsidR="00776F86" w:rsidRPr="00776F86">
        <w:rPr>
          <w:rFonts w:ascii="微软雅黑" w:eastAsia="微软雅黑" w:hAnsi="微软雅黑"/>
        </w:rPr>
        <w:t>s时</w:t>
      </w:r>
      <w:r w:rsidR="00776F86" w:rsidRPr="00776F86">
        <w:rPr>
          <w:rFonts w:ascii="微软雅黑" w:eastAsia="微软雅黑" w:hAnsi="微软雅黑" w:hint="eastAsia"/>
        </w:rPr>
        <w:t>按钮</w:t>
      </w:r>
      <w:r w:rsidR="00776F86" w:rsidRPr="00776F86">
        <w:rPr>
          <w:rFonts w:ascii="微软雅黑" w:eastAsia="微软雅黑" w:hAnsi="微软雅黑"/>
        </w:rPr>
        <w:t>变为</w:t>
      </w:r>
      <w:r w:rsidR="00776F86" w:rsidRPr="00776F86">
        <w:rPr>
          <w:rFonts w:ascii="微软雅黑" w:eastAsia="微软雅黑" w:hAnsi="微软雅黑" w:hint="eastAsia"/>
        </w:rPr>
        <w:t>【重新</w:t>
      </w:r>
      <w:r w:rsidR="00776F86" w:rsidRPr="00776F86">
        <w:rPr>
          <w:rFonts w:ascii="微软雅黑" w:eastAsia="微软雅黑" w:hAnsi="微软雅黑"/>
        </w:rPr>
        <w:t>发送</w:t>
      </w:r>
      <w:r w:rsidR="00776F86" w:rsidRPr="00776F86">
        <w:rPr>
          <w:rFonts w:ascii="微软雅黑" w:eastAsia="微软雅黑" w:hAnsi="微软雅黑" w:hint="eastAsia"/>
        </w:rPr>
        <w:t>】变亮</w:t>
      </w:r>
      <w:r w:rsidR="00776F86" w:rsidRPr="00776F86">
        <w:rPr>
          <w:rFonts w:ascii="微软雅黑" w:eastAsia="微软雅黑" w:hAnsi="微软雅黑"/>
        </w:rPr>
        <w:t>，可再次点击发送</w:t>
      </w:r>
      <w:r w:rsidR="00776F86" w:rsidRPr="00AC71BC">
        <w:rPr>
          <w:rFonts w:ascii="微软雅黑" w:eastAsia="微软雅黑" w:hAnsi="微软雅黑" w:hint="eastAsia"/>
        </w:rPr>
        <w:t>）</w:t>
      </w:r>
    </w:p>
    <w:p w:rsidR="00DA0587" w:rsidRPr="00DA0587" w:rsidRDefault="00DA0587" w:rsidP="00DA0587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</w:t>
      </w:r>
      <w:proofErr w:type="gramStart"/>
      <w:r w:rsidRPr="00013935">
        <w:rPr>
          <w:rFonts w:ascii="微软雅黑" w:hAnsi="微软雅黑" w:cs="Times New Roman"/>
          <w:kern w:val="0"/>
          <w:sz w:val="20"/>
          <w:szCs w:val="20"/>
        </w:rPr>
        <w:t>码</w:t>
      </w:r>
      <w:r w:rsidR="000F3B83">
        <w:rPr>
          <w:rFonts w:ascii="微软雅黑" w:hAnsi="微软雅黑" w:cs="Times New Roman"/>
          <w:kern w:val="0"/>
          <w:sz w:val="20"/>
          <w:szCs w:val="20"/>
        </w:rPr>
        <w:t>只要</w:t>
      </w:r>
      <w:proofErr w:type="gramEnd"/>
      <w:r w:rsidR="000F3B83">
        <w:rPr>
          <w:rFonts w:ascii="微软雅黑" w:hAnsi="微软雅黑" w:cs="Times New Roman"/>
          <w:kern w:val="0"/>
          <w:sz w:val="20"/>
          <w:szCs w:val="20"/>
        </w:rPr>
        <w:t>有一项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变暗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FF4922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验证码输入框</w:t>
      </w:r>
      <w:r w:rsidR="000F3B83">
        <w:rPr>
          <w:rFonts w:ascii="微软雅黑" w:hAnsi="微软雅黑" w:cs="Times New Roman"/>
          <w:kern w:val="0"/>
          <w:sz w:val="20"/>
          <w:szCs w:val="20"/>
        </w:rPr>
        <w:t>都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013935" w:rsidRDefault="000F3B83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点击【登录】</w:t>
      </w:r>
      <w:r w:rsidR="00013935" w:rsidRPr="00013935">
        <w:rPr>
          <w:rFonts w:ascii="微软雅黑" w:eastAsia="微软雅黑" w:hAnsi="微软雅黑" w:hint="eastAsia"/>
        </w:rPr>
        <w:t>判断</w:t>
      </w:r>
      <w:r w:rsidR="00013935">
        <w:rPr>
          <w:rFonts w:ascii="微软雅黑" w:eastAsia="微软雅黑" w:hAnsi="微软雅黑"/>
        </w:rPr>
        <w:t>手机号与验证</w:t>
      </w:r>
      <w:proofErr w:type="gramStart"/>
      <w:r w:rsidR="00013935">
        <w:rPr>
          <w:rFonts w:ascii="微软雅黑" w:eastAsia="微软雅黑" w:hAnsi="微软雅黑"/>
        </w:rPr>
        <w:t>码是否</w:t>
      </w:r>
      <w:proofErr w:type="gramEnd"/>
      <w:r w:rsidR="00013935">
        <w:rPr>
          <w:rFonts w:ascii="微软雅黑" w:eastAsia="微软雅黑" w:hAnsi="微软雅黑"/>
        </w:rPr>
        <w:t>匹配</w:t>
      </w:r>
      <w:r w:rsidR="00013935"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C86929">
        <w:rPr>
          <w:rFonts w:ascii="微软雅黑" w:eastAsia="微软雅黑" w:hAnsi="微软雅黑" w:hint="eastAsia"/>
        </w:rPr>
        <w:t>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C86929">
        <w:rPr>
          <w:rFonts w:ascii="微软雅黑" w:eastAsia="微软雅黑" w:hAnsi="微软雅黑" w:hint="eastAsia"/>
        </w:rPr>
        <w:t>匹配正确</w:t>
      </w:r>
      <w:r>
        <w:rPr>
          <w:rFonts w:ascii="微软雅黑" w:eastAsia="微软雅黑" w:hAnsi="微软雅黑" w:hint="eastAsia"/>
        </w:rPr>
        <w:t>：</w:t>
      </w:r>
      <w:r w:rsidR="00564B0F" w:rsidRPr="00564B0F">
        <w:rPr>
          <w:rFonts w:ascii="微软雅黑" w:eastAsia="微软雅黑" w:hAnsi="微软雅黑" w:hint="eastAsia"/>
        </w:rPr>
        <w:t>进入登录前的最后一个页面（刷新最新登录状态）</w:t>
      </w:r>
    </w:p>
    <w:p w:rsidR="002C0165" w:rsidRPr="002C0165" w:rsidRDefault="002C0165" w:rsidP="002C0165">
      <w:pPr>
        <w:pStyle w:val="afb"/>
        <w:widowControl w:val="0"/>
        <w:numPr>
          <w:ilvl w:val="0"/>
          <w:numId w:val="15"/>
        </w:numPr>
        <w:spacing w:line="480" w:lineRule="auto"/>
        <w:jc w:val="both"/>
        <w:rPr>
          <w:rFonts w:ascii="微软雅黑" w:eastAsia="微软雅黑" w:hAnsi="微软雅黑"/>
        </w:rPr>
      </w:pPr>
      <w:r w:rsidRPr="002C0165">
        <w:rPr>
          <w:rFonts w:ascii="微软雅黑" w:eastAsia="微软雅黑" w:hAnsi="微软雅黑" w:hint="eastAsia"/>
        </w:rPr>
        <w:t>点击标题【&lt;】按钮</w:t>
      </w:r>
      <w:r>
        <w:rPr>
          <w:rFonts w:ascii="微软雅黑" w:eastAsia="微软雅黑" w:hAnsi="微软雅黑" w:hint="eastAsia"/>
        </w:rPr>
        <w:t>：</w:t>
      </w:r>
      <w:r w:rsidRPr="002C0165">
        <w:rPr>
          <w:rFonts w:ascii="微软雅黑" w:eastAsia="微软雅黑" w:hAnsi="微软雅黑" w:hint="eastAsia"/>
        </w:rPr>
        <w:t>返回到前一页</w:t>
      </w:r>
    </w:p>
    <w:p w:rsidR="002946B8" w:rsidRPr="002946B8" w:rsidRDefault="002946B8" w:rsidP="002946B8">
      <w:pPr>
        <w:pStyle w:val="3"/>
        <w:rPr>
          <w:lang w:val="zh-CN" w:eastAsia="zh-CN"/>
        </w:rPr>
      </w:pPr>
      <w:bookmarkStart w:id="17" w:name="_Toc489002909"/>
      <w:r w:rsidRPr="002946B8">
        <w:rPr>
          <w:rFonts w:hint="eastAsia"/>
          <w:lang w:val="zh-CN" w:eastAsia="zh-CN"/>
        </w:rPr>
        <w:t>异地登录</w:t>
      </w:r>
      <w:bookmarkEnd w:id="17"/>
    </w:p>
    <w:p w:rsidR="003E6293" w:rsidRDefault="002946B8" w:rsidP="002946B8">
      <w:pPr>
        <w:ind w:firstLineChars="200" w:firstLine="4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 w:rsidR="002946B8" w:rsidRDefault="002946B8" w:rsidP="002946B8">
      <w:pPr>
        <w:ind w:firstLineChars="200" w:firstLine="600"/>
        <w:rPr>
          <w:sz w:val="30"/>
          <w:szCs w:val="30"/>
          <w:lang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4A8C0B6B" wp14:editId="799EED05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B8" w:rsidRPr="002946B8" w:rsidRDefault="002946B8" w:rsidP="002946B8">
      <w:pPr>
        <w:ind w:firstLineChars="200" w:firstLine="400"/>
        <w:rPr>
          <w:sz w:val="30"/>
          <w:szCs w:val="30"/>
          <w:lang w:eastAsia="zh-CN"/>
        </w:rPr>
      </w:pPr>
      <w:r w:rsidRPr="002946B8">
        <w:rPr>
          <w:rFonts w:hint="eastAsia"/>
        </w:rPr>
        <w:t>提示说明：</w:t>
      </w:r>
    </w:p>
    <w:bookmarkEnd w:id="13"/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时间：发生异地登录的时间</w:t>
      </w:r>
    </w:p>
    <w:p w:rsidR="002946B8" w:rsidRP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退出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提示关闭，页面不变，账户为退出状态</w:t>
      </w:r>
    </w:p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重新登录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，提示关闭，并进入登录页面</w:t>
      </w:r>
    </w:p>
    <w:p w:rsidR="008F267F" w:rsidRDefault="008F267F" w:rsidP="008F267F">
      <w:pPr>
        <w:pStyle w:val="3"/>
        <w:rPr>
          <w:lang w:val="zh-CN" w:eastAsia="zh-CN"/>
        </w:rPr>
      </w:pPr>
      <w:bookmarkStart w:id="18" w:name="_Toc489002910"/>
      <w:r>
        <w:rPr>
          <w:rFonts w:hint="eastAsia"/>
          <w:lang w:val="zh-CN" w:eastAsia="zh-CN"/>
        </w:rPr>
        <w:t>忘记密码</w:t>
      </w:r>
      <w:bookmarkEnd w:id="18"/>
    </w:p>
    <w:p w:rsidR="008F267F" w:rsidRDefault="008F267F" w:rsidP="008F267F">
      <w:pPr>
        <w:pStyle w:val="4"/>
        <w:rPr>
          <w:lang w:val="zh-CN" w:eastAsia="zh-CN"/>
        </w:rPr>
      </w:pPr>
      <w:bookmarkStart w:id="19" w:name="_Toc489002911"/>
      <w:r>
        <w:rPr>
          <w:rFonts w:hint="eastAsia"/>
          <w:lang w:val="zh-CN" w:eastAsia="zh-CN"/>
        </w:rPr>
        <w:t>手机号验证</w:t>
      </w:r>
      <w:bookmarkEnd w:id="19"/>
    </w:p>
    <w:p w:rsidR="008F267F" w:rsidRPr="005F4544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F267F" w:rsidRDefault="008F267F" w:rsidP="008F26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60F7E142" wp14:editId="20899857">
            <wp:extent cx="1885950" cy="3430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8F267F" w:rsidTr="00584727">
        <w:tc>
          <w:tcPr>
            <w:tcW w:w="1554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31800" w:rsidRPr="00531800" w:rsidRDefault="00531800" w:rsidP="00531800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8F267F" w:rsidRPr="00FD7C92" w:rsidRDefault="008F267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531800" w:rsidRP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59A602A4" wp14:editId="50C040E4">
            <wp:extent cx="171450" cy="15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C47EAF" w:rsidRP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7A865992" wp14:editId="0F2721B7">
            <wp:extent cx="2809524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AC71BC" w:rsidRDefault="00C47EAF" w:rsidP="00AC71B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="00584727">
        <w:rPr>
          <w:rFonts w:ascii="微软雅黑" w:eastAsia="微软雅黑" w:hAnsi="微软雅黑" w:hint="eastAsia"/>
        </w:rPr>
        <w:t>判定此</w:t>
      </w:r>
      <w:proofErr w:type="gramEnd"/>
      <w:r w:rsidR="00584727">
        <w:rPr>
          <w:rFonts w:ascii="微软雅黑" w:eastAsia="微软雅黑" w:hAnsi="微软雅黑" w:hint="eastAsia"/>
        </w:rPr>
        <w:t>手机号是否已被注册：</w:t>
      </w:r>
    </w:p>
    <w:p w:rsidR="00584727" w:rsidRPr="00AC71BC" w:rsidRDefault="00584727" w:rsidP="00AC71BC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</w:t>
      </w:r>
      <w:r w:rsidR="001072BF">
        <w:rPr>
          <w:rFonts w:ascii="微软雅黑" w:eastAsia="微软雅黑" w:hAnsi="微软雅黑" w:hint="eastAsia"/>
        </w:rPr>
        <w:t>提示“此手机号未</w:t>
      </w:r>
      <w:r w:rsidRPr="00AC71BC">
        <w:rPr>
          <w:rFonts w:ascii="微软雅黑" w:eastAsia="微软雅黑" w:hAnsi="微软雅黑" w:hint="eastAsia"/>
        </w:rPr>
        <w:t>注册”</w:t>
      </w:r>
    </w:p>
    <w:p w:rsidR="00C47EAF" w:rsidRDefault="00584727" w:rsidP="00AC71BC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置灰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变为“60s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 w:rsidR="00AC71BC">
        <w:rPr>
          <w:rFonts w:ascii="微软雅黑" w:hAnsi="微软雅黑" w:cs="Times New Roman"/>
          <w:kern w:val="0"/>
          <w:sz w:val="20"/>
          <w:szCs w:val="20"/>
        </w:rPr>
        <w:t>倒计时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766E3" w:rsidRPr="001766E3" w:rsidRDefault="001766E3" w:rsidP="001766E3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47EAF" w:rsidRPr="00013935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1B7CE5" w:rsidRPr="00013935" w:rsidRDefault="001B7CE5" w:rsidP="001B7CE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B3678D" w:rsidRDefault="00B3678D" w:rsidP="00B3678D">
      <w:pPr>
        <w:pStyle w:val="4"/>
        <w:rPr>
          <w:lang w:val="zh-CN" w:eastAsia="zh-CN"/>
        </w:rPr>
      </w:pPr>
      <w:bookmarkStart w:id="20" w:name="_Toc489002912"/>
      <w:r>
        <w:rPr>
          <w:rFonts w:hint="eastAsia"/>
          <w:lang w:val="zh-CN" w:eastAsia="zh-CN"/>
        </w:rPr>
        <w:t>设置新密码</w:t>
      </w:r>
      <w:bookmarkEnd w:id="20"/>
    </w:p>
    <w:p w:rsidR="00B3678D" w:rsidRPr="005F4544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3678D" w:rsidRDefault="00B3678D" w:rsidP="00B3678D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 w:rsidR="00240D59">
        <w:rPr>
          <w:noProof/>
          <w:lang w:eastAsia="zh-CN"/>
        </w:rPr>
        <w:drawing>
          <wp:inline distT="0" distB="0" distL="0" distR="0" wp14:anchorId="6B451DB4" wp14:editId="55917362">
            <wp:extent cx="1894526" cy="3445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B3678D" w:rsidTr="008A0BA2">
        <w:tc>
          <w:tcPr>
            <w:tcW w:w="1554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B3678D" w:rsidTr="008A0BA2">
        <w:tc>
          <w:tcPr>
            <w:tcW w:w="1554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3678D" w:rsidRPr="00140277" w:rsidRDefault="00B3678D" w:rsidP="00F90567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B3678D" w:rsidRDefault="00B3678D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B3678D" w:rsidRDefault="00240D59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</w:t>
            </w:r>
            <w:r w:rsidR="008A0BA2">
              <w:rPr>
                <w:rFonts w:hint="eastAsia"/>
                <w:lang w:eastAsia="zh-CN"/>
              </w:rPr>
              <w:t>请输入</w:t>
            </w:r>
            <w:r>
              <w:rPr>
                <w:rFonts w:hint="eastAsia"/>
                <w:lang w:eastAsia="zh-CN"/>
              </w:rPr>
              <w:t>6~15位字母</w:t>
            </w:r>
            <w:r w:rsidR="008A0BA2">
              <w:rPr>
                <w:rFonts w:hint="eastAsia"/>
                <w:lang w:eastAsia="zh-CN"/>
              </w:rPr>
              <w:t>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3678D" w:rsidRPr="00140277" w:rsidRDefault="00240D59" w:rsidP="00240D59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9" w:rsidRPr="00140277" w:rsidRDefault="00240D59" w:rsidP="00240D5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</w:t>
      </w:r>
      <w:r w:rsidR="00140277" w:rsidRPr="00140277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</w:p>
    <w:p w:rsidR="00240D59" w:rsidRPr="00140277" w:rsidRDefault="00240D59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40277" w:rsidRPr="00140277" w:rsidRDefault="00140277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140277" w:rsidRDefault="00140277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8044D25" wp14:editId="68105669">
            <wp:extent cx="2980952" cy="771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77" w:rsidRPr="00140277" w:rsidRDefault="00140277" w:rsidP="00140277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5CFEF68" wp14:editId="25204CE3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3326DB7" wp14:editId="20A7E9BD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40277" w:rsidRPr="00140277" w:rsidRDefault="006C5EAC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BEAC7C" wp14:editId="01EBED10">
            <wp:extent cx="2923809" cy="7904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 w:rsidR="00092771">
        <w:rPr>
          <w:rFonts w:ascii="微软雅黑" w:hAnsi="微软雅黑" w:cs="Times New Roman"/>
          <w:kern w:val="0"/>
          <w:sz w:val="20"/>
          <w:szCs w:val="20"/>
        </w:rPr>
        <w:t>-1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6C5EAC" w:rsidRPr="006C5EAC" w:rsidRDefault="006C5EAC" w:rsidP="006C5EAC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为空，toast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 w:rsidR="00947FE9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密码长度6~1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6C5EAC" w:rsidRPr="006C5EAC" w:rsidRDefault="00092771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 w:rsidR="002C7BD2">
        <w:rPr>
          <w:rFonts w:ascii="微软雅黑" w:hAnsi="微软雅黑" w:cs="Times New Roman"/>
          <w:kern w:val="0"/>
          <w:sz w:val="20"/>
          <w:szCs w:val="20"/>
        </w:rPr>
        <w:t>账号密码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6C5EAC" w:rsidRPr="006C5EAC" w:rsidRDefault="006C5EAC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2F23463" wp14:editId="30D08EF0">
            <wp:extent cx="2390476" cy="914286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 w:rsidR="00E05C1D"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A705C0" w:rsidRPr="00776134" w:rsidRDefault="009851A6" w:rsidP="00A705C0">
      <w:pPr>
        <w:pStyle w:val="20"/>
      </w:pPr>
      <w:bookmarkStart w:id="21" w:name="_注册功能"/>
      <w:bookmarkStart w:id="22" w:name="_Toc489002913"/>
      <w:bookmarkEnd w:id="21"/>
      <w:r>
        <w:rPr>
          <w:rFonts w:hint="eastAsia"/>
        </w:rPr>
        <w:t>注册功能</w:t>
      </w:r>
      <w:bookmarkEnd w:id="22"/>
    </w:p>
    <w:p w:rsidR="003E7380" w:rsidRPr="005F4544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E7380" w:rsidRDefault="008A0BA2" w:rsidP="003E7380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="00DA0587" w:rsidRPr="00DA0587">
        <w:rPr>
          <w:noProof/>
          <w:lang w:eastAsia="zh-CN"/>
        </w:rPr>
        <w:t xml:space="preserve"> </w:t>
      </w:r>
      <w:r w:rsidR="00DA0587">
        <w:rPr>
          <w:noProof/>
          <w:lang w:eastAsia="zh-CN"/>
        </w:rPr>
        <w:drawing>
          <wp:inline distT="0" distB="0" distL="0" distR="0" wp14:anchorId="4C0856EB" wp14:editId="76FB4504">
            <wp:extent cx="1885361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150"/>
        <w:gridCol w:w="1417"/>
        <w:gridCol w:w="3928"/>
      </w:tblGrid>
      <w:tr w:rsidR="003E7380" w:rsidTr="008A0BA2">
        <w:tc>
          <w:tcPr>
            <w:tcW w:w="1554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</w:t>
            </w:r>
            <w:r w:rsidRPr="008A0BA2"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A0BA2" w:rsidTr="008A0BA2">
        <w:tc>
          <w:tcPr>
            <w:tcW w:w="1554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A0BA2" w:rsidRDefault="008A0BA2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8A0BA2" w:rsidRPr="008A0BA2" w:rsidRDefault="008A0BA2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8A0BA2" w:rsidRDefault="008A0BA2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</w:t>
            </w:r>
            <w:r w:rsidR="008A0BA2">
              <w:rPr>
                <w:rFonts w:hint="eastAsia"/>
                <w:lang w:eastAsia="zh-CN"/>
              </w:rPr>
              <w:t>字母或数字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E7380" w:rsidRPr="00A705C0" w:rsidRDefault="00832545" w:rsidP="003E738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用户手机号注册，建立此账号用户的固定ID，手机号作为登录账号使用</w:t>
      </w:r>
      <w:r w:rsidR="00A705C0">
        <w:rPr>
          <w:rFonts w:ascii="微软雅黑" w:eastAsia="微软雅黑" w:hAnsi="微软雅黑" w:hint="eastAsia"/>
        </w:rPr>
        <w:t>,注册成功，</w:t>
      </w:r>
      <w:r w:rsidR="009B6FB3">
        <w:rPr>
          <w:rFonts w:ascii="微软雅黑" w:eastAsia="微软雅黑" w:hAnsi="微软雅黑" w:hint="eastAsia"/>
        </w:rPr>
        <w:t>自动</w:t>
      </w:r>
      <w:r w:rsidR="00A705C0">
        <w:rPr>
          <w:rFonts w:ascii="微软雅黑" w:eastAsia="微软雅黑" w:hAnsi="微软雅黑" w:hint="eastAsia"/>
        </w:rPr>
        <w:t>登录</w:t>
      </w:r>
      <w:r w:rsidR="00CA1E61">
        <w:rPr>
          <w:rFonts w:ascii="微软雅黑" w:eastAsia="微软雅黑" w:hAnsi="微软雅黑" w:hint="eastAsia"/>
        </w:rPr>
        <w:t>此</w:t>
      </w:r>
      <w:r w:rsidR="00A705C0">
        <w:rPr>
          <w:rFonts w:ascii="微软雅黑" w:eastAsia="微软雅黑" w:hAnsi="微软雅黑" w:hint="eastAsia"/>
        </w:rPr>
        <w:t>账号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6EEC" w:rsidRPr="00F96EEC" w:rsidRDefault="00F96EEC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D73B7B" w:rsidRPr="00D73B7B" w:rsidRDefault="00D73B7B" w:rsidP="00D73B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D73B7B">
        <w:rPr>
          <w:rFonts w:ascii="微软雅黑" w:eastAsia="微软雅黑" w:hAnsi="微软雅黑" w:hint="eastAsia"/>
        </w:rPr>
        <w:t>6~</w:t>
      </w:r>
      <w:r>
        <w:rPr>
          <w:rFonts w:ascii="微软雅黑" w:eastAsia="微软雅黑" w:hAnsi="微软雅黑" w:hint="eastAsia"/>
        </w:rPr>
        <w:t>15位</w:t>
      </w:r>
      <w:r w:rsidR="00D73B7B">
        <w:rPr>
          <w:rFonts w:ascii="微软雅黑" w:eastAsia="微软雅黑" w:hAnsi="微软雅黑" w:hint="eastAsia"/>
        </w:rPr>
        <w:t>数字或字母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输入</w:t>
      </w:r>
      <w:r w:rsidRPr="00DA0587">
        <w:rPr>
          <w:rFonts w:ascii="微软雅黑" w:eastAsia="微软雅黑" w:hAnsi="微软雅黑" w:hint="eastAsia"/>
        </w:rPr>
        <w:t>框</w:t>
      </w:r>
      <w:r w:rsidRPr="00DA0587">
        <w:rPr>
          <w:rFonts w:ascii="微软雅黑" w:eastAsia="微软雅黑" w:hAnsi="微软雅黑"/>
        </w:rPr>
        <w:t>内有文字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，点击输入框获取焦点，输入框内出现</w:t>
      </w:r>
      <w:r w:rsidRPr="00DA0587">
        <w:rPr>
          <w:rFonts w:ascii="微软雅黑" w:eastAsia="微软雅黑" w:hAnsi="微软雅黑"/>
          <w:noProof/>
        </w:rPr>
        <w:drawing>
          <wp:inline distT="0" distB="0" distL="0" distR="0" wp14:anchorId="2093ADE1" wp14:editId="5C825B24">
            <wp:extent cx="171450" cy="1577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87">
        <w:rPr>
          <w:rFonts w:ascii="微软雅黑" w:eastAsia="微软雅黑" w:hAnsi="微软雅黑" w:hint="eastAsia"/>
        </w:rPr>
        <w:t>按钮</w:t>
      </w:r>
      <w:r w:rsidRPr="00DA0587">
        <w:rPr>
          <w:rFonts w:ascii="微软雅黑" w:eastAsia="微软雅黑" w:hAnsi="微软雅黑"/>
        </w:rPr>
        <w:t>，点击可删除框内全部文字</w:t>
      </w:r>
    </w:p>
    <w:p w:rsidR="00DA0587" w:rsidRPr="00013935" w:rsidRDefault="00DA0587" w:rsidP="00DA0587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0FEF5C15" wp14:editId="6CAC4999">
            <wp:extent cx="2809524" cy="8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手机号</w:t>
      </w:r>
      <w:r w:rsidRPr="00DA0587">
        <w:rPr>
          <w:rFonts w:ascii="微软雅黑" w:eastAsia="微软雅黑" w:hAnsi="微软雅黑"/>
        </w:rPr>
        <w:t>输入框为“</w:t>
      </w:r>
      <w:r w:rsidRPr="00DA0587">
        <w:rPr>
          <w:rFonts w:ascii="微软雅黑" w:eastAsia="微软雅黑" w:hAnsi="微软雅黑" w:hint="eastAsia"/>
        </w:rPr>
        <w:t>空</w:t>
      </w:r>
      <w:r w:rsidRPr="00DA0587">
        <w:rPr>
          <w:rFonts w:ascii="微软雅黑" w:eastAsia="微软雅黑" w:hAnsi="微软雅黑"/>
        </w:rPr>
        <w:t>”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【获取</w:t>
      </w:r>
      <w:r w:rsidRPr="00DA0587">
        <w:rPr>
          <w:rFonts w:ascii="微软雅黑" w:eastAsia="微软雅黑" w:hAnsi="微软雅黑"/>
        </w:rPr>
        <w:t>验证码</w:t>
      </w:r>
      <w:r w:rsidRPr="00DA0587">
        <w:rPr>
          <w:rFonts w:ascii="微软雅黑" w:eastAsia="微软雅黑" w:hAnsi="微软雅黑" w:hint="eastAsia"/>
        </w:rPr>
        <w:t>】按钮</w:t>
      </w:r>
      <w:r w:rsidRPr="00DA0587">
        <w:rPr>
          <w:rFonts w:ascii="微软雅黑" w:eastAsia="微软雅黑" w:hAnsi="微软雅黑"/>
        </w:rPr>
        <w:t>置</w:t>
      </w:r>
      <w:proofErr w:type="gramStart"/>
      <w:r w:rsidRPr="00DA0587">
        <w:rPr>
          <w:rFonts w:ascii="微软雅黑" w:eastAsia="微软雅黑" w:hAnsi="微软雅黑" w:hint="eastAsia"/>
        </w:rPr>
        <w:t>灰</w:t>
      </w:r>
      <w:r w:rsidRPr="00DA0587">
        <w:rPr>
          <w:rFonts w:ascii="微软雅黑" w:eastAsia="微软雅黑" w:hAnsi="微软雅黑"/>
        </w:rPr>
        <w:t>不能</w:t>
      </w:r>
      <w:proofErr w:type="gramEnd"/>
      <w:r w:rsidRPr="00DA0587">
        <w:rPr>
          <w:rFonts w:ascii="微软雅黑" w:eastAsia="微软雅黑" w:hAnsi="微软雅黑"/>
        </w:rPr>
        <w:t>点击，“</w:t>
      </w:r>
      <w:r w:rsidRPr="00DA0587">
        <w:rPr>
          <w:rFonts w:ascii="微软雅黑" w:eastAsia="微软雅黑" w:hAnsi="微软雅黑" w:hint="eastAsia"/>
        </w:rPr>
        <w:t>非</w:t>
      </w:r>
      <w:r w:rsidRPr="00DA0587">
        <w:rPr>
          <w:rFonts w:ascii="微软雅黑" w:eastAsia="微软雅黑" w:hAnsi="微软雅黑"/>
        </w:rPr>
        <w:t>空”</w:t>
      </w:r>
      <w:r w:rsidRPr="00DA0587">
        <w:rPr>
          <w:rFonts w:ascii="微软雅黑" w:eastAsia="微软雅黑" w:hAnsi="微软雅黑" w:hint="eastAsia"/>
        </w:rPr>
        <w:t>时变</w:t>
      </w:r>
      <w:proofErr w:type="gramStart"/>
      <w:r w:rsidRPr="00DA0587">
        <w:rPr>
          <w:rFonts w:ascii="微软雅黑" w:eastAsia="微软雅黑" w:hAnsi="微软雅黑" w:hint="eastAsia"/>
        </w:rPr>
        <w:t>亮</w:t>
      </w:r>
      <w:r w:rsidRPr="00DA0587">
        <w:rPr>
          <w:rFonts w:ascii="微软雅黑" w:eastAsia="微软雅黑" w:hAnsi="微软雅黑"/>
        </w:rPr>
        <w:t>可以</w:t>
      </w:r>
      <w:proofErr w:type="gramEnd"/>
      <w:r w:rsidRPr="00DA0587">
        <w:rPr>
          <w:rFonts w:ascii="微软雅黑" w:eastAsia="微软雅黑" w:hAnsi="微软雅黑"/>
        </w:rPr>
        <w:t>点击</w:t>
      </w:r>
    </w:p>
    <w:p w:rsidR="00652843" w:rsidRDefault="00DA0587" w:rsidP="006528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="00652843">
        <w:rPr>
          <w:rFonts w:ascii="微软雅黑" w:eastAsia="微软雅黑" w:hAnsi="微软雅黑" w:hint="eastAsia"/>
        </w:rPr>
        <w:t>，1、</w:t>
      </w:r>
      <w:r w:rsidR="00652843" w:rsidRPr="00013935">
        <w:rPr>
          <w:rFonts w:ascii="微软雅黑" w:eastAsia="微软雅黑" w:hAnsi="微软雅黑"/>
        </w:rPr>
        <w:t>判断手机号是否</w:t>
      </w:r>
      <w:r w:rsidR="00652843" w:rsidRPr="00013935">
        <w:rPr>
          <w:rFonts w:ascii="微软雅黑" w:eastAsia="微软雅黑" w:hAnsi="微软雅黑" w:hint="eastAsia"/>
        </w:rPr>
        <w:t>有效</w:t>
      </w:r>
      <w:r w:rsidR="00652843">
        <w:rPr>
          <w:rFonts w:ascii="微软雅黑" w:eastAsia="微软雅黑" w:hAnsi="微软雅黑" w:hint="eastAsia"/>
        </w:rPr>
        <w:t>：</w:t>
      </w:r>
    </w:p>
    <w:p w:rsidR="00652843" w:rsidRDefault="00652843" w:rsidP="0065284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Pr="00652843">
        <w:rPr>
          <w:rFonts w:ascii="微软雅黑" w:eastAsia="微软雅黑" w:hAnsi="微软雅黑" w:hint="eastAsia"/>
          <w:color w:val="FF0000"/>
        </w:rPr>
        <w:t>判定此</w:t>
      </w:r>
      <w:proofErr w:type="gramEnd"/>
      <w:r w:rsidRPr="00652843">
        <w:rPr>
          <w:rFonts w:ascii="微软雅黑" w:eastAsia="微软雅黑" w:hAnsi="微软雅黑" w:hint="eastAsia"/>
          <w:color w:val="FF0000"/>
        </w:rPr>
        <w:t>手机号是否已被注册：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652843">
        <w:rPr>
          <w:rFonts w:ascii="微软雅黑" w:eastAsia="微软雅黑" w:hAnsi="微软雅黑" w:hint="eastAsia"/>
          <w:color w:val="FF0000"/>
        </w:rPr>
        <w:t>①</w:t>
      </w:r>
      <w:r w:rsidRPr="00652843">
        <w:rPr>
          <w:rFonts w:ascii="微软雅黑" w:eastAsia="微软雅黑" w:hAnsi="微软雅黑" w:hint="eastAsia"/>
          <w:b/>
          <w:color w:val="FF0000"/>
        </w:rPr>
        <w:t>已被注册：</w:t>
      </w:r>
      <w:r w:rsidRPr="00652843">
        <w:rPr>
          <w:rFonts w:ascii="微软雅黑" w:eastAsia="微软雅黑" w:hAnsi="微软雅黑" w:hint="eastAsia"/>
          <w:color w:val="FF0000"/>
        </w:rPr>
        <w:t>toast提示“此手机号</w:t>
      </w:r>
      <w:r>
        <w:rPr>
          <w:rFonts w:ascii="微软雅黑" w:eastAsia="微软雅黑" w:hAnsi="微软雅黑" w:hint="eastAsia"/>
          <w:color w:val="FF0000"/>
        </w:rPr>
        <w:t>已</w:t>
      </w:r>
      <w:r w:rsidRPr="00652843">
        <w:rPr>
          <w:rFonts w:ascii="微软雅黑" w:eastAsia="微软雅黑" w:hAnsi="微软雅黑" w:hint="eastAsia"/>
          <w:color w:val="FF0000"/>
        </w:rPr>
        <w:t>注册”</w:t>
      </w:r>
    </w:p>
    <w:p w:rsidR="00652843" w:rsidRDefault="00652843" w:rsidP="00652843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未被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注册：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>
        <w:rPr>
          <w:rFonts w:ascii="微软雅黑" w:hAnsi="微软雅黑" w:cs="Times New Roman"/>
          <w:kern w:val="0"/>
          <w:sz w:val="20"/>
          <w:szCs w:val="20"/>
        </w:rPr>
        <w:t>倒计时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DA0587" w:rsidRPr="00521CB9" w:rsidRDefault="00DA0587" w:rsidP="00521CB9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521CB9" w:rsidRDefault="00521CB9" w:rsidP="00521CB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521CB9" w:rsidRPr="00140277" w:rsidRDefault="00521CB9" w:rsidP="00521CB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89066B9" wp14:editId="46C18F83">
            <wp:extent cx="2752381" cy="79047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B9" w:rsidRPr="00140277" w:rsidRDefault="00521CB9" w:rsidP="00ED1C9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AAB794C" wp14:editId="6F5910E1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6E97163" wp14:editId="04AFC127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521CB9" w:rsidRDefault="00ED1C9B" w:rsidP="00ED1C9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91B501" wp14:editId="21D9DE47">
            <wp:extent cx="2752381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只要有一项输入框为</w:t>
      </w:r>
      <w:r w:rsidRPr="00DA0587">
        <w:rPr>
          <w:rFonts w:ascii="微软雅黑" w:eastAsia="微软雅黑" w:hAnsi="微软雅黑" w:hint="eastAsia"/>
        </w:rPr>
        <w:t>“</w:t>
      </w:r>
      <w:r w:rsidRPr="00DA0587">
        <w:rPr>
          <w:rFonts w:ascii="微软雅黑" w:eastAsia="微软雅黑" w:hAnsi="微软雅黑"/>
        </w:rPr>
        <w:t>空</w:t>
      </w:r>
      <w:r w:rsidRPr="00DA0587">
        <w:rPr>
          <w:rFonts w:ascii="微软雅黑" w:eastAsia="微软雅黑" w:hAnsi="微软雅黑" w:hint="eastAsia"/>
        </w:rPr>
        <w:t>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 w:hint="eastAsia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</w:t>
      </w:r>
      <w:r w:rsidRPr="00DA0587">
        <w:rPr>
          <w:rFonts w:ascii="微软雅黑" w:eastAsia="微软雅黑" w:hAnsi="微软雅黑" w:hint="eastAsia"/>
        </w:rPr>
        <w:t>变暗</w:t>
      </w:r>
      <w:r w:rsidRPr="00DA0587">
        <w:rPr>
          <w:rFonts w:ascii="微软雅黑" w:eastAsia="微软雅黑" w:hAnsi="微软雅黑"/>
        </w:rPr>
        <w:t>，无法点击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输入框都为</w:t>
      </w:r>
      <w:r w:rsidRPr="00DA0587">
        <w:rPr>
          <w:rFonts w:ascii="微软雅黑" w:eastAsia="微软雅黑" w:hAnsi="微软雅黑" w:hint="eastAsia"/>
        </w:rPr>
        <w:t>“非空”时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按钮变亮，可以点击</w:t>
      </w:r>
    </w:p>
    <w:p w:rsidR="00711992" w:rsidRDefault="00380214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点击【提交注册</w:t>
      </w:r>
      <w:r w:rsidR="00DA0587">
        <w:rPr>
          <w:rFonts w:ascii="微软雅黑" w:eastAsia="微软雅黑" w:hAnsi="微软雅黑" w:hint="eastAsia"/>
        </w:rPr>
        <w:t>】</w:t>
      </w:r>
      <w:r w:rsidR="00DA0587" w:rsidRPr="00013935">
        <w:rPr>
          <w:rFonts w:ascii="微软雅黑" w:eastAsia="微软雅黑" w:hAnsi="微软雅黑" w:hint="eastAsia"/>
        </w:rPr>
        <w:t>判断</w:t>
      </w:r>
    </w:p>
    <w:p w:rsidR="00DA0587" w:rsidRPr="00380214" w:rsidRDefault="00AD19C7" w:rsidP="00711992">
      <w:pPr>
        <w:pStyle w:val="afb"/>
        <w:ind w:left="840"/>
        <w:rPr>
          <w:rFonts w:ascii="微软雅黑" w:eastAsia="微软雅黑" w:hAnsi="微软雅黑"/>
          <w:b/>
        </w:rPr>
      </w:pPr>
      <w:r w:rsidRPr="00380214">
        <w:rPr>
          <w:rFonts w:ascii="微软雅黑" w:eastAsia="微软雅黑" w:hAnsi="微软雅黑" w:hint="eastAsia"/>
          <w:b/>
        </w:rPr>
        <w:t>1）</w:t>
      </w:r>
      <w:r w:rsidR="00DA0587" w:rsidRPr="00380214">
        <w:rPr>
          <w:rFonts w:ascii="微软雅黑" w:eastAsia="微软雅黑" w:hAnsi="微软雅黑"/>
          <w:b/>
        </w:rPr>
        <w:t>手机号与验证</w:t>
      </w:r>
      <w:proofErr w:type="gramStart"/>
      <w:r w:rsidR="00DA0587" w:rsidRPr="00380214">
        <w:rPr>
          <w:rFonts w:ascii="微软雅黑" w:eastAsia="微软雅黑" w:hAnsi="微软雅黑"/>
          <w:b/>
        </w:rPr>
        <w:t>码是否</w:t>
      </w:r>
      <w:proofErr w:type="gramEnd"/>
      <w:r w:rsidR="00DA0587" w:rsidRPr="00380214">
        <w:rPr>
          <w:rFonts w:ascii="微软雅黑" w:eastAsia="微软雅黑" w:hAnsi="微软雅黑"/>
          <w:b/>
        </w:rPr>
        <w:t>匹配</w:t>
      </w:r>
      <w:r w:rsidR="00DA0587" w:rsidRPr="00380214">
        <w:rPr>
          <w:rFonts w:ascii="微软雅黑" w:eastAsia="微软雅黑" w:hAnsi="微软雅黑" w:hint="eastAsia"/>
          <w:b/>
        </w:rPr>
        <w:t>：</w:t>
      </w:r>
    </w:p>
    <w:p w:rsidR="00DA0587" w:rsidRDefault="00AD19C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lastRenderedPageBreak/>
        <w:t>①</w:t>
      </w:r>
      <w:r w:rsidR="00DA0587">
        <w:rPr>
          <w:rFonts w:ascii="微软雅黑" w:eastAsia="微软雅黑" w:hAnsi="微软雅黑" w:hint="eastAsia"/>
        </w:rPr>
        <w:t>匹配</w:t>
      </w:r>
      <w:r w:rsidR="00DA0587" w:rsidRPr="00013935">
        <w:rPr>
          <w:rFonts w:ascii="微软雅黑" w:eastAsia="微软雅黑" w:hAnsi="微软雅黑"/>
        </w:rPr>
        <w:t>错误</w:t>
      </w:r>
      <w:r w:rsidR="00DA0587">
        <w:rPr>
          <w:rFonts w:ascii="微软雅黑" w:eastAsia="微软雅黑" w:hAnsi="微软雅黑" w:hint="eastAsia"/>
        </w:rPr>
        <w:t>：</w:t>
      </w:r>
      <w:r w:rsidR="00DA0587">
        <w:rPr>
          <w:rFonts w:ascii="微软雅黑" w:eastAsia="微软雅黑" w:hAnsi="微软雅黑"/>
        </w:rPr>
        <w:t>toast</w:t>
      </w:r>
      <w:r w:rsidR="00DA0587" w:rsidRPr="00013935">
        <w:rPr>
          <w:rFonts w:ascii="微软雅黑" w:eastAsia="微软雅黑" w:hAnsi="微软雅黑"/>
        </w:rPr>
        <w:t>提示“验证码</w:t>
      </w:r>
      <w:r w:rsidR="00DA0587" w:rsidRPr="00013935">
        <w:rPr>
          <w:rFonts w:ascii="微软雅黑" w:eastAsia="微软雅黑" w:hAnsi="微软雅黑" w:hint="eastAsia"/>
        </w:rPr>
        <w:t>不正确</w:t>
      </w:r>
      <w:r w:rsidR="00DA0587" w:rsidRPr="00013935">
        <w:rPr>
          <w:rFonts w:ascii="微软雅黑" w:eastAsia="微软雅黑" w:hAnsi="微软雅黑"/>
        </w:rPr>
        <w:t>”</w:t>
      </w:r>
      <w:r w:rsidR="00DA0587" w:rsidRPr="00013935">
        <w:rPr>
          <w:rFonts w:ascii="微软雅黑" w:eastAsia="微软雅黑" w:hAnsi="微软雅黑" w:hint="eastAsia"/>
        </w:rPr>
        <w:t>；</w:t>
      </w:r>
    </w:p>
    <w:p w:rsidR="00EC4BCF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②</w:t>
      </w:r>
      <w:r w:rsidR="00DA0587">
        <w:rPr>
          <w:rFonts w:ascii="微软雅黑" w:eastAsia="微软雅黑" w:hAnsi="微软雅黑" w:hint="eastAsia"/>
        </w:rPr>
        <w:t>匹配正确：</w:t>
      </w:r>
      <w:r w:rsidR="00EC4BCF">
        <w:rPr>
          <w:rFonts w:ascii="微软雅黑" w:eastAsia="微软雅黑" w:hAnsi="微软雅黑" w:hint="eastAsia"/>
        </w:rPr>
        <w:t>判断密码是否正确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80214">
        <w:rPr>
          <w:rFonts w:ascii="微软雅黑" w:eastAsia="微软雅黑" w:hAnsi="微软雅黑" w:hint="eastAsia"/>
          <w:b/>
        </w:rPr>
        <w:t>2）判断密码是否正确：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密码</w:t>
      </w:r>
      <w:r w:rsidRPr="00AD19C7">
        <w:rPr>
          <w:rFonts w:ascii="微软雅黑" w:eastAsia="微软雅黑" w:hAnsi="微软雅黑" w:hint="eastAsia"/>
        </w:rPr>
        <w:t>错误，toast</w:t>
      </w:r>
      <w:r w:rsidRPr="00AD19C7">
        <w:rPr>
          <w:rFonts w:ascii="微软雅黑" w:eastAsia="微软雅黑" w:hAnsi="微软雅黑"/>
        </w:rPr>
        <w:t>提示“</w:t>
      </w:r>
      <w:r w:rsidRPr="00AD19C7">
        <w:rPr>
          <w:rFonts w:ascii="微软雅黑" w:eastAsia="微软雅黑" w:hAnsi="微软雅黑" w:hint="eastAsia"/>
        </w:rPr>
        <w:t>密码长度6~15位</w:t>
      </w:r>
      <w:r w:rsidRPr="00AD19C7">
        <w:rPr>
          <w:rFonts w:ascii="微软雅黑" w:eastAsia="微软雅黑" w:hAnsi="微软雅黑"/>
        </w:rPr>
        <w:t>”</w:t>
      </w:r>
    </w:p>
    <w:p w:rsidR="00EC4BCF" w:rsidRDefault="00F066C2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066C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密码正确，</w:t>
      </w:r>
      <w:r w:rsidR="00EC4BCF">
        <w:rPr>
          <w:rFonts w:ascii="微软雅黑" w:eastAsia="微软雅黑" w:hAnsi="微软雅黑" w:hint="eastAsia"/>
        </w:rPr>
        <w:t>开始登录并判定是否房间绑定</w:t>
      </w:r>
    </w:p>
    <w:p w:rsidR="00F066C2" w:rsidRDefault="00380214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 w:rsidRPr="00EC4BCF">
        <w:rPr>
          <w:rFonts w:ascii="微软雅黑" w:eastAsia="微软雅黑" w:hAnsi="微软雅黑" w:hint="eastAsia"/>
          <w:b/>
        </w:rPr>
        <w:t>3</w:t>
      </w:r>
      <w:r w:rsidR="00EC4BCF" w:rsidRPr="00EC4BCF">
        <w:rPr>
          <w:rFonts w:ascii="微软雅黑" w:eastAsia="微软雅黑" w:hAnsi="微软雅黑" w:hint="eastAsia"/>
          <w:b/>
        </w:rPr>
        <w:t>）登录此账号，</w:t>
      </w:r>
      <w:r w:rsidR="00EC4BCF">
        <w:rPr>
          <w:rFonts w:ascii="微软雅黑" w:eastAsia="微软雅黑" w:hAnsi="微软雅黑" w:hint="eastAsia"/>
          <w:b/>
        </w:rPr>
        <w:t>并</w:t>
      </w:r>
      <w:r w:rsidR="00EC4BCF" w:rsidRPr="00EC4BCF">
        <w:rPr>
          <w:rFonts w:ascii="微软雅黑" w:eastAsia="微软雅黑" w:hAnsi="微软雅黑" w:hint="eastAsia"/>
          <w:b/>
        </w:rPr>
        <w:t>判断此手机号是否绑定房间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EC4BC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没有绑定房间，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“抱歉，没有找到匹配房间”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E310762" wp14:editId="79F52047">
            <wp:extent cx="1866667" cy="9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EC4BCF">
        <w:rPr>
          <w:rFonts w:ascii="微软雅黑" w:eastAsia="微软雅黑" w:hAnsi="微软雅黑" w:hint="eastAsia"/>
        </w:rPr>
        <w:t>点击【进入首页】</w:t>
      </w:r>
      <w:r w:rsidR="00CF7ACF">
        <w:rPr>
          <w:rFonts w:ascii="微软雅黑" w:eastAsia="微软雅黑" w:hAnsi="微软雅黑" w:hint="eastAsia"/>
        </w:rPr>
        <w:t>按钮进入</w:t>
      </w:r>
      <w:r w:rsidR="00CF7ACF" w:rsidRPr="00371520">
        <w:rPr>
          <w:rFonts w:ascii="微软雅黑" w:eastAsia="微软雅黑" w:hAnsi="微软雅黑" w:hint="eastAsia"/>
          <w:color w:val="FF0000"/>
        </w:rPr>
        <w:t>“</w:t>
      </w:r>
      <w:r w:rsidR="00371520" w:rsidRPr="00371520">
        <w:rPr>
          <w:rFonts w:ascii="微软雅黑" w:eastAsia="微软雅黑" w:hAnsi="微软雅黑" w:hint="eastAsia"/>
          <w:color w:val="FF0000"/>
        </w:rPr>
        <w:t>首页</w:t>
      </w:r>
      <w:r w:rsidR="00CF7ACF" w:rsidRPr="00371520">
        <w:rPr>
          <w:rFonts w:ascii="微软雅黑" w:eastAsia="微软雅黑" w:hAnsi="微软雅黑" w:hint="eastAsia"/>
          <w:color w:val="FF0000"/>
        </w:rPr>
        <w:t>”</w:t>
      </w:r>
    </w:p>
    <w:p w:rsidR="00CF7A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CF7ACF">
        <w:rPr>
          <w:rFonts w:ascii="微软雅黑" w:eastAsia="微软雅黑" w:hAnsi="微软雅黑" w:hint="eastAsia"/>
        </w:rPr>
        <w:t>点击【查看帮助】按钮进入“房间绑定</w:t>
      </w:r>
      <w:r w:rsidR="00CF7ACF">
        <w:rPr>
          <w:rFonts w:ascii="微软雅黑" w:eastAsia="微软雅黑" w:hAnsi="微软雅黑"/>
        </w:rPr>
        <w:t>—</w:t>
      </w:r>
      <w:r w:rsidR="00CF7ACF">
        <w:rPr>
          <w:rFonts w:ascii="微软雅黑" w:eastAsia="微软雅黑" w:hAnsi="微软雅黑" w:hint="eastAsia"/>
        </w:rPr>
        <w:t>帮助说明页面”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DC178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“您已成功匹配房间”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E4304A" wp14:editId="0C1D6153">
            <wp:extent cx="1866667" cy="933333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89" w:rsidRDefault="00371520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→点击【进入首页】按钮进入</w:t>
      </w:r>
      <w:r w:rsidRPr="00371520">
        <w:rPr>
          <w:rFonts w:ascii="微软雅黑" w:eastAsia="微软雅黑" w:hAnsi="微软雅黑" w:hint="eastAsia"/>
          <w:color w:val="FF0000"/>
        </w:rPr>
        <w:t>“首页</w:t>
      </w:r>
      <w:r w:rsidR="00DC1789" w:rsidRPr="00371520">
        <w:rPr>
          <w:rFonts w:ascii="微软雅黑" w:eastAsia="微软雅黑" w:hAnsi="微软雅黑" w:hint="eastAsia"/>
          <w:color w:val="FF0000"/>
        </w:rPr>
        <w:t>”</w:t>
      </w:r>
    </w:p>
    <w:p w:rsidR="00DC1789" w:rsidRDefault="00DC1789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→点击【我的房间】按钮进入“我的</w:t>
      </w:r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房间绑定页面”</w:t>
      </w:r>
    </w:p>
    <w:p w:rsidR="00D03658" w:rsidRPr="006C5EAC" w:rsidRDefault="00D03658" w:rsidP="00D0365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DC1789" w:rsidRDefault="00B4362C" w:rsidP="00B4362C">
      <w:pPr>
        <w:pStyle w:val="20"/>
      </w:pPr>
      <w:bookmarkStart w:id="23" w:name="_Toc489002914"/>
      <w:r>
        <w:rPr>
          <w:rFonts w:hint="eastAsia"/>
        </w:rPr>
        <w:t>切换</w:t>
      </w:r>
      <w:r w:rsidR="00DA4FDA">
        <w:rPr>
          <w:rFonts w:hint="eastAsia"/>
        </w:rPr>
        <w:t>小区</w:t>
      </w:r>
      <w:bookmarkEnd w:id="23"/>
    </w:p>
    <w:p w:rsidR="00B4362C" w:rsidRPr="00B4362C" w:rsidRDefault="00B4362C" w:rsidP="00B4362C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 w:rsidRPr="00B4362C">
        <w:rPr>
          <w:rFonts w:hint="eastAsia"/>
          <w:b/>
          <w:lang w:val="zh-CN" w:eastAsia="zh-CN"/>
        </w:rPr>
        <w:t>城市</w:t>
      </w:r>
      <w:r w:rsidR="00062124">
        <w:rPr>
          <w:rFonts w:hint="eastAsia"/>
          <w:lang w:val="zh-CN" w:eastAsia="zh-CN"/>
        </w:rPr>
        <w:t>切换其他</w:t>
      </w:r>
      <w:r w:rsidRPr="00B4362C">
        <w:rPr>
          <w:rFonts w:hint="eastAsia"/>
          <w:b/>
          <w:lang w:val="zh-CN" w:eastAsia="zh-CN"/>
        </w:rPr>
        <w:t>楼盘</w:t>
      </w:r>
      <w:r w:rsidR="00DA4FDA" w:rsidRPr="00B4362C">
        <w:rPr>
          <w:rFonts w:hint="eastAsia"/>
          <w:b/>
          <w:lang w:val="zh-CN" w:eastAsia="zh-CN"/>
        </w:rPr>
        <w:t>小区</w:t>
      </w:r>
    </w:p>
    <w:p w:rsidR="00B4362C" w:rsidRPr="00B4362C" w:rsidRDefault="00B4362C" w:rsidP="00B4362C">
      <w:pPr>
        <w:pStyle w:val="3"/>
        <w:rPr>
          <w:lang w:val="zh-CN" w:eastAsia="zh-CN"/>
        </w:rPr>
      </w:pPr>
      <w:bookmarkStart w:id="24" w:name="_Toc489002915"/>
      <w:r>
        <w:rPr>
          <w:rFonts w:hint="eastAsia"/>
          <w:lang w:val="zh-CN" w:eastAsia="zh-CN"/>
        </w:rPr>
        <w:lastRenderedPageBreak/>
        <w:t>选择城市</w:t>
      </w:r>
      <w:bookmarkEnd w:id="24"/>
    </w:p>
    <w:p w:rsidR="00B4362C" w:rsidRPr="005F4544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4362C" w:rsidRDefault="00B4362C" w:rsidP="00B4362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E2B69D8" wp14:editId="42886241">
            <wp:extent cx="1885950" cy="34300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362C" w:rsidRPr="00CD7761" w:rsidRDefault="001B532B" w:rsidP="00B4362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可查看</w:t>
      </w:r>
      <w:r w:rsidR="00DA4FDA">
        <w:rPr>
          <w:rFonts w:ascii="微软雅黑" w:eastAsia="微软雅黑" w:hAnsi="微软雅黑" w:hint="eastAsia"/>
        </w:rPr>
        <w:t>小区</w:t>
      </w:r>
      <w:r>
        <w:rPr>
          <w:rFonts w:ascii="微软雅黑" w:eastAsia="微软雅黑" w:hAnsi="微软雅黑" w:hint="eastAsia"/>
        </w:rPr>
        <w:t>楼盘的全部城市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4362C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城市单选</w:t>
      </w:r>
    </w:p>
    <w:p w:rsidR="00ED60A7" w:rsidRDefault="00336AB1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城市下的小区全部冻结</w:t>
      </w:r>
      <w:r w:rsidR="00077507">
        <w:rPr>
          <w:rFonts w:ascii="微软雅黑" w:eastAsia="微软雅黑" w:hAnsi="微软雅黑" w:hint="eastAsia"/>
        </w:rPr>
        <w:t>下线</w:t>
      </w:r>
      <w:r>
        <w:rPr>
          <w:rFonts w:ascii="微软雅黑" w:eastAsia="微软雅黑" w:hAnsi="微软雅黑" w:hint="eastAsia"/>
        </w:rPr>
        <w:t>，关联的城市</w:t>
      </w:r>
      <w:r w:rsidR="00ED60A7">
        <w:rPr>
          <w:rFonts w:ascii="微软雅黑" w:eastAsia="微软雅黑" w:hAnsi="微软雅黑" w:hint="eastAsia"/>
        </w:rPr>
        <w:t>同步下线</w:t>
      </w:r>
    </w:p>
    <w:p w:rsidR="001B532B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970278">
        <w:rPr>
          <w:rFonts w:ascii="微软雅黑" w:eastAsia="微软雅黑" w:hAnsi="微软雅黑" w:hint="eastAsia"/>
        </w:rPr>
        <w:t>按照新产生的时间依次显示</w:t>
      </w:r>
      <w:r w:rsidR="007A322B">
        <w:rPr>
          <w:rFonts w:ascii="微软雅黑" w:eastAsia="微软雅黑" w:hAnsi="微软雅黑" w:hint="eastAsia"/>
        </w:rPr>
        <w:t>，新产生的城市显示在最后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4362C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点击城市，进入选择楼盘页</w:t>
      </w:r>
    </w:p>
    <w:p w:rsidR="00C73B86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【&lt;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】按钮：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返回到前一页（前一页若为引导页，</w:t>
      </w:r>
      <w:r w:rsidR="000040B5">
        <w:rPr>
          <w:rFonts w:ascii="微软雅黑" w:hAnsi="微软雅黑" w:cs="Times New Roman" w:hint="eastAsia"/>
          <w:kern w:val="0"/>
          <w:sz w:val="20"/>
          <w:szCs w:val="20"/>
        </w:rPr>
        <w:t>操作</w:t>
      </w:r>
      <w:r>
        <w:rPr>
          <w:rFonts w:ascii="微软雅黑" w:hAnsi="微软雅黑" w:cs="Times New Roman" w:hint="eastAsia"/>
          <w:kern w:val="0"/>
          <w:sz w:val="20"/>
          <w:szCs w:val="20"/>
        </w:rPr>
        <w:t>两次退出程序）</w:t>
      </w:r>
    </w:p>
    <w:p w:rsidR="00DA4FDA" w:rsidRPr="00B4362C" w:rsidRDefault="007F3EA6" w:rsidP="00DA4FDA">
      <w:pPr>
        <w:pStyle w:val="3"/>
        <w:rPr>
          <w:lang w:val="zh-CN" w:eastAsia="zh-CN"/>
        </w:rPr>
      </w:pPr>
      <w:bookmarkStart w:id="25" w:name="_Toc489002916"/>
      <w:r>
        <w:rPr>
          <w:rFonts w:hint="eastAsia"/>
          <w:lang w:val="zh-CN" w:eastAsia="zh-CN"/>
        </w:rPr>
        <w:lastRenderedPageBreak/>
        <w:t>选择小区</w:t>
      </w:r>
      <w:bookmarkEnd w:id="25"/>
    </w:p>
    <w:p w:rsidR="00DA4FDA" w:rsidRPr="005F4544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A4FDA" w:rsidRDefault="00DA4FDA" w:rsidP="00DA4FD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52E28D7" wp14:editId="56E16FAF">
            <wp:extent cx="1885361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A4FDA" w:rsidRPr="00CD7761" w:rsidRDefault="007F3EA6" w:rsidP="00DA4FDA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关联同一个城市、全部正常状态的小区楼盘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A4FDA" w:rsidRDefault="007F3EA6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小区楼盘</w:t>
      </w:r>
      <w:r w:rsidR="00DA4FDA">
        <w:rPr>
          <w:rFonts w:ascii="微软雅黑" w:eastAsia="微软雅黑" w:hAnsi="微软雅黑" w:hint="eastAsia"/>
        </w:rPr>
        <w:t>单选</w:t>
      </w:r>
    </w:p>
    <w:p w:rsidR="00ED60A7" w:rsidRDefault="00ED60A7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冻结的小区楼盘，前台同步下线</w:t>
      </w:r>
    </w:p>
    <w:p w:rsidR="00DA4FDA" w:rsidRDefault="00DA4FDA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A875CB">
        <w:rPr>
          <w:rFonts w:ascii="微软雅黑" w:eastAsia="微软雅黑" w:hAnsi="微软雅黑" w:hint="eastAsia"/>
        </w:rPr>
        <w:t>按照添加小区楼盘的时间正序排列，</w:t>
      </w:r>
      <w:r w:rsidR="007F3EA6">
        <w:rPr>
          <w:rFonts w:ascii="微软雅黑" w:eastAsia="微软雅黑" w:hAnsi="微软雅黑" w:hint="eastAsia"/>
        </w:rPr>
        <w:t>添加的小区楼盘</w:t>
      </w:r>
      <w:r w:rsidR="00A875CB">
        <w:rPr>
          <w:rFonts w:ascii="微软雅黑" w:eastAsia="微软雅黑" w:hAnsi="微软雅黑" w:hint="eastAsia"/>
        </w:rPr>
        <w:t>按先后顺序</w:t>
      </w:r>
      <w:r w:rsidR="007F3EA6">
        <w:rPr>
          <w:rFonts w:ascii="微软雅黑" w:eastAsia="微软雅黑" w:hAnsi="微软雅黑" w:hint="eastAsia"/>
        </w:rPr>
        <w:t>依次排列显示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072DF" w:rsidRDefault="001072DF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：返回到前一页</w:t>
      </w:r>
    </w:p>
    <w:p w:rsidR="00DA4FDA" w:rsidRDefault="00DA4FDA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F765C">
        <w:rPr>
          <w:rFonts w:ascii="微软雅黑" w:hAnsi="微软雅黑" w:cs="Times New Roman" w:hint="eastAsia"/>
          <w:kern w:val="0"/>
          <w:sz w:val="20"/>
          <w:szCs w:val="20"/>
        </w:rPr>
        <w:t>小区楼盘，进入首页</w:t>
      </w:r>
    </w:p>
    <w:p w:rsidR="005F765C" w:rsidRPr="005F765C" w:rsidRDefault="005F765C" w:rsidP="005F765C">
      <w:pPr>
        <w:pStyle w:val="20"/>
      </w:pPr>
      <w:bookmarkStart w:id="26" w:name="_首页"/>
      <w:bookmarkStart w:id="27" w:name="_Toc489002917"/>
      <w:bookmarkEnd w:id="26"/>
      <w:r>
        <w:rPr>
          <w:rFonts w:hint="eastAsia"/>
        </w:rPr>
        <w:lastRenderedPageBreak/>
        <w:t>首页</w:t>
      </w:r>
      <w:bookmarkEnd w:id="27"/>
    </w:p>
    <w:p w:rsidR="005F765C" w:rsidRPr="005F4544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65C" w:rsidRPr="00EE1333" w:rsidRDefault="00EE1333" w:rsidP="00EE1333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867387" wp14:editId="3E0ACB8C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5" o:spid="_x0000_s1026" type="#_x0000_t202" style="position:absolute;left:0;text-align:left;margin-left:334pt;margin-top:339.3pt;width:100.2pt;height:5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2F9AF8" wp14:editId="2058DF28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" o:spid="_x0000_s1026" type="#_x0000_t88" style="position:absolute;left:0;text-align:left;margin-left:307pt;margin-top:168.15pt;width:27pt;height:37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" adj="129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C75CAD1" wp14:editId="1DF259C4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1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9" o:spid="_x0000_s1026" type="#_x0000_t32" style="position:absolute;left:0;text-align:left;margin-left:298.75pt;margin-top:151.65pt;width:31.5pt;height:0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56A83A0" wp14:editId="12487FA6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27" type="#_x0000_t202" style="position:absolute;left:0;text-align:left;margin-left:329.5pt;margin-top:133.05pt;width:1in;height:27.75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55B3CA" wp14:editId="2CDEED81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28" type="#_x0000_t202" style="position:absolute;left:0;text-align:left;margin-left:334pt;margin-top:42pt;width:76.9pt;height:5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4A2C47" wp14:editId="5B919C66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29" type="#_x0000_t202" style="position:absolute;left:0;text-align:left;margin-left:328pt;margin-top:91.05pt;width:1in;height:36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+qFmAIAAJE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29D196" wp14:editId="6B5A7435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2" o:spid="_x0000_s1026" type="#_x0000_t88" style="position:absolute;left:0;text-align:left;margin-left:308.5pt;margin-top:88.8pt;width:9.75pt;height:4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28F3BE" wp14:editId="261B7573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302.5pt;margin-top:62.4pt;width:31.5pt;height:2.2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067583D0" wp14:editId="654E7D87">
            <wp:extent cx="1824324" cy="720000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F32A260" wp14:editId="248BF9CB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7" o:spid="_x0000_s1026" type="#_x0000_t32" style="position:absolute;left:0;text-align:left;margin-left:306.5pt;margin-top:559.05pt;width:30pt;height: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9BAQIAAC8EAAAOAAAAZHJzL2Uyb0RvYy54bWysU0uOEzEQ3SNxB8t70p1BwC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zj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FAAE13" wp14:editId="33F4D3C3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0" type="#_x0000_t202" style="position:absolute;left:0;text-align:left;margin-left:340.25pt;margin-top:540.3pt;width:1in;height:36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6CB6E8" wp14:editId="2FB1BEAB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1" type="#_x0000_t202" style="position:absolute;left:0;text-align:left;margin-left:327.7pt;margin-top:3.3pt;width:1in;height:36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Cv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EC7E89" wp14:editId="1BBF3480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5" o:spid="_x0000_s1026" type="#_x0000_t32" style="position:absolute;left:0;text-align:left;margin-left:266.5pt;margin-top:21.3pt;width:57.7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" strokecolor="red">
                <v:stroke endarrow="open"/>
              </v:shape>
            </w:pict>
          </mc:Fallback>
        </mc:AlternateContent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A43F4B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根据综合管理平台，不同楼盘可配置不同楼盘首页数据</w:t>
      </w:r>
    </w:p>
    <w:p w:rsidR="002E34E4" w:rsidRDefault="002E34E4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主导航模块：通过普及综合管理平台</w:t>
      </w:r>
      <w:r w:rsidR="00227395">
        <w:rPr>
          <w:rFonts w:ascii="微软雅黑" w:eastAsia="微软雅黑" w:hAnsi="微软雅黑" w:hint="eastAsia"/>
        </w:rPr>
        <w:t>“设置模块”管理配置显示（详细规则如下：）</w:t>
      </w:r>
    </w:p>
    <w:p w:rsidR="00D075F4" w:rsidRPr="00A54AF1" w:rsidRDefault="00227395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首页页面部分内容：通过普及综合管理平台“首页推荐”</w:t>
      </w:r>
      <w:r w:rsidR="00A43F4B" w:rsidRPr="00A54AF1">
        <w:rPr>
          <w:rFonts w:ascii="微软雅黑" w:eastAsia="微软雅黑" w:hAnsi="微软雅黑" w:hint="eastAsia"/>
          <w:color w:val="FF0000"/>
        </w:rPr>
        <w:t>控制显示</w:t>
      </w:r>
      <w:r w:rsidR="00D075F4" w:rsidRPr="00A54AF1">
        <w:rPr>
          <w:rFonts w:ascii="微软雅黑" w:eastAsia="微软雅黑" w:hAnsi="微软雅黑" w:hint="eastAsia"/>
          <w:color w:val="FF0000"/>
        </w:rPr>
        <w:t>，控制的模块如下</w:t>
      </w:r>
      <w:r w:rsidR="00A43F4B" w:rsidRPr="00A54AF1">
        <w:rPr>
          <w:rFonts w:ascii="微软雅黑" w:eastAsia="微软雅黑" w:hAnsi="微软雅黑" w:hint="eastAsia"/>
          <w:color w:val="FF0000"/>
        </w:rPr>
        <w:t>：</w:t>
      </w:r>
    </w:p>
    <w:p w:rsidR="005F765C" w:rsidRPr="00A54AF1" w:rsidRDefault="00D075F4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1）</w:t>
      </w:r>
      <w:r w:rsidR="003128C5" w:rsidRPr="00A54AF1">
        <w:rPr>
          <w:rFonts w:ascii="微软雅黑" w:eastAsia="微软雅黑" w:hAnsi="微软雅黑" w:hint="eastAsia"/>
          <w:color w:val="FF0000"/>
        </w:rPr>
        <w:t>广告</w:t>
      </w:r>
      <w:r w:rsidR="00A45E3A" w:rsidRPr="00A54AF1">
        <w:rPr>
          <w:rFonts w:ascii="微软雅黑" w:eastAsia="微软雅黑" w:hAnsi="微软雅黑" w:hint="eastAsia"/>
          <w:color w:val="FF0000"/>
        </w:rPr>
        <w:t>模块</w:t>
      </w:r>
      <w:r w:rsidRPr="00A54AF1">
        <w:rPr>
          <w:rFonts w:ascii="微软雅黑" w:eastAsia="微软雅黑" w:hAnsi="微软雅黑" w:hint="eastAsia"/>
          <w:color w:val="FF0000"/>
        </w:rPr>
        <w:t>；2）</w:t>
      </w:r>
      <w:r w:rsidR="00A54AF1" w:rsidRPr="00A54AF1">
        <w:rPr>
          <w:rFonts w:ascii="微软雅黑" w:eastAsia="微软雅黑" w:hAnsi="微软雅黑" w:hint="eastAsia"/>
          <w:color w:val="FF0000"/>
        </w:rPr>
        <w:t>推荐模块；3）</w:t>
      </w:r>
      <w:r w:rsidR="00EF7AAD" w:rsidRPr="00A54AF1">
        <w:rPr>
          <w:rFonts w:ascii="微软雅黑" w:eastAsia="微软雅黑" w:hAnsi="微软雅黑" w:hint="eastAsia"/>
          <w:color w:val="FF0000"/>
        </w:rPr>
        <w:t>邻里圈板块（即邻里发言板块）</w:t>
      </w:r>
      <w:r w:rsidR="00A45E3A" w:rsidRPr="00A54AF1">
        <w:rPr>
          <w:rFonts w:ascii="微软雅黑" w:eastAsia="微软雅黑" w:hAnsi="微软雅黑" w:hint="eastAsia"/>
          <w:color w:val="FF0000"/>
        </w:rPr>
        <w:t>，</w:t>
      </w:r>
      <w:r w:rsidR="00A43F4B" w:rsidRPr="00A54AF1">
        <w:rPr>
          <w:rFonts w:ascii="微软雅黑" w:eastAsia="微软雅黑" w:hAnsi="微软雅黑" w:hint="eastAsia"/>
          <w:color w:val="FF0000"/>
        </w:rPr>
        <w:t>其他信息按照定义规则显示。</w:t>
      </w:r>
      <w:r w:rsidR="00A43F4B" w:rsidRPr="00A54AF1">
        <w:rPr>
          <w:rFonts w:ascii="微软雅黑" w:eastAsia="微软雅黑" w:hAnsi="微软雅黑"/>
          <w:color w:val="FF0000"/>
        </w:rPr>
        <w:t xml:space="preserve"> </w:t>
      </w:r>
    </w:p>
    <w:p w:rsidR="00EF7AAD" w:rsidRDefault="00EF7AAD" w:rsidP="0074449C">
      <w:pPr>
        <w:pStyle w:val="3"/>
        <w:rPr>
          <w:lang w:val="zh-CN" w:eastAsia="zh-CN"/>
        </w:rPr>
      </w:pPr>
      <w:bookmarkStart w:id="28" w:name="_Toc489002918"/>
      <w:r>
        <w:rPr>
          <w:rFonts w:hint="eastAsia"/>
          <w:lang w:val="zh-CN" w:eastAsia="zh-CN"/>
        </w:rPr>
        <w:t>楼盘名称</w:t>
      </w:r>
      <w:bookmarkEnd w:id="28"/>
    </w:p>
    <w:p w:rsidR="00EF7AAD" w:rsidRPr="00EF7AAD" w:rsidRDefault="00EF7AAD" w:rsidP="00EF7AA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14DC71A" wp14:editId="6FDBF78D">
            <wp:extent cx="3580952" cy="438095"/>
            <wp:effectExtent l="0" t="0" r="635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F7AAD" w:rsidRDefault="00EF7AAD" w:rsidP="00EF7AA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楼盘名称：默认当前选择的小区楼盘，可切换到其他楼盘</w:t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F7AAD" w:rsidRPr="00EF7AAD" w:rsidRDefault="00EF7AAD" w:rsidP="00EF7AA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点击楼盘名称，进入选择城市页</w:t>
      </w:r>
    </w:p>
    <w:p w:rsidR="00A54AF1" w:rsidRDefault="00A54AF1" w:rsidP="00A54AF1">
      <w:pPr>
        <w:pStyle w:val="3"/>
        <w:rPr>
          <w:lang w:val="zh-CN" w:eastAsia="zh-CN"/>
        </w:rPr>
      </w:pPr>
      <w:bookmarkStart w:id="29" w:name="_Toc489002919"/>
      <w:r>
        <w:rPr>
          <w:rFonts w:hint="eastAsia"/>
          <w:lang w:val="zh-CN" w:eastAsia="zh-CN"/>
        </w:rPr>
        <w:t>广告位</w:t>
      </w:r>
      <w:bookmarkEnd w:id="29"/>
    </w:p>
    <w:p w:rsidR="00A54AF1" w:rsidRPr="00E1629F" w:rsidRDefault="00A54AF1" w:rsidP="00A54AF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4B4C485" wp14:editId="05E41C87">
            <wp:extent cx="3619048" cy="1304762"/>
            <wp:effectExtent l="0" t="0" r="63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根据普及综合管理平台发布的“首页头部”广告对应显示（只显示上线广告）：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2）图片：广告图片</w:t>
      </w:r>
    </w:p>
    <w:p w:rsidR="00A54AF1" w:rsidRPr="007939C0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 w:rsidR="00366529">
        <w:rPr>
          <w:rFonts w:ascii="微软雅黑" w:eastAsia="微软雅黑" w:hAnsi="微软雅黑" w:hint="eastAsia"/>
        </w:rPr>
        <w:t>）广告位无发布任何广告，默认显示首页占位图，有广告则</w:t>
      </w:r>
      <w:r w:rsidR="002110C5">
        <w:rPr>
          <w:rFonts w:ascii="微软雅黑" w:eastAsia="微软雅黑" w:hAnsi="微软雅黑" w:hint="eastAsia"/>
        </w:rPr>
        <w:t>占位图不显示</w:t>
      </w:r>
    </w:p>
    <w:p w:rsidR="00A54AF1" w:rsidRPr="007939C0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939C0">
        <w:rPr>
          <w:rFonts w:ascii="微软雅黑" w:eastAsia="微软雅黑" w:hAnsi="微软雅黑" w:hint="eastAsia"/>
        </w:rPr>
        <w:t>排序：按照广告更新时间倒序显示，最新更新的广告显示在第一位（默认显示第一个广告）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360B1">
        <w:rPr>
          <w:rFonts w:ascii="微软雅黑" w:eastAsia="微软雅黑" w:hAnsi="微软雅黑" w:hint="eastAsia"/>
        </w:rPr>
        <w:t>广告展示：按照发布广告投放结束时间自动下线</w:t>
      </w:r>
    </w:p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多条广告，从左至右间隔5秒自动轮播显示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A54AF1" w:rsidRDefault="00A54AF1" w:rsidP="00A54AF1">
      <w:pPr>
        <w:pStyle w:val="4"/>
        <w:rPr>
          <w:lang w:val="zh-CN" w:eastAsia="zh-CN"/>
        </w:rPr>
      </w:pPr>
      <w:bookmarkStart w:id="30" w:name="_Toc489002920"/>
      <w:r w:rsidRPr="004D0703">
        <w:rPr>
          <w:rFonts w:hint="eastAsia"/>
          <w:lang w:val="zh-CN" w:eastAsia="zh-CN"/>
        </w:rPr>
        <w:t>广告详情</w:t>
      </w:r>
      <w:bookmarkEnd w:id="30"/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广告详情</w:t>
      </w:r>
      <w:r w:rsidRPr="004A6CFB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根据发布的不同广告类型，显示页面内容规则如下：</w:t>
      </w:r>
    </w:p>
    <w:tbl>
      <w:tblPr>
        <w:tblStyle w:val="afc"/>
        <w:tblW w:w="0" w:type="auto"/>
        <w:tblInd w:w="420" w:type="dxa"/>
        <w:tblLook w:val="04A0" w:firstRow="1" w:lastRow="0" w:firstColumn="1" w:lastColumn="0" w:noHBand="0" w:noVBand="1"/>
      </w:tblPr>
      <w:tblGrid>
        <w:gridCol w:w="3099"/>
        <w:gridCol w:w="3098"/>
        <w:gridCol w:w="3089"/>
      </w:tblGrid>
      <w:tr w:rsidR="00A54AF1" w:rsidTr="00873890">
        <w:tc>
          <w:tcPr>
            <w:tcW w:w="3099" w:type="dxa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 w:rsidRPr="00657400">
              <w:rPr>
                <w:rFonts w:hint="eastAsia"/>
                <w:color w:val="FFFFFF" w:themeColor="background1"/>
                <w:lang w:eastAsia="zh-CN"/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广告内容页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内容：取编辑的内容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外链广告</w:t>
            </w:r>
            <w:proofErr w:type="gramEnd"/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内容：显示链接页面内容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进入此模块页面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进入此商家商品列表页面（通过模块判断商家产品模式）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进入商品详情页</w:t>
            </w:r>
          </w:p>
        </w:tc>
      </w:tr>
    </w:tbl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Pr="006C5EAC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240D5D" w:rsidRDefault="00240D5D" w:rsidP="00240D5D">
      <w:pPr>
        <w:pStyle w:val="3"/>
        <w:rPr>
          <w:lang w:val="zh-CN" w:eastAsia="zh-CN"/>
        </w:rPr>
      </w:pPr>
      <w:bookmarkStart w:id="31" w:name="_Toc489002921"/>
      <w:r>
        <w:rPr>
          <w:rFonts w:hint="eastAsia"/>
          <w:lang w:val="zh-CN" w:eastAsia="zh-CN"/>
        </w:rPr>
        <w:t>常用应用</w:t>
      </w:r>
      <w:bookmarkEnd w:id="31"/>
    </w:p>
    <w:p w:rsidR="00240D5D" w:rsidRDefault="00240D5D" w:rsidP="00240D5D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B272456" wp14:editId="47A9C10C">
                <wp:simplePos x="0" y="0"/>
                <wp:positionH relativeFrom="column">
                  <wp:posOffset>2860675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2" type="#_x0000_t202" style="position:absolute;left:0;text-align:left;margin-left:225.25pt;margin-top:95.25pt;width:1in;height:27.75pt;z-index:251827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" fillcolor="white [3201]" stroked="f" strokeweight=".5pt">
                <v:textbox>
                  <w:txbxContent>
                    <w:p w:rsidR="002A0FAC" w:rsidRPr="008457FC" w:rsidRDefault="002A0FA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65FBFFA" wp14:editId="3254B2C3">
                <wp:simplePos x="0" y="0"/>
                <wp:positionH relativeFrom="column">
                  <wp:posOffset>2155825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3" type="#_x0000_t202" style="position:absolute;left:0;text-align:left;margin-left:169.75pt;margin-top:95.25pt;width:1in;height:27.75pt;z-index:251829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" fillcolor="white [3201]" stroked="f" strokeweight=".5pt">
                <v:textbox>
                  <w:txbxContent>
                    <w:p w:rsidR="002A0FAC" w:rsidRPr="008457FC" w:rsidRDefault="002A0FA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65AAD9E" wp14:editId="0FC36AE1">
                <wp:simplePos x="0" y="0"/>
                <wp:positionH relativeFrom="column">
                  <wp:posOffset>4298950</wp:posOffset>
                </wp:positionH>
                <wp:positionV relativeFrom="paragraph">
                  <wp:posOffset>1200150</wp:posOffset>
                </wp:positionV>
                <wp:extent cx="914400" cy="3524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2" o:spid="_x0000_s1034" type="#_x0000_t202" style="position:absolute;left:0;text-align:left;margin-left:338.5pt;margin-top:94.5pt;width:1in;height:27.75pt;z-index:251831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" fillcolor="white [3201]" stroked="f" strokeweight=".5pt">
                <v:textbox>
                  <w:txbxContent>
                    <w:p w:rsidR="002A0FAC" w:rsidRPr="008457FC" w:rsidRDefault="002A0FA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E8038B" wp14:editId="1DDCC21E">
                <wp:simplePos x="0" y="0"/>
                <wp:positionH relativeFrom="column">
                  <wp:posOffset>3556000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35" type="#_x0000_t202" style="position:absolute;left:0;text-align:left;margin-left:280pt;margin-top:95.25pt;width:1in;height:27.75pt;z-index:251830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" fillcolor="white [3201]" stroked="f" strokeweight=".5pt">
                <v:textbox>
                  <w:txbxContent>
                    <w:p w:rsidR="002A0FAC" w:rsidRPr="008457FC" w:rsidRDefault="002A0FA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90FAB7A" wp14:editId="2932321A">
                <wp:simplePos x="0" y="0"/>
                <wp:positionH relativeFrom="column">
                  <wp:posOffset>1404620</wp:posOffset>
                </wp:positionH>
                <wp:positionV relativeFrom="paragraph">
                  <wp:posOffset>1209675</wp:posOffset>
                </wp:positionV>
                <wp:extent cx="351155" cy="38100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9" o:spid="_x0000_s1036" type="#_x0000_t202" style="position:absolute;left:0;text-align:left;margin-left:110.6pt;margin-top:95.25pt;width:27.65pt;height:30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" fillcolor="white [3201]" stroked="f" strokeweight=".5pt">
                <v:textbox>
                  <w:txbxContent>
                    <w:p w:rsidR="002A0FAC" w:rsidRPr="008457FC" w:rsidRDefault="002A0FA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05B8CD91" wp14:editId="1DB2D70B">
            <wp:extent cx="3657143" cy="1295238"/>
            <wp:effectExtent l="0" t="0" r="635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EC61D1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按照综合管理平台“首页-推荐模块”推荐的顺序显示，对应前台位置显示如上图所示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显示数量：默认显示后台推荐的5个模块，可以自己重进定义推荐5个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从全部功能应用页，变更了5个常用功能后，返回当前首页，刷新显示自定义推荐的功能应用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240D5D" w:rsidRDefault="00240D5D" w:rsidP="00240D5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其中，首个推荐模块的图标：填充颜色</w:t>
      </w:r>
      <w:proofErr w:type="gramStart"/>
      <w:r>
        <w:rPr>
          <w:rFonts w:ascii="微软雅黑" w:eastAsia="微软雅黑" w:hAnsi="微软雅黑" w:hint="eastAsia"/>
        </w:rPr>
        <w:t>取内部</w:t>
      </w:r>
      <w:proofErr w:type="gramEnd"/>
      <w:r>
        <w:rPr>
          <w:rFonts w:ascii="微软雅黑" w:eastAsia="微软雅黑" w:hAnsi="微软雅黑" w:hint="eastAsia"/>
        </w:rPr>
        <w:t>icon的颜色，icon变为白色（参照效果图样例）</w:t>
      </w:r>
    </w:p>
    <w:p w:rsidR="00240D5D" w:rsidRPr="00C032F0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后台不推荐任何模块，则此常用应用位不显示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70F090A4" wp14:editId="57E9E700">
            <wp:extent cx="209524" cy="209524"/>
            <wp:effectExtent l="0" t="0" r="635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】：进入全部功能应用页面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240D5D" w:rsidRDefault="00240D5D" w:rsidP="00240D5D">
      <w:pPr>
        <w:pStyle w:val="4"/>
        <w:rPr>
          <w:lang w:val="zh-CN" w:eastAsia="zh-CN"/>
        </w:rPr>
      </w:pPr>
      <w:bookmarkStart w:id="32" w:name="_Toc489002922"/>
      <w:r>
        <w:rPr>
          <w:rFonts w:hint="eastAsia"/>
          <w:lang w:val="zh-CN" w:eastAsia="zh-CN"/>
        </w:rPr>
        <w:t>全部应用</w:t>
      </w:r>
      <w:bookmarkEnd w:id="32"/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40D5D" w:rsidRDefault="00240D5D" w:rsidP="00240D5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34FDBC4" wp14:editId="69AED634">
            <wp:extent cx="2028169" cy="3600000"/>
            <wp:effectExtent l="0" t="0" r="0" b="63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8F1">
        <w:rPr>
          <w:noProof/>
          <w:lang w:eastAsia="zh-CN"/>
        </w:rPr>
        <w:t xml:space="preserve">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drawing>
          <wp:inline distT="0" distB="0" distL="0" distR="0" wp14:anchorId="735C6739" wp14:editId="3AF0E9D9">
            <wp:extent cx="2028169" cy="3600000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394FD3" w:rsidRDefault="00240D5D" w:rsidP="00240D5D">
      <w:pPr>
        <w:rPr>
          <w:lang w:val="zh-CN" w:eastAsia="zh-CN"/>
        </w:rPr>
      </w:pPr>
      <w:r>
        <w:rPr>
          <w:rFonts w:hint="eastAsia"/>
          <w:noProof/>
          <w:lang w:eastAsia="zh-CN"/>
        </w:rPr>
        <w:t xml:space="preserve">                   左图、默认状态                            右图、编辑状态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0D5D" w:rsidRPr="00394FD3" w:rsidRDefault="00240D5D" w:rsidP="00240D5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当前楼盘下生活和社区的全部应用功能和我设置的常用应用功能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“常用应用”：当前楼盘首页设置的5个常用功能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“生活应用”：综合管理后台在当前楼盘下添加的全部“生活”类应用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“社区应用”：综合管理后台在当前楼盘下添加的全部“社区”类应用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“常用应用”：最多显示5个应用，超过toast提示“最多推荐5个”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“常用应用”下的功能是从“生活应用”和“社区应用”中推荐显示的，被推荐到“常用应用”的功能不在“生活应用”或者“社区应用”显示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点击【编辑】按钮，页面功能变成可编辑状态（上-右图所示）（按住拖动可以调整排序）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左图：点击应用，进入对应功能模块首页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左图：点击【编辑】按钮，进入编辑状态-右图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右图：单击生活或者社区内的应用，依次添加应用到“常用应用”下（超过不可添加，并toast提示“最多推荐5个”）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右图：单击“常用应用”下的应用，依次将应用释放到原分类下（原社区应用 或者 生活应用下）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右图：按住拖动“常用应用”下的应用：可调整功能排序（默认应用从前到后排列）</w:t>
      </w:r>
    </w:p>
    <w:p w:rsidR="00240D5D" w:rsidRPr="00833F77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右图：点击【完成】按钮，保存当前更新数据，并恢复默认状态-左图</w:t>
      </w:r>
    </w:p>
    <w:p w:rsidR="00C6375F" w:rsidRDefault="00EC49B1" w:rsidP="00C6375F">
      <w:pPr>
        <w:pStyle w:val="3"/>
        <w:rPr>
          <w:lang w:val="zh-CN" w:eastAsia="zh-CN"/>
        </w:rPr>
      </w:pPr>
      <w:bookmarkStart w:id="33" w:name="_Toc489002923"/>
      <w:r>
        <w:rPr>
          <w:rFonts w:hint="eastAsia"/>
          <w:lang w:val="zh-CN" w:eastAsia="zh-CN"/>
        </w:rPr>
        <w:t>社区公告</w:t>
      </w:r>
      <w:bookmarkEnd w:id="33"/>
    </w:p>
    <w:p w:rsidR="00BC5C5C" w:rsidRDefault="00BC5C5C" w:rsidP="00BC5C5C">
      <w:pPr>
        <w:jc w:val="center"/>
        <w:rPr>
          <w:noProof/>
          <w:lang w:eastAsia="zh-CN"/>
        </w:rPr>
      </w:pPr>
      <w:r w:rsidRPr="00BC5C5C">
        <w:rPr>
          <w:noProof/>
          <w:lang w:eastAsia="zh-CN"/>
        </w:rPr>
        <w:t xml:space="preserve"> </w:t>
      </w:r>
      <w:r w:rsidR="00240D5D">
        <w:rPr>
          <w:noProof/>
          <w:lang w:eastAsia="zh-CN"/>
        </w:rPr>
        <w:drawing>
          <wp:inline distT="0" distB="0" distL="0" distR="0" wp14:anchorId="4747F223" wp14:editId="2E210D6B">
            <wp:extent cx="3552381" cy="590476"/>
            <wp:effectExtent l="0" t="0" r="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C1" w:rsidRPr="001702C1" w:rsidRDefault="001702C1" w:rsidP="001702C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0056F" w:rsidRDefault="00E03D95" w:rsidP="005005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</w:t>
      </w:r>
      <w:r w:rsidR="001702C1">
        <w:rPr>
          <w:rFonts w:ascii="微软雅黑" w:eastAsia="微软雅黑" w:hAnsi="微软雅黑" w:hint="eastAsia"/>
        </w:rPr>
        <w:t>推荐</w:t>
      </w:r>
      <w:r w:rsidR="0050056F" w:rsidRPr="00DD643C">
        <w:rPr>
          <w:rFonts w:ascii="微软雅黑" w:eastAsia="微软雅黑" w:hAnsi="微软雅黑" w:hint="eastAsia"/>
        </w:rPr>
        <w:t>显示</w:t>
      </w:r>
      <w:r w:rsidR="00EF7AAD">
        <w:rPr>
          <w:rFonts w:ascii="微软雅黑" w:eastAsia="微软雅黑" w:hAnsi="微软雅黑" w:hint="eastAsia"/>
        </w:rPr>
        <w:t>管理员</w:t>
      </w:r>
      <w:r w:rsidR="0050056F" w:rsidRPr="00DD643C">
        <w:rPr>
          <w:rFonts w:ascii="微软雅黑" w:eastAsia="微软雅黑" w:hAnsi="微软雅黑" w:hint="eastAsia"/>
        </w:rPr>
        <w:t>发布的</w:t>
      </w:r>
      <w:r w:rsidR="0050056F">
        <w:rPr>
          <w:rFonts w:ascii="微软雅黑" w:eastAsia="微软雅黑" w:hAnsi="微软雅黑" w:hint="eastAsia"/>
        </w:rPr>
        <w:t>最新</w:t>
      </w:r>
      <w:r w:rsidR="0050056F" w:rsidRPr="00DD643C">
        <w:rPr>
          <w:rFonts w:ascii="微软雅黑" w:eastAsia="微软雅黑" w:hAnsi="微软雅黑" w:hint="eastAsia"/>
        </w:rPr>
        <w:t>一条公告</w:t>
      </w:r>
    </w:p>
    <w:p w:rsidR="0050056F" w:rsidRPr="00B954C3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50056F">
        <w:rPr>
          <w:rFonts w:ascii="微软雅黑" w:eastAsia="微软雅黑" w:hAnsi="微软雅黑" w:hint="eastAsia"/>
        </w:rPr>
        <w:t>）</w:t>
      </w:r>
      <w:r w:rsidR="00EF7AAD">
        <w:rPr>
          <w:rFonts w:ascii="微软雅黑" w:eastAsia="微软雅黑" w:hAnsi="微软雅黑" w:hint="eastAsia"/>
        </w:rPr>
        <w:t>管理员</w:t>
      </w:r>
      <w:proofErr w:type="gramStart"/>
      <w:r w:rsidR="0050056F">
        <w:rPr>
          <w:rFonts w:ascii="微软雅黑" w:eastAsia="微软雅黑" w:hAnsi="微软雅黑" w:hint="eastAsia"/>
        </w:rPr>
        <w:t>无发布</w:t>
      </w:r>
      <w:proofErr w:type="gramEnd"/>
      <w:r w:rsidR="0050056F">
        <w:rPr>
          <w:rFonts w:ascii="微软雅黑" w:eastAsia="微软雅黑" w:hAnsi="微软雅黑" w:hint="eastAsia"/>
        </w:rPr>
        <w:t>任何公告，此</w:t>
      </w:r>
      <w:proofErr w:type="gramStart"/>
      <w:r w:rsidR="0050056F">
        <w:rPr>
          <w:rFonts w:ascii="微软雅黑" w:eastAsia="微软雅黑" w:hAnsi="微软雅黑" w:hint="eastAsia"/>
        </w:rPr>
        <w:t>公告位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50056F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50056F">
        <w:rPr>
          <w:rFonts w:ascii="微软雅黑" w:eastAsia="微软雅黑" w:hAnsi="微软雅黑" w:hint="eastAsia"/>
        </w:rPr>
        <w:t>）显示的数据包括：</w:t>
      </w:r>
      <w:r w:rsidR="00EF4348">
        <w:rPr>
          <w:rFonts w:ascii="微软雅黑" w:eastAsia="微软雅黑" w:hAnsi="微软雅黑" w:hint="eastAsia"/>
        </w:rPr>
        <w:t>“社区公告”+</w:t>
      </w:r>
      <w:r w:rsidR="0050056F">
        <w:rPr>
          <w:rFonts w:ascii="微软雅黑" w:eastAsia="微软雅黑" w:hAnsi="微软雅黑" w:hint="eastAsia"/>
        </w:rPr>
        <w:t>公告标题</w:t>
      </w:r>
      <w:r>
        <w:rPr>
          <w:rFonts w:ascii="微软雅黑" w:eastAsia="微软雅黑" w:hAnsi="微软雅黑" w:hint="eastAsia"/>
        </w:rPr>
        <w:t>+公告摘要内容</w:t>
      </w:r>
      <w:r w:rsidR="0021328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标题和摘要只显示一行，</w:t>
      </w:r>
      <w:r w:rsidR="0050056F">
        <w:rPr>
          <w:rFonts w:ascii="微软雅黑" w:eastAsia="微软雅黑" w:hAnsi="微软雅黑" w:hint="eastAsia"/>
        </w:rPr>
        <w:t>超过用“...”表示</w:t>
      </w:r>
    </w:p>
    <w:p w:rsid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1328F" w:rsidRDefault="0021328F" w:rsidP="0021328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点击公告，进入此公告详情页</w:t>
      </w:r>
    </w:p>
    <w:p w:rsidR="002A0581" w:rsidRDefault="002A0581" w:rsidP="00F9729D">
      <w:pPr>
        <w:pStyle w:val="3"/>
        <w:rPr>
          <w:lang w:val="zh-CN" w:eastAsia="zh-CN"/>
        </w:rPr>
      </w:pPr>
      <w:bookmarkStart w:id="34" w:name="_Toc489002924"/>
      <w:r>
        <w:rPr>
          <w:rFonts w:hint="eastAsia"/>
          <w:lang w:val="zh-CN" w:eastAsia="zh-CN"/>
        </w:rPr>
        <w:lastRenderedPageBreak/>
        <w:t>邻里发言</w:t>
      </w:r>
      <w:bookmarkEnd w:id="34"/>
    </w:p>
    <w:p w:rsidR="002A0581" w:rsidRPr="00AF3F60" w:rsidRDefault="003E7E82" w:rsidP="002A058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50CA081" wp14:editId="10765E84">
            <wp:extent cx="3120542" cy="3600000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05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B8" w:rsidRDefault="006003B8" w:rsidP="006003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首页“邻里发言”板块，根据综合管理平台权限配置显示：勾选“邻里圈”-显示；不勾选-不显示</w:t>
      </w:r>
    </w:p>
    <w:p w:rsidR="006003B8" w:rsidRPr="006003B8" w:rsidRDefault="006003B8" w:rsidP="006003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（综合管理平台控制位置：模块管理-设置管理）</w:t>
      </w:r>
    </w:p>
    <w:p w:rsidR="002A0581" w:rsidRPr="00AF3F60" w:rsidRDefault="002A0581" w:rsidP="002A058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F3F60">
        <w:rPr>
          <w:rFonts w:ascii="微软雅黑" w:eastAsia="微软雅黑" w:hAnsi="微软雅黑" w:hint="eastAsia"/>
        </w:rPr>
        <w:t>邻里发言</w:t>
      </w:r>
      <w:r w:rsidR="00AF3F60" w:rsidRPr="00AF3F60">
        <w:rPr>
          <w:rFonts w:ascii="微软雅黑" w:eastAsia="微软雅黑" w:hAnsi="微软雅黑" w:hint="eastAsia"/>
        </w:rPr>
        <w:t>模块显示及交互规则，</w:t>
      </w:r>
      <w:r w:rsidR="00557AD2">
        <w:rPr>
          <w:rFonts w:ascii="微软雅黑" w:eastAsia="微软雅黑" w:hAnsi="微软雅黑" w:hint="eastAsia"/>
        </w:rPr>
        <w:t>另附</w:t>
      </w:r>
      <w:r w:rsidR="00AF3F60" w:rsidRPr="00AF3F60">
        <w:rPr>
          <w:rFonts w:ascii="微软雅黑" w:eastAsia="微软雅黑" w:hAnsi="微软雅黑" w:hint="eastAsia"/>
        </w:rPr>
        <w:t>邻里</w:t>
      </w:r>
      <w:proofErr w:type="gramStart"/>
      <w:r w:rsidR="00AF3F60" w:rsidRPr="00AF3F60">
        <w:rPr>
          <w:rFonts w:ascii="微软雅黑" w:eastAsia="微软雅黑" w:hAnsi="微软雅黑" w:hint="eastAsia"/>
        </w:rPr>
        <w:t>圈需求</w:t>
      </w:r>
      <w:proofErr w:type="gramEnd"/>
      <w:r w:rsidR="00557AD2">
        <w:rPr>
          <w:rFonts w:ascii="微软雅黑" w:eastAsia="微软雅黑" w:hAnsi="微软雅黑" w:hint="eastAsia"/>
        </w:rPr>
        <w:t>文档</w:t>
      </w:r>
      <w:r w:rsidR="00AF3F60" w:rsidRPr="00AF3F60">
        <w:rPr>
          <w:rFonts w:ascii="微软雅黑" w:eastAsia="微软雅黑" w:hAnsi="微软雅黑" w:hint="eastAsia"/>
        </w:rPr>
        <w:t>说明</w:t>
      </w:r>
    </w:p>
    <w:p w:rsidR="00EC49B1" w:rsidRPr="0061716A" w:rsidRDefault="00EC49B1" w:rsidP="00EC49B1">
      <w:pPr>
        <w:pStyle w:val="3"/>
        <w:rPr>
          <w:lang w:val="zh-CN" w:eastAsia="zh-CN"/>
        </w:rPr>
      </w:pPr>
      <w:bookmarkStart w:id="35" w:name="_Toc489002925"/>
      <w:r>
        <w:rPr>
          <w:rFonts w:hint="eastAsia"/>
          <w:lang w:val="zh-CN" w:eastAsia="zh-CN"/>
        </w:rPr>
        <w:t>导航模块</w:t>
      </w:r>
      <w:bookmarkEnd w:id="35"/>
    </w:p>
    <w:p w:rsidR="00EC49B1" w:rsidRDefault="00CF7480" w:rsidP="00EC49B1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814A5C7" wp14:editId="3B288322">
            <wp:extent cx="3628571" cy="476190"/>
            <wp:effectExtent l="0" t="0" r="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Pr="00EC61D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主导航模块：按照综合管理平台推荐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默认“首页”模块第一位，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 xml:space="preserve"> “快捷键【+】”模块中间位，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“我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家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”模块最后一位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，其他模块按照推荐顺序，从左至右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显示。</w:t>
      </w:r>
    </w:p>
    <w:p w:rsidR="00206D1F" w:rsidRDefault="00206D1F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其中：快捷键【+】：判断页面功能是否显示此模块</w:t>
      </w:r>
    </w:p>
    <w:p w:rsidR="00206D1F" w:rsidRDefault="00206D1F" w:rsidP="00206D1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1）页面内至少有一个功能，即显示此模块；2）页面内无任何功能，则此模块隐藏</w:t>
      </w:r>
      <w:r w:rsidR="005019A9">
        <w:rPr>
          <w:rFonts w:ascii="微软雅黑" w:hAnsi="微软雅黑" w:cs="Times New Roman" w:hint="eastAsia"/>
          <w:kern w:val="0"/>
          <w:sz w:val="20"/>
          <w:szCs w:val="20"/>
        </w:rPr>
        <w:t>（其他正常排序）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不同楼盘：可配置不同导航模块</w:t>
      </w:r>
      <w:r w:rsidR="00AC154D">
        <w:rPr>
          <w:rFonts w:ascii="微软雅黑" w:hAnsi="微软雅黑" w:cs="Times New Roman" w:hint="eastAsia"/>
          <w:kern w:val="0"/>
          <w:sz w:val="20"/>
          <w:szCs w:val="20"/>
        </w:rPr>
        <w:t>功能</w:t>
      </w:r>
    </w:p>
    <w:p w:rsidR="00EC49B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06D1F" w:rsidRDefault="00206D1F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点击快捷键【+】：显示快捷功能页</w:t>
      </w:r>
    </w:p>
    <w:p w:rsidR="00EC49B1" w:rsidRDefault="00F40E3A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其他</w:t>
      </w:r>
      <w:r>
        <w:rPr>
          <w:rFonts w:ascii="微软雅黑" w:hAnsi="微软雅黑" w:cs="Times New Roman" w:hint="eastAsia"/>
          <w:kern w:val="0"/>
          <w:sz w:val="20"/>
          <w:szCs w:val="20"/>
        </w:rPr>
        <w:t>各模块切换</w:t>
      </w:r>
      <w:r w:rsidR="00AC6850">
        <w:rPr>
          <w:rFonts w:ascii="微软雅黑" w:hAnsi="微软雅黑" w:cs="Times New Roman" w:hint="eastAsia"/>
          <w:kern w:val="0"/>
          <w:sz w:val="20"/>
          <w:szCs w:val="20"/>
        </w:rPr>
        <w:t>显示页面（启动APP默认显示“首页”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3A7B92" w:rsidRDefault="003A7B92" w:rsidP="003A7B92">
      <w:pPr>
        <w:pStyle w:val="3"/>
        <w:rPr>
          <w:lang w:val="zh-CN" w:eastAsia="zh-CN"/>
        </w:rPr>
      </w:pPr>
      <w:bookmarkStart w:id="36" w:name="_Toc489002926"/>
      <w:r>
        <w:rPr>
          <w:rFonts w:hint="eastAsia"/>
          <w:lang w:val="zh-CN" w:eastAsia="zh-CN"/>
        </w:rPr>
        <w:t>领取优惠券</w:t>
      </w:r>
      <w:bookmarkEnd w:id="36"/>
    </w:p>
    <w:p w:rsidR="00CB7A50" w:rsidRDefault="00CB7A50" w:rsidP="00CB7A5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B7A50" w:rsidRPr="00CB7A50" w:rsidRDefault="00CB7A50" w:rsidP="00CB7A50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</w:t>
      </w:r>
      <w:r w:rsidR="001B0F60">
        <w:rPr>
          <w:rFonts w:hint="eastAsia"/>
          <w:lang w:val="zh-CN" w:eastAsia="zh-CN"/>
        </w:rPr>
        <w:t>用户</w:t>
      </w:r>
      <w:r>
        <w:rPr>
          <w:rFonts w:hint="eastAsia"/>
          <w:lang w:val="zh-CN" w:eastAsia="zh-CN"/>
        </w:rPr>
        <w:t>通过</w:t>
      </w:r>
      <w:proofErr w:type="gramStart"/>
      <w:r>
        <w:rPr>
          <w:rFonts w:hint="eastAsia"/>
          <w:lang w:val="zh-CN" w:eastAsia="zh-CN"/>
        </w:rPr>
        <w:t>广告外链推荐</w:t>
      </w:r>
      <w:proofErr w:type="gramEnd"/>
      <w:r>
        <w:rPr>
          <w:rFonts w:hint="eastAsia"/>
          <w:lang w:val="zh-CN" w:eastAsia="zh-CN"/>
        </w:rPr>
        <w:t>入口进入领取</w:t>
      </w:r>
    </w:p>
    <w:p w:rsidR="003A7B92" w:rsidRDefault="00CB7A50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CB7A50" w:rsidRDefault="00CB7A50" w:rsidP="00CB7A5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优惠券业务流程图</w:t>
      </w:r>
    </w:p>
    <w:p w:rsidR="00CB7A50" w:rsidRPr="003A7B92" w:rsidRDefault="00886796" w:rsidP="001B75A3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1C3B7FE7" wp14:editId="31A67E83">
            <wp:extent cx="3771429" cy="3257143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92" w:rsidRPr="00691D91" w:rsidRDefault="003A7B92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7B92" w:rsidRDefault="003A7B92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B5026E7" wp14:editId="2CF1586A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Pr="0061794D" w:rsidRDefault="003A7B92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7B92" w:rsidRPr="003C4ACE" w:rsidRDefault="00B822C7" w:rsidP="003C4AC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进入页面判断用户登录状态</w:t>
      </w:r>
      <w:r w:rsidR="003A7B92" w:rsidRPr="003C4ACE">
        <w:rPr>
          <w:rFonts w:ascii="微软雅黑" w:eastAsia="微软雅黑" w:hAnsi="微软雅黑" w:hint="eastAsia"/>
        </w:rPr>
        <w:t>：</w:t>
      </w:r>
    </w:p>
    <w:p w:rsidR="003A7B92" w:rsidRDefault="00B822C7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1D9B4F2" wp14:editId="57FF8AF8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C7" w:rsidRP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 w:rsidRPr="00B822C7">
        <w:rPr>
          <w:rFonts w:ascii="微软雅黑" w:eastAsia="微软雅黑" w:hAnsi="微软雅黑" w:hint="eastAsia"/>
        </w:rPr>
        <w:t>其中：默认“领券中心页”：指</w:t>
      </w:r>
      <w:r w:rsidR="00B701B0">
        <w:rPr>
          <w:rFonts w:ascii="微软雅黑" w:eastAsia="微软雅黑" w:hAnsi="微软雅黑" w:hint="eastAsia"/>
        </w:rPr>
        <w:t>优惠券</w:t>
      </w:r>
      <w:r w:rsidRPr="00B822C7">
        <w:rPr>
          <w:rFonts w:ascii="微软雅黑" w:eastAsia="微软雅黑" w:hAnsi="微软雅黑" w:hint="eastAsia"/>
        </w:rPr>
        <w:t>为全部优惠券数据，领券按钮全部为【立即领取】按钮</w:t>
      </w:r>
    </w:p>
    <w:p w:rsidR="007702EB" w:rsidRDefault="007702EB" w:rsidP="007702E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页面标题：“领券中心”</w:t>
      </w:r>
    </w:p>
    <w:p w:rsidR="00CB7A50" w:rsidRDefault="00CB7A50" w:rsidP="00CB7A50">
      <w:pPr>
        <w:numPr>
          <w:ilvl w:val="0"/>
          <w:numId w:val="15"/>
        </w:numPr>
        <w:rPr>
          <w:lang w:eastAsia="zh-CN"/>
        </w:rPr>
      </w:pPr>
      <w:r w:rsidRPr="00CB7A50">
        <w:rPr>
          <w:rFonts w:hint="eastAsia"/>
          <w:lang w:eastAsia="zh-CN"/>
        </w:rPr>
        <w:t>数据来源：获</w:t>
      </w:r>
      <w:r>
        <w:rPr>
          <w:rFonts w:hint="eastAsia"/>
          <w:lang w:eastAsia="zh-CN"/>
        </w:rPr>
        <w:t>取综合管理平台“优惠券管理”发布的数据</w:t>
      </w:r>
    </w:p>
    <w:p w:rsidR="0061794D" w:rsidRDefault="0061794D" w:rsidP="0061794D">
      <w:pPr>
        <w:numPr>
          <w:ilvl w:val="0"/>
          <w:numId w:val="15"/>
        </w:numPr>
        <w:rPr>
          <w:lang w:eastAsia="zh-CN"/>
        </w:rPr>
      </w:pPr>
      <w:r w:rsidRPr="0061794D">
        <w:rPr>
          <w:rFonts w:hint="eastAsia"/>
          <w:lang w:eastAsia="zh-CN"/>
        </w:rPr>
        <w:t>获取数据特征：</w:t>
      </w:r>
      <w:r w:rsidRPr="00D070DE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活动状态：活动中状态；</w:t>
      </w:r>
      <w:r w:rsidRPr="00D070DE">
        <w:rPr>
          <w:rFonts w:hint="eastAsia"/>
          <w:lang w:eastAsia="zh-CN"/>
        </w:rPr>
        <w:t>2）领取方式-为买家领取</w:t>
      </w:r>
    </w:p>
    <w:p w:rsidR="00A84029" w:rsidRPr="0061794D" w:rsidRDefault="00A84029" w:rsidP="00A84029">
      <w:pPr>
        <w:pStyle w:val="afb"/>
        <w:ind w:left="840"/>
      </w:pPr>
      <w:r w:rsidRPr="00A84029">
        <w:rPr>
          <w:rFonts w:ascii="微软雅黑" w:eastAsia="微软雅黑" w:hAnsi="微软雅黑" w:hint="eastAsia"/>
        </w:rPr>
        <w:t>（如果发布的优惠券活动已关闭，或者 活动已结束</w:t>
      </w:r>
      <w:r>
        <w:rPr>
          <w:rFonts w:ascii="微软雅黑" w:eastAsia="微软雅黑" w:hAnsi="微软雅黑" w:hint="eastAsia"/>
        </w:rPr>
        <w:t>，前台自动下线</w:t>
      </w:r>
      <w:r w:rsidRPr="00A84029">
        <w:rPr>
          <w:rFonts w:ascii="微软雅黑" w:eastAsia="微软雅黑" w:hAnsi="微软雅黑" w:hint="eastAsia"/>
        </w:rPr>
        <w:t>）</w:t>
      </w:r>
    </w:p>
    <w:p w:rsidR="003A7B92" w:rsidRPr="0061794D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61794D">
        <w:rPr>
          <w:rFonts w:ascii="微软雅黑" w:eastAsia="微软雅黑" w:hAnsi="微软雅黑" w:hint="eastAsia"/>
        </w:rPr>
        <w:t>优惠券信息规则：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2835"/>
        <w:gridCol w:w="1559"/>
        <w:gridCol w:w="2694"/>
      </w:tblGrid>
      <w:tr w:rsidR="0061794D" w:rsidRPr="00611D32" w:rsidTr="0061794D">
        <w:tc>
          <w:tcPr>
            <w:tcW w:w="1559" w:type="dxa"/>
            <w:shd w:val="clear" w:color="auto" w:fill="0070C0"/>
            <w:vAlign w:val="center"/>
          </w:tcPr>
          <w:p w:rsidR="0061794D" w:rsidRPr="0061794D" w:rsidRDefault="0061794D" w:rsidP="007702EB">
            <w:pPr>
              <w:jc w:val="center"/>
              <w:rPr>
                <w:color w:val="FFFFFF" w:themeColor="background1"/>
                <w:lang w:eastAsia="zh-CN"/>
              </w:rPr>
            </w:pPr>
            <w:r w:rsidRPr="0061794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显示/交互</w:t>
            </w:r>
            <w:r w:rsidR="0061794D" w:rsidRPr="0061794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取固定</w:t>
            </w:r>
            <w:proofErr w:type="gramEnd"/>
            <w:r>
              <w:rPr>
                <w:rFonts w:hint="eastAsia"/>
                <w:lang w:eastAsia="zh-CN"/>
              </w:rPr>
              <w:t>金额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 w:rsidR="00B822C7" w:rsidRDefault="00B822C7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点击优惠券</w:t>
      </w:r>
      <w:proofErr w:type="gramStart"/>
      <w:r>
        <w:rPr>
          <w:rFonts w:ascii="微软雅黑" w:eastAsia="微软雅黑" w:hAnsi="微软雅黑" w:hint="eastAsia"/>
        </w:rPr>
        <w:t>时业务</w:t>
      </w:r>
      <w:proofErr w:type="gramEnd"/>
      <w:r>
        <w:rPr>
          <w:rFonts w:ascii="微软雅黑" w:eastAsia="微软雅黑" w:hAnsi="微软雅黑" w:hint="eastAsia"/>
        </w:rPr>
        <w:t>规则判断：</w:t>
      </w:r>
    </w:p>
    <w:p w:rsid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1832AE2" wp14:editId="2010CAF6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6A" w:rsidRPr="005D7A6A" w:rsidRDefault="005D7A6A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  <w:b/>
        </w:rPr>
      </w:pPr>
      <w:r w:rsidRPr="00D500C2">
        <w:rPr>
          <w:rFonts w:ascii="微软雅黑" w:eastAsia="微软雅黑" w:hAnsi="微软雅黑" w:hint="eastAsia"/>
          <w:b/>
        </w:rPr>
        <w:t>仍在活动中的优惠券：领取总量=发布总量时，前台优惠券按钮显示【已抢光】置灰，且不可交互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领取优惠券成功：页面提示“领取成功”</w:t>
      </w:r>
    </w:p>
    <w:p w:rsidR="00B63881" w:rsidRPr="00B63881" w:rsidRDefault="00B63881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或者“立即领取”完成领取优惠券动作；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上滑页面查看更多优惠券信息（每次加载20条数据）</w:t>
      </w:r>
    </w:p>
    <w:p w:rsidR="0061794D" w:rsidRPr="005D2CD5" w:rsidRDefault="001145D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优惠券排序</w:t>
      </w:r>
      <w:r>
        <w:rPr>
          <w:rFonts w:ascii="微软雅黑" w:eastAsia="微软雅黑" w:hAnsi="微软雅黑" w:hint="eastAsia"/>
        </w:rPr>
        <w:t>：</w:t>
      </w:r>
      <w:r w:rsidRPr="001145D2">
        <w:rPr>
          <w:rFonts w:ascii="微软雅黑" w:eastAsia="微软雅黑" w:hAnsi="微软雅黑" w:hint="eastAsia"/>
        </w:rPr>
        <w:t>按照发布时间倒序开始排列（新发布的优惠券显示在最前面）</w:t>
      </w:r>
    </w:p>
    <w:p w:rsidR="005D2CD5" w:rsidRPr="0061794D" w:rsidRDefault="005D2CD5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A7B92" w:rsidRPr="00B63881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</w:t>
      </w:r>
      <w:r w:rsidR="00B63881">
        <w:rPr>
          <w:rFonts w:ascii="微软雅黑" w:eastAsia="微软雅黑" w:hAnsi="微软雅黑" w:hint="eastAsia"/>
        </w:rPr>
        <w:t>：领取成功</w:t>
      </w:r>
      <w:r w:rsidR="009F373D">
        <w:rPr>
          <w:rFonts w:ascii="微软雅黑" w:eastAsia="微软雅黑" w:hAnsi="微软雅黑" w:hint="eastAsia"/>
        </w:rPr>
        <w:t>，</w:t>
      </w:r>
      <w:proofErr w:type="gramStart"/>
      <w:r w:rsidR="00B63881" w:rsidRPr="001145D2">
        <w:rPr>
          <w:rFonts w:ascii="微软雅黑" w:eastAsia="微软雅黑" w:hAnsi="微软雅黑" w:hint="eastAsia"/>
        </w:rPr>
        <w:t>页面</w:t>
      </w:r>
      <w:r w:rsidR="009F373D">
        <w:rPr>
          <w:rFonts w:ascii="微软雅黑" w:eastAsia="微软雅黑" w:hAnsi="微软雅黑" w:hint="eastAsia"/>
        </w:rPr>
        <w:t>弹层</w:t>
      </w:r>
      <w:r w:rsidR="00B63881" w:rsidRPr="001145D2">
        <w:rPr>
          <w:rFonts w:ascii="微软雅黑" w:eastAsia="微软雅黑" w:hAnsi="微软雅黑" w:hint="eastAsia"/>
        </w:rPr>
        <w:t>提示</w:t>
      </w:r>
      <w:proofErr w:type="gramEnd"/>
      <w:r w:rsidR="00B63881" w:rsidRPr="001145D2">
        <w:rPr>
          <w:rFonts w:ascii="微软雅黑" w:eastAsia="微软雅黑" w:hAnsi="微软雅黑" w:hint="eastAsia"/>
        </w:rPr>
        <w:t>“领取成功”</w:t>
      </w:r>
    </w:p>
    <w:p w:rsidR="003A7B92" w:rsidRPr="005D2CD5" w:rsidRDefault="009F373D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</w:t>
      </w:r>
      <w:r w:rsidR="003A7B92" w:rsidRPr="005D2CD5">
        <w:rPr>
          <w:rFonts w:ascii="微软雅黑" w:eastAsia="微软雅黑" w:hAnsi="微软雅黑" w:hint="eastAsia"/>
        </w:rPr>
        <w:t>：返回到前一页</w:t>
      </w:r>
    </w:p>
    <w:p w:rsidR="003A7B92" w:rsidRPr="00724AB8" w:rsidRDefault="00724AB8" w:rsidP="003A7B92">
      <w:pPr>
        <w:rPr>
          <w:b/>
          <w:lang w:eastAsia="zh-CN"/>
        </w:rPr>
      </w:pPr>
      <w:r w:rsidRPr="00724AB8">
        <w:rPr>
          <w:b/>
          <w:lang w:eastAsia="zh-CN"/>
        </w:rPr>
        <w:t>优惠券领取成功页面</w:t>
      </w:r>
      <w:r w:rsidRPr="00724AB8">
        <w:rPr>
          <w:rFonts w:hint="eastAsia"/>
          <w:b/>
          <w:lang w:eastAsia="zh-CN"/>
        </w:rPr>
        <w:t>：</w:t>
      </w:r>
    </w:p>
    <w:p w:rsidR="00724AB8" w:rsidRDefault="00724AB8" w:rsidP="00724AB8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F471550" wp14:editId="25096A27">
            <wp:extent cx="2028928" cy="3600000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B8" w:rsidRPr="0061794D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24AB8" w:rsidRPr="00724AB8" w:rsidRDefault="00724AB8" w:rsidP="00615D9A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 w:rsidR="00724AB8" w:rsidRPr="00724AB8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【×】按钮</w:t>
      </w:r>
      <w:r w:rsidRPr="00724AB8">
        <w:rPr>
          <w:rFonts w:ascii="微软雅黑" w:eastAsia="微软雅黑" w:hAnsi="微软雅黑" w:hint="eastAsia"/>
        </w:rPr>
        <w:t>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 w:hint="eastAsia"/>
        </w:rPr>
        <w:t>点击透明背景：关闭页面提示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点击【我的优惠券】：进入我的优惠券</w:t>
      </w:r>
      <w:r w:rsidRPr="00724AB8">
        <w:rPr>
          <w:rFonts w:ascii="微软雅黑" w:eastAsia="微软雅黑" w:hAnsi="微软雅黑" w:hint="eastAsia"/>
        </w:rPr>
        <w:t>页</w:t>
      </w:r>
    </w:p>
    <w:p w:rsidR="00D4122F" w:rsidRDefault="00D4122F" w:rsidP="00670F64">
      <w:pPr>
        <w:pStyle w:val="20"/>
      </w:pPr>
      <w:bookmarkStart w:id="37" w:name="_消息"/>
      <w:bookmarkStart w:id="38" w:name="_Toc489002927"/>
      <w:bookmarkEnd w:id="37"/>
      <w:r>
        <w:rPr>
          <w:rFonts w:hint="eastAsia"/>
        </w:rPr>
        <w:t>消息</w:t>
      </w:r>
      <w:bookmarkEnd w:id="38"/>
    </w:p>
    <w:p w:rsidR="00067D0D" w:rsidRPr="00323E6A" w:rsidRDefault="00067D0D" w:rsidP="00323E6A">
      <w:pPr>
        <w:pStyle w:val="afb"/>
        <w:numPr>
          <w:ilvl w:val="0"/>
          <w:numId w:val="83"/>
        </w:numPr>
        <w:rPr>
          <w:rFonts w:ascii="微软雅黑" w:eastAsia="微软雅黑" w:hAnsi="微软雅黑"/>
        </w:rPr>
      </w:pPr>
      <w:r w:rsidRPr="00323E6A">
        <w:rPr>
          <w:rFonts w:ascii="微软雅黑" w:eastAsia="微软雅黑" w:hAnsi="微软雅黑" w:hint="eastAsia"/>
        </w:rPr>
        <w:t>注：APP内消息推送方式及</w:t>
      </w:r>
      <w:r w:rsidR="00323E6A">
        <w:rPr>
          <w:rFonts w:ascii="微软雅黑" w:eastAsia="微软雅黑" w:hAnsi="微软雅黑" w:hint="eastAsia"/>
        </w:rPr>
        <w:t>推送</w:t>
      </w:r>
      <w:r w:rsidRPr="00323E6A">
        <w:rPr>
          <w:rFonts w:ascii="微软雅黑" w:eastAsia="微软雅黑" w:hAnsi="微软雅黑" w:hint="eastAsia"/>
        </w:rPr>
        <w:t>消息内容另附文档说明，以下只</w:t>
      </w:r>
      <w:r w:rsidR="00323E6A">
        <w:rPr>
          <w:rFonts w:ascii="微软雅黑" w:eastAsia="微软雅黑" w:hAnsi="微软雅黑" w:hint="eastAsia"/>
        </w:rPr>
        <w:t>针</w:t>
      </w:r>
      <w:r w:rsidRPr="00323E6A">
        <w:rPr>
          <w:rFonts w:ascii="微软雅黑" w:eastAsia="微软雅黑" w:hAnsi="微软雅黑" w:hint="eastAsia"/>
        </w:rPr>
        <w:t>对</w:t>
      </w:r>
      <w:r w:rsidR="00381FB6" w:rsidRPr="00323E6A">
        <w:rPr>
          <w:rFonts w:ascii="微软雅黑" w:eastAsia="微软雅黑" w:hAnsi="微软雅黑" w:hint="eastAsia"/>
        </w:rPr>
        <w:t>接收消息</w:t>
      </w:r>
      <w:r w:rsidR="00381FB6">
        <w:rPr>
          <w:rFonts w:ascii="微软雅黑" w:eastAsia="微软雅黑" w:hAnsi="微软雅黑" w:hint="eastAsia"/>
        </w:rPr>
        <w:t>后，消息内容在</w:t>
      </w:r>
      <w:r w:rsidRPr="00323E6A">
        <w:rPr>
          <w:rFonts w:ascii="微软雅黑" w:eastAsia="微软雅黑" w:hAnsi="微软雅黑" w:hint="eastAsia"/>
        </w:rPr>
        <w:t>APP</w:t>
      </w:r>
      <w:proofErr w:type="gramStart"/>
      <w:r w:rsidRPr="00323E6A">
        <w:rPr>
          <w:rFonts w:ascii="微软雅黑" w:eastAsia="微软雅黑" w:hAnsi="微软雅黑" w:hint="eastAsia"/>
        </w:rPr>
        <w:t>端显示</w:t>
      </w:r>
      <w:proofErr w:type="gramEnd"/>
      <w:r w:rsidRPr="00323E6A">
        <w:rPr>
          <w:rFonts w:ascii="微软雅黑" w:eastAsia="微软雅黑" w:hAnsi="微软雅黑" w:hint="eastAsia"/>
        </w:rPr>
        <w:t>规则说明</w:t>
      </w:r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 w:rsidR="009361EA">
        <w:rPr>
          <w:noProof/>
          <w:lang w:eastAsia="zh-CN"/>
        </w:rPr>
        <w:drawing>
          <wp:inline distT="0" distB="0" distL="0" distR="0" wp14:anchorId="753A325B" wp14:editId="54AAC53E">
            <wp:extent cx="2023988" cy="3600000"/>
            <wp:effectExtent l="0" t="0" r="0" b="635"/>
            <wp:docPr id="481" name="图片 481" descr="D:\01软件\01陈斌\01智慧社区\13普及e家2.0\Hachi-红色系设计图0725\04消息\01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3普及e家2.0\Hachi-红色系设计图0725\04消息\01消息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我的消息首页页面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7E3BD6">
        <w:rPr>
          <w:rFonts w:ascii="微软雅黑" w:eastAsia="微软雅黑" w:hAnsi="微软雅黑" w:hint="eastAsia"/>
        </w:rPr>
        <w:t>此消息导航</w:t>
      </w:r>
      <w:r>
        <w:rPr>
          <w:rFonts w:ascii="微软雅黑" w:eastAsia="微软雅黑" w:hAnsi="微软雅黑" w:hint="eastAsia"/>
        </w:rPr>
        <w:t>模块</w:t>
      </w:r>
      <w:r w:rsidRPr="007E3BD6">
        <w:rPr>
          <w:rFonts w:ascii="微软雅黑" w:eastAsia="微软雅黑" w:hAnsi="微软雅黑" w:hint="eastAsia"/>
        </w:rPr>
        <w:t>：通过综合管理后台控制显示</w:t>
      </w:r>
      <w:r>
        <w:rPr>
          <w:rFonts w:ascii="微软雅黑" w:eastAsia="微软雅黑" w:hAnsi="微软雅黑" w:hint="eastAsia"/>
        </w:rPr>
        <w:t>（后台控制位置：模块管理-设置管理）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点击消息模块：判断用户是否登录：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1）未登录，跳转到登录页面</w:t>
      </w:r>
    </w:p>
    <w:p w:rsidR="00067D0D" w:rsidRPr="0011632F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2）已登录，进入</w:t>
      </w:r>
      <w:r w:rsidR="00A118E4">
        <w:rPr>
          <w:rFonts w:ascii="微软雅黑" w:eastAsia="微软雅黑" w:hAnsi="微软雅黑" w:hint="eastAsia"/>
        </w:rPr>
        <w:t>此</w:t>
      </w:r>
      <w:r>
        <w:rPr>
          <w:rFonts w:ascii="微软雅黑" w:eastAsia="微软雅黑" w:hAnsi="微软雅黑" w:hint="eastAsia"/>
        </w:rPr>
        <w:t>消息首页（</w:t>
      </w:r>
      <w:r w:rsidR="001D2271">
        <w:rPr>
          <w:rFonts w:ascii="微软雅黑" w:eastAsia="微软雅黑" w:hAnsi="微软雅黑" w:hint="eastAsia"/>
        </w:rPr>
        <w:t>消息首</w:t>
      </w:r>
      <w:r>
        <w:rPr>
          <w:rFonts w:ascii="微软雅黑" w:eastAsia="微软雅黑" w:hAnsi="微软雅黑" w:hint="eastAsia"/>
        </w:rPr>
        <w:t>页面规则以下：）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消息主导航模块：里面有一个栏目有全部未读消息时，即显示未读红点标志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消息固定显示位置（从上至下）：“@我的”、“评论”、“点赞”、“订单通知”</w:t>
      </w:r>
      <w:r>
        <w:rPr>
          <w:rFonts w:ascii="微软雅黑" w:eastAsia="微软雅黑" w:hAnsi="微软雅黑" w:hint="eastAsia"/>
        </w:rPr>
        <w:t>、管理员消息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“@我的”：包括@我的发言 和 转发我发言的消息记录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“评论”：指别人评论我的消息 和 我评论别人的消息记录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“点赞”：指别人</w:t>
      </w:r>
      <w:proofErr w:type="gramStart"/>
      <w:r>
        <w:rPr>
          <w:rFonts w:ascii="微软雅黑" w:eastAsia="微软雅黑" w:hAnsi="微软雅黑" w:hint="eastAsia"/>
        </w:rPr>
        <w:t>给我点赞的</w:t>
      </w:r>
      <w:proofErr w:type="gramEnd"/>
      <w:r>
        <w:rPr>
          <w:rFonts w:ascii="微软雅黑" w:eastAsia="微软雅黑" w:hAnsi="微软雅黑" w:hint="eastAsia"/>
        </w:rPr>
        <w:t>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“订单通知”：指我的订单消息通知记录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管理员消息：指此管理员账号（包括前台和后台账号）发布的消息内容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</w:t>
      </w:r>
      <w:r>
        <w:rPr>
          <w:rFonts w:ascii="微软雅黑" w:eastAsia="微软雅黑" w:hAnsi="微软雅黑"/>
        </w:rPr>
        <w:t>各</w:t>
      </w:r>
      <w:r>
        <w:rPr>
          <w:rFonts w:ascii="微软雅黑" w:eastAsia="微软雅黑" w:hAnsi="微软雅黑" w:hint="eastAsia"/>
        </w:rPr>
        <w:t>模块通过综合管理后台控制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（关联关系如下表）：</w:t>
      </w:r>
    </w:p>
    <w:p w:rsidR="00067D0D" w:rsidRPr="0002411F" w:rsidRDefault="00067D0D" w:rsidP="00067D0D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@我的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评论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点赞</w:t>
            </w:r>
            <w:proofErr w:type="gramEnd"/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Pr="0017377D" w:rsidRDefault="00067D0D" w:rsidP="00067D0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订单通知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3）管理员消息：通过判定当前所在楼盘的管理员有无发消息内容显示出来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①当前楼盘管理员</w:t>
      </w:r>
      <w:r w:rsidRPr="008E600A">
        <w:rPr>
          <w:rFonts w:ascii="微软雅黑" w:eastAsia="微软雅黑" w:hAnsi="微软雅黑" w:hint="eastAsia"/>
          <w:b/>
        </w:rPr>
        <w:t>发布了</w:t>
      </w:r>
      <w:r>
        <w:rPr>
          <w:rFonts w:ascii="微软雅黑" w:eastAsia="微软雅黑" w:hAnsi="微软雅黑" w:hint="eastAsia"/>
        </w:rPr>
        <w:t>消息内容：则显示管理员的消息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8E600A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当前楼盘管理员</w:t>
      </w:r>
      <w:proofErr w:type="gramStart"/>
      <w:r w:rsidRPr="002C3305">
        <w:rPr>
          <w:rFonts w:ascii="微软雅黑" w:eastAsia="微软雅黑" w:hAnsi="微软雅黑" w:hint="eastAsia"/>
          <w:b/>
        </w:rPr>
        <w:t>未发布</w:t>
      </w:r>
      <w:proofErr w:type="gramEnd"/>
      <w:r w:rsidRPr="002C3305">
        <w:rPr>
          <w:rFonts w:ascii="微软雅黑" w:eastAsia="微软雅黑" w:hAnsi="微软雅黑" w:hint="eastAsia"/>
          <w:b/>
        </w:rPr>
        <w:t>任何</w:t>
      </w:r>
      <w:r>
        <w:rPr>
          <w:rFonts w:ascii="微软雅黑" w:eastAsia="微软雅黑" w:hAnsi="微软雅黑" w:hint="eastAsia"/>
        </w:rPr>
        <w:t>消息内容：则不显示管理员消息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每个板块</w:t>
      </w:r>
      <w:proofErr w:type="gramEnd"/>
      <w:r>
        <w:rPr>
          <w:rFonts w:ascii="微软雅黑" w:eastAsia="微软雅黑" w:hAnsi="微软雅黑" w:hint="eastAsia"/>
        </w:rPr>
        <w:t>有未读消息，并用红点标注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消息已读/未读状态：以是否进入对应模块判定已读或未读（以“@我的”消息为例：有未读消息时，在“@我的”有未读消息角标，点击进入“@我的”页面，则记为@我的消息全部已读）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订单通知消息规则：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1）订单消息提示文案：显示最新的订单消息内容，只显示一行，超过用“...”表示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2）时间：显示最新的订单接收消息时间（时间显示规则与邻里圈发言后显示的时间规则相同）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3）无任何订单数据时：提示文案为“暂无消息”，时间：不显示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1）显示管理员APP端头像、昵称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2）时间：显示最新一条发布的消息时间（时间显示规则与邻里圈发言后显示的时间规则相同）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3）管理员发布的消息内容：最多显示一行，超过范围用“...”表示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点击@我的</w:t>
      </w:r>
      <w:r w:rsidRPr="000A264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进入@我的消息页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点击评论：进入评论消息页面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点击点赞：进入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页面</w:t>
      </w:r>
    </w:p>
    <w:p w:rsidR="00067D0D" w:rsidRPr="003171A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点击订单消息：进入订单消息页面</w:t>
      </w:r>
    </w:p>
    <w:p w:rsidR="00067D0D" w:rsidRDefault="00067D0D" w:rsidP="00067D0D">
      <w:pPr>
        <w:pStyle w:val="3"/>
        <w:rPr>
          <w:lang w:eastAsia="zh-CN"/>
        </w:rPr>
      </w:pPr>
      <w:bookmarkStart w:id="39" w:name="_Toc488432468"/>
      <w:bookmarkStart w:id="40" w:name="_Toc489002928"/>
      <w:r>
        <w:rPr>
          <w:rFonts w:hint="eastAsia"/>
          <w:lang w:eastAsia="zh-CN"/>
        </w:rPr>
        <w:t>@我的发言</w:t>
      </w:r>
      <w:bookmarkEnd w:id="39"/>
      <w:bookmarkEnd w:id="40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65DC2DA" wp14:editId="4608EB2E">
            <wp:extent cx="2028169" cy="36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在用户发言中，有@我的发言和转发我的发言的消息记录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标题“@我的发言”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页面消息内容显示：以用户发言瀑布流的形式显示出来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内容显示规则：与邻里圈发言内容规则相同，请参照邻里圈发言内容说明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默认页面显示最新10条发言消息记录，更多上滑页面加载显示，每次加载20条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发布后，又删除的发言，不在列表显示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排序规则：按照发布时间倒序开始排列，最新@我的发言记录显示在最前面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页面发言记录中的交互规则，与邻里圈发言内容交互相同（如下）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点击正文（文字或者图片）：进入发言详情页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点击【转发】按钮：进入转发页面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点击【评论】按钮：判断评论数是否等于0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1）评论数=0：进入评论页面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2）评论数&gt;0：进入发言详情评论数据位置</w:t>
      </w:r>
    </w:p>
    <w:p w:rsidR="00067D0D" w:rsidRPr="00034963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点击【点赞】按钮：</w:t>
      </w:r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点击后空心变实心，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点赞数量加</w:t>
      </w:r>
      <w:proofErr w:type="gramEnd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1；再次点击则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取消点赞操作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点赞数量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-1（实心变空心）。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点击话题标签：进入话题搜索结果页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点击@用户名称：进入个人发言主页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点击【+关注】按钮：变成“已关注”（我的关注+1）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点击【x】按钮：弹框提示“确认屏蔽TA的发言？”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331036" wp14:editId="4501D2EA">
            <wp:extent cx="2009524" cy="1104762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Pr="00BB01A7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点击【已关注】：弹框提示“确认不再关注此用户？”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205390A" wp14:editId="4D6A3343">
            <wp:extent cx="2009524" cy="1104762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7E3D6A20" wp14:editId="151D5732">
            <wp:extent cx="190476" cy="1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筛选条件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1A6DF86" wp14:editId="19D9E0AA">
            <wp:extent cx="2009775" cy="63758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0310" cy="6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649C6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1）点击背景：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关闭弹层提示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；任意选择一项条件，执行相应操作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68C8A16" wp14:editId="689A4DE6">
            <wp:extent cx="2009524" cy="1104762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030BF0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3）点击【屏蔽TA的发言】：弹框提示“确认屏蔽TA的发言？”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AB5D94" wp14:editId="0331B543">
            <wp:extent cx="2009524" cy="110476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点击【删除】：弹框提示“确认删除此发言？”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5036B30" wp14:editId="0F33E27C">
            <wp:extent cx="2009524" cy="1104762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E4F58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点击【取消】：关闭提示；点击【确定】：关闭提示，并删除此条发言记录</w:t>
      </w:r>
    </w:p>
    <w:p w:rsidR="00067D0D" w:rsidRDefault="00067D0D" w:rsidP="00067D0D">
      <w:pPr>
        <w:pStyle w:val="3"/>
        <w:rPr>
          <w:lang w:eastAsia="zh-CN"/>
        </w:rPr>
      </w:pPr>
      <w:bookmarkStart w:id="41" w:name="_Toc488432469"/>
      <w:bookmarkStart w:id="42" w:name="_Toc489002929"/>
      <w:r>
        <w:rPr>
          <w:rFonts w:hint="eastAsia"/>
          <w:lang w:eastAsia="zh-CN"/>
        </w:rPr>
        <w:t>评论消息</w:t>
      </w:r>
      <w:bookmarkEnd w:id="41"/>
      <w:bookmarkEnd w:id="42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noProof/>
          <w:lang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48456E8" wp14:editId="7406F465">
            <wp:extent cx="1391304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13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 wp14:anchorId="49DAB908" wp14:editId="66F948C9">
            <wp:extent cx="1392987" cy="3600000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29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ind w:firstLineChars="1200" w:firstLine="2400"/>
        <w:rPr>
          <w:lang w:val="zh-CN" w:eastAsia="zh-CN"/>
        </w:rPr>
      </w:pPr>
      <w:r>
        <w:rPr>
          <w:rFonts w:hint="eastAsia"/>
          <w:noProof/>
          <w:lang w:eastAsia="zh-CN"/>
        </w:rPr>
        <w:t>左图、评论我的消息页            右图、我评论别人页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评论消息包含：我评论别人的记录 和别人评论，我收到的记录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标题“评论我的”和“我的评论”（默认显示“评论我的”页面数据）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评论我的消息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业务流程图</w:t>
      </w:r>
    </w:p>
    <w:p w:rsidR="00067D0D" w:rsidRDefault="00067D0D" w:rsidP="00067D0D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lastRenderedPageBreak/>
        <w:drawing>
          <wp:inline distT="0" distB="0" distL="0" distR="0" wp14:anchorId="046A41E8" wp14:editId="7B6F108F">
            <wp:extent cx="5010150" cy="411133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55101A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评论我的消息内容包括： 在我发言或评论下，产生评论的消息，我都会收到（具体消息内容规则如下）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1）头像：评论者的头像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2）昵称：评论者的昵称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EDB2F63" wp14:editId="69B5E951">
            <wp:extent cx="2200275" cy="70723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02C4A81D" wp14:editId="4D721249">
            <wp:extent cx="2009775" cy="188838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346BBD" wp14:editId="72160DBF">
            <wp:extent cx="2159249" cy="20288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8979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点击【回复】按钮：进入评论页面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“我的评论页面”业务规则</w:t>
      </w:r>
    </w:p>
    <w:p w:rsidR="00067D0D" w:rsidRPr="00D13CB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我评论别人的记录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3）时间：我评论的时间（时间规则明细与邻里圈发言显示时间规则相同）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31A3B4B" wp14:editId="30617D18">
            <wp:extent cx="2200275" cy="707231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2708DB2F" wp14:editId="19CD6F45">
            <wp:extent cx="2238375" cy="210317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290" cy="21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3271B2" wp14:editId="1F40AC62">
            <wp:extent cx="2181225" cy="2049474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0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385AB9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产生多个评论记录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多条显示</w:t>
      </w:r>
      <w:r>
        <w:rPr>
          <w:rFonts w:ascii="微软雅黑" w:eastAsia="微软雅黑" w:hAnsi="微软雅黑" w:hint="eastAsia"/>
        </w:rPr>
        <w:t>（即，在同一个评论内容下，评论多次，显示多条记录）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我删除的评论，不在列表显示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“我的评论页面”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点击【删除】按钮：弹框提示“确认删除此评论？”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F21E2AD" wp14:editId="2201CDBB">
            <wp:extent cx="2009524" cy="1104762"/>
            <wp:effectExtent l="0" t="0" r="0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点击【取消】关闭提示，点击【确认】关闭提示，并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评论内容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Default="00067D0D" w:rsidP="00067D0D">
      <w:pPr>
        <w:pStyle w:val="3"/>
        <w:rPr>
          <w:lang w:eastAsia="zh-CN"/>
        </w:rPr>
      </w:pPr>
      <w:bookmarkStart w:id="43" w:name="_Toc488432470"/>
      <w:bookmarkStart w:id="44" w:name="_Toc489002930"/>
      <w:proofErr w:type="gramStart"/>
      <w:r>
        <w:rPr>
          <w:rFonts w:hint="eastAsia"/>
          <w:lang w:eastAsia="zh-CN"/>
        </w:rPr>
        <w:t>点赞消息</w:t>
      </w:r>
      <w:bookmarkEnd w:id="43"/>
      <w:bookmarkEnd w:id="44"/>
      <w:proofErr w:type="gramEnd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A3E5254" wp14:editId="03E940BA">
            <wp:extent cx="2024604" cy="3600000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赞我</w:t>
      </w:r>
      <w:proofErr w:type="gramStart"/>
      <w:r>
        <w:rPr>
          <w:rFonts w:ascii="微软雅黑" w:eastAsia="微软雅黑" w:hAnsi="微软雅黑" w:hint="eastAsia"/>
        </w:rPr>
        <w:t>我</w:t>
      </w:r>
      <w:proofErr w:type="gramEnd"/>
      <w:r>
        <w:rPr>
          <w:rFonts w:ascii="微软雅黑" w:eastAsia="微软雅黑" w:hAnsi="微软雅黑" w:hint="eastAsia"/>
        </w:rPr>
        <w:t>发言或者评论的消息记录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标题“赞过我的”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用户点赞的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067D0D" w:rsidRPr="002419E2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lastRenderedPageBreak/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Pr="00F30171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664DBBD" wp14:editId="064EB609">
            <wp:extent cx="2200275" cy="707231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14AA189E" wp14:editId="5C7F125B">
            <wp:extent cx="1933575" cy="1654568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F0064D" wp14:editId="402E7843">
            <wp:extent cx="2590800" cy="113021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067D0D" w:rsidRDefault="00067D0D" w:rsidP="00067D0D">
      <w:pPr>
        <w:pStyle w:val="3"/>
        <w:rPr>
          <w:lang w:eastAsia="zh-CN"/>
        </w:rPr>
      </w:pPr>
      <w:bookmarkStart w:id="45" w:name="_Toc488432471"/>
      <w:bookmarkStart w:id="46" w:name="_Toc489002931"/>
      <w:r>
        <w:rPr>
          <w:rFonts w:hint="eastAsia"/>
          <w:lang w:eastAsia="zh-CN"/>
        </w:rPr>
        <w:t>订单消息</w:t>
      </w:r>
      <w:bookmarkEnd w:id="45"/>
      <w:bookmarkEnd w:id="46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1C87655" wp14:editId="12708C79">
            <wp:extent cx="2024604" cy="3600000"/>
            <wp:effectExtent l="0" t="0" r="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我的订单消息记录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标题“订单消息”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1）订单类型：产生订单消息的模块名称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2）时间：触发订单消息发送的时间（时间规则明细与邻里圈发言显示时间规则相同）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3）消息内容：按照推送消息内容全部显示出来（推送消息规则，另附文档说明）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排序规则：按照推送时间倒序开始排列，最新推送我的消息在最前面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点击内容：进入此订单详情页</w:t>
      </w:r>
    </w:p>
    <w:p w:rsidR="00067D0D" w:rsidRDefault="00067D0D" w:rsidP="00067D0D">
      <w:pPr>
        <w:pStyle w:val="3"/>
        <w:rPr>
          <w:lang w:eastAsia="zh-CN"/>
        </w:rPr>
      </w:pPr>
      <w:bookmarkStart w:id="47" w:name="_Toc488432472"/>
      <w:bookmarkStart w:id="48" w:name="_Toc489002932"/>
      <w:r>
        <w:rPr>
          <w:rFonts w:hint="eastAsia"/>
          <w:lang w:eastAsia="zh-CN"/>
        </w:rPr>
        <w:t>管理员消息</w:t>
      </w:r>
      <w:bookmarkEnd w:id="47"/>
      <w:bookmarkEnd w:id="48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2C9BF86" wp14:editId="10C528B0">
            <wp:extent cx="1975986" cy="3600000"/>
            <wp:effectExtent l="0" t="0" r="5715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59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管理员个人页面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默认页面显示10条管理员发布信息，更多上滑页面加载显示，每次加载20条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此页面样式与我的个人发言页面样式相同</w:t>
      </w:r>
      <w:r>
        <w:rPr>
          <w:rFonts w:ascii="微软雅黑" w:eastAsia="微软雅黑" w:hAnsi="微软雅黑" w:hint="eastAsia"/>
        </w:rPr>
        <w:t>（其中关注、转发等功能与个人发言功能相同）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此管理员个人发言页包含两部分数据：发布的公告通知内容 和 发言内容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公告通知内容显示规则如下</w:t>
      </w:r>
      <w:r>
        <w:rPr>
          <w:rFonts w:ascii="微软雅黑" w:eastAsia="微软雅黑" w:hAnsi="微软雅黑" w:hint="eastAsia"/>
        </w:rPr>
        <w:t>：</w:t>
      </w:r>
    </w:p>
    <w:p w:rsidR="00067D0D" w:rsidRDefault="00067D0D" w:rsidP="00067D0D">
      <w:pPr>
        <w:pStyle w:val="afb"/>
        <w:ind w:left="846"/>
        <w:jc w:val="center"/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6B69378" wp14:editId="554467E4">
                <wp:simplePos x="0" y="0"/>
                <wp:positionH relativeFrom="column">
                  <wp:posOffset>4403725</wp:posOffset>
                </wp:positionH>
                <wp:positionV relativeFrom="paragraph">
                  <wp:posOffset>1565910</wp:posOffset>
                </wp:positionV>
                <wp:extent cx="438150" cy="161925"/>
                <wp:effectExtent l="0" t="0" r="76200" b="666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346.75pt;margin-top:123.3pt;width:34.5pt;height:12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C527510" wp14:editId="4261BB7B">
                <wp:simplePos x="0" y="0"/>
                <wp:positionH relativeFrom="column">
                  <wp:posOffset>4784725</wp:posOffset>
                </wp:positionH>
                <wp:positionV relativeFrom="paragraph">
                  <wp:posOffset>1499235</wp:posOffset>
                </wp:positionV>
                <wp:extent cx="914400" cy="4953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7" o:spid="_x0000_s1037" type="#_x0000_t202" style="position:absolute;left:0;text-align:left;margin-left:376.75pt;margin-top:118.05pt;width:1in;height:39pt;z-index:251812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" fillcolor="white [3201]" stroked="f" strokeweight=".5pt">
                <v:textbox>
                  <w:txbxContent>
                    <w:p w:rsidR="002A0FAC" w:rsidRDefault="002A0FA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A624144" wp14:editId="666E908A">
                <wp:simplePos x="0" y="0"/>
                <wp:positionH relativeFrom="column">
                  <wp:posOffset>3717926</wp:posOffset>
                </wp:positionH>
                <wp:positionV relativeFrom="paragraph">
                  <wp:posOffset>1099185</wp:posOffset>
                </wp:positionV>
                <wp:extent cx="981074" cy="209550"/>
                <wp:effectExtent l="0" t="57150" r="10160" b="1905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4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8" o:spid="_x0000_s1026" type="#_x0000_t32" style="position:absolute;left:0;text-align:left;margin-left:292.75pt;margin-top:86.55pt;width:77.25pt;height:16.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AABD8DF" wp14:editId="6DABBB93">
                <wp:simplePos x="0" y="0"/>
                <wp:positionH relativeFrom="column">
                  <wp:posOffset>4784725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9" o:spid="_x0000_s1038" type="#_x0000_t202" style="position:absolute;left:0;text-align:left;margin-left:376.75pt;margin-top:62.55pt;width:1in;height:39pt;z-index:2518108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" fillcolor="white [3201]" stroked="f" strokeweight=".5pt">
                <v:textbox>
                  <w:txbxContent>
                    <w:p w:rsidR="002A0FAC" w:rsidRDefault="002A0FA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47EB10" wp14:editId="1211BDFA">
                <wp:simplePos x="0" y="0"/>
                <wp:positionH relativeFrom="column">
                  <wp:posOffset>-311150</wp:posOffset>
                </wp:positionH>
                <wp:positionV relativeFrom="paragraph">
                  <wp:posOffset>1308735</wp:posOffset>
                </wp:positionV>
                <wp:extent cx="914400" cy="4953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图片：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为发布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者APP账号头像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9" type="#_x0000_t202" style="position:absolute;left:0;text-align:left;margin-left:-24.5pt;margin-top:103.05pt;width:1in;height:39pt;z-index:251808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" fillcolor="white [3201]" stroked="f" strokeweight=".5pt">
                <v:textbox>
                  <w:txbxContent>
                    <w:p w:rsidR="002A0FAC" w:rsidRDefault="002A0FA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图片：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为发布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者APP账号头像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B1C85B" wp14:editId="38602F2A">
                <wp:simplePos x="0" y="0"/>
                <wp:positionH relativeFrom="column">
                  <wp:posOffset>1470025</wp:posOffset>
                </wp:positionH>
                <wp:positionV relativeFrom="paragraph">
                  <wp:posOffset>1499235</wp:posOffset>
                </wp:positionV>
                <wp:extent cx="542925" cy="66675"/>
                <wp:effectExtent l="38100" t="38100" r="28575" b="1047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1" o:spid="_x0000_s1026" type="#_x0000_t32" style="position:absolute;left:0;text-align:left;margin-left:115.75pt;margin-top:118.05pt;width:42.75pt;height:5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wuDQ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FE2B82" wp14:editId="1DD7FE7C">
                <wp:simplePos x="0" y="0"/>
                <wp:positionH relativeFrom="column">
                  <wp:posOffset>12700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6985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此部分为公告摘要内容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40" type="#_x0000_t202" style="position:absolute;left:0;text-align:left;margin-left:1pt;margin-top:62.55pt;width:1in;height:39pt;z-index:251807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" fillcolor="white [3201]" stroked="f" strokeweight=".5pt">
                <v:textbox>
                  <w:txbxContent>
                    <w:p w:rsidR="002A0FAC" w:rsidRDefault="002A0FA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此部分为公告摘要内容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24A8FE0" wp14:editId="017E3A07">
                <wp:simplePos x="0" y="0"/>
                <wp:positionH relativeFrom="column">
                  <wp:posOffset>1470025</wp:posOffset>
                </wp:positionH>
                <wp:positionV relativeFrom="paragraph">
                  <wp:posOffset>880110</wp:posOffset>
                </wp:positionV>
                <wp:extent cx="542925" cy="66675"/>
                <wp:effectExtent l="38100" t="38100" r="28575" b="1047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0" o:spid="_x0000_s1026" type="#_x0000_t32" style="position:absolute;left:0;text-align:left;margin-left:115.75pt;margin-top:69.3pt;width:42.75pt;height:5.25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+i2Cw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84D41E" wp14:editId="1CCA6EDE">
            <wp:extent cx="2838095" cy="2409524"/>
            <wp:effectExtent l="0" t="0" r="63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1）公告内容从后台发布，在APP显示样式如上图所示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2）头像、昵称：显示发公告人的APP账号信息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为发布</w:t>
      </w:r>
      <w:proofErr w:type="gramEnd"/>
      <w:r>
        <w:rPr>
          <w:rFonts w:ascii="微软雅黑" w:eastAsia="微软雅黑" w:hAnsi="微软雅黑" w:hint="eastAsia"/>
        </w:rPr>
        <w:t>公告时间（显示规则与邻里圈发言规则相同）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4）图示中发布的内容对应后台数据关系见上图示标注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5）图中公告摘要：全部显示出来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6）公告标题：显示一行，超过范围用“...”表示</w:t>
      </w:r>
    </w:p>
    <w:p w:rsidR="00067D0D" w:rsidRPr="006A7152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7）公告内容：最多显示两行，超过范围用“...”表示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</w:t>
      </w:r>
      <w:r>
        <w:rPr>
          <w:rFonts w:ascii="微软雅黑" w:eastAsia="微软雅黑" w:hAnsi="微软雅黑"/>
        </w:rPr>
        <w:t>发言内容</w:t>
      </w:r>
      <w:r>
        <w:rPr>
          <w:rFonts w:ascii="微软雅黑" w:eastAsia="微软雅黑" w:hAnsi="微软雅黑" w:hint="eastAsia"/>
        </w:rPr>
        <w:t>：与普通用户发言内容显示规则相同（参考普通用户个人发言首页规则）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排序规则：按照发布时间倒序开始排列，最新发布的内容显示在最前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67D0D" w:rsidRPr="0088087E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A124F">
        <w:rPr>
          <w:rFonts w:ascii="微软雅黑" w:eastAsia="微软雅黑" w:hAnsi="微软雅黑" w:hint="eastAsia"/>
        </w:rPr>
        <w:t>点击【</w:t>
      </w:r>
      <w:r>
        <w:rPr>
          <w:rFonts w:ascii="微软雅黑" w:eastAsia="微软雅黑" w:hAnsi="微软雅黑" w:hint="eastAsia"/>
        </w:rPr>
        <w:t>&lt;】按钮：返回到前一页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点击公告链接部分（下图示位置）：进入此公告详情页</w:t>
      </w:r>
    </w:p>
    <w:p w:rsidR="00D4122F" w:rsidRPr="00067D0D" w:rsidRDefault="00323E6A" w:rsidP="00323E6A">
      <w:pPr>
        <w:ind w:firstLineChars="400" w:firstLine="80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D0BF791" wp14:editId="6F254300">
            <wp:extent cx="1723810" cy="495238"/>
            <wp:effectExtent l="0" t="0" r="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D" w:rsidRDefault="00B71CCD" w:rsidP="003F77CB">
      <w:pPr>
        <w:pStyle w:val="20"/>
      </w:pPr>
      <w:bookmarkStart w:id="49" w:name="_快捷功能"/>
      <w:bookmarkStart w:id="50" w:name="_Toc489002933"/>
      <w:bookmarkEnd w:id="49"/>
      <w:r>
        <w:rPr>
          <w:rFonts w:hint="eastAsia"/>
        </w:rPr>
        <w:t>快捷功能</w:t>
      </w:r>
      <w:bookmarkEnd w:id="50"/>
    </w:p>
    <w:p w:rsidR="00B71CCD" w:rsidRPr="00E71420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B71CCD" w:rsidRDefault="00B71CCD" w:rsidP="00B71CCD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388423A" wp14:editId="1D615BDA">
            <wp:extent cx="2023988" cy="3600000"/>
            <wp:effectExtent l="0" t="0" r="0" b="635"/>
            <wp:docPr id="5" name="图片 5" descr="D:\01软件\01陈斌\01智慧社区\14实地全周期项目\主页面\04功能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4功能页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71CCD" w:rsidRPr="00A705C0" w:rsidRDefault="00B71CCD" w:rsidP="00B71CC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此页面为快捷功能发布页面</w:t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页面模块关联综合管理后台配置的功能显示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显示模块及关联功能关系表：</w:t>
      </w:r>
    </w:p>
    <w:tbl>
      <w:tblPr>
        <w:tblStyle w:val="afc"/>
        <w:tblW w:w="0" w:type="auto"/>
        <w:tblInd w:w="846" w:type="dxa"/>
        <w:tblLook w:val="04A0" w:firstRow="1" w:lastRow="0" w:firstColumn="1" w:lastColumn="0" w:noHBand="0" w:noVBand="1"/>
      </w:tblPr>
      <w:tblGrid>
        <w:gridCol w:w="4430"/>
        <w:gridCol w:w="4430"/>
      </w:tblGrid>
      <w:tr w:rsidR="00B71CCD" w:rsidTr="00067D0D"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显示功能</w:t>
            </w:r>
          </w:p>
        </w:tc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关联功能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856790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“发言</w:t>
            </w:r>
            <w:r w:rsidR="00B71CCD">
              <w:rPr>
                <w:rFonts w:ascii="微软雅黑" w:eastAsia="微软雅黑" w:hAnsi="微软雅黑" w:hint="eastAsia"/>
              </w:rPr>
              <w:t>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“邻里圈”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“发建议”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“投诉建议”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“发报修”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“房屋报修”</w:t>
            </w:r>
          </w:p>
        </w:tc>
      </w:tr>
    </w:tbl>
    <w:p w:rsidR="00B71CCD" w:rsidRDefault="00B71CCD" w:rsidP="00B71CC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其中：APP</w:t>
      </w:r>
      <w:r w:rsidR="00856790">
        <w:rPr>
          <w:rFonts w:ascii="微软雅黑" w:eastAsia="微软雅黑" w:hAnsi="微软雅黑" w:hint="eastAsia"/>
        </w:rPr>
        <w:t>显示的“发言</w:t>
      </w:r>
      <w:r>
        <w:rPr>
          <w:rFonts w:ascii="微软雅黑" w:eastAsia="微软雅黑" w:hAnsi="微软雅黑" w:hint="eastAsia"/>
        </w:rPr>
        <w:t>”、“发建议”和“发报修”图标定义死即可，不需要从后台上传</w:t>
      </w:r>
    </w:p>
    <w:p w:rsidR="00B71CCD" w:rsidRDefault="00B71CCD" w:rsidP="00B71CCD">
      <w:pPr>
        <w:pStyle w:val="afb"/>
        <w:numPr>
          <w:ilvl w:val="0"/>
          <w:numId w:val="8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显示顺序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从前到后</w:t>
      </w:r>
      <w:r w:rsidR="00856790">
        <w:rPr>
          <w:rFonts w:ascii="微软雅黑" w:eastAsia="微软雅黑" w:hAnsi="微软雅黑" w:hint="eastAsia"/>
        </w:rPr>
        <w:t>“发言</w:t>
      </w:r>
      <w:r>
        <w:rPr>
          <w:rFonts w:ascii="微软雅黑" w:eastAsia="微软雅黑" w:hAnsi="微软雅黑" w:hint="eastAsia"/>
        </w:rPr>
        <w:t>”、“发建议”、“发报修”（其中没有的功能自动隐藏）</w:t>
      </w:r>
    </w:p>
    <w:p w:rsidR="00B71CCD" w:rsidRPr="00826C5E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点击【x】按钮，关闭当前页面</w:t>
      </w:r>
    </w:p>
    <w:p w:rsidR="00B71CCD" w:rsidRDefault="00856790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点击【发言</w:t>
      </w:r>
      <w:r w:rsidR="00B71CCD">
        <w:rPr>
          <w:rFonts w:ascii="微软雅黑" w:eastAsia="微软雅黑" w:hAnsi="微软雅黑" w:hint="eastAsia"/>
        </w:rPr>
        <w:t>】：进入发言页面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点击【发报修】：进入房屋报修模块</w:t>
      </w:r>
    </w:p>
    <w:p w:rsidR="00B71CCD" w:rsidRP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点击【发建议】：进入投诉建议</w:t>
      </w:r>
      <w:r>
        <w:rPr>
          <w:rFonts w:ascii="微软雅黑" w:eastAsia="微软雅黑" w:hAnsi="微软雅黑" w:hint="eastAsia"/>
        </w:rPr>
        <w:t>模块</w:t>
      </w:r>
    </w:p>
    <w:p w:rsidR="003F77CB" w:rsidRDefault="00714B99" w:rsidP="003F77CB">
      <w:pPr>
        <w:pStyle w:val="20"/>
      </w:pPr>
      <w:bookmarkStart w:id="51" w:name="_Toc489002934"/>
      <w:r>
        <w:rPr>
          <w:rFonts w:hint="eastAsia"/>
        </w:rPr>
        <w:t>生活</w:t>
      </w:r>
      <w:bookmarkEnd w:id="51"/>
    </w:p>
    <w:p w:rsidR="00CA35F8" w:rsidRDefault="00CA35F8" w:rsidP="002F2D83">
      <w:pPr>
        <w:pStyle w:val="3"/>
        <w:rPr>
          <w:lang w:val="zh-CN" w:eastAsia="zh-CN"/>
        </w:rPr>
      </w:pPr>
      <w:bookmarkStart w:id="52" w:name="_Toc489002935"/>
      <w:r>
        <w:rPr>
          <w:rFonts w:hint="eastAsia"/>
          <w:lang w:val="zh-CN" w:eastAsia="zh-CN"/>
        </w:rPr>
        <w:t>产品结构</w:t>
      </w:r>
      <w:bookmarkEnd w:id="52"/>
    </w:p>
    <w:p w:rsidR="00CA35F8" w:rsidRDefault="00714B99" w:rsidP="00CA35F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B0D7730" wp14:editId="0EA240BC">
            <wp:extent cx="4447619" cy="271428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0A" w:rsidRDefault="00C16625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生活模块包含四种产品模式</w:t>
      </w:r>
      <w:r w:rsidR="00CC2D0A">
        <w:rPr>
          <w:rFonts w:ascii="微软雅黑" w:eastAsia="微软雅黑" w:hAnsi="微软雅黑" w:hint="eastAsia"/>
        </w:rPr>
        <w:t>：“商品购买”、“服务预定”、“课程购买”、“场地预约”；</w:t>
      </w:r>
    </w:p>
    <w:p w:rsidR="00C16625" w:rsidRDefault="00C16625" w:rsidP="00CC2D0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同时包含商家提供的团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类信息（团</w:t>
      </w:r>
      <w:proofErr w:type="gramStart"/>
      <w:r>
        <w:rPr>
          <w:rFonts w:ascii="微软雅黑" w:eastAsia="微软雅黑" w:hAnsi="微软雅黑" w:hint="eastAsia"/>
        </w:rPr>
        <w:t>购信息</w:t>
      </w:r>
      <w:proofErr w:type="gramEnd"/>
      <w:r>
        <w:rPr>
          <w:rFonts w:ascii="微软雅黑" w:eastAsia="微软雅黑" w:hAnsi="微软雅黑" w:hint="eastAsia"/>
        </w:rPr>
        <w:t>由综合管理平台发布）</w:t>
      </w:r>
    </w:p>
    <w:p w:rsidR="003163FC" w:rsidRDefault="003163FC" w:rsidP="0031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3163FC">
        <w:rPr>
          <w:rFonts w:ascii="微软雅黑" w:eastAsia="微软雅黑" w:hAnsi="微软雅黑" w:hint="eastAsia"/>
        </w:rPr>
        <w:t>不同产品模式包含的页面结构有：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70"/>
        <w:gridCol w:w="6196"/>
      </w:tblGrid>
      <w:tr w:rsidR="003163FC" w:rsidTr="003163FC">
        <w:tc>
          <w:tcPr>
            <w:tcW w:w="2670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页面结构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服务预约</w:t>
            </w:r>
          </w:p>
        </w:tc>
        <w:tc>
          <w:tcPr>
            <w:tcW w:w="6196" w:type="dxa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课程购买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场地预约</w:t>
            </w:r>
          </w:p>
        </w:tc>
        <w:tc>
          <w:tcPr>
            <w:tcW w:w="6196" w:type="dxa"/>
            <w:vAlign w:val="center"/>
          </w:tcPr>
          <w:p w:rsidR="003163FC" w:rsidRDefault="003163FC" w:rsidP="00A21EDA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商家首页、商家商品列表页、商品详情页</w:t>
            </w:r>
          </w:p>
        </w:tc>
      </w:tr>
    </w:tbl>
    <w:p w:rsidR="003163FC" w:rsidRPr="00013E0C" w:rsidRDefault="00013E0C" w:rsidP="00013E0C">
      <w:pPr>
        <w:pStyle w:val="afb"/>
        <w:ind w:left="840"/>
        <w:rPr>
          <w:rFonts w:ascii="微软雅黑" w:eastAsia="微软雅黑" w:hAnsi="微软雅黑"/>
          <w:b/>
        </w:rPr>
      </w:pPr>
      <w:r w:rsidRPr="00013E0C">
        <w:rPr>
          <w:rFonts w:ascii="微软雅黑" w:eastAsia="微软雅黑" w:hAnsi="微软雅黑" w:hint="eastAsia"/>
          <w:b/>
        </w:rPr>
        <w:t>注：场地预约</w:t>
      </w:r>
      <w:r>
        <w:rPr>
          <w:rFonts w:ascii="微软雅黑" w:eastAsia="微软雅黑" w:hAnsi="微软雅黑" w:hint="eastAsia"/>
          <w:b/>
        </w:rPr>
        <w:t>模式</w:t>
      </w:r>
      <w:r w:rsidRPr="00013E0C">
        <w:rPr>
          <w:rFonts w:ascii="微软雅黑" w:eastAsia="微软雅黑" w:hAnsi="微软雅黑" w:hint="eastAsia"/>
          <w:b/>
        </w:rPr>
        <w:t>无商家列表页，</w:t>
      </w:r>
      <w:r>
        <w:rPr>
          <w:rFonts w:ascii="微软雅黑" w:eastAsia="微软雅黑" w:hAnsi="微软雅黑" w:hint="eastAsia"/>
          <w:b/>
        </w:rPr>
        <w:t>其他</w:t>
      </w:r>
      <w:r w:rsidRPr="00013E0C">
        <w:rPr>
          <w:rFonts w:ascii="微软雅黑" w:eastAsia="微软雅黑" w:hAnsi="微软雅黑" w:hint="eastAsia"/>
          <w:b/>
        </w:rPr>
        <w:t>不同产品模式商家商品列表页面样式</w:t>
      </w:r>
      <w:r>
        <w:rPr>
          <w:rFonts w:ascii="微软雅黑" w:eastAsia="微软雅黑" w:hAnsi="微软雅黑" w:hint="eastAsia"/>
          <w:b/>
        </w:rPr>
        <w:t>也</w:t>
      </w:r>
      <w:r w:rsidRPr="00013E0C">
        <w:rPr>
          <w:rFonts w:ascii="微软雅黑" w:eastAsia="微软雅黑" w:hAnsi="微软雅黑" w:hint="eastAsia"/>
          <w:b/>
        </w:rPr>
        <w:t>不同，详见下面具体页面说明</w:t>
      </w:r>
    </w:p>
    <w:p w:rsidR="009D1B66" w:rsidRDefault="009D1B66" w:rsidP="009D1B66">
      <w:pPr>
        <w:pStyle w:val="3"/>
        <w:rPr>
          <w:lang w:val="zh-CN" w:eastAsia="zh-CN"/>
        </w:rPr>
      </w:pPr>
      <w:bookmarkStart w:id="53" w:name="_Toc489002936"/>
      <w:r w:rsidRPr="009D1B66">
        <w:rPr>
          <w:rFonts w:hint="eastAsia"/>
          <w:lang w:val="zh-CN" w:eastAsia="zh-CN"/>
        </w:rPr>
        <w:t>结构关系</w:t>
      </w:r>
      <w:bookmarkEnd w:id="53"/>
    </w:p>
    <w:p w:rsidR="009D1B66" w:rsidRPr="009D1B66" w:rsidRDefault="009B562F" w:rsidP="009D1B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19A2D0A" wp14:editId="12BE89B7">
            <wp:extent cx="2847619" cy="150476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AF" w:rsidRDefault="009867A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 和 商家分类：一对多关系</w:t>
      </w:r>
    </w:p>
    <w:p w:rsidR="009867AF" w:rsidRDefault="009B562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4A0E7E">
        <w:rPr>
          <w:rFonts w:ascii="微软雅黑" w:eastAsia="微软雅黑" w:hAnsi="微软雅黑" w:hint="eastAsia"/>
        </w:rPr>
        <w:t xml:space="preserve">分类 </w:t>
      </w:r>
      <w:r w:rsidR="009867AF">
        <w:rPr>
          <w:rFonts w:ascii="微软雅黑" w:eastAsia="微软雅黑" w:hAnsi="微软雅黑" w:hint="eastAsia"/>
        </w:rPr>
        <w:t>和</w:t>
      </w:r>
      <w:r w:rsidR="004A0E7E">
        <w:rPr>
          <w:rFonts w:ascii="微软雅黑" w:eastAsia="微软雅黑" w:hAnsi="微软雅黑" w:hint="eastAsia"/>
        </w:rPr>
        <w:t xml:space="preserve"> 产品模式</w:t>
      </w:r>
      <w:r w:rsidR="009867AF">
        <w:rPr>
          <w:rFonts w:ascii="微软雅黑" w:eastAsia="微软雅黑" w:hAnsi="微软雅黑" w:hint="eastAsia"/>
        </w:rPr>
        <w:t>：一对一关系</w:t>
      </w:r>
    </w:p>
    <w:p w:rsidR="003163FC" w:rsidRPr="003163FC" w:rsidRDefault="004A0E7E" w:rsidP="0096030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→推出：商家 和 商家产品模式：一对多</w:t>
      </w:r>
      <w:r w:rsidR="00F81320">
        <w:rPr>
          <w:rFonts w:ascii="微软雅黑" w:eastAsia="微软雅黑" w:hAnsi="微软雅黑" w:hint="eastAsia"/>
        </w:rPr>
        <w:t>关系</w:t>
      </w:r>
    </w:p>
    <w:p w:rsidR="002F2D83" w:rsidRDefault="00714B99" w:rsidP="002F2D83">
      <w:pPr>
        <w:pStyle w:val="3"/>
        <w:rPr>
          <w:lang w:val="zh-CN" w:eastAsia="zh-CN"/>
        </w:rPr>
      </w:pPr>
      <w:bookmarkStart w:id="54" w:name="_生活首页"/>
      <w:bookmarkStart w:id="55" w:name="_Toc489002937"/>
      <w:bookmarkEnd w:id="54"/>
      <w:r>
        <w:rPr>
          <w:rFonts w:hint="eastAsia"/>
          <w:lang w:val="zh-CN" w:eastAsia="zh-CN"/>
        </w:rPr>
        <w:t>生活</w:t>
      </w:r>
      <w:r w:rsidR="002F2D83">
        <w:rPr>
          <w:rFonts w:hint="eastAsia"/>
          <w:lang w:val="zh-CN" w:eastAsia="zh-CN"/>
        </w:rPr>
        <w:t>首页</w:t>
      </w:r>
      <w:bookmarkEnd w:id="55"/>
    </w:p>
    <w:p w:rsidR="00C92B24" w:rsidRDefault="00C92B24" w:rsidP="00C92B2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92B24" w:rsidRDefault="00C92B24" w:rsidP="00C92B2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14B99">
        <w:rPr>
          <w:rFonts w:ascii="微软雅黑" w:eastAsia="微软雅黑" w:hAnsi="微软雅黑" w:hint="eastAsia"/>
        </w:rPr>
        <w:t>生活</w:t>
      </w:r>
      <w:r w:rsidR="00743337"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 w:hint="eastAsia"/>
        </w:rPr>
        <w:t>数据</w:t>
      </w:r>
    </w:p>
    <w:p w:rsidR="00C92B24" w:rsidRPr="00C92B24" w:rsidRDefault="00C92B24" w:rsidP="00C92B24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</w:t>
      </w:r>
      <w:r w:rsidR="00743337">
        <w:rPr>
          <w:rFonts w:hint="eastAsia"/>
          <w:lang w:eastAsia="zh-CN"/>
        </w:rPr>
        <w:t>顶部商家推荐</w:t>
      </w:r>
      <w:r>
        <w:rPr>
          <w:rFonts w:hint="eastAsia"/>
          <w:lang w:eastAsia="zh-CN"/>
        </w:rPr>
        <w:t>、</w:t>
      </w:r>
      <w:r w:rsidR="00AF3F60" w:rsidRPr="002B532F">
        <w:rPr>
          <w:rFonts w:hint="eastAsia"/>
          <w:color w:val="FF0000"/>
          <w:lang w:eastAsia="zh-CN"/>
        </w:rPr>
        <w:t>专题推荐</w:t>
      </w:r>
      <w:r w:rsidR="00AF3F60">
        <w:rPr>
          <w:rFonts w:hint="eastAsia"/>
          <w:lang w:eastAsia="zh-CN"/>
        </w:rPr>
        <w:t>、</w:t>
      </w:r>
      <w:r w:rsidR="00743337">
        <w:rPr>
          <w:rFonts w:hint="eastAsia"/>
          <w:lang w:eastAsia="zh-CN"/>
        </w:rPr>
        <w:t>中部商家推荐</w:t>
      </w:r>
      <w:r>
        <w:rPr>
          <w:rFonts w:hint="eastAsia"/>
          <w:lang w:eastAsia="zh-CN"/>
        </w:rPr>
        <w:t>，其他信息按照定义规则显示。</w:t>
      </w:r>
    </w:p>
    <w:p w:rsidR="00222BC9" w:rsidRPr="005F4544" w:rsidRDefault="00222BC9" w:rsidP="00222B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2BC9" w:rsidRDefault="00AF3F60" w:rsidP="00222BC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B5E3FC" wp14:editId="06F809DD">
                <wp:simplePos x="0" y="0"/>
                <wp:positionH relativeFrom="column">
                  <wp:posOffset>4165600</wp:posOffset>
                </wp:positionH>
                <wp:positionV relativeFrom="paragraph">
                  <wp:posOffset>2491740</wp:posOffset>
                </wp:positionV>
                <wp:extent cx="1238250" cy="809625"/>
                <wp:effectExtent l="0" t="0" r="0" b="952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AF3F60">
                            <w:pPr>
                              <w:ind w:firstLineChars="100" w:firstLine="2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</w:t>
                            </w:r>
                          </w:p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（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五大标配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2" o:spid="_x0000_s1041" type="#_x0000_t202" style="position:absolute;left:0;text-align:left;margin-left:328pt;margin-top:196.2pt;width:97.5pt;height:63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" fillcolor="white [3201]" stroked="f" strokeweight=".5pt">
                <v:textbox>
                  <w:txbxContent>
                    <w:p w:rsidR="002A0FAC" w:rsidRDefault="002A0FAC" w:rsidP="00AF3F60">
                      <w:pPr>
                        <w:ind w:firstLineChars="100" w:firstLine="20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</w:t>
                      </w:r>
                    </w:p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（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五大标配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49F0DCE" wp14:editId="14E187F8">
                <wp:simplePos x="0" y="0"/>
                <wp:positionH relativeFrom="column">
                  <wp:posOffset>3784600</wp:posOffset>
                </wp:positionH>
                <wp:positionV relativeFrom="paragraph">
                  <wp:posOffset>2338705</wp:posOffset>
                </wp:positionV>
                <wp:extent cx="276225" cy="1076325"/>
                <wp:effectExtent l="0" t="0" r="28575" b="28575"/>
                <wp:wrapNone/>
                <wp:docPr id="371" name="右大括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76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71" o:spid="_x0000_s1026" type="#_x0000_t88" style="position:absolute;left:0;text-align:left;margin-left:298pt;margin-top:184.15pt;width:21.75pt;height:8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" adj="462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B29F502" wp14:editId="03A9253F">
                <wp:simplePos x="0" y="0"/>
                <wp:positionH relativeFrom="column">
                  <wp:posOffset>4165600</wp:posOffset>
                </wp:positionH>
                <wp:positionV relativeFrom="paragraph">
                  <wp:posOffset>3689985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42" type="#_x0000_t202" style="position:absolute;left:0;text-align:left;margin-left:328pt;margin-top:290.55pt;width:105pt;height:4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" fillcolor="white [3201]" stroked="f" strokeweight=".5pt">
                <v:textbox>
                  <w:txbxContent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B069B5C" wp14:editId="1782D81D">
                <wp:simplePos x="0" y="0"/>
                <wp:positionH relativeFrom="column">
                  <wp:posOffset>3841750</wp:posOffset>
                </wp:positionH>
                <wp:positionV relativeFrom="paragraph">
                  <wp:posOffset>3461385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62" o:spid="_x0000_s1026" type="#_x0000_t88" style="position:absolute;left:0;text-align:left;margin-left:302.5pt;margin-top:272.55pt;width:21.75pt;height:73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" adj="530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A99326" wp14:editId="317EDEA4">
                <wp:simplePos x="0" y="0"/>
                <wp:positionH relativeFrom="column">
                  <wp:posOffset>4251325</wp:posOffset>
                </wp:positionH>
                <wp:positionV relativeFrom="paragraph">
                  <wp:posOffset>4975860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43" type="#_x0000_t202" style="position:absolute;left:0;text-align:left;margin-left:334.75pt;margin-top:391.8pt;width:76.9pt;height:4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" fillcolor="white [3201]" stroked="f" strokeweight=".5pt">
                <v:textbox>
                  <w:txbxContent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B2FF824" wp14:editId="2A4F709F">
                <wp:simplePos x="0" y="0"/>
                <wp:positionH relativeFrom="column">
                  <wp:posOffset>3841750</wp:posOffset>
                </wp:positionH>
                <wp:positionV relativeFrom="paragraph">
                  <wp:posOffset>4520565</wp:posOffset>
                </wp:positionV>
                <wp:extent cx="276225" cy="13798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3798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73" o:spid="_x0000_s1026" type="#_x0000_t88" style="position:absolute;left:0;text-align:left;margin-left:302.5pt;margin-top:355.95pt;width:21.75pt;height:108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" adj="360" strokecolor="red"/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A03AAF" wp14:editId="51F82AE2">
                <wp:simplePos x="0" y="0"/>
                <wp:positionH relativeFrom="column">
                  <wp:posOffset>4270375</wp:posOffset>
                </wp:positionH>
                <wp:positionV relativeFrom="paragraph">
                  <wp:posOffset>5793740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EE59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4" type="#_x0000_t202" style="position:absolute;left:0;text-align:left;margin-left:336.25pt;margin-top:456.2pt;width:1in;height:36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" fillcolor="white [3201]" stroked="f" strokeweight=".5pt">
                <v:textbox>
                  <w:txbxContent>
                    <w:p w:rsidR="002A0FAC" w:rsidRDefault="002A0FAC" w:rsidP="00EE59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891FBBD" wp14:editId="5373611E">
                <wp:simplePos x="0" y="0"/>
                <wp:positionH relativeFrom="column">
                  <wp:posOffset>3784600</wp:posOffset>
                </wp:positionH>
                <wp:positionV relativeFrom="paragraph">
                  <wp:posOffset>6041390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74" o:spid="_x0000_s1026" type="#_x0000_t32" style="position:absolute;left:0;text-align:left;margin-left:298pt;margin-top:475.7pt;width:30pt;height:0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4LAQIAAC8EAAAOAAAAZHJzL2Uyb0RvYy54bWysU0uOEzEQ3SNxB8t70p0BwS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3h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61A57A" wp14:editId="1915EA2D">
                <wp:simplePos x="0" y="0"/>
                <wp:positionH relativeFrom="column">
                  <wp:posOffset>4251325</wp:posOffset>
                </wp:positionH>
                <wp:positionV relativeFrom="paragraph">
                  <wp:posOffset>1918335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45" type="#_x0000_t202" style="position:absolute;left:0;text-align:left;margin-left:334.75pt;margin-top:151.05pt;width:76.9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" fillcolor="white [3201]" stroked="f" strokeweight=".5pt">
                <v:textbox>
                  <w:txbxContent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C5844E" wp14:editId="4C719ADF">
                <wp:simplePos x="0" y="0"/>
                <wp:positionH relativeFrom="column">
                  <wp:posOffset>3803650</wp:posOffset>
                </wp:positionH>
                <wp:positionV relativeFrom="paragraph">
                  <wp:posOffset>2146935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299.5pt;margin-top:169.05pt;width:31.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4F447D" wp14:editId="25034355">
                <wp:simplePos x="0" y="0"/>
                <wp:positionH relativeFrom="column">
                  <wp:posOffset>4175125</wp:posOffset>
                </wp:positionH>
                <wp:positionV relativeFrom="paragraph">
                  <wp:posOffset>1403985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46" type="#_x0000_t202" style="position:absolute;left:0;text-align:left;margin-left:328.75pt;margin-top:110.55pt;width:106.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" fillcolor="white [3201]" stroked="f" strokeweight=".5pt">
                <v:textbox>
                  <w:txbxContent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3AD824" wp14:editId="3182A2C3">
                <wp:simplePos x="0" y="0"/>
                <wp:positionH relativeFrom="column">
                  <wp:posOffset>3803650</wp:posOffset>
                </wp:positionH>
                <wp:positionV relativeFrom="paragraph">
                  <wp:posOffset>1329691</wp:posOffset>
                </wp:positionV>
                <wp:extent cx="276225" cy="647700"/>
                <wp:effectExtent l="0" t="0" r="28575" b="1905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477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0" o:spid="_x0000_s1026" type="#_x0000_t88" style="position:absolute;left:0;text-align:left;margin-left:299.5pt;margin-top:104.7pt;width:21.75pt;height:5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" adj="768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AAE9D4" wp14:editId="66D965CC">
                <wp:simplePos x="0" y="0"/>
                <wp:positionH relativeFrom="column">
                  <wp:posOffset>4175125</wp:posOffset>
                </wp:positionH>
                <wp:positionV relativeFrom="paragraph">
                  <wp:posOffset>822960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47" type="#_x0000_t202" style="position:absolute;left:0;text-align:left;margin-left:328.75pt;margin-top:64.8pt;width:76.9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" fillcolor="white [3201]" stroked="f" strokeweight=".5pt">
                <v:textbox>
                  <w:txbxContent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231FA5" wp14:editId="0781E34C">
                <wp:simplePos x="0" y="0"/>
                <wp:positionH relativeFrom="column">
                  <wp:posOffset>3736975</wp:posOffset>
                </wp:positionH>
                <wp:positionV relativeFrom="paragraph">
                  <wp:posOffset>1061085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294.25pt;margin-top:83.55pt;width:31.5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F992BC" wp14:editId="2D7EEBA6">
                <wp:simplePos x="0" y="0"/>
                <wp:positionH relativeFrom="column">
                  <wp:posOffset>4117975</wp:posOffset>
                </wp:positionH>
                <wp:positionV relativeFrom="paragraph">
                  <wp:posOffset>280035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48" type="#_x0000_t202" style="position:absolute;left:0;text-align:left;margin-left:324.25pt;margin-top:22.05pt;width:76.9pt;height:3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" fillcolor="white [3201]" stroked="f" strokeweight=".5pt">
                <v:textbox>
                  <w:txbxContent>
                    <w:p w:rsidR="002A0FAC" w:rsidRDefault="002A0FA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22FF5D" wp14:editId="4EAB9E9A">
                <wp:simplePos x="0" y="0"/>
                <wp:positionH relativeFrom="column">
                  <wp:posOffset>3670300</wp:posOffset>
                </wp:positionH>
                <wp:positionV relativeFrom="paragraph">
                  <wp:posOffset>518160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" o:spid="_x0000_s1026" type="#_x0000_t32" style="position:absolute;left:0;text-align:left;margin-left:289pt;margin-top:40.8pt;width:30pt;height: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28F0518A" wp14:editId="2674DB93">
            <wp:extent cx="1611657" cy="6120000"/>
            <wp:effectExtent l="0" t="0" r="7620" b="0"/>
            <wp:docPr id="370" name="图片 370" descr="D:\01软件\01陈斌\01智慧社区\14实地全周期项目\主页面\05优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5优家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5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2EE" w:rsidRDefault="00062F11" w:rsidP="002F2D83">
      <w:pPr>
        <w:pStyle w:val="4"/>
        <w:rPr>
          <w:lang w:val="zh-CN" w:eastAsia="zh-CN"/>
        </w:rPr>
      </w:pPr>
      <w:bookmarkStart w:id="56" w:name="_Toc489002938"/>
      <w:r>
        <w:rPr>
          <w:rFonts w:hint="eastAsia"/>
          <w:lang w:val="zh-CN" w:eastAsia="zh-CN"/>
        </w:rPr>
        <w:t>顶部广告</w:t>
      </w:r>
      <w:bookmarkEnd w:id="56"/>
    </w:p>
    <w:p w:rsidR="00222BC9" w:rsidRDefault="001722EE" w:rsidP="001722E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C1851F8" wp14:editId="7C0D8071">
            <wp:extent cx="3723809" cy="13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EE" w:rsidRPr="0021328F" w:rsidRDefault="001722EE" w:rsidP="001722E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2EE" w:rsidRDefault="001722EE" w:rsidP="001722E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根据普及综合管理平台发布的“生活”模块广告对应显示：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8475BE" w:rsidRPr="00B73608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</w:t>
      </w:r>
      <w:r w:rsidR="00393DA4">
        <w:rPr>
          <w:rFonts w:ascii="微软雅黑" w:eastAsia="微软雅黑" w:hAnsi="微软雅黑" w:hint="eastAsia"/>
        </w:rPr>
        <w:t>默认显示生活模块占位图</w:t>
      </w:r>
      <w:r w:rsidR="004104B7">
        <w:rPr>
          <w:rFonts w:ascii="微软雅黑" w:eastAsia="微软雅黑" w:hAnsi="微软雅黑" w:hint="eastAsia"/>
        </w:rPr>
        <w:t>，有广告，占位图不显示</w:t>
      </w:r>
    </w:p>
    <w:p w:rsidR="00F360B1" w:rsidRP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8475BE" w:rsidRDefault="008475BE" w:rsidP="008475B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bookmarkStart w:id="57" w:name="_Toc489002939"/>
    <w:p w:rsidR="00153FFC" w:rsidRDefault="008F577C" w:rsidP="002F2D83">
      <w:pPr>
        <w:pStyle w:val="4"/>
        <w:rPr>
          <w:lang w:val="zh-CN" w:eastAsia="zh-CN"/>
        </w:rPr>
      </w:pP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D0557BA" wp14:editId="41034AF8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9" type="#_x0000_t202" style="position:absolute;left:0;text-align:left;margin-left:337pt;margin-top:11.4pt;width:1in;height:33.7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" fillcolor="white [3201]" stroked="f" strokeweight=".5pt">
                <v:textbox>
                  <w:txbxContent>
                    <w:p w:rsidR="002A0FAC" w:rsidRPr="008457FC" w:rsidRDefault="002A0FA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65FE21D" wp14:editId="17723A18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50" type="#_x0000_t202" style="position:absolute;left:0;text-align:left;margin-left:264.25pt;margin-top:11.4pt;width:1in;height:33.75pt;z-index:2517422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" fillcolor="white [3201]" stroked="f" strokeweight=".5pt">
                <v:textbox>
                  <w:txbxContent>
                    <w:p w:rsidR="002A0FAC" w:rsidRPr="008457FC" w:rsidRDefault="002A0FA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42B701B" wp14:editId="617876ED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9" o:spid="_x0000_s1051" type="#_x0000_t202" style="position:absolute;left:0;text-align:left;margin-left:190pt;margin-top:10.65pt;width:1in;height:33.7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" fillcolor="white [3201]" stroked="f" strokeweight=".5pt">
                <v:textbox>
                  <w:txbxContent>
                    <w:p w:rsidR="002A0FAC" w:rsidRPr="008457FC" w:rsidRDefault="002A0FA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3FFC"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774800" wp14:editId="2C12030A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0" o:spid="_x0000_s1052" type="#_x0000_t202" style="position:absolute;left:0;text-align:left;margin-left:115.75pt;margin-top:10.65pt;width:1in;height:33.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" fillcolor="white [3201]" stroked="f" strokeweight=".5pt">
                <v:textbox>
                  <w:txbxContent>
                    <w:p w:rsidR="002A0FAC" w:rsidRPr="008457FC" w:rsidRDefault="002A0FA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FFC">
        <w:rPr>
          <w:rFonts w:hint="eastAsia"/>
          <w:lang w:val="zh-CN" w:eastAsia="zh-CN"/>
        </w:rPr>
        <w:t>模块推荐</w:t>
      </w:r>
      <w:bookmarkEnd w:id="57"/>
    </w:p>
    <w:p w:rsidR="00153FFC" w:rsidRDefault="00153FFC" w:rsidP="00153FF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A0B64B5" wp14:editId="322357EF">
            <wp:extent cx="3752381" cy="971429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C" w:rsidRPr="00EC61D1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</w:t>
      </w:r>
      <w:r w:rsidR="002C4027">
        <w:rPr>
          <w:rFonts w:ascii="微软雅黑" w:eastAsia="微软雅黑" w:hAnsi="微软雅黑" w:hint="eastAsia"/>
        </w:rPr>
        <w:t>生活</w:t>
      </w:r>
      <w:r w:rsidR="009906FB">
        <w:rPr>
          <w:rFonts w:ascii="微软雅黑" w:eastAsia="微软雅黑" w:hAnsi="微软雅黑" w:hint="eastAsia"/>
        </w:rPr>
        <w:t>-</w:t>
      </w:r>
      <w:r w:rsidR="002C4027">
        <w:rPr>
          <w:rFonts w:ascii="微软雅黑" w:eastAsia="微软雅黑" w:hAnsi="微软雅黑" w:hint="eastAsia"/>
        </w:rPr>
        <w:t>模块</w:t>
      </w:r>
      <w:r>
        <w:rPr>
          <w:rFonts w:ascii="微软雅黑" w:eastAsia="微软雅黑" w:hAnsi="微软雅黑" w:hint="eastAsia"/>
        </w:rPr>
        <w:t>推荐”推荐的顺序</w:t>
      </w:r>
      <w:r w:rsidR="00C57BB7">
        <w:rPr>
          <w:rFonts w:ascii="微软雅黑" w:eastAsia="微软雅黑" w:hAnsi="微软雅黑" w:hint="eastAsia"/>
        </w:rPr>
        <w:t>从小到大</w:t>
      </w:r>
      <w:r w:rsidR="009C157F">
        <w:rPr>
          <w:rFonts w:ascii="微软雅黑" w:eastAsia="微软雅黑" w:hAnsi="微软雅黑" w:hint="eastAsia"/>
        </w:rPr>
        <w:t>依次显示</w:t>
      </w:r>
      <w:r w:rsidR="00DC65A5">
        <w:rPr>
          <w:rFonts w:ascii="微软雅黑" w:eastAsia="微软雅黑" w:hAnsi="微软雅黑" w:hint="eastAsia"/>
        </w:rPr>
        <w:t>（如上图所示）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8D7A32">
        <w:rPr>
          <w:rFonts w:ascii="微软雅黑" w:eastAsia="微软雅黑" w:hAnsi="微软雅黑" w:hint="eastAsia"/>
        </w:rPr>
        <w:t>数量：最多显示4</w:t>
      </w:r>
      <w:r>
        <w:rPr>
          <w:rFonts w:ascii="微软雅黑" w:eastAsia="微软雅黑" w:hAnsi="微软雅黑" w:hint="eastAsia"/>
        </w:rPr>
        <w:t>个</w:t>
      </w:r>
      <w:r w:rsidR="008D7A32">
        <w:rPr>
          <w:rFonts w:ascii="微软雅黑" w:eastAsia="微软雅黑" w:hAnsi="微软雅黑" w:hint="eastAsia"/>
        </w:rPr>
        <w:t>模块</w:t>
      </w:r>
    </w:p>
    <w:p w:rsidR="00153FFC" w:rsidRDefault="00F83503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153FFC">
        <w:rPr>
          <w:rFonts w:ascii="微软雅黑" w:eastAsia="微软雅黑" w:hAnsi="微软雅黑" w:hint="eastAsia"/>
        </w:rPr>
        <w:t>不推荐</w:t>
      </w:r>
      <w:r w:rsidR="00770A12">
        <w:rPr>
          <w:rFonts w:ascii="微软雅黑" w:eastAsia="微软雅黑" w:hAnsi="微软雅黑" w:hint="eastAsia"/>
        </w:rPr>
        <w:t>模块</w:t>
      </w:r>
      <w:r w:rsidR="00153FFC">
        <w:rPr>
          <w:rFonts w:ascii="微软雅黑" w:eastAsia="微软雅黑" w:hAnsi="微软雅黑" w:hint="eastAsia"/>
        </w:rPr>
        <w:t>，则此推荐</w:t>
      </w:r>
      <w:proofErr w:type="gramStart"/>
      <w:r w:rsidR="00153FFC">
        <w:rPr>
          <w:rFonts w:ascii="微软雅黑" w:eastAsia="微软雅黑" w:hAnsi="微软雅黑" w:hint="eastAsia"/>
        </w:rPr>
        <w:t>模块位</w:t>
      </w:r>
      <w:proofErr w:type="gramEnd"/>
      <w:r w:rsidR="00153FFC">
        <w:rPr>
          <w:rFonts w:ascii="微软雅黑" w:eastAsia="微软雅黑" w:hAnsi="微软雅黑" w:hint="eastAsia"/>
        </w:rPr>
        <w:t>不显示</w:t>
      </w:r>
    </w:p>
    <w:p w:rsidR="00153FFC" w:rsidRPr="0074449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153FFC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53FFC" w:rsidRDefault="00153FFC" w:rsidP="00153F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1722EE" w:rsidRDefault="00AC6A8A" w:rsidP="00062F11">
      <w:pPr>
        <w:pStyle w:val="4"/>
        <w:rPr>
          <w:lang w:val="zh-CN" w:eastAsia="zh-CN"/>
        </w:rPr>
      </w:pPr>
      <w:bookmarkStart w:id="58" w:name="_Toc489002940"/>
      <w:r w:rsidRPr="00AC6A8A">
        <w:rPr>
          <w:rFonts w:hint="eastAsia"/>
          <w:lang w:val="zh-CN" w:eastAsia="zh-CN"/>
        </w:rPr>
        <w:lastRenderedPageBreak/>
        <w:t>顶部商家推荐</w:t>
      </w:r>
      <w:bookmarkEnd w:id="58"/>
    </w:p>
    <w:p w:rsidR="00AC6A8A" w:rsidRDefault="00AC6A8A" w:rsidP="00AC6A8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0F1400C" wp14:editId="1232C622">
            <wp:extent cx="3514286" cy="1352381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8A" w:rsidRPr="00EC61D1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2E20" w:rsidRDefault="00AC6A8A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顶部商家推荐：按照综合管理平台“生活</w:t>
      </w:r>
      <w:r w:rsidR="009906FB" w:rsidRPr="003A2E20">
        <w:rPr>
          <w:rFonts w:ascii="微软雅黑" w:hAnsi="微软雅黑" w:cs="Times New Roman" w:hint="eastAsia"/>
          <w:kern w:val="0"/>
          <w:sz w:val="20"/>
          <w:szCs w:val="20"/>
        </w:rPr>
        <w:t>-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推荐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1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”推荐的顺序从左至右依次显示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显示数量：2个、4个、6个（按照后台推荐个数显示）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3A2E20" w:rsidRDefault="00EA74CB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2）商家说明：</w:t>
      </w:r>
      <w:r w:rsidR="00E06D76">
        <w:rPr>
          <w:rFonts w:ascii="微软雅黑" w:hAnsi="微软雅黑" w:cs="Times New Roman" w:hint="eastAsia"/>
          <w:kern w:val="0"/>
          <w:sz w:val="20"/>
          <w:szCs w:val="20"/>
        </w:rPr>
        <w:t>后台编辑的推荐商家说明</w:t>
      </w:r>
    </w:p>
    <w:p w:rsidR="00E06D76" w:rsidRPr="003A2E20" w:rsidRDefault="00E06D76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3）商家图片：后台上传的推荐商家图片</w:t>
      </w:r>
    </w:p>
    <w:p w:rsidR="00AC6A8A" w:rsidRPr="003A2E20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AC6A8A" w:rsidRDefault="00AC6A8A" w:rsidP="00AC6A8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E45129">
        <w:rPr>
          <w:rFonts w:ascii="微软雅黑" w:hAnsi="微软雅黑" w:cs="Times New Roman" w:hint="eastAsia"/>
          <w:kern w:val="0"/>
          <w:sz w:val="20"/>
          <w:szCs w:val="20"/>
        </w:rPr>
        <w:t>商家，进入商家首页</w:t>
      </w:r>
    </w:p>
    <w:p w:rsidR="00E45129" w:rsidRDefault="00E45129" w:rsidP="00E45129">
      <w:pPr>
        <w:pStyle w:val="4"/>
        <w:rPr>
          <w:lang w:val="zh-CN" w:eastAsia="zh-CN"/>
        </w:rPr>
      </w:pPr>
      <w:bookmarkStart w:id="59" w:name="_Toc489002941"/>
      <w:r>
        <w:rPr>
          <w:rFonts w:hint="eastAsia"/>
          <w:lang w:val="zh-CN" w:eastAsia="zh-CN"/>
        </w:rPr>
        <w:t>团购</w:t>
      </w:r>
      <w:r w:rsidR="00E93461">
        <w:rPr>
          <w:rFonts w:hint="eastAsia"/>
          <w:lang w:val="zh-CN" w:eastAsia="zh-CN"/>
        </w:rPr>
        <w:t>显示</w:t>
      </w:r>
      <w:bookmarkEnd w:id="59"/>
    </w:p>
    <w:p w:rsidR="00E45129" w:rsidRPr="00E45129" w:rsidRDefault="00E45129" w:rsidP="00E4512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0E7BB8D" wp14:editId="1512E8B7">
            <wp:extent cx="3438095" cy="647619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C7" w:rsidRPr="00EC61D1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团购推荐：根据此楼盘有无团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1）有团购：优先显示正在活动中的团购活动</w:t>
      </w:r>
      <w:r w:rsidR="008F190F">
        <w:rPr>
          <w:rFonts w:ascii="微软雅黑" w:eastAsia="微软雅黑" w:hAnsi="微软雅黑" w:hint="eastAsia"/>
        </w:rPr>
        <w:t>（无活动中的团购，显示即将开始的团购活动）</w:t>
      </w:r>
      <w:r>
        <w:rPr>
          <w:rFonts w:ascii="微软雅黑" w:eastAsia="微软雅黑" w:hAnsi="微软雅黑" w:hint="eastAsia"/>
        </w:rPr>
        <w:t>，最多显示3个团购</w:t>
      </w:r>
    </w:p>
    <w:p w:rsidR="00B634C9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634C9">
        <w:rPr>
          <w:rFonts w:ascii="微软雅黑" w:eastAsia="微软雅黑" w:hAnsi="微软雅黑" w:hint="eastAsia"/>
        </w:rPr>
        <w:t>多个团购活动，上下间隔5秒滚动显示</w:t>
      </w:r>
    </w:p>
    <w:p w:rsidR="00B3523D" w:rsidRDefault="00B3523D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3）活动已下线的团购，前台不显示</w:t>
      </w:r>
    </w:p>
    <w:p w:rsidR="00B634C9" w:rsidRPr="005B0967" w:rsidRDefault="00B3523D" w:rsidP="005B096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B634C9">
        <w:rPr>
          <w:rFonts w:ascii="微软雅黑" w:eastAsia="微软雅黑" w:hAnsi="微软雅黑" w:hint="eastAsia"/>
        </w:rPr>
        <w:t>）</w:t>
      </w:r>
      <w:r w:rsidR="007500C7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进行中和即将开始的</w:t>
      </w:r>
      <w:r w:rsidR="007500C7">
        <w:rPr>
          <w:rFonts w:ascii="微软雅黑" w:eastAsia="微软雅黑" w:hAnsi="微软雅黑" w:hint="eastAsia"/>
        </w:rPr>
        <w:t>团购：此精品</w:t>
      </w:r>
      <w:proofErr w:type="gramStart"/>
      <w:r w:rsidR="007500C7">
        <w:rPr>
          <w:rFonts w:ascii="微软雅黑" w:eastAsia="微软雅黑" w:hAnsi="微软雅黑" w:hint="eastAsia"/>
        </w:rPr>
        <w:t>团购位不</w:t>
      </w:r>
      <w:proofErr w:type="gramEnd"/>
      <w:r w:rsidR="007500C7">
        <w:rPr>
          <w:rFonts w:ascii="微软雅黑" w:eastAsia="微软雅黑" w:hAnsi="微软雅黑" w:hint="eastAsia"/>
        </w:rPr>
        <w:t>显示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名称：名称位数超过一行用“...”显示；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购活动团</w:t>
      </w:r>
      <w:proofErr w:type="gramEnd"/>
      <w:r>
        <w:rPr>
          <w:rFonts w:ascii="微软雅黑" w:eastAsia="微软雅黑" w:hAnsi="微软雅黑" w:hint="eastAsia"/>
        </w:rPr>
        <w:t>购价 和 市场价：正常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购价，被划掉的为市场价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排序：按照后台设置的排序，从上到下显示，优先显示活动进行中的团购</w:t>
      </w:r>
    </w:p>
    <w:p w:rsidR="007500C7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500C7" w:rsidRDefault="004A2B3E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</w:t>
      </w:r>
      <w:r w:rsidR="005B0967">
        <w:rPr>
          <w:rFonts w:ascii="微软雅黑" w:hAnsi="微软雅黑" w:cs="Times New Roman" w:hint="eastAsia"/>
          <w:kern w:val="0"/>
          <w:sz w:val="20"/>
          <w:szCs w:val="20"/>
        </w:rPr>
        <w:t>精品团购模块列表</w:t>
      </w:r>
      <w:r w:rsidR="007500C7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ED26C7" w:rsidRDefault="00ED26C7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多个团购活动：团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信息从下至上滚动效果，“精品团购”</w:t>
      </w:r>
      <w:r w:rsidR="001068E8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不做效果处理</w:t>
      </w:r>
    </w:p>
    <w:p w:rsidR="00AF3F60" w:rsidRDefault="00AF3F60" w:rsidP="00AF3F60">
      <w:pPr>
        <w:pStyle w:val="4"/>
        <w:rPr>
          <w:lang w:val="zh-CN" w:eastAsia="zh-CN"/>
        </w:rPr>
      </w:pPr>
      <w:bookmarkStart w:id="60" w:name="_Toc489002942"/>
      <w:r>
        <w:rPr>
          <w:rFonts w:hint="eastAsia"/>
          <w:lang w:val="zh-CN" w:eastAsia="zh-CN"/>
        </w:rPr>
        <w:t>专题推荐</w:t>
      </w:r>
      <w:bookmarkEnd w:id="60"/>
    </w:p>
    <w:p w:rsidR="00AF3F60" w:rsidRDefault="00AF3F60" w:rsidP="00AF3F60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1767BD1" wp14:editId="0978B168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53" type="#_x0000_t202" style="position:absolute;left:0;text-align:left;margin-left:276.35pt;margin-top:115.95pt;width:1in;height:33.75pt;z-index:251799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" fillcolor="white [3201]" stroked="f" strokeweight=".5pt">
                <v:textbox>
                  <w:txbxContent>
                    <w:p w:rsidR="002A0FAC" w:rsidRPr="008457FC" w:rsidRDefault="002A0FA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3AAA43" wp14:editId="43A2B11E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54" type="#_x0000_t202" style="position:absolute;left:0;text-align:left;margin-left:199.1pt;margin-top:115.95pt;width:1in;height:33.75pt;z-index:251798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" fillcolor="white [3201]" stroked="f" strokeweight=".5pt">
                <v:textbox>
                  <w:txbxContent>
                    <w:p w:rsidR="002A0FAC" w:rsidRPr="008457FC" w:rsidRDefault="002A0FA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371B193" wp14:editId="4BB640E6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55" type="#_x0000_t202" style="position:absolute;left:0;text-align:left;margin-left:121.85pt;margin-top:115.95pt;width:1in;height:33.7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" fillcolor="white [3201]" stroked="f" strokeweight=".5pt">
                <v:textbox>
                  <w:txbxContent>
                    <w:p w:rsidR="002A0FAC" w:rsidRPr="008457FC" w:rsidRDefault="002A0FA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E491FF" wp14:editId="40C1A054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56" type="#_x0000_t202" style="position:absolute;left:0;text-align:left;margin-left:121.85pt;margin-top:36.45pt;width:1in;height:33.75pt;z-index:251795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" fillcolor="white [3201]" stroked="f" strokeweight=".5pt">
                <v:textbox>
                  <w:txbxContent>
                    <w:p w:rsidR="002A0FAC" w:rsidRPr="008457FC" w:rsidRDefault="002A0FA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F30954C" wp14:editId="65DC7C31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0" o:spid="_x0000_s1057" type="#_x0000_t202" style="position:absolute;left:0;text-align:left;margin-left:238pt;margin-top:36.45pt;width:1in;height:33.75pt;z-index:251796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" fillcolor="white [3201]" stroked="f" strokeweight=".5pt">
                <v:textbox>
                  <w:txbxContent>
                    <w:p w:rsidR="002A0FAC" w:rsidRPr="008457FC" w:rsidRDefault="002A0FA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95601B" wp14:editId="3B94D2C3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EC61D1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lastRenderedPageBreak/>
        <w:t>推荐</w:t>
      </w:r>
      <w:r>
        <w:rPr>
          <w:rFonts w:ascii="微软雅黑" w:eastAsia="微软雅黑" w:hAnsi="微软雅黑" w:hint="eastAsia"/>
        </w:rPr>
        <w:t>专题</w:t>
      </w:r>
      <w:r w:rsidRPr="0074449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按照综合管理平台“</w:t>
      </w:r>
      <w:r w:rsidR="00714B99">
        <w:rPr>
          <w:rFonts w:ascii="微软雅黑" w:eastAsia="微软雅黑" w:hAnsi="微软雅黑" w:hint="eastAsia"/>
        </w:rPr>
        <w:t>生活</w:t>
      </w:r>
      <w:r>
        <w:rPr>
          <w:rFonts w:ascii="微软雅黑" w:eastAsia="微软雅黑" w:hAnsi="微软雅黑" w:hint="eastAsia"/>
        </w:rPr>
        <w:t>-专题推荐”推荐的顺序依次位置显示，对应前台位置显示如上图所示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可推荐数量：2个~6个，</w:t>
      </w:r>
      <w:r w:rsidRPr="00082011">
        <w:rPr>
          <w:rFonts w:ascii="微软雅黑" w:eastAsia="微软雅黑" w:hAnsi="微软雅黑" w:hint="eastAsia"/>
        </w:rPr>
        <w:t>不同推荐数量，对应显示样式如下：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7664C58" wp14:editId="0A8BAD14">
            <wp:extent cx="2425949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49"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2B7B9B54" wp14:editId="4002AECC">
            <wp:extent cx="2802667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【推荐2个样式】-取2个大图                  </w:t>
      </w:r>
      <w:r w:rsidRPr="00363749">
        <w:rPr>
          <w:rFonts w:ascii="微软雅黑" w:eastAsia="微软雅黑" w:hAnsi="微软雅黑" w:hint="eastAsia"/>
        </w:rPr>
        <w:t>【推荐3个样式】-取3个小图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F89450" wp14:editId="785E907C">
            <wp:extent cx="231311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5ED9D391" wp14:editId="65963884">
            <wp:extent cx="2743200" cy="155823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【推荐4个样式】-取4个大图            </w:t>
      </w:r>
      <w:r w:rsidRPr="00363749">
        <w:rPr>
          <w:rFonts w:ascii="微软雅黑" w:eastAsia="微软雅黑" w:hAnsi="微软雅黑" w:hint="eastAsia"/>
        </w:rPr>
        <w:t>【推荐5个样式】-取2个大图，3个小图</w:t>
      </w:r>
    </w:p>
    <w:p w:rsidR="00AF3F60" w:rsidRPr="00363749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030DCC" wp14:editId="43352FE3">
            <wp:extent cx="2428875" cy="110165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【推荐6个样式】-取6个小图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1）专题名称“图腾生活空间”：通过综合管理平台自定义名称显示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2）商家或模块名称：获取推荐的商家或模块名称，名称超过一行用“...”表示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3）商家或模块图片：通过推荐商家或模块时，上传的图片显示</w:t>
      </w:r>
    </w:p>
    <w:p w:rsidR="00AF3F60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  <w:b/>
        </w:rPr>
      </w:pPr>
      <w:r w:rsidRPr="0074638A">
        <w:rPr>
          <w:rFonts w:ascii="微软雅黑" w:eastAsia="微软雅黑" w:hAnsi="微软雅黑" w:hint="eastAsia"/>
          <w:b/>
        </w:rPr>
        <w:t>图片显示规则：上传的图片根据所显示位置尺寸的大小，截取中部位置，等比缩小显示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</w:t>
      </w:r>
      <w:r w:rsidRPr="00A35988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可</w:t>
      </w:r>
      <w:r w:rsidRPr="00A35988">
        <w:rPr>
          <w:rFonts w:ascii="微软雅黑" w:eastAsia="微软雅黑" w:hAnsi="微软雅黑" w:hint="eastAsia"/>
        </w:rPr>
        <w:t>多个</w:t>
      </w:r>
      <w:r>
        <w:rPr>
          <w:rFonts w:ascii="微软雅黑" w:eastAsia="微软雅黑" w:hAnsi="微软雅黑" w:hint="eastAsia"/>
        </w:rPr>
        <w:t>专题，多个专题</w:t>
      </w:r>
      <w:r w:rsidRPr="00A35988">
        <w:rPr>
          <w:rFonts w:ascii="微软雅黑" w:eastAsia="微软雅黑" w:hAnsi="微软雅黑" w:hint="eastAsia"/>
        </w:rPr>
        <w:t>按照推荐顺序，从上到下依次显示</w:t>
      </w:r>
    </w:p>
    <w:p w:rsidR="00AF3F60" w:rsidRPr="00A95C66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后台不推荐任何专题，则此专题推荐不显示</w:t>
      </w:r>
    </w:p>
    <w:p w:rsidR="00AF3F60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F3F60" w:rsidRDefault="00AF3F60" w:rsidP="00AF3F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点击商家或模块：进入对应商家页面或模块页面</w:t>
      </w:r>
    </w:p>
    <w:p w:rsidR="00995F08" w:rsidRDefault="00995F08" w:rsidP="00995F08">
      <w:pPr>
        <w:pStyle w:val="4"/>
        <w:rPr>
          <w:lang w:val="zh-CN" w:eastAsia="zh-CN"/>
        </w:rPr>
      </w:pPr>
      <w:bookmarkStart w:id="61" w:name="_Toc489002943"/>
      <w:r>
        <w:rPr>
          <w:rFonts w:hint="eastAsia"/>
          <w:lang w:val="zh-CN" w:eastAsia="zh-CN"/>
        </w:rPr>
        <w:t>中</w:t>
      </w:r>
      <w:r w:rsidRPr="00AC6A8A">
        <w:rPr>
          <w:rFonts w:hint="eastAsia"/>
          <w:lang w:val="zh-CN" w:eastAsia="zh-CN"/>
        </w:rPr>
        <w:t>部商家推荐</w:t>
      </w:r>
      <w:bookmarkEnd w:id="61"/>
    </w:p>
    <w:p w:rsidR="00995F08" w:rsidRDefault="00995F08" w:rsidP="00995F0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A7AFD11" wp14:editId="0B4B5AB5">
            <wp:extent cx="2723809" cy="1580952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08" w:rsidRPr="00EC61D1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中部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商家推荐：按照综合管理平台“生活-商家推荐</w:t>
      </w: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</w:t>
      </w:r>
      <w:r w:rsidR="00A91B46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显示数量：按照后台推荐</w:t>
      </w:r>
      <w:r w:rsidR="00A0487D">
        <w:rPr>
          <w:rFonts w:ascii="微软雅黑" w:eastAsia="微软雅黑" w:hAnsi="微软雅黑" w:hint="eastAsia"/>
        </w:rPr>
        <w:t>商家数量显示，可显示多个商家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995F08" w:rsidRDefault="00995F08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995F08" w:rsidRDefault="00A0487D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）商家图片：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后台上传的</w:t>
      </w:r>
      <w:r>
        <w:rPr>
          <w:rFonts w:ascii="微软雅黑" w:hAnsi="微软雅黑" w:cs="Times New Roman" w:hint="eastAsia"/>
          <w:kern w:val="0"/>
          <w:sz w:val="20"/>
          <w:szCs w:val="20"/>
        </w:rPr>
        <w:t>对应产品模式图片显示</w:t>
      </w:r>
    </w:p>
    <w:p w:rsidR="00A0487D" w:rsidRDefault="00A0487D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同一个商家多个产品模式：按照后台设置的以默认的产品模式在第一位显示，其他依次</w:t>
      </w:r>
      <w:r w:rsidR="007824D0">
        <w:rPr>
          <w:rFonts w:ascii="微软雅黑" w:hAnsi="微软雅黑" w:cs="Times New Roman" w:hint="eastAsia"/>
          <w:kern w:val="0"/>
          <w:sz w:val="20"/>
          <w:szCs w:val="20"/>
        </w:rPr>
        <w:t>排列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7824D0" w:rsidRPr="003A2E20" w:rsidRDefault="007824D0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推荐多个商家：多个商家按照推荐顺序从上到下依次显示</w:t>
      </w:r>
    </w:p>
    <w:p w:rsidR="00995F08" w:rsidRPr="003A2E20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693C1C">
        <w:rPr>
          <w:rFonts w:ascii="微软雅黑" w:hAnsi="微软雅黑" w:cs="Times New Roman" w:hint="eastAsia"/>
          <w:kern w:val="0"/>
          <w:sz w:val="20"/>
          <w:szCs w:val="20"/>
        </w:rPr>
        <w:t>【&gt;】按钮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，进入商家首页</w:t>
      </w:r>
    </w:p>
    <w:p w:rsidR="00890771" w:rsidRDefault="00890771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点击商家图片：进入此图片关联的商家商品</w:t>
      </w:r>
      <w:r w:rsidR="002D61C3">
        <w:rPr>
          <w:rFonts w:ascii="微软雅黑" w:hAnsi="微软雅黑" w:cs="Times New Roman" w:hint="eastAsia"/>
          <w:kern w:val="0"/>
          <w:sz w:val="20"/>
          <w:szCs w:val="20"/>
        </w:rPr>
        <w:t>列表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53574A" w:rsidRDefault="0053574A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同一个商家多个产品模式：手动左右滑动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图片</w:t>
      </w:r>
      <w:r>
        <w:rPr>
          <w:rFonts w:ascii="微软雅黑" w:hAnsi="微软雅黑" w:cs="Times New Roman" w:hint="eastAsia"/>
          <w:kern w:val="0"/>
          <w:sz w:val="20"/>
          <w:szCs w:val="20"/>
        </w:rPr>
        <w:t>查看其它产品模式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服务</w:t>
      </w:r>
    </w:p>
    <w:p w:rsidR="00B6316C" w:rsidRPr="0061716A" w:rsidRDefault="00B6316C" w:rsidP="00B6316C">
      <w:pPr>
        <w:pStyle w:val="4"/>
        <w:rPr>
          <w:lang w:val="zh-CN" w:eastAsia="zh-CN"/>
        </w:rPr>
      </w:pPr>
      <w:bookmarkStart w:id="62" w:name="_Toc489002944"/>
      <w:r>
        <w:rPr>
          <w:rFonts w:hint="eastAsia"/>
          <w:lang w:val="zh-CN" w:eastAsia="zh-CN"/>
        </w:rPr>
        <w:lastRenderedPageBreak/>
        <w:t>底部推荐商家</w:t>
      </w:r>
      <w:bookmarkEnd w:id="62"/>
    </w:p>
    <w:p w:rsidR="00B6316C" w:rsidRDefault="00B6316C" w:rsidP="00B6316C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E389F3" wp14:editId="083011F6">
            <wp:extent cx="3676650" cy="2244416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C" w:rsidRPr="00EC61D1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E7A91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</w:t>
      </w:r>
      <w:r w:rsidRPr="00A95C6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-数据规则</w:t>
      </w:r>
      <w:r w:rsidRPr="00A95C66">
        <w:rPr>
          <w:rFonts w:ascii="微软雅黑" w:eastAsia="微软雅黑" w:hAnsi="微软雅黑" w:hint="eastAsia"/>
        </w:rPr>
        <w:t>：</w:t>
      </w:r>
      <w:r w:rsidR="00770787">
        <w:rPr>
          <w:rFonts w:ascii="微软雅黑" w:eastAsia="微软雅黑" w:hAnsi="微软雅黑" w:hint="eastAsia"/>
        </w:rPr>
        <w:t>此楼盘下全部正常状态的商家</w:t>
      </w:r>
    </w:p>
    <w:p w:rsidR="00B6316C" w:rsidRDefault="00693C1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同一个商家多种产品模式，显示一条商家数据</w:t>
      </w:r>
    </w:p>
    <w:p w:rsidR="008E7A91" w:rsidRDefault="008E7A91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</w:t>
      </w:r>
      <w:r w:rsidR="008C71CA">
        <w:rPr>
          <w:rFonts w:ascii="微软雅黑" w:eastAsia="微软雅黑" w:hAnsi="微软雅黑" w:hint="eastAsia"/>
        </w:rPr>
        <w:t>（直至加载无更多数据）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4）商家运费：默认显示运费金额，有运费活动，优先只显示运费活动信息（超过范围用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表示）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C57BB7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推荐商家</w:t>
      </w:r>
      <w:r w:rsidR="00C57B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优先显示：</w:t>
      </w:r>
    </w:p>
    <w:p w:rsidR="00B6316C" w:rsidRDefault="00923D83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</w:t>
      </w:r>
      <w:r w:rsidR="00B6316C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为推荐商家</w:t>
      </w:r>
      <w:r w:rsidR="00B6316C">
        <w:rPr>
          <w:rFonts w:ascii="微软雅黑" w:eastAsia="微软雅黑" w:hAnsi="微软雅黑" w:hint="eastAsia"/>
        </w:rPr>
        <w:t>&gt;发布时间近的商家</w:t>
      </w:r>
    </w:p>
    <w:p w:rsidR="00B6316C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6316C" w:rsidRDefault="008C5D80" w:rsidP="00B6316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03CA3">
        <w:rPr>
          <w:rFonts w:ascii="微软雅黑" w:hAnsi="微软雅黑" w:cs="Times New Roman" w:hint="eastAsia"/>
          <w:kern w:val="0"/>
          <w:sz w:val="20"/>
          <w:szCs w:val="20"/>
        </w:rPr>
        <w:t>首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976AC" w:rsidRDefault="00AA69A8" w:rsidP="008976AC">
      <w:pPr>
        <w:pStyle w:val="3"/>
        <w:rPr>
          <w:lang w:val="zh-CN" w:eastAsia="zh-CN"/>
        </w:rPr>
      </w:pPr>
      <w:bookmarkStart w:id="63" w:name="_Toc489002945"/>
      <w:r>
        <w:rPr>
          <w:rFonts w:hint="eastAsia"/>
          <w:lang w:val="zh-CN" w:eastAsia="zh-CN"/>
        </w:rPr>
        <w:lastRenderedPageBreak/>
        <w:t>商品购买模式</w:t>
      </w:r>
      <w:bookmarkEnd w:id="63"/>
    </w:p>
    <w:p w:rsidR="002D32FE" w:rsidRDefault="002D32FE" w:rsidP="002D32FE">
      <w:pPr>
        <w:pStyle w:val="4"/>
        <w:rPr>
          <w:lang w:val="zh-CN" w:eastAsia="zh-CN"/>
        </w:rPr>
      </w:pPr>
      <w:bookmarkStart w:id="64" w:name="_Toc489002946"/>
      <w:r>
        <w:rPr>
          <w:rFonts w:hint="eastAsia"/>
          <w:lang w:val="zh-CN" w:eastAsia="zh-CN"/>
        </w:rPr>
        <w:t>商品规则</w:t>
      </w:r>
      <w:bookmarkEnd w:id="64"/>
    </w:p>
    <w:p w:rsidR="00E94370" w:rsidRDefault="00E9437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商品名称=商品名称+商品单位名称+限购数（商品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</w:t>
      </w:r>
      <w:r w:rsidR="00EB6207">
        <w:rPr>
          <w:rFonts w:ascii="微软雅黑" w:eastAsia="微软雅黑" w:hAnsi="微软雅黑" w:hint="eastAsia"/>
        </w:rPr>
        <w:t>：示例如下</w:t>
      </w:r>
    </w:p>
    <w:p w:rsidR="00307EB1" w:rsidRDefault="002D3D7B" w:rsidP="00307EB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2DC650" wp14:editId="721DAA86">
            <wp:extent cx="2885714" cy="800000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4B" w:rsidRDefault="0063664B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价格（即当前</w:t>
      </w:r>
      <w:r w:rsidR="000D03CF"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售价）</w:t>
      </w:r>
      <w:r>
        <w:rPr>
          <w:rFonts w:ascii="微软雅黑" w:eastAsia="微软雅黑" w:hAnsi="微软雅黑" w:hint="eastAsia"/>
        </w:rPr>
        <w:t>情况</w:t>
      </w:r>
      <w:r w:rsidR="00581A8D">
        <w:rPr>
          <w:rFonts w:ascii="微软雅黑" w:eastAsia="微软雅黑" w:hAnsi="微软雅黑" w:hint="eastAsia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1）商品有原价和优惠价：商品售价=商品优惠价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2）商品有原价无优惠价：商品售价=商品原价</w:t>
      </w:r>
    </w:p>
    <w:p w:rsidR="002D32FE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51D94">
        <w:rPr>
          <w:rFonts w:ascii="微软雅黑" w:eastAsia="微软雅黑" w:hAnsi="微软雅黑"/>
        </w:rPr>
        <w:t>商品</w:t>
      </w:r>
      <w:r w:rsidR="000E7B8F">
        <w:rPr>
          <w:rFonts w:ascii="微软雅黑" w:eastAsia="微软雅黑" w:hAnsi="微软雅黑"/>
        </w:rPr>
        <w:t>总</w:t>
      </w:r>
      <w:r w:rsidRPr="00251D94">
        <w:rPr>
          <w:rFonts w:ascii="微软雅黑" w:eastAsia="微软雅黑" w:hAnsi="微软雅黑"/>
        </w:rPr>
        <w:t>库存</w:t>
      </w:r>
      <w:r w:rsidRPr="00251D94">
        <w:rPr>
          <w:rFonts w:ascii="微软雅黑" w:eastAsia="微软雅黑" w:hAnsi="微软雅黑" w:hint="eastAsia"/>
        </w:rPr>
        <w:t>=0，前台商品自动下架</w:t>
      </w:r>
    </w:p>
    <w:p w:rsidR="00251D94" w:rsidRDefault="000F458A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251D94">
        <w:rPr>
          <w:rFonts w:ascii="微软雅黑" w:eastAsia="微软雅黑" w:hAnsi="微软雅黑" w:hint="eastAsia"/>
        </w:rPr>
        <w:t>商品下架</w:t>
      </w:r>
      <w:r>
        <w:rPr>
          <w:rFonts w:ascii="微软雅黑" w:eastAsia="微软雅黑" w:hAnsi="微软雅黑" w:hint="eastAsia"/>
        </w:rPr>
        <w:t>或删除</w:t>
      </w:r>
      <w:r w:rsidR="00251D94">
        <w:rPr>
          <w:rFonts w:ascii="微软雅黑" w:eastAsia="微软雅黑" w:hAnsi="微软雅黑" w:hint="eastAsia"/>
        </w:rPr>
        <w:t>处理，前台同步下架</w:t>
      </w:r>
    </w:p>
    <w:p w:rsidR="00251D94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商品设置限购</w:t>
      </w:r>
      <w:r w:rsidR="000F458A"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 w:hint="eastAsia"/>
        </w:rPr>
        <w:t>，</w:t>
      </w:r>
      <w:r w:rsidR="000F458A">
        <w:rPr>
          <w:rFonts w:ascii="微软雅黑" w:eastAsia="微软雅黑" w:hAnsi="微软雅黑" w:hint="eastAsia"/>
        </w:rPr>
        <w:t>每名用户不可超过限购数量去结算</w:t>
      </w:r>
    </w:p>
    <w:p w:rsidR="00BA04E0" w:rsidRPr="00251D94" w:rsidRDefault="00BA04E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商品结算在【提交订单】操作时：生成订单号，并且减库存</w:t>
      </w:r>
    </w:p>
    <w:p w:rsidR="002D6B96" w:rsidRDefault="00221A6A" w:rsidP="002D6B96">
      <w:pPr>
        <w:pStyle w:val="4"/>
        <w:rPr>
          <w:lang w:val="zh-CN" w:eastAsia="zh-CN"/>
        </w:rPr>
      </w:pPr>
      <w:bookmarkStart w:id="65" w:name="_Toc489002947"/>
      <w:r>
        <w:rPr>
          <w:rFonts w:hint="eastAsia"/>
          <w:lang w:val="zh-CN" w:eastAsia="zh-CN"/>
        </w:rPr>
        <w:t>用户操作流程</w:t>
      </w:r>
      <w:bookmarkEnd w:id="65"/>
    </w:p>
    <w:p w:rsidR="00B40179" w:rsidRPr="002D6B96" w:rsidRDefault="007B3C33" w:rsidP="002D32F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723D11C" wp14:editId="341A17BC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A8" w:rsidRDefault="00AA69A8" w:rsidP="00AA69A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258EC" w:rsidRDefault="00AA69A8" w:rsidP="00AA69A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商品购买产品模式：对应现有的需求</w:t>
      </w:r>
      <w:r w:rsidR="004A23B0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“餐饮美食”和“社区商城”模块</w:t>
      </w:r>
      <w:r w:rsidR="00C258EC">
        <w:rPr>
          <w:rFonts w:hint="eastAsia"/>
          <w:lang w:eastAsia="zh-CN"/>
        </w:rPr>
        <w:t>（也可以通过综合管理平台自定义创建</w:t>
      </w:r>
      <w:r w:rsidR="00221A6A">
        <w:rPr>
          <w:rFonts w:hint="eastAsia"/>
          <w:lang w:eastAsia="zh-CN"/>
        </w:rPr>
        <w:t>其他模块</w:t>
      </w:r>
      <w:r w:rsidR="00C258EC">
        <w:rPr>
          <w:rFonts w:hint="eastAsia"/>
          <w:lang w:eastAsia="zh-CN"/>
        </w:rPr>
        <w:t>）</w:t>
      </w:r>
    </w:p>
    <w:p w:rsidR="00E45129" w:rsidRPr="0009469C" w:rsidRDefault="00C258EC" w:rsidP="0009469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以“社区商城”为例：</w:t>
      </w:r>
      <w:r w:rsidR="00366156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“社区商城”</w:t>
      </w:r>
      <w:r w:rsidR="00366156">
        <w:rPr>
          <w:rFonts w:hint="eastAsia"/>
          <w:lang w:eastAsia="zh-CN"/>
        </w:rPr>
        <w:t>进入</w:t>
      </w:r>
      <w:r w:rsidR="00A63EE1">
        <w:rPr>
          <w:rFonts w:hint="eastAsia"/>
          <w:lang w:eastAsia="zh-CN"/>
        </w:rPr>
        <w:t>模块</w:t>
      </w:r>
      <w:r w:rsidR="00366156">
        <w:rPr>
          <w:rFonts w:hint="eastAsia"/>
          <w:lang w:eastAsia="zh-CN"/>
        </w:rPr>
        <w:t>商家列表页</w:t>
      </w:r>
      <w:r w:rsidR="00462684">
        <w:rPr>
          <w:rFonts w:hint="eastAsia"/>
          <w:lang w:eastAsia="zh-CN"/>
        </w:rPr>
        <w:t>（“餐饮美食”</w:t>
      </w:r>
      <w:r w:rsidR="00D9611B">
        <w:rPr>
          <w:rFonts w:hint="eastAsia"/>
          <w:lang w:eastAsia="zh-CN"/>
        </w:rPr>
        <w:t>与其</w:t>
      </w:r>
      <w:r w:rsidR="00462684">
        <w:rPr>
          <w:rFonts w:hint="eastAsia"/>
          <w:lang w:eastAsia="zh-CN"/>
        </w:rPr>
        <w:t>页面样式相同）</w:t>
      </w:r>
    </w:p>
    <w:p w:rsidR="00AC6A8A" w:rsidRDefault="00A63EE1" w:rsidP="00C258EC">
      <w:pPr>
        <w:pStyle w:val="4"/>
        <w:rPr>
          <w:lang w:val="zh-CN" w:eastAsia="zh-CN"/>
        </w:rPr>
      </w:pPr>
      <w:bookmarkStart w:id="66" w:name="_Toc489002948"/>
      <w:r>
        <w:rPr>
          <w:rFonts w:hint="eastAsia"/>
          <w:lang w:val="zh-CN" w:eastAsia="zh-CN"/>
        </w:rPr>
        <w:lastRenderedPageBreak/>
        <w:t>模块</w:t>
      </w:r>
      <w:r w:rsidR="00C258EC" w:rsidRPr="00C258EC">
        <w:rPr>
          <w:rFonts w:hint="eastAsia"/>
          <w:lang w:val="zh-CN" w:eastAsia="zh-CN"/>
        </w:rPr>
        <w:t>商家</w:t>
      </w:r>
      <w:r w:rsidR="00DE3D4C">
        <w:rPr>
          <w:rFonts w:hint="eastAsia"/>
          <w:lang w:val="zh-CN" w:eastAsia="zh-CN"/>
        </w:rPr>
        <w:t>列表</w:t>
      </w:r>
      <w:bookmarkEnd w:id="66"/>
    </w:p>
    <w:p w:rsidR="00691D91" w:rsidRPr="00691D91" w:rsidRDefault="00691D91" w:rsidP="00691D9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A1FAE" w:rsidRDefault="00B005A1" w:rsidP="004A1FAE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80D44D0" wp14:editId="6015BE45">
            <wp:extent cx="2023988" cy="3600000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E1" w:rsidRDefault="00A63EE1" w:rsidP="00A63E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63EE1" w:rsidRDefault="00A63EE1" w:rsidP="00A63E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</w:t>
      </w:r>
      <w:r w:rsidR="00814AB4">
        <w:rPr>
          <w:rFonts w:ascii="微软雅黑" w:eastAsia="微软雅黑" w:hAnsi="微软雅黑" w:hint="eastAsia"/>
        </w:rPr>
        <w:t>状态</w:t>
      </w:r>
      <w:r>
        <w:rPr>
          <w:rFonts w:ascii="微软雅黑" w:eastAsia="微软雅黑" w:hAnsi="微软雅黑" w:hint="eastAsia"/>
        </w:rPr>
        <w:t>商家不显示）</w:t>
      </w:r>
    </w:p>
    <w:p w:rsidR="00187DC2" w:rsidRPr="00EC61D1" w:rsidRDefault="00187DC2" w:rsidP="0018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412B" w:rsidRDefault="00E3412B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187DC2" w:rsidRDefault="00B005A1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</w:t>
      </w:r>
      <w:r w:rsidR="00B87CAA">
        <w:rPr>
          <w:rFonts w:ascii="微软雅黑" w:eastAsia="微软雅黑" w:hAnsi="微软雅黑" w:hint="eastAsia"/>
        </w:rPr>
        <w:t>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4）起送价：</w:t>
      </w:r>
      <w:r w:rsidR="008B790E">
        <w:rPr>
          <w:rFonts w:ascii="微软雅黑" w:eastAsia="微软雅黑" w:hAnsi="微软雅黑" w:hint="eastAsia"/>
        </w:rPr>
        <w:t>有起</w:t>
      </w:r>
      <w:proofErr w:type="gramStart"/>
      <w:r w:rsidR="008B790E">
        <w:rPr>
          <w:rFonts w:ascii="微软雅黑" w:eastAsia="微软雅黑" w:hAnsi="微软雅黑" w:hint="eastAsia"/>
        </w:rPr>
        <w:t>送价格</w:t>
      </w:r>
      <w:proofErr w:type="gramEnd"/>
      <w:r w:rsidR="008B790E">
        <w:rPr>
          <w:rFonts w:ascii="微软雅黑" w:eastAsia="微软雅黑" w:hAnsi="微软雅黑" w:hint="eastAsia"/>
        </w:rPr>
        <w:t>显示“起送价￥xx”,无起送价格，则不显示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5）配送费：</w:t>
      </w:r>
      <w:r w:rsidR="0047736F" w:rsidRPr="0047736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默认显示配送价格，配送价格为0，显示“免配送”；</w:t>
      </w:r>
    </w:p>
    <w:p w:rsidR="00E541AB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="00E541AB">
        <w:rPr>
          <w:rFonts w:ascii="微软雅黑" w:eastAsia="微软雅黑" w:hAnsi="微软雅黑" w:hint="eastAsia"/>
        </w:rPr>
        <w:t>有配送活动，只显示配送活动信息</w:t>
      </w:r>
      <w:r w:rsidR="008E71C7">
        <w:rPr>
          <w:rFonts w:ascii="微软雅黑" w:eastAsia="微软雅黑" w:hAnsi="微软雅黑" w:hint="eastAsia"/>
        </w:rPr>
        <w:t>（示例：“满xx元免xx元配送费”）</w:t>
      </w:r>
    </w:p>
    <w:p w:rsidR="003F0120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 w:rsidR="003F0120">
        <w:rPr>
          <w:rFonts w:ascii="微软雅黑" w:eastAsia="微软雅黑" w:hAnsi="微软雅黑" w:hint="eastAsia"/>
        </w:rPr>
        <w:t>配送信息超过范围，用“...”表示</w:t>
      </w:r>
    </w:p>
    <w:p w:rsidR="006C54A6" w:rsidRDefault="00813613" w:rsidP="00813613">
      <w:pPr>
        <w:pStyle w:val="afb"/>
        <w:ind w:left="840"/>
        <w:rPr>
          <w:rFonts w:ascii="微软雅黑" w:eastAsia="微软雅黑" w:hAnsi="微软雅黑"/>
        </w:rPr>
      </w:pPr>
      <w:r w:rsidRPr="00813613">
        <w:rPr>
          <w:rFonts w:ascii="微软雅黑" w:eastAsia="微软雅黑" w:hAnsi="微软雅黑" w:hint="eastAsia"/>
        </w:rPr>
        <w:t>6）商家</w:t>
      </w:r>
      <w:r w:rsidR="006C54A6">
        <w:rPr>
          <w:rFonts w:ascii="微软雅黑" w:eastAsia="微软雅黑" w:hAnsi="微软雅黑" w:hint="eastAsia"/>
        </w:rPr>
        <w:t>活动</w:t>
      </w:r>
      <w:r>
        <w:rPr>
          <w:rFonts w:ascii="微软雅黑" w:eastAsia="微软雅黑" w:hAnsi="微软雅黑" w:hint="eastAsia"/>
        </w:rPr>
        <w:t>：</w:t>
      </w:r>
      <w:r w:rsidR="00AF34AD">
        <w:rPr>
          <w:rFonts w:ascii="微软雅黑" w:eastAsia="微软雅黑" w:hAnsi="微软雅黑" w:hint="eastAsia"/>
        </w:rPr>
        <w:t>只显示</w:t>
      </w:r>
      <w:proofErr w:type="gramStart"/>
      <w:r w:rsidR="006C54A6">
        <w:rPr>
          <w:rFonts w:ascii="微软雅黑" w:eastAsia="微软雅黑" w:hAnsi="微软雅黑" w:hint="eastAsia"/>
        </w:rPr>
        <w:t>商品满减活动</w:t>
      </w:r>
      <w:proofErr w:type="gramEnd"/>
      <w:r w:rsidR="00AF34AD">
        <w:rPr>
          <w:rFonts w:ascii="微软雅黑" w:eastAsia="微软雅黑" w:hAnsi="微软雅黑" w:hint="eastAsia"/>
        </w:rPr>
        <w:t>：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用逗号间隔分开，超出一行用“...”表示</w:t>
      </w:r>
    </w:p>
    <w:p w:rsidR="006C54A6" w:rsidRPr="00AF34AD" w:rsidRDefault="006C54A6" w:rsidP="00AF34AD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Pr="00AF34AD">
        <w:rPr>
          <w:rFonts w:ascii="微软雅黑" w:eastAsia="微软雅黑" w:hAnsi="微软雅黑" w:hint="eastAsia"/>
        </w:rPr>
        <w:t>没有活动，则不显示</w:t>
      </w:r>
    </w:p>
    <w:p w:rsidR="00E928E0" w:rsidRDefault="00E928E0" w:rsidP="00E928E0">
      <w:pPr>
        <w:pStyle w:val="afb"/>
        <w:ind w:left="840"/>
        <w:rPr>
          <w:rFonts w:ascii="微软雅黑" w:eastAsia="微软雅黑" w:hAnsi="微软雅黑"/>
        </w:rPr>
      </w:pPr>
      <w:r w:rsidRPr="00E928E0">
        <w:rPr>
          <w:rFonts w:ascii="微软雅黑" w:eastAsia="微软雅黑" w:hAnsi="微软雅黑" w:hint="eastAsia"/>
        </w:rPr>
        <w:t>7）商家商品：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显示商家推荐的3个商品</w:t>
      </w:r>
      <w:r>
        <w:rPr>
          <w:rFonts w:ascii="微软雅黑" w:eastAsia="微软雅黑" w:hAnsi="微软雅黑" w:hint="eastAsia"/>
        </w:rPr>
        <w:t>，无推荐商品，</w:t>
      </w:r>
      <w:r w:rsidR="008B24F2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显示最新发布的3个商品</w:t>
      </w:r>
    </w:p>
    <w:p w:rsidR="00DF14F9" w:rsidRPr="00DF14F9" w:rsidRDefault="00DF14F9" w:rsidP="00DF14F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6个商品信息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4F2F91" w:rsidRDefault="004F2F91" w:rsidP="004F2F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商品展示数据：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1）商品图片：只显示第一张商品图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2）商品名称：最多两行范围，超过用“...”表示</w:t>
      </w:r>
    </w:p>
    <w:p w:rsidR="002A4E10" w:rsidRDefault="00FD785E" w:rsidP="002A4E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3）商品价格：默认显示商品原价，有优惠价，只显示优惠价不显示原价</w:t>
      </w:r>
    </w:p>
    <w:p w:rsidR="00FD785E" w:rsidRDefault="00FD785E" w:rsidP="002A4E10">
      <w:pPr>
        <w:pStyle w:val="afb"/>
        <w:ind w:left="840" w:firstLineChars="600" w:firstLine="1200"/>
        <w:rPr>
          <w:rFonts w:ascii="微软雅黑" w:eastAsia="微软雅黑" w:hAnsi="微软雅黑"/>
        </w:rPr>
      </w:pPr>
      <w:r w:rsidRPr="002A4E10">
        <w:rPr>
          <w:rFonts w:ascii="微软雅黑" w:eastAsia="微软雅黑" w:hAnsi="微软雅黑" w:hint="eastAsia"/>
        </w:rPr>
        <w:t>（多规格商品：显示</w:t>
      </w:r>
      <w:r w:rsidR="005E79B3" w:rsidRPr="002A4E10">
        <w:rPr>
          <w:rFonts w:ascii="微软雅黑" w:eastAsia="微软雅黑" w:hAnsi="微软雅黑" w:hint="eastAsia"/>
        </w:rPr>
        <w:t>默认商品</w:t>
      </w:r>
      <w:r w:rsidR="00556C18">
        <w:rPr>
          <w:rFonts w:ascii="微软雅黑" w:eastAsia="微软雅黑" w:hAnsi="微软雅黑" w:hint="eastAsia"/>
        </w:rPr>
        <w:t>基础</w:t>
      </w:r>
      <w:r w:rsidR="005E79B3" w:rsidRPr="002A4E10">
        <w:rPr>
          <w:rFonts w:ascii="微软雅黑" w:eastAsia="微软雅黑" w:hAnsi="微软雅黑" w:hint="eastAsia"/>
        </w:rPr>
        <w:t>原价</w:t>
      </w:r>
      <w:r w:rsidRPr="002A4E10">
        <w:rPr>
          <w:rFonts w:ascii="微软雅黑" w:eastAsia="微软雅黑" w:hAnsi="微软雅黑" w:hint="eastAsia"/>
        </w:rPr>
        <w:t>）</w:t>
      </w:r>
    </w:p>
    <w:p w:rsidR="005028BF" w:rsidRDefault="005028BF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商家内商品排序：按照商品发布时间</w:t>
      </w:r>
      <w:r w:rsidR="00520E75">
        <w:rPr>
          <w:rFonts w:ascii="微软雅黑" w:eastAsia="微软雅黑" w:hAnsi="微软雅黑" w:hint="eastAsia"/>
        </w:rPr>
        <w:t>倒序</w:t>
      </w:r>
      <w:r>
        <w:rPr>
          <w:rFonts w:ascii="微软雅黑" w:eastAsia="微软雅黑" w:hAnsi="微软雅黑" w:hint="eastAsia"/>
        </w:rPr>
        <w:t>排</w:t>
      </w:r>
      <w:r w:rsidR="00520E75">
        <w:rPr>
          <w:rFonts w:ascii="微软雅黑" w:eastAsia="微软雅黑" w:hAnsi="微软雅黑" w:hint="eastAsia"/>
        </w:rPr>
        <w:t>列</w:t>
      </w:r>
      <w:r w:rsidR="00F973CF">
        <w:rPr>
          <w:rFonts w:ascii="微软雅黑" w:eastAsia="微软雅黑" w:hAnsi="微软雅黑" w:hint="eastAsia"/>
        </w:rPr>
        <w:t>，有推荐的商品优先显示</w:t>
      </w:r>
    </w:p>
    <w:p w:rsidR="00BA5CB2" w:rsidRDefault="00CB58D3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</w:t>
      </w:r>
      <w:r w:rsidR="00BA5CB2">
        <w:rPr>
          <w:rFonts w:ascii="微软雅黑" w:eastAsia="微软雅黑" w:hAnsi="微软雅黑" w:hint="eastAsia"/>
        </w:rPr>
        <w:t>按照“默认排序”显示</w:t>
      </w:r>
    </w:p>
    <w:p w:rsidR="009D4110" w:rsidRDefault="00BA5CB2" w:rsidP="00BA5CB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936943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排序：</w:t>
      </w:r>
      <w:r w:rsidR="00F63A0E">
        <w:rPr>
          <w:rFonts w:ascii="微软雅黑" w:eastAsia="微软雅黑" w:hAnsi="微软雅黑" w:hint="eastAsia"/>
        </w:rPr>
        <w:t>按照商家发布时间倒序开始排序，有商家标注为“推荐商家”优先显示</w:t>
      </w:r>
    </w:p>
    <w:p w:rsidR="00936943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BA5CB2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CB58D3" w:rsidRDefault="00CB58D3" w:rsidP="00CB58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3412B" w:rsidRDefault="00E3412B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</w:t>
      </w:r>
      <w:r w:rsidR="006E7C27">
        <w:rPr>
          <w:rFonts w:ascii="微软雅黑" w:hAnsi="微软雅黑" w:cs="Times New Roman" w:hint="eastAsia"/>
          <w:kern w:val="0"/>
          <w:sz w:val="20"/>
          <w:szCs w:val="20"/>
        </w:rPr>
        <w:t>下拉</w:t>
      </w:r>
      <w:proofErr w:type="gramStart"/>
      <w:r w:rsidR="006E7C27"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CB58D3" w:rsidRDefault="00CB58D3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（包括商家介绍信息和商品信息）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：进入商家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商品列表页</w:t>
      </w:r>
    </w:p>
    <w:p w:rsidR="001072DF" w:rsidRDefault="001072DF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：返回前一页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3D314DAF" wp14:editId="277E0CA4">
            <wp:extent cx="2023988" cy="3600000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1）默认选中：“默认排序”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C84FDE">
        <w:rPr>
          <w:rFonts w:ascii="微软雅黑" w:hAnsi="微软雅黑" w:cs="Times New Roman" w:hint="eastAsia"/>
          <w:kern w:val="0"/>
          <w:sz w:val="20"/>
          <w:szCs w:val="20"/>
        </w:rPr>
        <w:t>）排序选项：单选规则；点击选项，提示关闭，并按照选中的规则排序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3）当前商家的排序规则选项，标注选中状态【√】（如图）</w:t>
      </w:r>
    </w:p>
    <w:p w:rsidR="00C84FDE" w:rsidRP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C84FDE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1）点击【↑↓】按钮 和 背景：关闭弹层</w:t>
      </w:r>
    </w:p>
    <w:p w:rsidR="00C84FDE" w:rsidRPr="00691A3D" w:rsidRDefault="00C84FDE" w:rsidP="00691A3D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2）点击标题【&lt;】按钮：返回前一页</w:t>
      </w:r>
    </w:p>
    <w:p w:rsidR="008C1818" w:rsidRDefault="00B0377F" w:rsidP="00B0377F">
      <w:pPr>
        <w:pStyle w:val="4"/>
        <w:rPr>
          <w:lang w:val="zh-CN" w:eastAsia="zh-CN"/>
        </w:rPr>
      </w:pPr>
      <w:bookmarkStart w:id="67" w:name="_Toc489002949"/>
      <w:r w:rsidRPr="00B0377F">
        <w:rPr>
          <w:lang w:val="zh-CN" w:eastAsia="zh-CN"/>
        </w:rPr>
        <w:lastRenderedPageBreak/>
        <w:t>商家</w:t>
      </w:r>
      <w:r>
        <w:rPr>
          <w:lang w:val="zh-CN" w:eastAsia="zh-CN"/>
        </w:rPr>
        <w:t>商品列表</w:t>
      </w:r>
      <w:bookmarkEnd w:id="67"/>
    </w:p>
    <w:p w:rsidR="00B2212D" w:rsidRPr="00B2212D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377F" w:rsidRDefault="00475A9A" w:rsidP="00B0377F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B7AFCB" wp14:editId="06DFCBC7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475A9A" w:rsidRDefault="002A0FAC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</w:t>
                            </w:r>
                            <w:r w:rsidRPr="00475A9A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5" o:spid="_x0000_s1058" type="#_x0000_t202" style="position:absolute;left:0;text-align:left;margin-left:346pt;margin-top:59.7pt;width:1in;height:32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" fillcolor="white [3201]" stroked="f" strokeweight=".5pt">
                <v:textbox>
                  <w:txbxContent>
                    <w:p w:rsidR="002A0FAC" w:rsidRPr="00475A9A" w:rsidRDefault="002A0FAC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</w:t>
                      </w:r>
                      <w:r w:rsidRPr="00475A9A">
                        <w:rPr>
                          <w:rFonts w:hint="eastAsia"/>
                          <w:color w:val="FF0000"/>
                          <w:lang w:eastAsia="zh-CN"/>
                        </w:rPr>
                        <w:t>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993A47" wp14:editId="5B5D9D58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76CF6A7" id="直接箭头连接符 140" o:spid="_x0000_s1026" type="#_x0000_t32" style="position:absolute;left:0;text-align:left;margin-left:307pt;margin-top:78.45pt;width:36.75pt;height:.7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itCgIAAD4EAAAOAAAAZHJzL2Uyb0RvYy54bWysU0uOEzEQ3SNxB8t70p1oJjB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" strokecolor="red">
                <v:stroke endarrow="open"/>
              </v:shape>
            </w:pict>
          </mc:Fallback>
        </mc:AlternateContent>
      </w:r>
      <w:r w:rsidR="00936943"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6943">
        <w:rPr>
          <w:noProof/>
          <w:lang w:eastAsia="zh-CN"/>
        </w:rPr>
        <w:drawing>
          <wp:inline distT="0" distB="0" distL="0" distR="0" wp14:anchorId="316A13DC" wp14:editId="4D889F0F">
            <wp:extent cx="2023988" cy="3600000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43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36943" w:rsidRDefault="00936943" w:rsidP="0093694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商家商品列表显示商家发布全部商品信息</w:t>
      </w:r>
    </w:p>
    <w:p w:rsidR="00936943" w:rsidRPr="00EC61D1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13F24" w:rsidRPr="00295D3B" w:rsidRDefault="007F58F1" w:rsidP="00295D3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9D1AD1">
        <w:rPr>
          <w:rFonts w:ascii="微软雅黑" w:eastAsia="微软雅黑" w:hAnsi="微软雅黑" w:hint="eastAsia"/>
        </w:rPr>
        <w:t>：</w:t>
      </w:r>
      <w:r w:rsidR="00295D3B">
        <w:rPr>
          <w:rFonts w:ascii="微软雅黑" w:eastAsia="微软雅黑" w:hAnsi="微软雅黑" w:hint="eastAsia"/>
        </w:rPr>
        <w:t>判断用户登录状态：未登录，显示默认状态；已登录，</w:t>
      </w:r>
      <w:r w:rsidR="00FE36C2" w:rsidRPr="00295D3B">
        <w:rPr>
          <w:rFonts w:ascii="微软雅黑" w:eastAsia="微软雅黑" w:hAnsi="微软雅黑" w:hint="eastAsia"/>
        </w:rPr>
        <w:t>记录</w:t>
      </w:r>
      <w:r w:rsidR="005349EA" w:rsidRPr="00295D3B">
        <w:rPr>
          <w:rFonts w:ascii="微软雅黑" w:eastAsia="微软雅黑" w:hAnsi="微软雅黑" w:hint="eastAsia"/>
        </w:rPr>
        <w:t>最后一次离开前</w:t>
      </w:r>
      <w:r w:rsidR="00AA6772" w:rsidRPr="00295D3B">
        <w:rPr>
          <w:rFonts w:ascii="微软雅黑" w:eastAsia="微软雅黑" w:hAnsi="微软雅黑" w:hint="eastAsia"/>
        </w:rPr>
        <w:t>购物车</w:t>
      </w:r>
      <w:r w:rsidRPr="00295D3B">
        <w:rPr>
          <w:rFonts w:ascii="微软雅黑" w:eastAsia="微软雅黑" w:hAnsi="微软雅黑" w:hint="eastAsia"/>
        </w:rPr>
        <w:t>的</w:t>
      </w:r>
      <w:r w:rsidR="005349EA" w:rsidRPr="00295D3B">
        <w:rPr>
          <w:rFonts w:ascii="微软雅黑" w:eastAsia="微软雅黑" w:hAnsi="微软雅黑" w:hint="eastAsia"/>
        </w:rPr>
        <w:t>状态</w:t>
      </w:r>
      <w:r w:rsidRPr="00295D3B">
        <w:rPr>
          <w:rFonts w:ascii="微软雅黑" w:eastAsia="微软雅黑" w:hAnsi="微软雅黑" w:hint="eastAsia"/>
        </w:rPr>
        <w:t>，</w:t>
      </w:r>
      <w:r w:rsidR="00A13F24" w:rsidRPr="00295D3B">
        <w:rPr>
          <w:rFonts w:ascii="微软雅黑" w:eastAsia="微软雅黑" w:hAnsi="微软雅黑" w:hint="eastAsia"/>
        </w:rPr>
        <w:t>并判断购物车中商品有无下架</w:t>
      </w:r>
      <w:proofErr w:type="gramStart"/>
      <w:r w:rsidR="00FE36C2" w:rsidRPr="00295D3B">
        <w:rPr>
          <w:rFonts w:ascii="微软雅黑" w:eastAsia="微软雅黑" w:hAnsi="微软雅黑" w:hint="eastAsia"/>
        </w:rPr>
        <w:t>和改价情况</w:t>
      </w:r>
      <w:proofErr w:type="gramEnd"/>
      <w:r w:rsidR="00A13F24" w:rsidRPr="00295D3B">
        <w:rPr>
          <w:rFonts w:ascii="微软雅黑" w:eastAsia="微软雅黑" w:hAnsi="微软雅黑" w:hint="eastAsia"/>
        </w:rPr>
        <w:t>：</w:t>
      </w:r>
    </w:p>
    <w:p w:rsidR="007F58F1" w:rsidRDefault="00A13F24" w:rsidP="00A13F24">
      <w:pPr>
        <w:pStyle w:val="afb"/>
        <w:ind w:left="840"/>
        <w:rPr>
          <w:rFonts w:ascii="微软雅黑" w:eastAsia="微软雅黑" w:hAnsi="微软雅黑"/>
        </w:rPr>
      </w:pPr>
      <w:r w:rsidRPr="0034415E">
        <w:rPr>
          <w:rFonts w:ascii="微软雅黑" w:eastAsia="微软雅黑" w:hAnsi="微软雅黑" w:hint="eastAsia"/>
          <w:b/>
        </w:rPr>
        <w:t>有下架商品</w:t>
      </w:r>
      <w:r>
        <w:rPr>
          <w:rFonts w:ascii="微软雅黑" w:eastAsia="微软雅黑" w:hAnsi="微软雅黑" w:hint="eastAsia"/>
        </w:rPr>
        <w:t>：</w:t>
      </w:r>
      <w:r w:rsidR="005A073D">
        <w:rPr>
          <w:rFonts w:ascii="微软雅黑" w:eastAsia="微软雅黑" w:hAnsi="微软雅黑" w:hint="eastAsia"/>
        </w:rPr>
        <w:t>弹框提示“购物车内商品库存已发生变化，请核实后下单”</w:t>
      </w:r>
      <w:r>
        <w:rPr>
          <w:rFonts w:ascii="微软雅黑" w:eastAsia="微软雅黑" w:hAnsi="微软雅黑" w:hint="eastAsia"/>
        </w:rPr>
        <w:t>（如下）</w:t>
      </w:r>
    </w:p>
    <w:p w:rsidR="00A13F24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4AEEE0" wp14:editId="0EBAB47C">
            <wp:extent cx="2009524" cy="1104762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D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点击【确定】按钮：</w:t>
      </w:r>
      <w:r w:rsidR="00A13F24">
        <w:rPr>
          <w:rFonts w:ascii="微软雅黑" w:eastAsia="微软雅黑" w:hAnsi="微软雅黑" w:hint="eastAsia"/>
        </w:rPr>
        <w:t>关闭提示框，刷新当前页面</w:t>
      </w:r>
      <w:r w:rsidR="0034415E">
        <w:rPr>
          <w:rFonts w:ascii="微软雅黑" w:eastAsia="微软雅黑" w:hAnsi="微软雅黑" w:hint="eastAsia"/>
        </w:rPr>
        <w:t>，下</w:t>
      </w:r>
      <w:proofErr w:type="gramStart"/>
      <w:r w:rsidR="0034415E">
        <w:rPr>
          <w:rFonts w:ascii="微软雅黑" w:eastAsia="微软雅黑" w:hAnsi="微软雅黑" w:hint="eastAsia"/>
        </w:rPr>
        <w:t>架商品</w:t>
      </w:r>
      <w:proofErr w:type="gramEnd"/>
      <w:r w:rsidR="0034415E">
        <w:rPr>
          <w:rFonts w:ascii="微软雅黑" w:eastAsia="微软雅黑" w:hAnsi="微软雅黑" w:hint="eastAsia"/>
        </w:rPr>
        <w:t>从购物车中删除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  <w:b/>
        </w:rPr>
        <w:t>有改价</w:t>
      </w:r>
      <w:r w:rsidRPr="0034415E">
        <w:rPr>
          <w:rFonts w:ascii="微软雅黑" w:eastAsia="微软雅黑" w:hAnsi="微软雅黑" w:hint="eastAsia"/>
          <w:b/>
        </w:rPr>
        <w:t>商品</w:t>
      </w:r>
      <w:proofErr w:type="gramEnd"/>
      <w:r>
        <w:rPr>
          <w:rFonts w:ascii="微软雅黑" w:eastAsia="微软雅黑" w:hAnsi="微软雅黑" w:hint="eastAsia"/>
        </w:rPr>
        <w:t>：弹框提示“购物车内商品价格已发生变化，请核实后下单”（如下）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AAB9DD" wp14:editId="4FA90B55">
            <wp:extent cx="2009524" cy="1104762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2" w:rsidRPr="008251F9" w:rsidRDefault="00FE36C2" w:rsidP="008251F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点击【确定】按钮：关闭提示框，刷新当前页面，刷新商品最新价格</w:t>
      </w:r>
    </w:p>
    <w:p w:rsidR="00023595" w:rsidRDefault="00023595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4E166B" w:rsidRDefault="00D928C5" w:rsidP="004E166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</w:t>
      </w:r>
      <w:r w:rsidR="00017C1E">
        <w:rPr>
          <w:rFonts w:ascii="微软雅黑" w:eastAsia="微软雅黑" w:hAnsi="微软雅黑" w:hint="eastAsia"/>
        </w:rPr>
        <w:t>：</w:t>
      </w:r>
    </w:p>
    <w:p w:rsidR="00017C1E" w:rsidRDefault="00017C1E" w:rsidP="004E166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017C1E" w:rsidRPr="00B64568" w:rsidRDefault="00017C1E" w:rsidP="00017C1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</w:t>
      </w:r>
      <w:r w:rsidR="00B64568">
        <w:rPr>
          <w:rFonts w:ascii="微软雅黑" w:eastAsia="微软雅黑" w:hAnsi="微软雅黑" w:hint="eastAsia"/>
        </w:rPr>
        <w:t>，商家从“我的收藏”页移除，并toast提示“取消收藏”，</w:t>
      </w:r>
      <w:r w:rsidR="00CC1ABA">
        <w:rPr>
          <w:rFonts w:ascii="微软雅黑" w:eastAsia="微软雅黑" w:hAnsi="微软雅黑" w:hint="eastAsia"/>
        </w:rPr>
        <w:t>恢复</w:t>
      </w:r>
      <w:r w:rsidR="0004783B">
        <w:rPr>
          <w:rFonts w:ascii="微软雅黑" w:eastAsia="微软雅黑" w:hAnsi="微软雅黑" w:hint="eastAsia"/>
        </w:rPr>
        <w:t>原来</w:t>
      </w:r>
      <w:r w:rsidR="00B64568">
        <w:rPr>
          <w:rFonts w:ascii="微软雅黑" w:eastAsia="微软雅黑" w:hAnsi="微软雅黑" w:hint="eastAsia"/>
        </w:rPr>
        <w:t>状态</w:t>
      </w:r>
    </w:p>
    <w:p w:rsidR="00936943" w:rsidRDefault="00E3412B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</w:t>
      </w:r>
      <w:r w:rsidR="00023595">
        <w:rPr>
          <w:rFonts w:ascii="微软雅黑" w:eastAsia="微软雅黑" w:hAnsi="微软雅黑" w:hint="eastAsia"/>
        </w:rPr>
        <w:t>商家图片、商家标签、商家起送价、配送费、</w:t>
      </w:r>
      <w:proofErr w:type="gramStart"/>
      <w:r w:rsidR="00023595">
        <w:rPr>
          <w:rFonts w:ascii="微软雅黑" w:eastAsia="微软雅黑" w:hAnsi="微软雅黑" w:hint="eastAsia"/>
        </w:rPr>
        <w:t>满减活动</w:t>
      </w:r>
      <w:proofErr w:type="gramEnd"/>
      <w:r w:rsidR="00023595">
        <w:rPr>
          <w:rFonts w:ascii="微软雅黑" w:eastAsia="微软雅黑" w:hAnsi="微软雅黑" w:hint="eastAsia"/>
        </w:rPr>
        <w:t>（规则与2.</w:t>
      </w:r>
      <w:r w:rsidR="00D4122F">
        <w:rPr>
          <w:rFonts w:ascii="微软雅黑" w:eastAsia="微软雅黑" w:hAnsi="微软雅黑" w:hint="eastAsia"/>
        </w:rPr>
        <w:t>7</w:t>
      </w:r>
      <w:r w:rsidR="00023595">
        <w:rPr>
          <w:rFonts w:ascii="微软雅黑" w:eastAsia="微软雅黑" w:hAnsi="微软雅黑" w:hint="eastAsia"/>
        </w:rPr>
        <w:t>.4.3模块商家列表-商家展示数据介绍相同）</w:t>
      </w:r>
    </w:p>
    <w:p w:rsidR="00BA383D" w:rsidRDefault="00BA383D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左侧商品分类：按照商家添加的商品分类显示（商家</w:t>
      </w:r>
      <w:r w:rsidR="004A257B">
        <w:rPr>
          <w:rFonts w:ascii="微软雅黑" w:eastAsia="微软雅黑" w:hAnsi="微软雅黑" w:hint="eastAsia"/>
        </w:rPr>
        <w:t>无添加商品分类，则不显示</w:t>
      </w:r>
      <w:r>
        <w:rPr>
          <w:rFonts w:ascii="微软雅黑" w:eastAsia="微软雅黑" w:hAnsi="微软雅黑" w:hint="eastAsia"/>
        </w:rPr>
        <w:t>）</w:t>
      </w:r>
    </w:p>
    <w:p w:rsidR="00A4195E" w:rsidRPr="00A4195E" w:rsidRDefault="00FC7298" w:rsidP="00A41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</w:t>
      </w:r>
      <w:r w:rsidR="00A4195E">
        <w:rPr>
          <w:rFonts w:ascii="微软雅黑" w:eastAsia="微软雅黑" w:hAnsi="微软雅黑" w:hint="eastAsia"/>
        </w:rPr>
        <w:t>加载并显示</w:t>
      </w:r>
      <w:r>
        <w:rPr>
          <w:rFonts w:ascii="微软雅黑" w:eastAsia="微软雅黑" w:hAnsi="微软雅黑" w:hint="eastAsia"/>
        </w:rPr>
        <w:t>第一个商品分类内容</w:t>
      </w:r>
      <w:r w:rsidR="00A4195E">
        <w:rPr>
          <w:rFonts w:ascii="微软雅黑" w:eastAsia="微软雅黑" w:hAnsi="微软雅黑" w:hint="eastAsia"/>
        </w:rPr>
        <w:t>，</w:t>
      </w:r>
      <w:r w:rsidR="00AD7DBF">
        <w:rPr>
          <w:rFonts w:ascii="微软雅黑" w:eastAsia="微软雅黑" w:hAnsi="微软雅黑" w:hint="eastAsia"/>
        </w:rPr>
        <w:t>显示20条数据，</w:t>
      </w:r>
      <w:r w:rsidR="00A4195E">
        <w:rPr>
          <w:rFonts w:ascii="微软雅黑" w:eastAsia="微软雅黑" w:hAnsi="微软雅黑" w:hint="eastAsia"/>
        </w:rPr>
        <w:t>更多内容，上</w:t>
      </w:r>
      <w:proofErr w:type="gramStart"/>
      <w:r w:rsidR="00A4195E">
        <w:rPr>
          <w:rFonts w:ascii="微软雅黑" w:eastAsia="微软雅黑" w:hAnsi="微软雅黑" w:hint="eastAsia"/>
        </w:rPr>
        <w:t>滑商品</w:t>
      </w:r>
      <w:proofErr w:type="gramEnd"/>
      <w:r w:rsidR="00A4195E">
        <w:rPr>
          <w:rFonts w:ascii="微软雅黑" w:eastAsia="微软雅黑" w:hAnsi="微软雅黑" w:hint="eastAsia"/>
        </w:rPr>
        <w:t>显示</w:t>
      </w:r>
    </w:p>
    <w:p w:rsidR="0045326C" w:rsidRDefault="0045326C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</w:t>
      </w:r>
      <w:r w:rsidR="00CD7FFD">
        <w:rPr>
          <w:rFonts w:ascii="微软雅黑" w:eastAsia="微软雅黑" w:hAnsi="微软雅黑" w:hint="eastAsia"/>
        </w:rPr>
        <w:t>数据说明</w:t>
      </w:r>
      <w:r>
        <w:rPr>
          <w:rFonts w:ascii="微软雅黑" w:eastAsia="微软雅黑" w:hAnsi="微软雅黑" w:hint="eastAsia"/>
        </w:rPr>
        <w:t>：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1）商品图片：显示上传第一张图片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724CF1">
        <w:rPr>
          <w:rFonts w:ascii="微软雅黑" w:eastAsia="微软雅黑" w:hAnsi="微软雅黑" w:hint="eastAsia"/>
        </w:rPr>
        <w:t>最多显示两行，超过范围用“</w:t>
      </w:r>
      <w:r w:rsidR="00724CF1">
        <w:rPr>
          <w:rFonts w:ascii="微软雅黑" w:eastAsia="微软雅黑" w:hAnsi="微软雅黑"/>
        </w:rPr>
        <w:t>…</w:t>
      </w:r>
      <w:r w:rsidR="00724CF1">
        <w:rPr>
          <w:rFonts w:ascii="微软雅黑" w:eastAsia="微软雅黑" w:hAnsi="微软雅黑" w:hint="eastAsia"/>
        </w:rPr>
        <w:t>”表示</w:t>
      </w:r>
    </w:p>
    <w:p w:rsidR="0045326C" w:rsidRDefault="00724CF1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3）商品规格：有规格显示“多规格”标签，无规格，不显示</w:t>
      </w:r>
    </w:p>
    <w:p w:rsidR="001D06CD" w:rsidRDefault="001D06CD" w:rsidP="001D06C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</w:t>
      </w:r>
      <w:r w:rsidR="00430F1C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</w:t>
      </w:r>
    </w:p>
    <w:tbl>
      <w:tblPr>
        <w:tblStyle w:val="afc"/>
        <w:tblW w:w="9191" w:type="dxa"/>
        <w:tblInd w:w="840" w:type="dxa"/>
        <w:tblLook w:val="04A0" w:firstRow="1" w:lastRow="0" w:firstColumn="1" w:lastColumn="0" w:noHBand="0" w:noVBand="1"/>
      </w:tblPr>
      <w:tblGrid>
        <w:gridCol w:w="1962"/>
        <w:gridCol w:w="3969"/>
        <w:gridCol w:w="3260"/>
      </w:tblGrid>
      <w:tr w:rsidR="001D06CD" w:rsidTr="009A4A3B">
        <w:trPr>
          <w:trHeight w:val="551"/>
        </w:trPr>
        <w:tc>
          <w:tcPr>
            <w:tcW w:w="1962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32490A0" wp14:editId="4CCD0E4F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line w14:anchorId="04C5E24D" id="直接连接符 147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9.6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商品规格</w:t>
            </w:r>
          </w:p>
          <w:p w:rsidR="001D06CD" w:rsidRPr="001D06CD" w:rsidRDefault="001D06CD" w:rsidP="001D06CD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多规格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04194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商品</w:t>
            </w:r>
            <w:r w:rsidR="001D06CD">
              <w:rPr>
                <w:rFonts w:ascii="微软雅黑" w:eastAsia="微软雅黑" w:hAnsi="微软雅黑" w:hint="eastAsia"/>
              </w:rPr>
              <w:t>价格</w:t>
            </w:r>
          </w:p>
        </w:tc>
        <w:tc>
          <w:tcPr>
            <w:tcW w:w="3969" w:type="dxa"/>
            <w:vAlign w:val="center"/>
          </w:tcPr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有优惠价：显示优惠价（原价被划）</w:t>
            </w:r>
          </w:p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默认显示商品基本原价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【+】按钮交互</w:t>
            </w:r>
          </w:p>
        </w:tc>
        <w:tc>
          <w:tcPr>
            <w:tcW w:w="3969" w:type="dxa"/>
            <w:vAlign w:val="center"/>
          </w:tcPr>
          <w:p w:rsidR="001D06CD" w:rsidRDefault="005C3443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点击一次，</w:t>
            </w:r>
            <w:r w:rsidR="001D06CD">
              <w:rPr>
                <w:rFonts w:ascii="微软雅黑" w:eastAsia="微软雅黑" w:hAnsi="微软雅黑" w:hint="eastAsia"/>
              </w:rPr>
              <w:t>商品</w:t>
            </w:r>
            <w:r w:rsidR="008C3AD3"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 w:hint="eastAsia"/>
              </w:rPr>
              <w:t>购物车</w:t>
            </w:r>
            <w:r w:rsidR="00A01B91">
              <w:rPr>
                <w:rFonts w:ascii="微软雅黑" w:eastAsia="微软雅黑" w:hAnsi="微软雅黑" w:hint="eastAsia"/>
              </w:rPr>
              <w:t>（+1）</w:t>
            </w:r>
          </w:p>
        </w:tc>
        <w:tc>
          <w:tcPr>
            <w:tcW w:w="3260" w:type="dxa"/>
            <w:vAlign w:val="center"/>
          </w:tcPr>
          <w:p w:rsidR="001D06CD" w:rsidRPr="005C3443" w:rsidRDefault="005C3443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显示多规格商品弹层</w:t>
            </w:r>
            <w:r w:rsidR="00EB2C3F">
              <w:rPr>
                <w:rFonts w:ascii="微软雅黑" w:eastAsia="微软雅黑" w:hAnsi="微软雅黑" w:hint="eastAsia"/>
              </w:rPr>
              <w:t>（见下）</w:t>
            </w:r>
          </w:p>
        </w:tc>
      </w:tr>
      <w:tr w:rsidR="009A4A3B" w:rsidTr="009A4A3B">
        <w:tc>
          <w:tcPr>
            <w:tcW w:w="1962" w:type="dxa"/>
            <w:vAlign w:val="center"/>
          </w:tcPr>
          <w:p w:rsid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添加多个商品</w:t>
            </w:r>
          </w:p>
        </w:tc>
        <w:tc>
          <w:tcPr>
            <w:tcW w:w="3969" w:type="dxa"/>
            <w:vAlign w:val="center"/>
          </w:tcPr>
          <w:p w:rsidR="009A4A3B" w:rsidRDefault="009A4A3B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 w:rsidR="009A4A3B" w:rsidRP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购物车：不同商品保留多条数据</w:t>
            </w:r>
          </w:p>
        </w:tc>
      </w:tr>
    </w:tbl>
    <w:p w:rsidR="009915A1" w:rsidRDefault="009915A1" w:rsidP="00A01B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【+】、【-】操作按钮规则：</w:t>
      </w:r>
      <w:r w:rsidR="00BA26C5">
        <w:rPr>
          <w:rFonts w:ascii="微软雅黑" w:eastAsia="微软雅黑" w:hAnsi="微软雅黑"/>
        </w:rPr>
        <w:t xml:space="preserve"> 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A01B91">
        <w:rPr>
          <w:rFonts w:ascii="微软雅黑" w:eastAsia="微软雅黑" w:hAnsi="微软雅黑" w:hint="eastAsia"/>
        </w:rPr>
        <w:t>未添加到购物车的商品，只显示【+】按钮，无【-】按钮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A01B91">
        <w:rPr>
          <w:rFonts w:ascii="微软雅黑" w:eastAsia="微软雅黑" w:hAnsi="微软雅黑" w:hint="eastAsia"/>
        </w:rPr>
        <w:t>点击一次【+】按钮：商品</w:t>
      </w:r>
      <w:r w:rsidR="008C3AD3">
        <w:rPr>
          <w:rFonts w:ascii="微软雅黑" w:eastAsia="微软雅黑" w:hAnsi="微软雅黑" w:hint="eastAsia"/>
        </w:rPr>
        <w:t>添加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+1</w:t>
      </w:r>
    </w:p>
    <w:p w:rsidR="00A01B91" w:rsidRPr="0096763E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A01B91">
        <w:rPr>
          <w:rFonts w:ascii="微软雅黑" w:eastAsia="微软雅黑" w:hAnsi="微软雅黑" w:hint="eastAsia"/>
        </w:rPr>
        <w:t>点击一次【-】按钮：商品</w:t>
      </w:r>
      <w:r w:rsidR="008C3AD3">
        <w:rPr>
          <w:rFonts w:ascii="微软雅黑" w:eastAsia="微软雅黑" w:hAnsi="微软雅黑" w:hint="eastAsia"/>
        </w:rPr>
        <w:t>从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-1，购物</w:t>
      </w:r>
      <w:proofErr w:type="gramStart"/>
      <w:r w:rsidR="008C3AD3">
        <w:rPr>
          <w:rFonts w:ascii="微软雅黑" w:eastAsia="微软雅黑" w:hAnsi="微软雅黑" w:hint="eastAsia"/>
        </w:rPr>
        <w:t>车商品</w:t>
      </w:r>
      <w:proofErr w:type="gramEnd"/>
      <w:r w:rsidR="008C3AD3">
        <w:rPr>
          <w:rFonts w:ascii="微软雅黑" w:eastAsia="微软雅黑" w:hAnsi="微软雅黑" w:hint="eastAsia"/>
        </w:rPr>
        <w:t>为0，隐藏【-】按钮</w:t>
      </w:r>
    </w:p>
    <w:p w:rsidR="0096763E" w:rsidRDefault="00A01B91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商品添加到购物车：购物车显示添加商品总数，和商品总价</w:t>
      </w:r>
    </w:p>
    <w:p w:rsidR="00FC261B" w:rsidRDefault="00FC261B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商品总价=商品当前售价*个数之</w:t>
      </w:r>
      <w:proofErr w:type="gramStart"/>
      <w:r>
        <w:rPr>
          <w:rFonts w:ascii="微软雅黑" w:eastAsia="微软雅黑" w:hAnsi="微软雅黑" w:hint="eastAsia"/>
        </w:rPr>
        <w:t>和</w:t>
      </w:r>
      <w:proofErr w:type="gramEnd"/>
    </w:p>
    <w:p w:rsidR="00921830" w:rsidRDefault="00921830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商品总价关联的数据</w:t>
      </w:r>
      <w:r w:rsidR="002C1345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482" w:type="dxa"/>
        <w:tblInd w:w="840" w:type="dxa"/>
        <w:tblLook w:val="04A0" w:firstRow="1" w:lastRow="0" w:firstColumn="1" w:lastColumn="0" w:noHBand="0" w:noVBand="1"/>
      </w:tblPr>
      <w:tblGrid>
        <w:gridCol w:w="1820"/>
        <w:gridCol w:w="1843"/>
        <w:gridCol w:w="1559"/>
        <w:gridCol w:w="1843"/>
        <w:gridCol w:w="1417"/>
      </w:tblGrid>
      <w:tr w:rsidR="002C1345" w:rsidTr="0006418C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71AAD1C6" wp14:editId="413E9A68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line w14:anchorId="73275808" id="直接连接符 149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  <w:p w:rsidR="002C1345" w:rsidRPr="001D06CD" w:rsidRDefault="002C1345" w:rsidP="00465E33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 w:rsidR="002C1345" w:rsidRPr="001D06CD" w:rsidRDefault="002C1345" w:rsidP="00921830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&lt;</w:t>
            </w:r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  <w:tc>
          <w:tcPr>
            <w:tcW w:w="1417" w:type="dxa"/>
            <w:shd w:val="clear" w:color="auto" w:fill="0070C0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总价&gt;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</w:t>
            </w:r>
            <w:proofErr w:type="gramStart"/>
            <w:r>
              <w:rPr>
                <w:rFonts w:ascii="微软雅黑" w:eastAsia="微软雅黑" w:hAnsi="微软雅黑" w:hint="eastAsia"/>
              </w:rPr>
              <w:t>车商品数</w:t>
            </w:r>
            <w:proofErr w:type="gramEnd"/>
          </w:p>
        </w:tc>
        <w:tc>
          <w:tcPr>
            <w:tcW w:w="1843" w:type="dxa"/>
            <w:vAlign w:val="center"/>
          </w:tcPr>
          <w:p w:rsidR="002C1345" w:rsidRDefault="002C1345" w:rsidP="002C1345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不显示</w:t>
            </w:r>
          </w:p>
        </w:tc>
        <w:tc>
          <w:tcPr>
            <w:tcW w:w="1559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843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417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商品总价</w:t>
            </w:r>
          </w:p>
        </w:tc>
        <w:tc>
          <w:tcPr>
            <w:tcW w:w="1843" w:type="dxa"/>
            <w:vAlign w:val="center"/>
          </w:tcPr>
          <w:p w:rsidR="002C1345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  <w:tc>
          <w:tcPr>
            <w:tcW w:w="1559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843" w:type="dxa"/>
            <w:vAlign w:val="center"/>
          </w:tcPr>
          <w:p w:rsidR="002C1345" w:rsidRPr="005C3443" w:rsidRDefault="00AC636B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417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</w:tr>
      <w:tr w:rsidR="00AC636B" w:rsidTr="0006418C">
        <w:tc>
          <w:tcPr>
            <w:tcW w:w="1820" w:type="dxa"/>
            <w:vAlign w:val="center"/>
          </w:tcPr>
          <w:p w:rsidR="00AC636B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【去结算】按钮</w:t>
            </w:r>
          </w:p>
        </w:tc>
        <w:tc>
          <w:tcPr>
            <w:tcW w:w="1843" w:type="dxa"/>
            <w:vAlign w:val="center"/>
          </w:tcPr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559" w:type="dxa"/>
            <w:vAlign w:val="center"/>
          </w:tcPr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  <w:p w:rsidR="006B2F98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3、提示</w:t>
            </w:r>
            <w:r w:rsidR="0006418C">
              <w:rPr>
                <w:rFonts w:ascii="微软雅黑" w:eastAsia="微软雅黑" w:hAnsi="微软雅黑" w:hint="eastAsia"/>
              </w:rPr>
              <w:t>还差多少元起送</w:t>
            </w:r>
          </w:p>
        </w:tc>
        <w:tc>
          <w:tcPr>
            <w:tcW w:w="1843" w:type="dxa"/>
            <w:vAlign w:val="center"/>
          </w:tcPr>
          <w:p w:rsidR="0006418C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  <w:tc>
          <w:tcPr>
            <w:tcW w:w="1417" w:type="dxa"/>
            <w:vAlign w:val="center"/>
          </w:tcPr>
          <w:p w:rsidR="0006418C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</w:tr>
    </w:tbl>
    <w:p w:rsidR="008553AB" w:rsidRDefault="0004527C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 w:rsidR="00F7440C">
        <w:rPr>
          <w:rFonts w:ascii="微软雅黑" w:eastAsia="微软雅黑" w:hAnsi="微软雅黑" w:hint="eastAsia"/>
        </w:rPr>
        <w:t>点击</w:t>
      </w:r>
      <w:r w:rsidR="00F7440C" w:rsidRPr="0004527C">
        <w:rPr>
          <w:rFonts w:ascii="微软雅黑" w:eastAsia="微软雅黑" w:hAnsi="微软雅黑" w:hint="eastAsia"/>
          <w:b/>
        </w:rPr>
        <w:t>【去结算】</w:t>
      </w:r>
      <w:r w:rsidR="00BA26C5" w:rsidRPr="00422256">
        <w:rPr>
          <w:rFonts w:ascii="微软雅黑" w:eastAsia="微软雅黑" w:hAnsi="微软雅黑" w:hint="eastAsia"/>
          <w:b/>
          <w:color w:val="FF0000"/>
        </w:rPr>
        <w:t>未登录先进入登录页，已登录</w:t>
      </w:r>
      <w:r w:rsidR="00B43EE2" w:rsidRPr="00422256">
        <w:rPr>
          <w:rFonts w:ascii="微软雅黑" w:eastAsia="微软雅黑" w:hAnsi="微软雅黑" w:hint="eastAsia"/>
          <w:b/>
          <w:color w:val="FF0000"/>
        </w:rPr>
        <w:t>判断逻辑</w:t>
      </w:r>
      <w:r w:rsidR="00B43EE2">
        <w:rPr>
          <w:rFonts w:ascii="微软雅黑" w:eastAsia="微软雅黑" w:hAnsi="微软雅黑" w:hint="eastAsia"/>
        </w:rPr>
        <w:t>如下</w:t>
      </w:r>
      <w:r w:rsidR="00F7440C">
        <w:rPr>
          <w:rFonts w:ascii="微软雅黑" w:eastAsia="微软雅黑" w:hAnsi="微软雅黑" w:hint="eastAsia"/>
        </w:rPr>
        <w:t>：</w:t>
      </w:r>
    </w:p>
    <w:p w:rsidR="00E27BC6" w:rsidRPr="00E27BC6" w:rsidRDefault="008251F9" w:rsidP="00E27BC6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9B65CD4" wp14:editId="0413EAB7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2" w:rsidRDefault="00B43EE2" w:rsidP="00B43EE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B201CB7" wp14:editId="69FA4EBA">
            <wp:extent cx="2009524" cy="1104762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商品分类排序：按照后台编号</w:t>
      </w:r>
      <w:r w:rsidR="003465B9" w:rsidRPr="006A6E8B">
        <w:rPr>
          <w:rFonts w:ascii="微软雅黑" w:hAnsi="微软雅黑" w:cs="Times New Roman" w:hint="eastAsia"/>
          <w:kern w:val="0"/>
          <w:sz w:val="20"/>
          <w:szCs w:val="20"/>
        </w:rPr>
        <w:t>从小到大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排序，</w:t>
      </w:r>
      <w:r w:rsidR="003465B9">
        <w:rPr>
          <w:rFonts w:ascii="微软雅黑" w:hAnsi="微软雅黑" w:cs="Times New Roman" w:hint="eastAsia"/>
          <w:kern w:val="0"/>
          <w:sz w:val="20"/>
          <w:szCs w:val="20"/>
        </w:rPr>
        <w:t>前台由上至下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56284C">
        <w:rPr>
          <w:rFonts w:ascii="微软雅黑" w:hAnsi="微软雅黑" w:cs="Times New Roman" w:hint="eastAsia"/>
          <w:kern w:val="0"/>
          <w:sz w:val="20"/>
          <w:szCs w:val="20"/>
        </w:rPr>
        <w:t>排列</w:t>
      </w:r>
    </w:p>
    <w:p w:rsidR="006A6E8B" w:rsidRP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商品排序：按照商品发布时间倒序排序，最新发布商品优先显示</w:t>
      </w:r>
    </w:p>
    <w:p w:rsidR="0096763E" w:rsidRDefault="0096763E" w:rsidP="009676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商品分类：手动切换显示</w:t>
      </w:r>
    </w:p>
    <w:p w:rsidR="00A4195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商品添加到购物车：动画显示商品添加到购物车效果</w:t>
      </w:r>
    </w:p>
    <w:p w:rsidR="0096763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点击商品：进入商品详情页</w:t>
      </w:r>
    </w:p>
    <w:p w:rsidR="00A324D8" w:rsidRDefault="00A324D8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点击购物车图标：从下向上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商家购物车内容</w:t>
      </w:r>
    </w:p>
    <w:p w:rsidR="00947C2B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</w:t>
      </w:r>
      <w:r w:rsidR="005026A7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="00E63353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 w:rsidRPr="00EB2C3F">
        <w:rPr>
          <w:rFonts w:ascii="微软雅黑" w:hAnsi="微软雅黑" w:cs="Times New Roman" w:hint="eastAsia"/>
          <w:b/>
          <w:kern w:val="0"/>
          <w:sz w:val="20"/>
          <w:szCs w:val="20"/>
        </w:rPr>
        <w:t>多规格商品弹层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lastRenderedPageBreak/>
        <w:drawing>
          <wp:inline distT="0" distB="0" distL="0" distR="0" wp14:anchorId="42AB22E4" wp14:editId="3A665F31">
            <wp:extent cx="2023988" cy="3600000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3F" w:rsidRDefault="00EB2C3F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EB2C3F" w:rsidRDefault="00EB2C3F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1）商品名称：</w:t>
      </w:r>
      <w:r w:rsidR="003B4E23">
        <w:rPr>
          <w:rFonts w:ascii="微软雅黑" w:hAnsi="微软雅黑" w:cs="Times New Roman" w:hint="eastAsia"/>
          <w:kern w:val="0"/>
          <w:sz w:val="20"/>
          <w:szCs w:val="20"/>
        </w:rPr>
        <w:t>全部名称，最多显示两行，超出范围用“...”表示</w:t>
      </w:r>
    </w:p>
    <w:p w:rsidR="00CE2723" w:rsidRDefault="00CE272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2）规格</w:t>
      </w:r>
      <w:r w:rsidR="00EA761A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：单选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（默认第一个</w:t>
      </w:r>
      <w:r w:rsidR="00582C61">
        <w:rPr>
          <w:rFonts w:ascii="微软雅黑" w:hAnsi="微软雅黑" w:cs="Times New Roman" w:hint="eastAsia"/>
          <w:kern w:val="0"/>
          <w:sz w:val="20"/>
          <w:szCs w:val="20"/>
        </w:rPr>
        <w:t>可选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规格选中状态）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3）“规格”：取商家后台“规格名称”数据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4）规格内的规格标签：</w:t>
      </w:r>
      <w:r w:rsidR="000472EC">
        <w:rPr>
          <w:rFonts w:ascii="微软雅黑" w:hAnsi="微软雅黑" w:cs="Times New Roman" w:hint="eastAsia"/>
          <w:kern w:val="0"/>
          <w:sz w:val="20"/>
          <w:szCs w:val="20"/>
        </w:rPr>
        <w:t>取商家后台“规格列表”内的数据</w:t>
      </w:r>
    </w:p>
    <w:p w:rsidR="007235F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多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规格标签包含三种状态：</w:t>
      </w:r>
    </w:p>
    <w:p w:rsidR="007235F3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①</w:t>
      </w:r>
      <w:r>
        <w:rPr>
          <w:rFonts w:ascii="微软雅黑" w:hAnsi="微软雅黑" w:cs="Times New Roman" w:hint="eastAsia"/>
          <w:kern w:val="0"/>
          <w:sz w:val="20"/>
          <w:szCs w:val="20"/>
        </w:rPr>
        <w:t>可选状态：此规格商品有库存，可以加入购物车</w:t>
      </w:r>
    </w:p>
    <w:p w:rsidR="00AA71BC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选中状态：此规格商品有库存，可以加入购物车</w:t>
      </w:r>
    </w:p>
    <w:p w:rsidR="007235F3" w:rsidRPr="00D64010" w:rsidRDefault="00AA71BC" w:rsidP="00D64010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AA71BC">
        <w:rPr>
          <w:rFonts w:ascii="微软雅黑" w:hAnsi="微软雅黑" w:cs="Times New Roman" w:hint="eastAsia"/>
          <w:kern w:val="0"/>
          <w:sz w:val="20"/>
          <w:szCs w:val="20"/>
        </w:rPr>
        <w:t>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不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可选状态：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此规格商品无库存（库存=0），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不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可以加入购物车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，不可点击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6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）多个规格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排序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：按照后台勾选顺序依次显示</w:t>
      </w:r>
      <w:r w:rsidR="003A1AE8">
        <w:rPr>
          <w:rFonts w:ascii="微软雅黑" w:hAnsi="微软雅黑" w:cs="Times New Roman" w:hint="eastAsia"/>
          <w:kern w:val="0"/>
          <w:sz w:val="20"/>
          <w:szCs w:val="20"/>
        </w:rPr>
        <w:t>，超过范围，换行显示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7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规格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价格：有优惠价，显示优惠价和原价（原价被划）；无优惠价，只显示原价</w:t>
      </w:r>
    </w:p>
    <w:p w:rsidR="00BA7345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8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）点击【确定】按钮，选中的规格商品添加到购物车</w:t>
      </w:r>
      <w:r w:rsidR="008A6CEE">
        <w:rPr>
          <w:rFonts w:ascii="微软雅黑" w:hAnsi="微软雅黑" w:cs="Times New Roman" w:hint="eastAsia"/>
          <w:kern w:val="0"/>
          <w:sz w:val="20"/>
          <w:szCs w:val="20"/>
        </w:rPr>
        <w:t>，并关闭弹层</w:t>
      </w:r>
    </w:p>
    <w:p w:rsidR="00290136" w:rsidRDefault="00290136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290136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交互规则：</w:t>
      </w:r>
    </w:p>
    <w:p w:rsidR="00290136" w:rsidRDefault="00290136" w:rsidP="0029013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</w:t>
      </w:r>
      <w:r w:rsidR="008D4F1A">
        <w:rPr>
          <w:rFonts w:ascii="微软雅黑" w:hAnsi="微软雅黑" w:cs="Times New Roman" w:hint="eastAsia"/>
          <w:kern w:val="0"/>
          <w:sz w:val="20"/>
          <w:szCs w:val="20"/>
        </w:rPr>
        <w:t>按钮 或者 背景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：关闭弹层</w:t>
      </w:r>
    </w:p>
    <w:p w:rsidR="00B0377F" w:rsidRDefault="007F58F1" w:rsidP="007F58F1">
      <w:pPr>
        <w:pStyle w:val="4"/>
        <w:rPr>
          <w:lang w:val="zh-CN" w:eastAsia="zh-CN"/>
        </w:rPr>
      </w:pPr>
      <w:bookmarkStart w:id="68" w:name="_Toc489002950"/>
      <w:r w:rsidRPr="007F58F1">
        <w:rPr>
          <w:lang w:val="zh-CN" w:eastAsia="zh-CN"/>
        </w:rPr>
        <w:t>商家购物车</w:t>
      </w:r>
      <w:bookmarkEnd w:id="68"/>
    </w:p>
    <w:p w:rsidR="00B2212D" w:rsidRPr="00691D9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2212D" w:rsidRPr="00B2212D" w:rsidRDefault="00B2212D" w:rsidP="00B2212D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045EB6E4" wp14:editId="409B055F">
            <wp:extent cx="2023988" cy="3600000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32A" w:rsidRDefault="009C732A" w:rsidP="009C732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732A" w:rsidRDefault="009C732A" w:rsidP="009C732A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 w:rsidR="00B2212D" w:rsidRPr="00EC61D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466E5" w:rsidRDefault="00B2212D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已选商品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显示购物车中商品总数之和</w:t>
      </w:r>
      <w:r>
        <w:rPr>
          <w:rFonts w:ascii="微软雅黑" w:eastAsia="微软雅黑" w:hAnsi="微软雅黑" w:hint="eastAsia"/>
        </w:rPr>
        <w:t>（示例“已选3件”）</w:t>
      </w:r>
    </w:p>
    <w:p w:rsidR="00F466E5" w:rsidRPr="00F466E5" w:rsidRDefault="00F466E5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商品减至0，此商品自动从购物车删除，</w:t>
      </w:r>
      <w:r w:rsidR="008B0399">
        <w:rPr>
          <w:rFonts w:ascii="微软雅黑" w:eastAsia="微软雅黑" w:hAnsi="微软雅黑" w:hint="eastAsia"/>
        </w:rPr>
        <w:t>购物</w:t>
      </w:r>
      <w:proofErr w:type="gramStart"/>
      <w:r w:rsidR="008B0399">
        <w:rPr>
          <w:rFonts w:ascii="微软雅黑" w:eastAsia="微软雅黑" w:hAnsi="微软雅黑" w:hint="eastAsia"/>
        </w:rPr>
        <w:t>车</w:t>
      </w:r>
      <w:r>
        <w:rPr>
          <w:rFonts w:ascii="微软雅黑" w:eastAsia="微软雅黑" w:hAnsi="微软雅黑" w:hint="eastAsia"/>
        </w:rPr>
        <w:t>商品</w:t>
      </w:r>
      <w:proofErr w:type="gramEnd"/>
      <w:r>
        <w:rPr>
          <w:rFonts w:ascii="微软雅黑" w:eastAsia="微软雅黑" w:hAnsi="微软雅黑" w:hint="eastAsia"/>
        </w:rPr>
        <w:t>数量自动减1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商品信息：商品名称（名称+单位）、商品图片、商品原价、优惠价（无不显示）</w:t>
      </w:r>
    </w:p>
    <w:p w:rsidR="00944F65" w:rsidRPr="00944F65" w:rsidRDefault="00944F65" w:rsidP="00944F6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922956">
        <w:rPr>
          <w:rFonts w:ascii="微软雅黑" w:eastAsia="微软雅黑" w:hAnsi="微软雅黑" w:hint="eastAsia"/>
          <w:b/>
        </w:rPr>
        <w:lastRenderedPageBreak/>
        <w:t>多规格商品，在商品名称后添加规格名称</w:t>
      </w:r>
      <w:r>
        <w:rPr>
          <w:rFonts w:ascii="微软雅黑" w:eastAsia="微软雅黑" w:hAnsi="微软雅黑" w:hint="eastAsia"/>
        </w:rPr>
        <w:t>（示例：“</w:t>
      </w:r>
      <w:r w:rsidRPr="00922956">
        <w:rPr>
          <w:rFonts w:ascii="微软雅黑" w:eastAsia="微软雅黑" w:hAnsi="微软雅黑" w:hint="eastAsia"/>
          <w:b/>
        </w:rPr>
        <w:t>山东富士苹果（大盒）/斤</w:t>
      </w:r>
      <w:r>
        <w:rPr>
          <w:rFonts w:ascii="微软雅黑" w:eastAsia="微软雅黑" w:hAnsi="微软雅黑" w:hint="eastAsia"/>
        </w:rPr>
        <w:t>”）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商品总价：</w:t>
      </w:r>
      <w:r w:rsidR="009F5FD9">
        <w:rPr>
          <w:rFonts w:ascii="微软雅黑" w:eastAsia="微软雅黑" w:hAnsi="微软雅黑" w:hint="eastAsia"/>
        </w:rPr>
        <w:t>商品当前售价*个数之</w:t>
      </w:r>
      <w:proofErr w:type="gramStart"/>
      <w:r w:rsidR="009F5FD9">
        <w:rPr>
          <w:rFonts w:ascii="微软雅黑" w:eastAsia="微软雅黑" w:hAnsi="微软雅黑" w:hint="eastAsia"/>
        </w:rPr>
        <w:t>和</w:t>
      </w:r>
      <w:proofErr w:type="gramEnd"/>
    </w:p>
    <w:p w:rsidR="009F5FD9" w:rsidRDefault="002E41D4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商品总价关联文案提示（示例“满20减2，还差5元”）</w:t>
      </w:r>
    </w:p>
    <w:tbl>
      <w:tblPr>
        <w:tblStyle w:val="afc"/>
        <w:tblW w:w="8907" w:type="dxa"/>
        <w:tblInd w:w="840" w:type="dxa"/>
        <w:tblLook w:val="04A0" w:firstRow="1" w:lastRow="0" w:firstColumn="1" w:lastColumn="0" w:noHBand="0" w:noVBand="1"/>
      </w:tblPr>
      <w:tblGrid>
        <w:gridCol w:w="3237"/>
        <w:gridCol w:w="5670"/>
      </w:tblGrid>
      <w:tr w:rsidR="0000285A" w:rsidTr="0000285A">
        <w:trPr>
          <w:trHeight w:val="551"/>
        </w:trPr>
        <w:tc>
          <w:tcPr>
            <w:tcW w:w="3237" w:type="dxa"/>
            <w:shd w:val="clear" w:color="auto" w:fill="0070C0"/>
            <w:vAlign w:val="center"/>
          </w:tcPr>
          <w:p w:rsidR="0000285A" w:rsidRPr="0000285A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 w:rsidR="0000285A" w:rsidRPr="001D06CD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页面提示文案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等于0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还差多少元起送（示例“还差￥0.1起送”）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&lt;总价&lt;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103442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达</w:t>
            </w:r>
            <w:r w:rsidR="0000285A">
              <w:rPr>
                <w:rFonts w:ascii="微软雅黑" w:eastAsia="微软雅黑" w:hAnsi="微软雅黑" w:hint="eastAsia"/>
              </w:rPr>
              <w:t>最低金额，还差多少元（示例“满20减2，还差5元”）</w:t>
            </w:r>
          </w:p>
        </w:tc>
      </w:tr>
      <w:tr w:rsidR="0000285A" w:rsidTr="0000285A">
        <w:tc>
          <w:tcPr>
            <w:tcW w:w="3237" w:type="dxa"/>
          </w:tcPr>
          <w:p w:rsidR="0000285A" w:rsidRP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  <w:color w:val="000000" w:themeColor="text1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总价&gt;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已满金额，优惠金额（示例“已满20，结算减2</w:t>
            </w:r>
            <w:r w:rsidR="00D008DB">
              <w:rPr>
                <w:rFonts w:ascii="微软雅黑" w:eastAsia="微软雅黑" w:hAnsi="微软雅黑" w:hint="eastAsia"/>
              </w:rPr>
              <w:t>元</w:t>
            </w:r>
            <w:r>
              <w:rPr>
                <w:rFonts w:ascii="微软雅黑" w:eastAsia="微软雅黑" w:hAnsi="微软雅黑" w:hint="eastAsia"/>
              </w:rPr>
              <w:t>”）</w:t>
            </w:r>
          </w:p>
        </w:tc>
      </w:tr>
    </w:tbl>
    <w:p w:rsidR="00193AE8" w:rsidRPr="00AA66E3" w:rsidRDefault="00193AE8" w:rsidP="00193AE8">
      <w:pPr>
        <w:pStyle w:val="afb"/>
        <w:ind w:left="846"/>
        <w:rPr>
          <w:rFonts w:ascii="微软雅黑" w:eastAsia="微软雅黑" w:hAnsi="微软雅黑"/>
          <w:b/>
        </w:rPr>
      </w:pPr>
      <w:r w:rsidRPr="00AA66E3">
        <w:rPr>
          <w:rFonts w:ascii="微软雅黑" w:eastAsia="微软雅黑" w:hAnsi="微软雅黑" w:hint="eastAsia"/>
          <w:b/>
        </w:rPr>
        <w:t>其中：</w:t>
      </w:r>
      <w:r>
        <w:rPr>
          <w:rFonts w:ascii="微软雅黑" w:eastAsia="微软雅黑" w:hAnsi="微软雅黑" w:hint="eastAsia"/>
          <w:b/>
        </w:rPr>
        <w:t>表中</w:t>
      </w:r>
      <w:r w:rsidRPr="00AA66E3">
        <w:rPr>
          <w:rFonts w:ascii="微软雅黑" w:eastAsia="微软雅黑" w:hAnsi="微软雅黑" w:hint="eastAsia"/>
          <w:b/>
        </w:rPr>
        <w:t>未达</w:t>
      </w:r>
      <w:r w:rsidRPr="00AA66E3">
        <w:rPr>
          <w:rFonts w:ascii="微软雅黑" w:eastAsia="微软雅黑" w:hAnsi="微软雅黑"/>
          <w:b/>
        </w:rPr>
        <w:t>金额情况计算公式</w:t>
      </w:r>
      <w:r>
        <w:rPr>
          <w:rFonts w:ascii="微软雅黑" w:eastAsia="微软雅黑" w:hAnsi="微软雅黑"/>
          <w:b/>
        </w:rPr>
        <w:t>如下</w:t>
      </w:r>
      <w:r w:rsidRPr="00AA66E3">
        <w:rPr>
          <w:rFonts w:ascii="微软雅黑" w:eastAsia="微软雅黑" w:hAnsi="微软雅黑" w:hint="eastAsia"/>
          <w:b/>
        </w:rPr>
        <w:t>：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1）</w:t>
      </w:r>
      <w:r w:rsidRPr="0000285A">
        <w:rPr>
          <w:rFonts w:ascii="微软雅黑" w:eastAsia="微软雅黑" w:hAnsi="微软雅黑" w:hint="eastAsia"/>
          <w:color w:val="000000" w:themeColor="text1"/>
        </w:rPr>
        <w:t>总价&lt;起送价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不满起</w:t>
      </w:r>
      <w:proofErr w:type="gramStart"/>
      <w:r>
        <w:rPr>
          <w:rFonts w:ascii="微软雅黑" w:eastAsia="微软雅黑" w:hAnsi="微软雅黑" w:hint="eastAsia"/>
        </w:rPr>
        <w:t>送价金额</w:t>
      </w:r>
      <w:proofErr w:type="gramEnd"/>
      <w:r>
        <w:rPr>
          <w:rFonts w:ascii="微软雅黑" w:eastAsia="微软雅黑" w:hAnsi="微软雅黑" w:hint="eastAsia"/>
        </w:rPr>
        <w:t>=</w:t>
      </w:r>
      <w:proofErr w:type="gramStart"/>
      <w:r>
        <w:rPr>
          <w:rFonts w:ascii="微软雅黑" w:eastAsia="微软雅黑" w:hAnsi="微软雅黑" w:hint="eastAsia"/>
        </w:rPr>
        <w:t>起送价</w:t>
      </w:r>
      <w:proofErr w:type="gramEnd"/>
      <w:r>
        <w:rPr>
          <w:rFonts w:ascii="微软雅黑" w:eastAsia="微软雅黑" w:hAnsi="微软雅黑" w:hint="eastAsia"/>
        </w:rPr>
        <w:t>-商品总价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2）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起送价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&lt;总价&lt;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满减活动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最低价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不满活动最低价=最低活动价-商品总价</w:t>
      </w:r>
    </w:p>
    <w:p w:rsidR="007A0B45" w:rsidRPr="007A0B45" w:rsidRDefault="007A0B45" w:rsidP="00AE600E">
      <w:pPr>
        <w:pStyle w:val="afb"/>
        <w:numPr>
          <w:ilvl w:val="0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购物车添加的商品排列顺序：按照添加先后从上到下依次显示</w:t>
      </w:r>
    </w:p>
    <w:p w:rsidR="00771086" w:rsidRDefault="00771086" w:rsidP="0077108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57A7D" w:rsidRDefault="00B57A7D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点击背景：</w:t>
      </w:r>
      <w:r w:rsidR="006033B0">
        <w:rPr>
          <w:rFonts w:ascii="微软雅黑" w:hAnsi="微软雅黑" w:cs="Times New Roman" w:hint="eastAsia"/>
          <w:kern w:val="0"/>
          <w:sz w:val="20"/>
          <w:szCs w:val="20"/>
        </w:rPr>
        <w:t>关闭页面</w:t>
      </w:r>
    </w:p>
    <w:p w:rsidR="006033B0" w:rsidRDefault="006033B0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点击购物车图标：关闭页面</w:t>
      </w:r>
    </w:p>
    <w:p w:rsidR="00771086" w:rsidRDefault="00771086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点击【清空】按钮：弹框提示</w:t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629DE5D" wp14:editId="5F4448E2">
            <wp:extent cx="2009524" cy="11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【取消】按钮：关闭提示；</w:t>
      </w:r>
    </w:p>
    <w:p w:rsidR="00771086" w:rsidRP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2）点击【确定】按钮：关闭提示，并清空购物车商品</w:t>
      </w:r>
    </w:p>
    <w:p w:rsidR="00DC0208" w:rsidRDefault="00DC0208" w:rsidP="00DC02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点击【去结算】按钮：进入确认订单页</w:t>
      </w:r>
    </w:p>
    <w:p w:rsidR="00771086" w:rsidRDefault="00AB5468" w:rsidP="00AB5468">
      <w:pPr>
        <w:pStyle w:val="4"/>
        <w:rPr>
          <w:lang w:val="zh-CN" w:eastAsia="zh-CN"/>
        </w:rPr>
      </w:pPr>
      <w:bookmarkStart w:id="69" w:name="_Toc489002951"/>
      <w:r w:rsidRPr="00AB5468">
        <w:rPr>
          <w:rFonts w:hint="eastAsia"/>
          <w:lang w:val="zh-CN" w:eastAsia="zh-CN"/>
        </w:rPr>
        <w:lastRenderedPageBreak/>
        <w:t>商品详情</w:t>
      </w:r>
      <w:bookmarkEnd w:id="69"/>
    </w:p>
    <w:p w:rsidR="00AB5468" w:rsidRPr="00691D9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B5468" w:rsidRDefault="00817BB3" w:rsidP="00AB5468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9AD01A8" wp14:editId="5D257806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817BB3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5" o:spid="_x0000_s1059" type="#_x0000_t202" style="position:absolute;left:0;text-align:left;margin-left:42.6pt;margin-top:205.8pt;width:76.9pt;height:3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" fillcolor="white [3201]" stroked="f" strokeweight=".5pt">
                <v:textbox>
                  <w:txbxContent>
                    <w:p w:rsidR="002A0FAC" w:rsidRDefault="002A0FAC" w:rsidP="00817BB3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7A70E6" wp14:editId="5149DE8D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3387F3CD" id="直接箭头连接符 148" o:spid="_x0000_s1026" type="#_x0000_t32" style="position:absolute;left:0;text-align:left;margin-left:127pt;margin-top:223.05pt;width:28.5pt;height:.7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" strokecolor="red">
                <v:stroke endarrow="open"/>
              </v:shape>
            </w:pict>
          </mc:Fallback>
        </mc:AlternateContent>
      </w:r>
      <w:r w:rsidR="00AB5468"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9EBAD81" wp14:editId="016BEA7C">
            <wp:extent cx="2216750" cy="5400000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68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B5468" w:rsidRDefault="00AB5468" w:rsidP="00AB546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商品详情介绍</w:t>
      </w:r>
    </w:p>
    <w:p w:rsidR="00AB5468" w:rsidRPr="00EC61D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B5468" w:rsidRDefault="006A6E8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商品图片：多个商品图，手动左右滑动查看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商品名称：显示全部商品名称，超过折行显示</w:t>
      </w:r>
    </w:p>
    <w:p w:rsidR="00E17299" w:rsidRDefault="00E17299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商品价格：</w:t>
      </w:r>
      <w:r w:rsidR="008251F9">
        <w:rPr>
          <w:rFonts w:ascii="微软雅黑" w:eastAsia="微软雅黑" w:hAnsi="微软雅黑" w:hint="eastAsia"/>
        </w:rPr>
        <w:t>与商品列表</w:t>
      </w:r>
      <w:proofErr w:type="gramStart"/>
      <w:r w:rsidR="008251F9">
        <w:rPr>
          <w:rFonts w:ascii="微软雅黑" w:eastAsia="微软雅黑" w:hAnsi="微软雅黑" w:hint="eastAsia"/>
        </w:rPr>
        <w:t>页显示</w:t>
      </w:r>
      <w:proofErr w:type="gramEnd"/>
      <w:r w:rsidR="008251F9">
        <w:rPr>
          <w:rFonts w:ascii="微软雅黑" w:eastAsia="微软雅黑" w:hAnsi="微软雅黑" w:hint="eastAsia"/>
        </w:rPr>
        <w:t>规则相同</w:t>
      </w:r>
    </w:p>
    <w:p w:rsidR="00687E9D" w:rsidRDefault="00687E9D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商品有限购：显示限购数</w:t>
      </w:r>
      <w:r w:rsidR="003B3F34">
        <w:rPr>
          <w:rFonts w:ascii="微软雅黑" w:eastAsia="微软雅黑" w:hAnsi="微软雅黑" w:hint="eastAsia"/>
        </w:rPr>
        <w:t>+商品单位</w:t>
      </w:r>
      <w:r>
        <w:rPr>
          <w:rFonts w:ascii="微软雅黑" w:eastAsia="微软雅黑" w:hAnsi="微软雅黑" w:hint="eastAsia"/>
        </w:rPr>
        <w:t>，显示在商品名称后；无限购，则</w:t>
      </w:r>
      <w:r w:rsidR="005B3042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商品规格：有规格显示“多规格”标签，无规格，不显示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关联数据显示规则：请参照2.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【+】和【-】操作按钮规则：请参照2.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AB5468" w:rsidRDefault="00712BAF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“活动”：包含</w:t>
      </w:r>
      <w:r w:rsidR="00465E33">
        <w:rPr>
          <w:rFonts w:ascii="微软雅黑" w:eastAsia="微软雅黑" w:hAnsi="微软雅黑" w:hint="eastAsia"/>
        </w:rPr>
        <w:t>商品</w:t>
      </w:r>
      <w:proofErr w:type="gramStart"/>
      <w:r>
        <w:rPr>
          <w:rFonts w:ascii="微软雅黑" w:eastAsia="微软雅黑" w:hAnsi="微软雅黑" w:hint="eastAsia"/>
        </w:rPr>
        <w:t>满减</w:t>
      </w:r>
      <w:r w:rsidR="00465E33">
        <w:rPr>
          <w:rFonts w:ascii="微软雅黑" w:eastAsia="微软雅黑" w:hAnsi="微软雅黑" w:hint="eastAsia"/>
        </w:rPr>
        <w:t>活动</w:t>
      </w:r>
      <w:proofErr w:type="gramEnd"/>
      <w:r w:rsidR="00465E33">
        <w:rPr>
          <w:rFonts w:ascii="微软雅黑" w:eastAsia="微软雅黑" w:hAnsi="微软雅黑" w:hint="eastAsia"/>
        </w:rPr>
        <w:t xml:space="preserve"> 和</w:t>
      </w:r>
      <w:r>
        <w:rPr>
          <w:rFonts w:ascii="微软雅黑" w:eastAsia="微软雅黑" w:hAnsi="微软雅黑" w:hint="eastAsia"/>
        </w:rPr>
        <w:t xml:space="preserve"> 商家运费活动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2）商家运费活动：带有“满额包邮”标签，</w:t>
      </w:r>
      <w:r w:rsidR="003872B0">
        <w:rPr>
          <w:rFonts w:ascii="微软雅黑" w:eastAsia="微软雅黑" w:hAnsi="微软雅黑" w:hint="eastAsia"/>
        </w:rPr>
        <w:t>显示运费活动内容（示例“满xx元免</w:t>
      </w:r>
      <w:r w:rsidR="006C54A6">
        <w:rPr>
          <w:rFonts w:ascii="微软雅黑" w:eastAsia="微软雅黑" w:hAnsi="微软雅黑" w:hint="eastAsia"/>
        </w:rPr>
        <w:t>xx元</w:t>
      </w:r>
      <w:r w:rsidR="003872B0">
        <w:rPr>
          <w:rFonts w:ascii="微软雅黑" w:eastAsia="微软雅黑" w:hAnsi="微软雅黑" w:hint="eastAsia"/>
        </w:rPr>
        <w:t>配送费”）</w:t>
      </w:r>
    </w:p>
    <w:p w:rsidR="006C54A6" w:rsidRPr="00712BAF" w:rsidRDefault="006C54A6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3）没有活动，则不显示</w:t>
      </w:r>
    </w:p>
    <w:p w:rsidR="0061763D" w:rsidRDefault="0061763D" w:rsidP="0061763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817BB3" w:rsidRDefault="003D5618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“商品</w:t>
      </w:r>
      <w:r w:rsidR="00172E66">
        <w:rPr>
          <w:rFonts w:ascii="微软雅黑" w:eastAsia="微软雅黑" w:hAnsi="微软雅黑" w:hint="eastAsia"/>
        </w:rPr>
        <w:t>介绍”：获取商家后台新增商品-图文</w:t>
      </w:r>
      <w:r w:rsidR="009801DB">
        <w:rPr>
          <w:rFonts w:ascii="微软雅黑" w:eastAsia="微软雅黑" w:hAnsi="微软雅黑" w:hint="eastAsia"/>
        </w:rPr>
        <w:t>详情</w:t>
      </w:r>
      <w:r w:rsidR="00172E66">
        <w:rPr>
          <w:rFonts w:ascii="微软雅黑" w:eastAsia="微软雅黑" w:hAnsi="微软雅黑" w:hint="eastAsia"/>
        </w:rPr>
        <w:t>内容</w:t>
      </w:r>
      <w:r w:rsidR="009801DB">
        <w:rPr>
          <w:rFonts w:ascii="微软雅黑" w:eastAsia="微软雅黑" w:hAnsi="微软雅黑" w:hint="eastAsia"/>
        </w:rPr>
        <w:t>；</w:t>
      </w:r>
      <w:r w:rsidR="00D176CA">
        <w:rPr>
          <w:rFonts w:ascii="微软雅黑" w:eastAsia="微软雅黑" w:hAnsi="微软雅黑" w:hint="eastAsia"/>
        </w:rPr>
        <w:t>无内容前台不显示</w:t>
      </w:r>
    </w:p>
    <w:p w:rsidR="00C71BEF" w:rsidRDefault="00C71BEF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购物车、商品总价 和【去结算】规则：参考2.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.4.4说明（规则相同）</w:t>
      </w:r>
    </w:p>
    <w:p w:rsidR="00CE2723" w:rsidRDefault="00CE2723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多个商品</w:t>
      </w:r>
      <w:r w:rsidR="00512392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C71BEF" w:rsidRDefault="00C71BEF" w:rsidP="00C71B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72628E">
        <w:rPr>
          <w:rFonts w:ascii="微软雅黑" w:hAnsi="微软雅黑" w:cs="Times New Roman" w:hint="eastAsia"/>
          <w:kern w:val="0"/>
          <w:sz w:val="20"/>
          <w:szCs w:val="20"/>
        </w:rPr>
        <w:t>【联系商家】：调取商家电话，直接拨打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687E9D" w:rsidRDefault="00687E9D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点击购物车图标：弹出购物车浮层（2.</w:t>
      </w:r>
      <w:r w:rsidR="00691953">
        <w:rPr>
          <w:rFonts w:ascii="微软雅黑" w:hAnsi="微软雅黑" w:cs="Times New Roman" w:hint="eastAsia"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kern w:val="0"/>
          <w:sz w:val="20"/>
          <w:szCs w:val="20"/>
        </w:rPr>
        <w:t>.4.5）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点击【去结算】：进入确认订单页</w:t>
      </w:r>
    </w:p>
    <w:p w:rsidR="00AB5468" w:rsidRDefault="0096696D" w:rsidP="0096696D">
      <w:pPr>
        <w:pStyle w:val="4"/>
        <w:rPr>
          <w:lang w:eastAsia="zh-CN"/>
        </w:rPr>
      </w:pPr>
      <w:bookmarkStart w:id="70" w:name="_Toc489002952"/>
      <w:r>
        <w:rPr>
          <w:rFonts w:hint="eastAsia"/>
          <w:lang w:eastAsia="zh-CN"/>
        </w:rPr>
        <w:t>商家首页</w:t>
      </w:r>
      <w:bookmarkEnd w:id="70"/>
    </w:p>
    <w:p w:rsidR="0096696D" w:rsidRPr="00691D91" w:rsidRDefault="0096696D" w:rsidP="0096696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6696D" w:rsidRDefault="0096696D" w:rsidP="0096696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40F4880" wp14:editId="795D2BD7">
            <wp:extent cx="2216749" cy="5400000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8B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5608B" w:rsidRDefault="00F5608B" w:rsidP="00F5608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</w:p>
    <w:p w:rsidR="00F5608B" w:rsidRPr="00EC61D1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80F7E" w:rsidRDefault="00C80F7E" w:rsidP="00C80F7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F5608B" w:rsidRDefault="00C80F7E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0B53D7" w:rsidRDefault="000B53D7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3A7FD4" w:rsidRDefault="003A7FD4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2D7A5A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</w:t>
      </w:r>
      <w:r w:rsidR="00165FB7">
        <w:rPr>
          <w:rFonts w:ascii="微软雅黑" w:eastAsia="微软雅黑" w:hAnsi="微软雅黑" w:hint="eastAsia"/>
        </w:rPr>
        <w:t>活动，</w:t>
      </w:r>
      <w:r>
        <w:rPr>
          <w:rFonts w:ascii="微软雅黑" w:eastAsia="微软雅黑" w:hAnsi="微软雅黑" w:hint="eastAsia"/>
        </w:rPr>
        <w:t>则不显示“商家团购”板块</w:t>
      </w:r>
    </w:p>
    <w:p w:rsidR="00165FB7" w:rsidRDefault="00165FB7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</w:t>
      </w:r>
      <w:r w:rsidR="001E338C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查看更多团购</w:t>
      </w:r>
      <w:r w:rsidR="001E338C">
        <w:rPr>
          <w:rFonts w:ascii="微软雅黑" w:eastAsia="微软雅黑" w:hAnsi="微软雅黑" w:hint="eastAsia"/>
        </w:rPr>
        <w:t>】</w:t>
      </w:r>
      <w:r w:rsidR="000D6323">
        <w:rPr>
          <w:rFonts w:ascii="微软雅黑" w:eastAsia="微软雅黑" w:hAnsi="微软雅黑" w:hint="eastAsia"/>
        </w:rPr>
        <w:t>下</w:t>
      </w:r>
      <w:proofErr w:type="gramStart"/>
      <w:r w:rsidR="000D6323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展开</w:t>
      </w:r>
      <w:proofErr w:type="gramEnd"/>
      <w:r>
        <w:rPr>
          <w:rFonts w:ascii="微软雅黑" w:eastAsia="微软雅黑" w:hAnsi="微软雅黑" w:hint="eastAsia"/>
        </w:rPr>
        <w:t>显示</w:t>
      </w:r>
      <w:r w:rsidR="009E574E">
        <w:rPr>
          <w:rFonts w:ascii="微软雅黑" w:eastAsia="微软雅黑" w:hAnsi="微软雅黑" w:hint="eastAsia"/>
        </w:rPr>
        <w:t>全部活动</w:t>
      </w:r>
    </w:p>
    <w:p w:rsidR="001E338C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C44649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C44649">
        <w:rPr>
          <w:rFonts w:ascii="微软雅黑" w:eastAsia="微软雅黑" w:hAnsi="微软雅黑" w:hint="eastAsia"/>
        </w:rPr>
        <w:t>）</w:t>
      </w:r>
      <w:proofErr w:type="gramStart"/>
      <w:r w:rsidR="00C44649">
        <w:rPr>
          <w:rFonts w:ascii="微软雅黑" w:eastAsia="微软雅黑" w:hAnsi="微软雅黑" w:hint="eastAsia"/>
        </w:rPr>
        <w:t>显示团</w:t>
      </w:r>
      <w:proofErr w:type="gramEnd"/>
      <w:r w:rsidR="00C44649"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 w:rsidR="00C44649">
        <w:rPr>
          <w:rFonts w:ascii="微软雅黑" w:eastAsia="微软雅黑" w:hAnsi="微软雅黑" w:hint="eastAsia"/>
        </w:rPr>
        <w:t>团购价、市场价（市场价被划）、已售数量</w:t>
      </w:r>
    </w:p>
    <w:p w:rsidR="0012646F" w:rsidRDefault="0012646F" w:rsidP="001264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营业时间、商家标签、起送价、配送费、活动优惠、详情介绍</w:t>
      </w:r>
    </w:p>
    <w:p w:rsidR="0012646F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646F">
        <w:rPr>
          <w:rFonts w:ascii="微软雅黑" w:eastAsia="微软雅黑" w:hAnsi="微软雅黑" w:hint="eastAsia"/>
        </w:rPr>
        <w:t>内容为空的数据，不显示，其他数据</w:t>
      </w:r>
      <w:r w:rsidR="002D78F9">
        <w:rPr>
          <w:rFonts w:ascii="微软雅黑" w:eastAsia="微软雅黑" w:hAnsi="微软雅黑" w:hint="eastAsia"/>
        </w:rPr>
        <w:t>依次</w:t>
      </w:r>
      <w:r w:rsidR="0012646F">
        <w:rPr>
          <w:rFonts w:ascii="微软雅黑" w:eastAsia="微软雅黑" w:hAnsi="微软雅黑" w:hint="eastAsia"/>
        </w:rPr>
        <w:t>排列显示</w:t>
      </w:r>
    </w:p>
    <w:p w:rsidR="002212E9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2）活动优惠：包含商品活动 和 运费活动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4C0E34" w:rsidRPr="00712BAF" w:rsidRDefault="004C0E34" w:rsidP="004C0E34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4C0E34" w:rsidRPr="00712BAF" w:rsidRDefault="004C0E34" w:rsidP="002212E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3）详情介绍：</w:t>
      </w:r>
      <w:r w:rsidR="003B1ADC">
        <w:rPr>
          <w:rFonts w:ascii="微软雅黑" w:eastAsia="微软雅黑" w:hAnsi="微软雅黑" w:hint="eastAsia"/>
        </w:rPr>
        <w:t>获取商家发布的“商家介绍”内容；</w:t>
      </w:r>
      <w:r>
        <w:rPr>
          <w:rFonts w:ascii="微软雅黑" w:eastAsia="微软雅黑" w:hAnsi="微软雅黑" w:hint="eastAsia"/>
        </w:rPr>
        <w:t>无内容，则不显示</w:t>
      </w:r>
    </w:p>
    <w:p w:rsidR="002212E9" w:rsidRDefault="00B17646" w:rsidP="00B1764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B17646" w:rsidRDefault="00B17646" w:rsidP="00B1764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B17646" w:rsidRPr="002D7A5A" w:rsidRDefault="00B17646" w:rsidP="002D7A5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2D7A5A">
        <w:rPr>
          <w:rFonts w:ascii="微软雅黑" w:eastAsia="微软雅黑" w:hAnsi="微软雅黑" w:hint="eastAsia"/>
        </w:rPr>
        <w:t>，正在进行中的团购排在前面</w:t>
      </w:r>
    </w:p>
    <w:p w:rsidR="000B53D7" w:rsidRDefault="000B53D7" w:rsidP="000B53D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380BF2">
        <w:rPr>
          <w:rFonts w:ascii="微软雅黑" w:hAnsi="微软雅黑" w:cs="Times New Roman" w:hint="eastAsia"/>
          <w:kern w:val="0"/>
          <w:sz w:val="20"/>
          <w:szCs w:val="20"/>
        </w:rPr>
        <w:t>电话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：调取商家电话，直接拨打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点击【商品购买】：进入商品购买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商家商品列表页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商家服务列表页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商家课程列表页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商家预约场地页面</w:t>
      </w:r>
    </w:p>
    <w:p w:rsidR="00114331" w:rsidRDefault="00114331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1E338C" w:rsidRDefault="001E338C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</w:t>
      </w:r>
      <w:r w:rsidR="00D451DF">
        <w:rPr>
          <w:rFonts w:ascii="微软雅黑" w:hAnsi="微软雅黑" w:cs="Times New Roman" w:hint="eastAsia"/>
          <w:kern w:val="0"/>
          <w:sz w:val="20"/>
          <w:szCs w:val="20"/>
        </w:rPr>
        <w:t>下</w:t>
      </w:r>
      <w:proofErr w:type="gramStart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全部团购信息</w:t>
      </w:r>
      <w:r w:rsidR="00527827">
        <w:rPr>
          <w:rFonts w:ascii="微软雅黑" w:hAnsi="微软雅黑" w:cs="Times New Roman" w:hint="eastAsia"/>
          <w:kern w:val="0"/>
          <w:sz w:val="20"/>
          <w:szCs w:val="20"/>
        </w:rPr>
        <w:t>，按钮变为【收起】</w:t>
      </w:r>
    </w:p>
    <w:p w:rsidR="00D451DF" w:rsidRPr="00D451DF" w:rsidRDefault="00D451DF" w:rsidP="00D451D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</w:t>
      </w:r>
      <w:r w:rsidR="00727F41">
        <w:rPr>
          <w:rFonts w:ascii="微软雅黑" w:hAnsi="微软雅黑" w:cs="Times New Roman" w:hint="eastAsia"/>
          <w:kern w:val="0"/>
          <w:sz w:val="20"/>
          <w:szCs w:val="20"/>
        </w:rPr>
        <w:t>，按钮变成【查看更多团购】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（只显示两条团购活动）</w:t>
      </w:r>
    </w:p>
    <w:p w:rsidR="002212E9" w:rsidRDefault="0072197D" w:rsidP="0072197D">
      <w:pPr>
        <w:pStyle w:val="4"/>
        <w:rPr>
          <w:lang w:eastAsia="zh-CN"/>
        </w:rPr>
      </w:pPr>
      <w:bookmarkStart w:id="71" w:name="_Toc489002953"/>
      <w:r>
        <w:rPr>
          <w:lang w:eastAsia="zh-CN"/>
        </w:rPr>
        <w:t>确认订单</w:t>
      </w:r>
      <w:bookmarkEnd w:id="71"/>
    </w:p>
    <w:p w:rsidR="000E7B8F" w:rsidRP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F6790" w:rsidRDefault="00E54EF0" w:rsidP="0072197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667DE8B" wp14:editId="59D126ED">
            <wp:extent cx="1834395" cy="3600000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E7B8F" w:rsidRDefault="000E7B8F" w:rsidP="000E7B8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商品购买模式-确认订单页面</w:t>
      </w:r>
    </w:p>
    <w:p w:rsidR="000E7B8F" w:rsidRPr="00EC61D1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0E7B8F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B22CC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收货人姓名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4A37CF" w:rsidRDefault="004A37CF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</w:t>
      </w:r>
      <w:r w:rsidR="00F01737">
        <w:rPr>
          <w:rFonts w:ascii="微软雅黑" w:eastAsia="微软雅黑" w:hAnsi="微软雅黑" w:hint="eastAsia"/>
        </w:rPr>
        <w:t>“请添加联系人信息”示例</w:t>
      </w:r>
      <w:r>
        <w:rPr>
          <w:rFonts w:ascii="微软雅黑" w:eastAsia="微软雅黑" w:hAnsi="微软雅黑" w:hint="eastAsia"/>
        </w:rPr>
        <w:t>如下</w:t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7CF4749" wp14:editId="75EE98A7">
            <wp:extent cx="3038095" cy="685714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收货地址信息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超过范围折行显示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配送时间：</w:t>
      </w:r>
      <w:r w:rsidR="00251F64">
        <w:rPr>
          <w:rFonts w:ascii="微软雅黑" w:eastAsia="微软雅黑" w:hAnsi="微软雅黑" w:hint="eastAsia"/>
        </w:rPr>
        <w:t>默认显示</w:t>
      </w:r>
      <w:r w:rsidR="00E64816">
        <w:rPr>
          <w:rFonts w:ascii="微软雅黑" w:eastAsia="微软雅黑" w:hAnsi="微软雅黑" w:hint="eastAsia"/>
        </w:rPr>
        <w:t>今日</w:t>
      </w:r>
      <w:r w:rsidR="00251F64">
        <w:rPr>
          <w:rFonts w:ascii="微软雅黑" w:eastAsia="微软雅黑" w:hAnsi="微软雅黑" w:hint="eastAsia"/>
        </w:rPr>
        <w:t>“立即配送”和预计送达时间，</w:t>
      </w:r>
      <w:r w:rsidR="007106EE">
        <w:rPr>
          <w:rFonts w:ascii="微软雅黑" w:eastAsia="微软雅黑" w:hAnsi="微软雅黑" w:hint="eastAsia"/>
        </w:rPr>
        <w:t>今日</w:t>
      </w:r>
      <w:r w:rsidR="00A223FD">
        <w:rPr>
          <w:rFonts w:ascii="微软雅黑" w:eastAsia="微软雅黑" w:hAnsi="微软雅黑" w:hint="eastAsia"/>
        </w:rPr>
        <w:t>超过预约时间</w:t>
      </w:r>
      <w:r w:rsidR="007106EE">
        <w:rPr>
          <w:rFonts w:ascii="微软雅黑" w:eastAsia="微软雅黑" w:hAnsi="微软雅黑" w:hint="eastAsia"/>
        </w:rPr>
        <w:t>，默认明日第一个时段，</w:t>
      </w:r>
      <w:r w:rsidR="00251F64">
        <w:rPr>
          <w:rFonts w:ascii="微软雅黑" w:eastAsia="微软雅黑" w:hAnsi="微软雅黑" w:hint="eastAsia"/>
        </w:rPr>
        <w:t>时间段按照商家设定的上门配送时段规则显示</w:t>
      </w:r>
      <w:r w:rsidR="003A1E13">
        <w:rPr>
          <w:rFonts w:ascii="微软雅黑" w:eastAsia="微软雅黑" w:hAnsi="微软雅黑" w:hint="eastAsia"/>
        </w:rPr>
        <w:t>（配送时间规则详见2.</w:t>
      </w:r>
      <w:r w:rsidR="00D4122F">
        <w:rPr>
          <w:rFonts w:ascii="微软雅黑" w:eastAsia="微软雅黑" w:hAnsi="微软雅黑" w:hint="eastAsia"/>
        </w:rPr>
        <w:t>7</w:t>
      </w:r>
      <w:r w:rsidR="003A1E13">
        <w:rPr>
          <w:rFonts w:ascii="微软雅黑" w:eastAsia="微软雅黑" w:hAnsi="微软雅黑" w:hint="eastAsia"/>
        </w:rPr>
        <w:t>.4.9）</w:t>
      </w:r>
    </w:p>
    <w:p w:rsidR="0072197D" w:rsidRDefault="00A429BA" w:rsidP="00A429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429BA">
        <w:rPr>
          <w:rFonts w:ascii="微软雅黑" w:eastAsia="微软雅黑" w:hAnsi="微软雅黑"/>
        </w:rPr>
        <w:t>订购</w:t>
      </w:r>
      <w:r>
        <w:rPr>
          <w:rFonts w:ascii="微软雅黑" w:eastAsia="微软雅黑" w:hAnsi="微软雅黑"/>
        </w:rPr>
        <w:t>的商品展示数据</w:t>
      </w:r>
      <w:r>
        <w:rPr>
          <w:rFonts w:ascii="微软雅黑" w:eastAsia="微软雅黑" w:hAnsi="微软雅黑" w:hint="eastAsia"/>
        </w:rPr>
        <w:t>：</w:t>
      </w:r>
    </w:p>
    <w:p w:rsidR="00A429BA" w:rsidRDefault="00A429B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E94370" w:rsidRDefault="00E94370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B637CA">
        <w:rPr>
          <w:rFonts w:ascii="微软雅黑" w:eastAsia="微软雅黑" w:hAnsi="微软雅黑" w:hint="eastAsia"/>
        </w:rPr>
        <w:t>一行显示，超出范围用“...”表示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3）商品数量：购买数量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4）商品价格：指商品总价（=商品单价*购买数量）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5）配送费：有</w:t>
      </w:r>
      <w:proofErr w:type="gramStart"/>
      <w:r>
        <w:rPr>
          <w:rFonts w:ascii="微软雅黑" w:eastAsia="微软雅黑" w:hAnsi="微软雅黑" w:hint="eastAsia"/>
        </w:rPr>
        <w:t>配送费显示配送费</w:t>
      </w:r>
      <w:proofErr w:type="gramEnd"/>
      <w:r>
        <w:rPr>
          <w:rFonts w:ascii="微软雅黑" w:eastAsia="微软雅黑" w:hAnsi="微软雅黑" w:hint="eastAsia"/>
        </w:rPr>
        <w:t>金额，无</w:t>
      </w:r>
      <w:proofErr w:type="gramStart"/>
      <w:r>
        <w:rPr>
          <w:rFonts w:ascii="微软雅黑" w:eastAsia="微软雅黑" w:hAnsi="微软雅黑" w:hint="eastAsia"/>
        </w:rPr>
        <w:t>配送费显示</w:t>
      </w:r>
      <w:proofErr w:type="gramEnd"/>
      <w:r>
        <w:rPr>
          <w:rFonts w:ascii="微软雅黑" w:eastAsia="微软雅黑" w:hAnsi="微软雅黑" w:hint="eastAsia"/>
        </w:rPr>
        <w:t>金额“￥0.00”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6）活动优惠：指商家商品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</w:t>
      </w:r>
      <w:r w:rsidR="00F6623D">
        <w:rPr>
          <w:rFonts w:ascii="微软雅黑" w:eastAsia="微软雅黑" w:hAnsi="微软雅黑" w:hint="eastAsia"/>
        </w:rPr>
        <w:t xml:space="preserve">（指商品总价 &amp; 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 xml:space="preserve"> 的比较）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①</w:t>
      </w:r>
      <w:r w:rsidR="00F6623D">
        <w:rPr>
          <w:rFonts w:ascii="微软雅黑" w:eastAsia="微软雅黑" w:hAnsi="微软雅黑" w:hint="eastAsia"/>
        </w:rPr>
        <w:t>商品总价&gt;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>，即</w:t>
      </w:r>
      <w:proofErr w:type="gramStart"/>
      <w:r w:rsidR="00E64816">
        <w:rPr>
          <w:rFonts w:ascii="微软雅黑" w:eastAsia="微软雅黑" w:hAnsi="微软雅黑" w:hint="eastAsia"/>
        </w:rPr>
        <w:t>达到满减活动</w:t>
      </w:r>
      <w:proofErr w:type="gramEnd"/>
      <w:r w:rsidR="00E64816">
        <w:rPr>
          <w:rFonts w:ascii="微软雅黑" w:eastAsia="微软雅黑" w:hAnsi="微软雅黑" w:hint="eastAsia"/>
        </w:rPr>
        <w:t>：显示享受</w:t>
      </w:r>
      <w:proofErr w:type="gramStart"/>
      <w:r w:rsidR="00E64816">
        <w:rPr>
          <w:rFonts w:ascii="微软雅黑" w:eastAsia="微软雅黑" w:hAnsi="微软雅黑" w:hint="eastAsia"/>
        </w:rPr>
        <w:t>满减活动</w:t>
      </w:r>
      <w:proofErr w:type="gramEnd"/>
      <w:r w:rsidR="00E64816">
        <w:rPr>
          <w:rFonts w:ascii="微软雅黑" w:eastAsia="微软雅黑" w:hAnsi="微软雅黑" w:hint="eastAsia"/>
        </w:rPr>
        <w:t>优惠的金额（</w:t>
      </w:r>
      <w:r w:rsidR="00F6623D">
        <w:rPr>
          <w:rFonts w:ascii="微软雅黑" w:eastAsia="微软雅黑" w:hAnsi="微软雅黑" w:hint="eastAsia"/>
        </w:rPr>
        <w:t>自动</w:t>
      </w:r>
      <w:r w:rsidR="00E64816">
        <w:rPr>
          <w:rFonts w:ascii="微软雅黑" w:eastAsia="微软雅黑" w:hAnsi="微软雅黑" w:hint="eastAsia"/>
        </w:rPr>
        <w:t>享受活动的最大优惠金额）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②</w:t>
      </w:r>
      <w:r w:rsidR="00F6623D">
        <w:rPr>
          <w:rFonts w:ascii="微软雅黑" w:eastAsia="微软雅黑" w:hAnsi="微软雅黑" w:hint="eastAsia"/>
        </w:rPr>
        <w:t>商品总价&lt;</w:t>
      </w:r>
      <w:proofErr w:type="gramStart"/>
      <w:r w:rsidR="00F6623D">
        <w:rPr>
          <w:rFonts w:ascii="微软雅黑" w:eastAsia="微软雅黑" w:hAnsi="微软雅黑" w:hint="eastAsia"/>
        </w:rPr>
        <w:t>满减最低</w:t>
      </w:r>
      <w:proofErr w:type="gramEnd"/>
      <w:r w:rsidR="00F6623D">
        <w:rPr>
          <w:rFonts w:ascii="微软雅黑" w:eastAsia="微软雅黑" w:hAnsi="微软雅黑" w:hint="eastAsia"/>
        </w:rPr>
        <w:t>活动金额，即</w:t>
      </w:r>
      <w:r w:rsidR="00E64816">
        <w:rPr>
          <w:rFonts w:ascii="微软雅黑" w:eastAsia="微软雅黑" w:hAnsi="微软雅黑" w:hint="eastAsia"/>
        </w:rPr>
        <w:t>未达到</w:t>
      </w:r>
      <w:proofErr w:type="gramStart"/>
      <w:r w:rsidR="00E64816">
        <w:rPr>
          <w:rFonts w:ascii="微软雅黑" w:eastAsia="微软雅黑" w:hAnsi="微软雅黑" w:hint="eastAsia"/>
        </w:rPr>
        <w:t>最低满减活动</w:t>
      </w:r>
      <w:proofErr w:type="gramEnd"/>
      <w:r w:rsidR="00E64816">
        <w:rPr>
          <w:rFonts w:ascii="微软雅黑" w:eastAsia="微软雅黑" w:hAnsi="微软雅黑" w:hint="eastAsia"/>
        </w:rPr>
        <w:t>，不显示“活动优惠”字段</w:t>
      </w:r>
    </w:p>
    <w:p w:rsidR="00F6623D" w:rsidRPr="00F6623D" w:rsidRDefault="00F6623D" w:rsidP="00E6481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③商家</w:t>
      </w:r>
      <w:proofErr w:type="gramStart"/>
      <w:r>
        <w:rPr>
          <w:rFonts w:ascii="微软雅黑" w:eastAsia="微软雅黑" w:hAnsi="微软雅黑" w:hint="eastAsia"/>
        </w:rPr>
        <w:t>无满减</w:t>
      </w:r>
      <w:proofErr w:type="gramEnd"/>
      <w:r>
        <w:rPr>
          <w:rFonts w:ascii="微软雅黑" w:eastAsia="微软雅黑" w:hAnsi="微软雅黑" w:hint="eastAsia"/>
        </w:rPr>
        <w:t>活动：也不显示“活动优惠”字段</w:t>
      </w:r>
    </w:p>
    <w:p w:rsidR="00B637CA" w:rsidRDefault="00E64816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7）优惠券：</w:t>
      </w:r>
      <w:r w:rsidR="00261BBA">
        <w:rPr>
          <w:rFonts w:ascii="微软雅黑" w:eastAsia="微软雅黑" w:hAnsi="微软雅黑" w:hint="eastAsia"/>
        </w:rPr>
        <w:t>规则明细详见以下说明：</w:t>
      </w:r>
    </w:p>
    <w:p w:rsidR="00261BBA" w:rsidRPr="00261BBA" w:rsidRDefault="00261BBA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</w:p>
    <w:p w:rsidR="00261BBA" w:rsidRDefault="00514ECC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514ECC" w:rsidRPr="00892852" w:rsidRDefault="00514ECC" w:rsidP="00892852">
      <w:pPr>
        <w:ind w:left="420"/>
      </w:pPr>
      <w:r w:rsidRPr="00514ECC">
        <w:rPr>
          <w:noProof/>
        </w:rPr>
        <w:t xml:space="preserve"> </w:t>
      </w:r>
      <w:r w:rsidR="00892852">
        <w:rPr>
          <w:noProof/>
          <w:lang w:eastAsia="zh-CN"/>
        </w:rPr>
        <w:drawing>
          <wp:inline distT="0" distB="0" distL="0" distR="0" wp14:anchorId="5D633667" wp14:editId="422AF14C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96696D" w:rsidRDefault="00514ECC" w:rsidP="00514EC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F71769" w:rsidTr="00DB0EAB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F71769" w:rsidTr="00DB0EAB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F71769" w:rsidRPr="001A08CE" w:rsidRDefault="00F71769" w:rsidP="00F7176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F71769" w:rsidTr="00DB0EAB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  <w:tr w:rsidR="00F71769" w:rsidTr="00DB0EAB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F71769" w:rsidRDefault="00DB0EAB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434268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</w:tbl>
    <w:p w:rsidR="00F71769" w:rsidRDefault="00801D55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 w:rsidR="00AA4CC0"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 w:rsidR="00AA4CC0"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 w:rsidR="00AA4CC0"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801D55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F361E8" w:rsidRPr="00F361E8" w:rsidRDefault="00F361E8" w:rsidP="00F361E8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“优惠”金额=￥0.00时，不显示“优惠”字段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“待支付”金额=</w:t>
      </w:r>
      <w:r w:rsidRPr="00453B6B">
        <w:rPr>
          <w:rFonts w:ascii="微软雅黑" w:eastAsia="微软雅黑" w:hAnsi="微软雅黑" w:hint="eastAsia"/>
        </w:rPr>
        <w:t>商品总价</w:t>
      </w:r>
      <w:r w:rsidRPr="00453B6B">
        <w:rPr>
          <w:rFonts w:ascii="微软雅黑" w:eastAsia="微软雅黑" w:hAnsi="微软雅黑"/>
        </w:rPr>
        <w:t>+运费金额-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”</w:t>
      </w:r>
      <w:r w:rsidRPr="00453B6B">
        <w:rPr>
          <w:rFonts w:ascii="微软雅黑" w:eastAsia="微软雅黑" w:hAnsi="微软雅黑"/>
        </w:rPr>
        <w:t>金额</w:t>
      </w:r>
    </w:p>
    <w:p w:rsidR="00F16B6F" w:rsidRDefault="00F16B6F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16B6F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77CF53" wp14:editId="0359470C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6F" w:rsidRDefault="00F16B6F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提示：</w:t>
      </w:r>
    </w:p>
    <w:p w:rsidR="00F16B6F" w:rsidRDefault="00225E3C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074B10" wp14:editId="19D76507">
            <wp:extent cx="2009524" cy="1104762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B6F">
        <w:rPr>
          <w:rFonts w:ascii="微软雅黑" w:eastAsia="微软雅黑" w:hAnsi="微软雅黑" w:hint="eastAsia"/>
        </w:rPr>
        <w:t>点击【确定】按钮，关闭提示</w:t>
      </w:r>
    </w:p>
    <w:p w:rsidR="005C1C31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4B8A91" wp14:editId="280FD264">
            <wp:extent cx="2009524" cy="1104762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C31">
        <w:rPr>
          <w:rFonts w:ascii="微软雅黑" w:eastAsia="微软雅黑" w:hAnsi="微软雅黑" w:hint="eastAsia"/>
        </w:rPr>
        <w:t>点击【确定】按钮，关闭提示</w:t>
      </w:r>
    </w:p>
    <w:p w:rsidR="00291656" w:rsidRDefault="0029165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商品排序：按照添加到购物车的商品排序</w:t>
      </w:r>
    </w:p>
    <w:p w:rsidR="00225E3C" w:rsidRDefault="00225E3C" w:rsidP="00225E3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点击配送时间数据：显示选择配送时间弹层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EC36A3" w:rsidRDefault="00EC36A3" w:rsidP="00EC36A3">
      <w:pPr>
        <w:pStyle w:val="4"/>
        <w:rPr>
          <w:lang w:val="zh-CN" w:eastAsia="zh-CN"/>
        </w:rPr>
      </w:pPr>
      <w:bookmarkStart w:id="72" w:name="_Toc489002954"/>
      <w:r w:rsidRPr="003A1E13">
        <w:rPr>
          <w:lang w:val="zh-CN" w:eastAsia="zh-CN"/>
        </w:rPr>
        <w:lastRenderedPageBreak/>
        <w:t>选择配送时间</w:t>
      </w:r>
      <w:bookmarkEnd w:id="72"/>
    </w:p>
    <w:p w:rsidR="00EC36A3" w:rsidRPr="003A1E1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EC36A3" w:rsidRPr="003A1E13" w:rsidRDefault="00EC36A3" w:rsidP="00EC36A3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2070798" wp14:editId="62BB0DB6">
            <wp:extent cx="2024604" cy="3600000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C36A3" w:rsidRDefault="00EC36A3" w:rsidP="00EC36A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选择商品配送</w:t>
      </w:r>
      <w:proofErr w:type="gramStart"/>
      <w:r>
        <w:rPr>
          <w:rFonts w:ascii="微软雅黑" w:eastAsia="微软雅黑" w:hAnsi="微软雅黑" w:hint="eastAsia"/>
        </w:rPr>
        <w:t>时间弹层页面</w:t>
      </w:r>
      <w:proofErr w:type="gramEnd"/>
    </w:p>
    <w:p w:rsidR="00EC36A3" w:rsidRPr="00EC61D1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页面标题：“选择配送时间”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配送时间计算规则如下</w:t>
      </w:r>
      <w:r>
        <w:rPr>
          <w:rFonts w:ascii="微软雅黑" w:eastAsia="微软雅黑" w:hAnsi="微软雅黑" w:hint="eastAsia"/>
        </w:rPr>
        <w:t>：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1）预计送达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当前时间+“最短送达时间”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>
        <w:rPr>
          <w:rFonts w:ascii="微软雅黑" w:eastAsia="微软雅黑" w:hAnsi="微软雅黑"/>
        </w:rPr>
        <w:t>立即配送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=预计送达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4）（除第一个时段外）中间时段的起始时间=上一个时段的结束时间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5）结束时间&gt;设置的上门配送结束时间，则不显示此时段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6）已过的时段不显示，已过当天最后一个时段，页面显示“暂停服务”</w:t>
      </w:r>
    </w:p>
    <w:p w:rsidR="00EC36A3" w:rsidRPr="00BE4710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7）后台设置多个时段时，按照多时段进行拆分，中间间隔时段不显示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注意：不连续时段时，送达时间在中间不连续时段时不显示，自动默认下一个时段为配送时间</w:t>
      </w:r>
    </w:p>
    <w:p w:rsidR="00EC36A3" w:rsidRPr="00101779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7D71F8" w:rsidRDefault="007D71F8" w:rsidP="003A1E13">
      <w:pPr>
        <w:pStyle w:val="4"/>
        <w:rPr>
          <w:lang w:val="zh-CN" w:eastAsia="zh-CN"/>
        </w:rPr>
      </w:pPr>
      <w:bookmarkStart w:id="73" w:name="_Toc489002955"/>
      <w:r>
        <w:rPr>
          <w:rFonts w:hint="eastAsia"/>
          <w:lang w:val="zh-CN" w:eastAsia="zh-CN"/>
        </w:rPr>
        <w:t>选择地址</w:t>
      </w:r>
      <w:bookmarkEnd w:id="73"/>
    </w:p>
    <w:p w:rsidR="007D71F8" w:rsidRPr="003A1E13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D71F8" w:rsidRPr="003A1E13" w:rsidRDefault="007D71F8" w:rsidP="007D71F8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D09E180" wp14:editId="3F1CC8F0">
            <wp:extent cx="2024604" cy="3600000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F8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D71F8" w:rsidRDefault="007D71F8" w:rsidP="007D71F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从确认订单页变更其他地址——选择地址页</w:t>
      </w:r>
    </w:p>
    <w:p w:rsidR="007D71F8" w:rsidRPr="00EC61D1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71F8" w:rsidRDefault="007D71F8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="004A37CF">
        <w:rPr>
          <w:rFonts w:ascii="微软雅黑" w:eastAsia="微软雅黑" w:hAnsi="微软雅黑" w:hint="eastAsia"/>
        </w:rPr>
        <w:t>选择地址</w:t>
      </w:r>
      <w:r>
        <w:rPr>
          <w:rFonts w:ascii="微软雅黑" w:eastAsia="微软雅黑" w:hAnsi="微软雅黑" w:hint="eastAsia"/>
        </w:rPr>
        <w:t>”</w:t>
      </w:r>
    </w:p>
    <w:p w:rsidR="004A37CF" w:rsidRDefault="004A37CF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数据规则</w:t>
      </w:r>
      <w:r>
        <w:rPr>
          <w:rFonts w:ascii="微软雅黑" w:eastAsia="微软雅黑" w:hAnsi="微软雅黑" w:hint="eastAsia"/>
        </w:rPr>
        <w:t>：</w:t>
      </w:r>
      <w:r w:rsidR="00CE5486"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地址管理</w:t>
      </w:r>
      <w:proofErr w:type="gramStart"/>
      <w:r>
        <w:rPr>
          <w:rFonts w:ascii="微软雅黑" w:eastAsia="微软雅黑" w:hAnsi="微软雅黑"/>
        </w:rPr>
        <w:t>页创建</w:t>
      </w:r>
      <w:proofErr w:type="gramEnd"/>
      <w:r>
        <w:rPr>
          <w:rFonts w:ascii="微软雅黑" w:eastAsia="微软雅黑" w:hAnsi="微软雅黑"/>
        </w:rPr>
        <w:t>的全部地址数据</w:t>
      </w:r>
      <w:r w:rsidR="00867F79">
        <w:rPr>
          <w:rFonts w:ascii="微软雅黑" w:eastAsia="微软雅黑" w:hAnsi="微软雅黑" w:hint="eastAsia"/>
        </w:rPr>
        <w:t>，</w:t>
      </w:r>
      <w:r w:rsidR="00867F79">
        <w:rPr>
          <w:rFonts w:ascii="微软雅黑" w:eastAsia="微软雅黑" w:hAnsi="微软雅黑"/>
        </w:rPr>
        <w:t>单选</w:t>
      </w:r>
      <w:r w:rsidR="0022181A">
        <w:rPr>
          <w:rFonts w:ascii="微软雅黑" w:eastAsia="微软雅黑" w:hAnsi="微软雅黑" w:hint="eastAsia"/>
        </w:rPr>
        <w:t xml:space="preserve"> </w:t>
      </w:r>
    </w:p>
    <w:p w:rsidR="004A37CF" w:rsidRDefault="0022181A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选中</w:t>
      </w:r>
      <w:r w:rsidR="00727C56"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/>
        </w:rPr>
        <w:t>数据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</w:t>
      </w:r>
      <w:r>
        <w:rPr>
          <w:rFonts w:ascii="微软雅黑" w:eastAsia="微软雅黑" w:hAnsi="微软雅黑" w:hint="eastAsia"/>
        </w:rPr>
        <w:t>当前确认订单页-选择的地址信息为选中状态</w:t>
      </w:r>
      <w:r w:rsidR="00727C56">
        <w:rPr>
          <w:rFonts w:ascii="微软雅黑" w:eastAsia="微软雅黑" w:hAnsi="微软雅黑" w:hint="eastAsia"/>
        </w:rPr>
        <w:t>（确认</w:t>
      </w:r>
      <w:proofErr w:type="gramStart"/>
      <w:r w:rsidR="00727C56">
        <w:rPr>
          <w:rFonts w:ascii="微软雅黑" w:eastAsia="微软雅黑" w:hAnsi="微软雅黑" w:hint="eastAsia"/>
        </w:rPr>
        <w:t>订单页</w:t>
      </w:r>
      <w:r w:rsidR="001C5B3F">
        <w:rPr>
          <w:rFonts w:ascii="微软雅黑" w:eastAsia="微软雅黑" w:hAnsi="微软雅黑" w:hint="eastAsia"/>
        </w:rPr>
        <w:t>未</w:t>
      </w:r>
      <w:r w:rsidR="00727C56">
        <w:rPr>
          <w:rFonts w:ascii="微软雅黑" w:eastAsia="微软雅黑" w:hAnsi="微软雅黑" w:hint="eastAsia"/>
        </w:rPr>
        <w:t>选择</w:t>
      </w:r>
      <w:proofErr w:type="gramEnd"/>
      <w:r w:rsidR="00727C56">
        <w:rPr>
          <w:rFonts w:ascii="微软雅黑" w:eastAsia="微软雅黑" w:hAnsi="微软雅黑" w:hint="eastAsia"/>
        </w:rPr>
        <w:t>地址，则无选中状态）</w:t>
      </w:r>
    </w:p>
    <w:p w:rsidR="000F4615" w:rsidRDefault="000F461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点击地址信息，自动保存此信息到确认订单页，并跳转到确认订单页</w:t>
      </w:r>
    </w:p>
    <w:p w:rsidR="00E36E91" w:rsidRDefault="00E36E9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点击【&lt;】返回按钮，当前选中的地址信息即为选择的地址</w:t>
      </w:r>
    </w:p>
    <w:p w:rsidR="00D81DA1" w:rsidRDefault="00D81DA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地址排序：默认地址排在首位，其余地址按照添加时间倒序排列</w:t>
      </w:r>
    </w:p>
    <w:p w:rsidR="00867F79" w:rsidRPr="00EC61D1" w:rsidRDefault="00867F79" w:rsidP="00867F7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点击【编辑】按钮：进入地址编辑页</w:t>
      </w:r>
    </w:p>
    <w:p w:rsidR="00867F79" w:rsidRDefault="00087FB5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点击【新增地址】按钮：进入新增地址页</w:t>
      </w:r>
    </w:p>
    <w:p w:rsidR="007D71F8" w:rsidRPr="00733ACE" w:rsidRDefault="00087FB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点击地址信息：跳转到确认订单页</w:t>
      </w:r>
    </w:p>
    <w:p w:rsidR="003D75EF" w:rsidRDefault="003D75EF" w:rsidP="000A2DC9">
      <w:pPr>
        <w:pStyle w:val="4"/>
        <w:rPr>
          <w:lang w:val="zh-CN" w:eastAsia="zh-CN"/>
        </w:rPr>
      </w:pPr>
      <w:bookmarkStart w:id="74" w:name="_Toc489002956"/>
      <w:r>
        <w:rPr>
          <w:rFonts w:hint="eastAsia"/>
          <w:lang w:val="zh-CN" w:eastAsia="zh-CN"/>
        </w:rPr>
        <w:t>选择优惠券</w:t>
      </w:r>
      <w:bookmarkEnd w:id="74"/>
    </w:p>
    <w:p w:rsidR="003D75EF" w:rsidRPr="000A2DC9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D75EF" w:rsidRDefault="003D75EF" w:rsidP="003D75EF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E556612" wp14:editId="3D3993EF">
            <wp:extent cx="2028169" cy="360000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F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D75EF" w:rsidRDefault="003D75EF" w:rsidP="003D75E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从“确认订单页”进入选择我的优惠券页面</w:t>
      </w:r>
    </w:p>
    <w:p w:rsidR="003D75EF" w:rsidRPr="00EC61D1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页面标题：“选择优惠券”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页面数据：我的账户</w:t>
      </w:r>
      <w:r w:rsidR="00825F78"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 w:hint="eastAsia"/>
        </w:rPr>
        <w:t>在有效期范围内的全部优惠券</w:t>
      </w:r>
    </w:p>
    <w:p w:rsidR="00825F78" w:rsidRDefault="00825F78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进入页面：默认当前</w:t>
      </w:r>
      <w:r w:rsidR="007B002D">
        <w:rPr>
          <w:rFonts w:ascii="微软雅黑" w:eastAsia="微软雅黑" w:hAnsi="微软雅黑" w:hint="eastAsia"/>
        </w:rPr>
        <w:t>选择的优惠券为选中状态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可使用的优惠券：可交互；不可使用的优惠券：不可交互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可用优惠券：</w:t>
      </w:r>
      <w:r>
        <w:rPr>
          <w:noProof/>
          <w:lang w:eastAsia="zh-CN"/>
        </w:rPr>
        <w:t xml:space="preserve"> 单选</w:t>
      </w:r>
    </w:p>
    <w:p w:rsidR="007B002D" w:rsidRDefault="007B002D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优惠券排序规则：</w:t>
      </w:r>
    </w:p>
    <w:p w:rsidR="007B002D" w:rsidRDefault="007B002D" w:rsidP="007B002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1）可用优惠券优先显示，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可用优惠券排列在后</w:t>
      </w:r>
    </w:p>
    <w:p w:rsidR="007B002D" w:rsidRDefault="007B002D" w:rsidP="001F5207">
      <w:pPr>
        <w:ind w:leftChars="400" w:left="1000" w:hangingChars="100" w:hanging="200"/>
        <w:rPr>
          <w:noProof/>
          <w:lang w:eastAsia="zh-CN"/>
        </w:rPr>
      </w:pPr>
      <w:r>
        <w:rPr>
          <w:rFonts w:hint="eastAsia"/>
          <w:noProof/>
          <w:lang w:eastAsia="zh-CN"/>
        </w:rPr>
        <w:t>2）可用优惠券：按照优惠金额从大到小排列&gt;优惠券</w:t>
      </w:r>
      <w:r w:rsidR="001F5207">
        <w:rPr>
          <w:rFonts w:hint="eastAsia"/>
          <w:noProof/>
          <w:lang w:eastAsia="zh-CN"/>
        </w:rPr>
        <w:t>有效期截止</w:t>
      </w:r>
      <w:r>
        <w:rPr>
          <w:rFonts w:hint="eastAsia"/>
          <w:noProof/>
          <w:lang w:eastAsia="zh-CN"/>
        </w:rPr>
        <w:t xml:space="preserve">时间排列（即将过期排列优先） &gt; </w:t>
      </w:r>
      <w:r w:rsidR="001F5207">
        <w:rPr>
          <w:rFonts w:hint="eastAsia"/>
          <w:noProof/>
          <w:lang w:eastAsia="zh-CN"/>
        </w:rPr>
        <w:t>领取时间</w:t>
      </w:r>
      <w:r>
        <w:rPr>
          <w:rFonts w:hint="eastAsia"/>
          <w:noProof/>
          <w:lang w:eastAsia="zh-CN"/>
        </w:rPr>
        <w:t>排列</w:t>
      </w:r>
    </w:p>
    <w:p w:rsidR="007B002D" w:rsidRDefault="007B002D" w:rsidP="001F5207">
      <w:pPr>
        <w:ind w:firstLineChars="400" w:firstLine="800"/>
        <w:rPr>
          <w:noProof/>
          <w:lang w:eastAsia="zh-CN"/>
        </w:rPr>
      </w:pPr>
      <w:r>
        <w:rPr>
          <w:rFonts w:hint="eastAsia"/>
          <w:noProof/>
          <w:lang w:eastAsia="zh-CN"/>
        </w:rPr>
        <w:t>3）不可使用的优惠券：按照优惠金额从大到小排列</w:t>
      </w:r>
    </w:p>
    <w:p w:rsidR="00FD2CA7" w:rsidRPr="00EC61D1" w:rsidRDefault="00FD2CA7" w:rsidP="00FD2CA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点击“不使用优惠券”选项 或者 可用的优惠券：自动跳到确认订单页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点击优惠券使用说明：进入优惠券使用说明页</w:t>
      </w:r>
    </w:p>
    <w:p w:rsidR="00FD2CA7" w:rsidRPr="009A12D2" w:rsidRDefault="009A12D2" w:rsidP="009A12D2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9A12D2">
        <w:rPr>
          <w:rFonts w:ascii="微软雅黑" w:hAnsi="微软雅黑" w:cs="Times New Roman" w:hint="eastAsia"/>
          <w:b/>
          <w:kern w:val="0"/>
          <w:sz w:val="20"/>
          <w:szCs w:val="20"/>
        </w:rPr>
        <w:t>优惠券使用说明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页</w:t>
      </w:r>
    </w:p>
    <w:p w:rsidR="007B002D" w:rsidRDefault="009A12D2" w:rsidP="009A12D2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4ED1808" wp14:editId="76BFCD6F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D2" w:rsidRPr="004E7AE5" w:rsidRDefault="009A12D2" w:rsidP="009A12D2">
      <w:pPr>
        <w:rPr>
          <w:lang w:eastAsia="zh-CN"/>
        </w:rPr>
      </w:pPr>
      <w:r w:rsidRPr="007C127F">
        <w:rPr>
          <w:rFonts w:hint="eastAsia"/>
          <w:b/>
          <w:noProof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 w:rsidR="009A12D2" w:rsidRPr="003F2064" w:rsidRDefault="00DB0E5D" w:rsidP="009A12D2"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</w:t>
      </w:r>
      <w:r w:rsidR="009A12D2">
        <w:rPr>
          <w:rFonts w:hint="eastAsia"/>
          <w:b/>
          <w:lang w:eastAsia="zh-CN"/>
        </w:rPr>
        <w:t>说明</w:t>
      </w:r>
      <w:r w:rsidR="009A12D2" w:rsidRPr="004E7AE5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内容，写在配置文件内（页面：H5形式）</w:t>
      </w:r>
    </w:p>
    <w:p w:rsidR="00021892" w:rsidRPr="00021892" w:rsidRDefault="00062B61" w:rsidP="003D75EF">
      <w:pPr>
        <w:rPr>
          <w:lang w:eastAsia="zh-CN"/>
        </w:rPr>
      </w:pPr>
      <w:r>
        <w:rPr>
          <w:rFonts w:hint="eastAsia"/>
          <w:b/>
          <w:lang w:eastAsia="zh-CN"/>
        </w:rPr>
        <w:t>交互规则</w:t>
      </w:r>
      <w:r w:rsidR="009A12D2" w:rsidRPr="00DD7784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点击【&lt;】按钮，返回到前一页</w:t>
      </w:r>
    </w:p>
    <w:p w:rsidR="006B1CF0" w:rsidRDefault="006B1CF0" w:rsidP="006B1CF0">
      <w:pPr>
        <w:pStyle w:val="3"/>
        <w:rPr>
          <w:lang w:val="zh-CN" w:eastAsia="zh-CN"/>
        </w:rPr>
      </w:pPr>
      <w:bookmarkStart w:id="75" w:name="_Toc489002957"/>
      <w:r>
        <w:rPr>
          <w:rFonts w:hint="eastAsia"/>
          <w:lang w:val="zh-CN" w:eastAsia="zh-CN"/>
        </w:rPr>
        <w:t>服务预约模式</w:t>
      </w:r>
      <w:bookmarkEnd w:id="75"/>
    </w:p>
    <w:p w:rsidR="006B1CF0" w:rsidRDefault="006B1CF0" w:rsidP="006B1CF0">
      <w:pPr>
        <w:pStyle w:val="4"/>
        <w:rPr>
          <w:lang w:val="zh-CN" w:eastAsia="zh-CN"/>
        </w:rPr>
      </w:pPr>
      <w:bookmarkStart w:id="76" w:name="_Toc489002958"/>
      <w:r>
        <w:rPr>
          <w:rFonts w:hint="eastAsia"/>
          <w:lang w:val="zh-CN" w:eastAsia="zh-CN"/>
        </w:rPr>
        <w:t>服务规则</w:t>
      </w:r>
      <w:bookmarkEnd w:id="76"/>
    </w:p>
    <w:p w:rsidR="007430FC" w:rsidRDefault="007430F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服务预约含有两种模式：上门服务 和 到店服务（</w:t>
      </w:r>
      <w:proofErr w:type="gramStart"/>
      <w:r>
        <w:rPr>
          <w:rFonts w:ascii="微软雅黑" w:eastAsia="微软雅黑" w:hAnsi="微软雅黑" w:hint="eastAsia"/>
        </w:rPr>
        <w:t>商家只</w:t>
      </w:r>
      <w:proofErr w:type="gramEnd"/>
      <w:r>
        <w:rPr>
          <w:rFonts w:ascii="微软雅黑" w:eastAsia="微软雅黑" w:hAnsi="微软雅黑" w:hint="eastAsia"/>
        </w:rPr>
        <w:t>支持一种服务模式）</w:t>
      </w:r>
    </w:p>
    <w:p w:rsidR="00717DC2" w:rsidRDefault="00717DC2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同一个服务，只有一种服务</w:t>
      </w:r>
      <w:r w:rsidR="00AA0E2C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，不存在多规格服务项目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服务名称=服务名称+限购数（服务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739160F" wp14:editId="24100528">
            <wp:extent cx="2342857" cy="800000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9C" w:rsidRDefault="009D739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服务价格=服务价格+服务单位</w:t>
      </w:r>
      <w:r w:rsidR="00B265FA">
        <w:rPr>
          <w:rFonts w:ascii="微软雅黑" w:eastAsia="微软雅黑" w:hAnsi="微软雅黑" w:hint="eastAsia"/>
        </w:rPr>
        <w:t>：示例如下</w:t>
      </w:r>
    </w:p>
    <w:p w:rsidR="00B265FA" w:rsidRDefault="00B265FA" w:rsidP="00B265FA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5A2A2DB" wp14:editId="1B4E5E70">
            <wp:extent cx="1295238" cy="800000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服务价格情况说明：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有原价和优惠价：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=优惠价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有原价无优惠价：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=原价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5698B">
        <w:rPr>
          <w:rFonts w:ascii="微软雅黑" w:eastAsia="微软雅黑" w:hAnsi="微软雅黑" w:hint="eastAsia"/>
          <w:b/>
        </w:rPr>
        <w:t>服务项目</w:t>
      </w:r>
      <w:r w:rsidR="006B1CF0" w:rsidRPr="0075698B">
        <w:rPr>
          <w:rFonts w:ascii="微软雅黑" w:eastAsia="微软雅黑" w:hAnsi="微软雅黑"/>
          <w:b/>
        </w:rPr>
        <w:t>总库存</w:t>
      </w:r>
      <w:r w:rsidR="006B1CF0" w:rsidRPr="0075698B">
        <w:rPr>
          <w:rFonts w:ascii="微软雅黑" w:eastAsia="微软雅黑" w:hAnsi="微软雅黑" w:hint="eastAsia"/>
          <w:b/>
        </w:rPr>
        <w:t>=0，前台</w:t>
      </w:r>
      <w:r w:rsidRPr="0075698B">
        <w:rPr>
          <w:rFonts w:ascii="微软雅黑" w:eastAsia="微软雅黑" w:hAnsi="微软雅黑" w:hint="eastAsia"/>
          <w:b/>
        </w:rPr>
        <w:t>服务</w:t>
      </w:r>
      <w:r w:rsidR="0075698B" w:rsidRPr="0075698B">
        <w:rPr>
          <w:rFonts w:ascii="微软雅黑" w:eastAsia="微软雅黑" w:hAnsi="微软雅黑" w:hint="eastAsia"/>
          <w:b/>
        </w:rPr>
        <w:t>不可预约，依然显示</w:t>
      </w:r>
      <w:r w:rsidR="0075698B">
        <w:rPr>
          <w:rFonts w:ascii="微软雅黑" w:eastAsia="微软雅黑" w:hAnsi="微软雅黑" w:hint="eastAsia"/>
          <w:b/>
        </w:rPr>
        <w:t>，</w:t>
      </w:r>
      <w:r w:rsidR="0075698B" w:rsidRPr="0075698B">
        <w:rPr>
          <w:rFonts w:ascii="微软雅黑" w:eastAsia="微软雅黑" w:hAnsi="微软雅黑" w:hint="eastAsia"/>
          <w:b/>
        </w:rPr>
        <w:t>不下架</w:t>
      </w:r>
    </w:p>
    <w:p w:rsidR="00371520" w:rsidRPr="00371520" w:rsidRDefault="0037152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  <w:color w:val="FF0000"/>
        </w:rPr>
      </w:pPr>
      <w:r w:rsidRPr="00371520">
        <w:rPr>
          <w:rFonts w:ascii="微软雅黑" w:eastAsia="微软雅黑" w:hAnsi="微软雅黑" w:hint="eastAsia"/>
          <w:b/>
          <w:color w:val="FF0000"/>
        </w:rPr>
        <w:t>服务库存量：指当天的总库存量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C33661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设置限购数，每名用户不可超过限购数量去</w:t>
      </w:r>
      <w:r>
        <w:rPr>
          <w:rFonts w:ascii="微软雅黑" w:eastAsia="微软雅黑" w:hAnsi="微软雅黑" w:hint="eastAsia"/>
        </w:rPr>
        <w:t>预约</w:t>
      </w:r>
    </w:p>
    <w:p w:rsidR="006B1CF0" w:rsidRPr="00251D94" w:rsidRDefault="00F3184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在【提交订单】操作时：生成订单号，并且减库存</w:t>
      </w:r>
    </w:p>
    <w:p w:rsidR="00717DC2" w:rsidRDefault="00717DC2" w:rsidP="00717DC2">
      <w:pPr>
        <w:pStyle w:val="4"/>
        <w:rPr>
          <w:lang w:val="zh-CN" w:eastAsia="zh-CN"/>
        </w:rPr>
      </w:pPr>
      <w:bookmarkStart w:id="77" w:name="_Toc489002959"/>
      <w:r>
        <w:rPr>
          <w:rFonts w:hint="eastAsia"/>
          <w:lang w:val="zh-CN" w:eastAsia="zh-CN"/>
        </w:rPr>
        <w:t>用户操作流程</w:t>
      </w:r>
      <w:bookmarkEnd w:id="77"/>
    </w:p>
    <w:p w:rsidR="00717DC2" w:rsidRPr="002D6B96" w:rsidRDefault="00717DC2" w:rsidP="00717DC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889AEFA" wp14:editId="450A80D1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C2" w:rsidRDefault="00717DC2" w:rsidP="0071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17DC2" w:rsidRDefault="00717DC2" w:rsidP="00717DC2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 w:rsidR="009442E1" w:rsidRDefault="009442E1" w:rsidP="009442E1">
      <w:pPr>
        <w:pStyle w:val="4"/>
        <w:rPr>
          <w:lang w:val="zh-CN" w:eastAsia="zh-CN"/>
        </w:rPr>
      </w:pPr>
      <w:bookmarkStart w:id="78" w:name="_Toc489002960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78"/>
    </w:p>
    <w:p w:rsidR="009442E1" w:rsidRPr="00691D9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442E1" w:rsidRDefault="009442E1" w:rsidP="009442E1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EFC9D27" wp14:editId="7C25C917">
            <wp:extent cx="2428785" cy="4320000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442E1" w:rsidRDefault="009442E1" w:rsidP="009442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9442E1" w:rsidRPr="00EC61D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B36665" w:rsidRDefault="00B36665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4）商家服务方式：上门服务或到店服务</w:t>
      </w:r>
    </w:p>
    <w:p w:rsidR="009442E1" w:rsidRDefault="00D8282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5）上门服务费</w:t>
      </w:r>
      <w:r w:rsidR="009442E1">
        <w:rPr>
          <w:rFonts w:ascii="微软雅黑" w:eastAsia="微软雅黑" w:hAnsi="微软雅黑" w:hint="eastAsia"/>
        </w:rPr>
        <w:t>：有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显示“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￥xx”,无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，则不显示</w:t>
      </w:r>
    </w:p>
    <w:p w:rsidR="009442E1" w:rsidRDefault="00EB36E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9442E1"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服务项目</w:t>
      </w:r>
      <w:r w:rsidR="009442E1" w:rsidRPr="00E928E0">
        <w:rPr>
          <w:rFonts w:ascii="微软雅黑" w:eastAsia="微软雅黑" w:hAnsi="微软雅黑" w:hint="eastAsia"/>
        </w:rPr>
        <w:t>：</w:t>
      </w:r>
      <w:r w:rsidR="009442E1">
        <w:rPr>
          <w:rFonts w:ascii="微软雅黑" w:eastAsia="微软雅黑" w:hAnsi="微软雅黑" w:hint="eastAsia"/>
        </w:rPr>
        <w:t>默认</w:t>
      </w:r>
      <w:r w:rsidR="009442E1"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服务</w:t>
      </w:r>
      <w:r w:rsidR="009442E1">
        <w:rPr>
          <w:rFonts w:ascii="微软雅黑" w:eastAsia="微软雅黑" w:hAnsi="微软雅黑" w:hint="eastAsia"/>
        </w:rPr>
        <w:t>，无推荐，依次显示最新发布的3个</w:t>
      </w:r>
      <w:r>
        <w:rPr>
          <w:rFonts w:ascii="微软雅黑" w:eastAsia="微软雅黑" w:hAnsi="微软雅黑" w:hint="eastAsia"/>
        </w:rPr>
        <w:t>服务项目</w:t>
      </w:r>
    </w:p>
    <w:p w:rsidR="00DF14F9" w:rsidRDefault="00DF14F9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服务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9442E1" w:rsidRDefault="009D739C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7F2829">
        <w:rPr>
          <w:rFonts w:ascii="微软雅黑" w:eastAsia="微软雅黑" w:hAnsi="微软雅黑" w:hint="eastAsia"/>
        </w:rPr>
        <w:t>项目</w:t>
      </w:r>
      <w:r w:rsidR="009442E1">
        <w:rPr>
          <w:rFonts w:ascii="微软雅黑" w:eastAsia="微软雅黑" w:hAnsi="微软雅黑" w:hint="eastAsia"/>
        </w:rPr>
        <w:t>展示数据：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图片：只显示第一张</w:t>
      </w:r>
      <w:r w:rsidR="009D739C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图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7F2829">
        <w:rPr>
          <w:rFonts w:ascii="微软雅黑" w:eastAsia="微软雅黑" w:hAnsi="微软雅黑" w:hint="eastAsia"/>
        </w:rPr>
        <w:t>推荐3个服务</w:t>
      </w:r>
      <w:r>
        <w:rPr>
          <w:rFonts w:ascii="微软雅黑" w:eastAsia="微软雅黑" w:hAnsi="微软雅黑" w:hint="eastAsia"/>
        </w:rPr>
        <w:t>排序：按照</w:t>
      </w:r>
      <w:r w:rsidR="007F2829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发布时间倒序排列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590EA4" w:rsidRDefault="00590EA4" w:rsidP="00590EA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7F2829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C73171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0808CD" w:rsidRDefault="000808CD" w:rsidP="000808CD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EC36A3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="00EC3B49"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 w:rsidR="00EC3B49"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2B60DC" w:rsidRDefault="002B60DC" w:rsidP="002B60DC">
      <w:pPr>
        <w:pStyle w:val="4"/>
        <w:rPr>
          <w:lang w:val="zh-CN" w:eastAsia="zh-CN"/>
        </w:rPr>
      </w:pPr>
      <w:bookmarkStart w:id="79" w:name="_Toc489002961"/>
      <w:r w:rsidRPr="00B0377F">
        <w:rPr>
          <w:lang w:val="zh-CN" w:eastAsia="zh-CN"/>
        </w:rPr>
        <w:t>商家</w:t>
      </w:r>
      <w:r>
        <w:rPr>
          <w:lang w:val="zh-CN" w:eastAsia="zh-CN"/>
        </w:rPr>
        <w:t>服务列表</w:t>
      </w:r>
      <w:bookmarkEnd w:id="79"/>
    </w:p>
    <w:p w:rsidR="002B60DC" w:rsidRPr="00B2212D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B60DC" w:rsidRDefault="002B60DC" w:rsidP="002B60DC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0A07516" wp14:editId="36B89EE4">
            <wp:extent cx="2023988" cy="3600000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B60DC" w:rsidRDefault="002B60DC" w:rsidP="002B60D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BD4844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列表显示商家发布全部</w:t>
      </w:r>
      <w:r w:rsidR="00BD4844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信息</w:t>
      </w:r>
    </w:p>
    <w:p w:rsidR="002B60DC" w:rsidRPr="00EC61D1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2B60DC" w:rsidRPr="00B64568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</w:t>
      </w:r>
      <w:r w:rsidRPr="002A3FBA">
        <w:rPr>
          <w:rFonts w:ascii="微软雅黑" w:eastAsia="微软雅黑" w:hAnsi="微软雅黑" w:hint="eastAsia"/>
          <w:b/>
        </w:rPr>
        <w:t>商家</w:t>
      </w:r>
      <w:r w:rsidR="00BD4844" w:rsidRPr="002A3FBA">
        <w:rPr>
          <w:rFonts w:ascii="微软雅黑" w:eastAsia="微软雅黑" w:hAnsi="微软雅黑" w:hint="eastAsia"/>
          <w:b/>
        </w:rPr>
        <w:t>服务方式+</w:t>
      </w:r>
      <w:r w:rsidRPr="002A3FBA">
        <w:rPr>
          <w:rFonts w:ascii="微软雅黑" w:eastAsia="微软雅黑" w:hAnsi="微软雅黑" w:hint="eastAsia"/>
          <w:b/>
        </w:rPr>
        <w:t>标签</w:t>
      </w:r>
      <w:r w:rsidR="008E5A71" w:rsidRPr="002A3FBA">
        <w:rPr>
          <w:rFonts w:ascii="微软雅黑" w:eastAsia="微软雅黑" w:hAnsi="微软雅黑" w:hint="eastAsia"/>
          <w:b/>
        </w:rPr>
        <w:t>、</w:t>
      </w:r>
      <w:r w:rsidR="00BD4844" w:rsidRPr="002A3FBA">
        <w:rPr>
          <w:rFonts w:ascii="微软雅黑" w:eastAsia="微软雅黑" w:hAnsi="微软雅黑" w:hint="eastAsia"/>
          <w:b/>
        </w:rPr>
        <w:t>服务</w:t>
      </w:r>
      <w:r w:rsidRPr="002A3FBA">
        <w:rPr>
          <w:rFonts w:ascii="微软雅黑" w:eastAsia="微软雅黑" w:hAnsi="微软雅黑" w:hint="eastAsia"/>
          <w:b/>
        </w:rPr>
        <w:t>费</w:t>
      </w:r>
      <w:r w:rsidR="00BD4844" w:rsidRPr="002A3FBA">
        <w:rPr>
          <w:rFonts w:ascii="微软雅黑" w:eastAsia="微软雅黑" w:hAnsi="微软雅黑" w:hint="eastAsia"/>
          <w:b/>
        </w:rPr>
        <w:t>（无服务费显示“营业时间”）</w:t>
      </w:r>
    </w:p>
    <w:p w:rsidR="002B60DC" w:rsidRDefault="00C73171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分类：按照商家添加的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分类显示</w:t>
      </w:r>
      <w:r w:rsidR="00DE53FF">
        <w:rPr>
          <w:rFonts w:ascii="微软雅黑" w:eastAsia="微软雅黑" w:hAnsi="微软雅黑" w:hint="eastAsia"/>
        </w:rPr>
        <w:t>，有分类显示在左侧（样式</w:t>
      </w:r>
      <w:r w:rsidR="00AD7DBF">
        <w:rPr>
          <w:rFonts w:ascii="微软雅黑" w:eastAsia="微软雅黑" w:hAnsi="微软雅黑" w:hint="eastAsia"/>
        </w:rPr>
        <w:t>及规则</w:t>
      </w:r>
      <w:r w:rsidR="00DE53FF">
        <w:rPr>
          <w:rFonts w:ascii="微软雅黑" w:eastAsia="微软雅黑" w:hAnsi="微软雅黑" w:hint="eastAsia"/>
        </w:rPr>
        <w:t>参考商品购买-商家商品列表页），</w:t>
      </w:r>
      <w:r w:rsidR="002B60DC">
        <w:rPr>
          <w:rFonts w:ascii="微软雅黑" w:eastAsia="微软雅黑" w:hAnsi="微软雅黑" w:hint="eastAsia"/>
        </w:rPr>
        <w:t>商家无添加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分类，则不显示</w:t>
      </w:r>
      <w:r w:rsidR="00DE53FF">
        <w:rPr>
          <w:rFonts w:ascii="微软雅黑" w:eastAsia="微软雅黑" w:hAnsi="微软雅黑" w:hint="eastAsia"/>
        </w:rPr>
        <w:t>（如上图）</w:t>
      </w:r>
    </w:p>
    <w:p w:rsidR="002B60DC" w:rsidRPr="00A4195E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</w:t>
      </w:r>
      <w:r w:rsidR="00652665">
        <w:rPr>
          <w:rFonts w:ascii="微软雅黑" w:eastAsia="微软雅黑" w:hAnsi="微软雅黑" w:hint="eastAsia"/>
        </w:rPr>
        <w:t>20条服务数据</w:t>
      </w:r>
      <w:r>
        <w:rPr>
          <w:rFonts w:ascii="微软雅黑" w:eastAsia="微软雅黑" w:hAnsi="微软雅黑" w:hint="eastAsia"/>
        </w:rPr>
        <w:t>，更多内容，上</w:t>
      </w:r>
      <w:proofErr w:type="gramStart"/>
      <w:r>
        <w:rPr>
          <w:rFonts w:ascii="微软雅黑" w:eastAsia="微软雅黑" w:hAnsi="微软雅黑" w:hint="eastAsia"/>
        </w:rPr>
        <w:t>滑</w:t>
      </w:r>
      <w:r w:rsidR="00652665">
        <w:rPr>
          <w:rFonts w:ascii="微软雅黑" w:eastAsia="微软雅黑" w:hAnsi="微软雅黑" w:hint="eastAsia"/>
        </w:rPr>
        <w:t>服务</w:t>
      </w:r>
      <w:proofErr w:type="gramEnd"/>
      <w:r w:rsidR="001F2830">
        <w:rPr>
          <w:rFonts w:ascii="微软雅黑" w:eastAsia="微软雅黑" w:hAnsi="微软雅黑" w:hint="eastAsia"/>
        </w:rPr>
        <w:t>加载</w:t>
      </w:r>
      <w:r>
        <w:rPr>
          <w:rFonts w:ascii="微软雅黑" w:eastAsia="微软雅黑" w:hAnsi="微软雅黑" w:hint="eastAsia"/>
        </w:rPr>
        <w:t>显示</w:t>
      </w:r>
    </w:p>
    <w:p w:rsidR="002B60DC" w:rsidRDefault="00CD7FFD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</w:t>
      </w:r>
      <w:r w:rsidR="002B60DC"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 w:hint="eastAsia"/>
        </w:rPr>
        <w:t>数据说明</w:t>
      </w:r>
      <w:r w:rsidR="002B60DC">
        <w:rPr>
          <w:rFonts w:ascii="微软雅黑" w:eastAsia="微软雅黑" w:hAnsi="微软雅黑" w:hint="eastAsia"/>
        </w:rPr>
        <w:t>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图片：显示上传第一张图片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CD7FFD">
        <w:rPr>
          <w:rFonts w:ascii="微软雅黑" w:eastAsia="微软雅黑" w:hAnsi="微软雅黑" w:hint="eastAsia"/>
        </w:rPr>
        <w:t>服务价格：有优惠价，显示优惠价和原价（原价被划）；无优惠价，只显示原价</w:t>
      </w:r>
    </w:p>
    <w:p w:rsidR="002B60DC" w:rsidRPr="006A6E8B" w:rsidRDefault="00CD7FFD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服务排序：按照服务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CD7FFD">
        <w:rPr>
          <w:rFonts w:ascii="微软雅黑" w:hAnsi="微软雅黑" w:cs="Times New Roman" w:hint="eastAsia"/>
          <w:kern w:val="0"/>
          <w:sz w:val="20"/>
          <w:szCs w:val="20"/>
        </w:rPr>
        <w:t>服务信息：进入服务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1729D6" w:rsidRDefault="001729D6" w:rsidP="001729D6">
      <w:pPr>
        <w:pStyle w:val="4"/>
        <w:rPr>
          <w:lang w:val="zh-CN" w:eastAsia="zh-CN"/>
        </w:rPr>
      </w:pPr>
      <w:bookmarkStart w:id="80" w:name="_Toc489002962"/>
      <w:r>
        <w:rPr>
          <w:rFonts w:hint="eastAsia"/>
          <w:lang w:val="zh-CN" w:eastAsia="zh-CN"/>
        </w:rPr>
        <w:t>服务</w:t>
      </w:r>
      <w:r w:rsidRPr="00AB5468">
        <w:rPr>
          <w:rFonts w:hint="eastAsia"/>
          <w:lang w:val="zh-CN" w:eastAsia="zh-CN"/>
        </w:rPr>
        <w:t>详情</w:t>
      </w:r>
      <w:bookmarkEnd w:id="80"/>
    </w:p>
    <w:p w:rsidR="001729D6" w:rsidRPr="00691D9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29D6" w:rsidRDefault="001729D6" w:rsidP="001729D6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3B458C2" wp14:editId="18BDF2B4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1729D6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60" type="#_x0000_t202" style="position:absolute;left:0;text-align:left;margin-left:59.85pt;margin-top:128.55pt;width:76.9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" fillcolor="white [3201]" stroked="f" strokeweight=".5pt">
                <v:textbox>
                  <w:txbxContent>
                    <w:p w:rsidR="002A0FAC" w:rsidRDefault="002A0FAC" w:rsidP="001729D6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A14B044" wp14:editId="16BB087B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061F8C1C" id="直接箭头连接符 200" o:spid="_x0000_s1026" type="#_x0000_t32" style="position:absolute;left:0;text-align:left;margin-left:144.25pt;margin-top:145.8pt;width:28.5pt;height:.7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041201E" wp14:editId="7D79D2AC">
            <wp:extent cx="1717560" cy="3600000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1729D6" w:rsidRDefault="00C73171" w:rsidP="001729D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详情介绍</w:t>
      </w:r>
    </w:p>
    <w:p w:rsidR="001729D6" w:rsidRPr="00EC61D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服务图片：多个</w:t>
      </w:r>
      <w:r w:rsidR="001729D6">
        <w:rPr>
          <w:rFonts w:ascii="微软雅黑" w:eastAsia="微软雅黑" w:hAnsi="微软雅黑" w:hint="eastAsia"/>
        </w:rPr>
        <w:t>图</w:t>
      </w:r>
      <w:r w:rsidR="00F97F7B">
        <w:rPr>
          <w:rFonts w:ascii="微软雅黑" w:eastAsia="微软雅黑" w:hAnsi="微软雅黑" w:hint="eastAsia"/>
        </w:rPr>
        <w:t>片</w:t>
      </w:r>
      <w:r w:rsidR="001729D6">
        <w:rPr>
          <w:rFonts w:ascii="微软雅黑" w:eastAsia="微软雅黑" w:hAnsi="微软雅黑" w:hint="eastAsia"/>
        </w:rPr>
        <w:t>，手动左右滑动查看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名称，超过折行显示</w:t>
      </w:r>
    </w:p>
    <w:p w:rsidR="005A7E7C" w:rsidRDefault="005A7E7C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服务价格：</w:t>
      </w:r>
      <w:r w:rsidR="004213D1">
        <w:rPr>
          <w:rFonts w:ascii="微软雅黑" w:eastAsia="微软雅黑" w:hAnsi="微软雅黑" w:hint="eastAsia"/>
        </w:rPr>
        <w:t>与服务列表</w:t>
      </w:r>
      <w:proofErr w:type="gramStart"/>
      <w:r w:rsidR="004213D1">
        <w:rPr>
          <w:rFonts w:ascii="微软雅黑" w:eastAsia="微软雅黑" w:hAnsi="微软雅黑" w:hint="eastAsia"/>
        </w:rPr>
        <w:t>页价格</w:t>
      </w:r>
      <w:proofErr w:type="gramEnd"/>
      <w:r w:rsidR="004213D1">
        <w:rPr>
          <w:rFonts w:ascii="微软雅黑" w:eastAsia="微软雅黑" w:hAnsi="微软雅黑" w:hint="eastAsia"/>
        </w:rPr>
        <w:t>相同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有限购：显示限购数+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单位，显示在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名称后；无限购，则不显示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1729D6" w:rsidRDefault="005012E5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“服务</w:t>
      </w:r>
      <w:r w:rsidR="001729D6">
        <w:rPr>
          <w:rFonts w:ascii="微软雅黑" w:eastAsia="微软雅黑" w:hAnsi="微软雅黑" w:hint="eastAsia"/>
        </w:rPr>
        <w:t>介绍”：获取商家后台新增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 w:hint="eastAsia"/>
        </w:rPr>
        <w:t>服务介绍</w:t>
      </w:r>
      <w:r w:rsidR="001729D6">
        <w:rPr>
          <w:rFonts w:ascii="微软雅黑" w:eastAsia="微软雅黑" w:hAnsi="微软雅黑" w:hint="eastAsia"/>
        </w:rPr>
        <w:t>内容；无内容前台</w:t>
      </w:r>
      <w:r w:rsidR="00B33D35">
        <w:rPr>
          <w:rFonts w:ascii="微软雅黑" w:eastAsia="微软雅黑" w:hAnsi="微软雅黑" w:hint="eastAsia"/>
        </w:rPr>
        <w:t>不显示</w:t>
      </w:r>
    </w:p>
    <w:p w:rsidR="005A7E7C" w:rsidRDefault="005A7E7C" w:rsidP="005A7E7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【立即预约】按钮显示规则：</w:t>
      </w:r>
    </w:p>
    <w:p w:rsidR="00500175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5A7E7C" w:rsidRPr="00500175" w:rsidRDefault="00500175" w:rsidP="005A7E7C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[备注：这里的库存指的是“今天”或“明天”的剩余库存都大于0时，显示“立即预约”]</w:t>
      </w:r>
    </w:p>
    <w:p w:rsidR="005A7E7C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2）库存=0时：按钮显示“预约已满”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371520" w:rsidRPr="00500175" w:rsidRDefault="00500175" w:rsidP="0050017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</w:t>
      </w:r>
      <w:r w:rsidRPr="00500175">
        <w:rPr>
          <w:rFonts w:ascii="微软雅黑" w:eastAsia="微软雅黑" w:hAnsi="微软雅黑" w:hint="eastAsia"/>
          <w:b/>
          <w:color w:val="FF0000"/>
        </w:rPr>
        <w:t>和</w:t>
      </w:r>
      <w:r w:rsidRPr="00500175">
        <w:rPr>
          <w:rFonts w:ascii="微软雅黑" w:eastAsia="微软雅黑" w:hAnsi="微软雅黑" w:hint="eastAsia"/>
          <w:color w:val="FF0000"/>
        </w:rPr>
        <w:t>“明天”的剩余库存都</w:t>
      </w:r>
      <w:r w:rsidR="00937C61">
        <w:rPr>
          <w:rFonts w:ascii="微软雅黑" w:eastAsia="微软雅黑" w:hAnsi="微软雅黑" w:hint="eastAsia"/>
          <w:color w:val="FF0000"/>
        </w:rPr>
        <w:t>等于</w:t>
      </w:r>
      <w:r w:rsidRPr="00500175">
        <w:rPr>
          <w:rFonts w:ascii="微软雅黑" w:eastAsia="微软雅黑" w:hAnsi="微软雅黑" w:hint="eastAsia"/>
          <w:color w:val="FF0000"/>
        </w:rPr>
        <w:t>0时，显示“</w:t>
      </w:r>
      <w:r w:rsidR="00937C61">
        <w:rPr>
          <w:rFonts w:ascii="微软雅黑" w:eastAsia="微软雅黑" w:hAnsi="微软雅黑" w:hint="eastAsia"/>
          <w:color w:val="FF0000"/>
        </w:rPr>
        <w:t>预约已满</w:t>
      </w:r>
      <w:r w:rsidRPr="00500175">
        <w:rPr>
          <w:rFonts w:ascii="微软雅黑" w:eastAsia="微软雅黑" w:hAnsi="微软雅黑" w:hint="eastAsia"/>
          <w:color w:val="FF0000"/>
        </w:rPr>
        <w:t>”]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</w:t>
      </w:r>
      <w:r w:rsidR="00512392">
        <w:rPr>
          <w:rFonts w:ascii="微软雅黑" w:eastAsia="微软雅黑" w:hAnsi="微软雅黑" w:hint="eastAsia"/>
        </w:rPr>
        <w:t>服务图片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点击【进入商家】：进入商家首页</w:t>
      </w:r>
    </w:p>
    <w:p w:rsidR="001729D6" w:rsidRDefault="00E910C4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】：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4C1F33" w:rsidRDefault="004C1F33" w:rsidP="004C1F33">
      <w:pPr>
        <w:pStyle w:val="4"/>
        <w:rPr>
          <w:lang w:eastAsia="zh-CN"/>
        </w:rPr>
      </w:pPr>
      <w:bookmarkStart w:id="81" w:name="_Toc489002963"/>
      <w:r>
        <w:rPr>
          <w:rFonts w:hint="eastAsia"/>
          <w:lang w:eastAsia="zh-CN"/>
        </w:rPr>
        <w:t>商家首页</w:t>
      </w:r>
      <w:bookmarkEnd w:id="81"/>
    </w:p>
    <w:p w:rsidR="004C1F33" w:rsidRPr="00691D9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C1F33" w:rsidRDefault="004C1F33" w:rsidP="004C1F33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593FE08" wp14:editId="598541CF">
            <wp:extent cx="2216750" cy="5400000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C1F33" w:rsidRDefault="004C1F33" w:rsidP="004C1F3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  <w:r w:rsidR="0027238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页面结构</w:t>
      </w:r>
      <w:r w:rsidR="0027238D">
        <w:rPr>
          <w:rFonts w:ascii="微软雅黑" w:eastAsia="微软雅黑" w:hAnsi="微软雅黑" w:hint="eastAsia"/>
        </w:rPr>
        <w:t>和业务规则</w:t>
      </w:r>
      <w:r>
        <w:rPr>
          <w:rFonts w:ascii="微软雅黑" w:eastAsia="微软雅黑" w:hAnsi="微软雅黑" w:hint="eastAsia"/>
        </w:rPr>
        <w:t>与“商品购买”模式“商家首页”相同</w:t>
      </w:r>
      <w:r w:rsidR="0027238D">
        <w:rPr>
          <w:rFonts w:ascii="微软雅黑" w:eastAsia="微软雅黑" w:hAnsi="微软雅黑" w:hint="eastAsia"/>
        </w:rPr>
        <w:t>；商家信息展示数据有所不同</w:t>
      </w:r>
    </w:p>
    <w:p w:rsidR="004C1F33" w:rsidRPr="00EC61D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F97F7B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</w:t>
      </w:r>
      <w:r w:rsidR="00C06467" w:rsidRPr="00C06467">
        <w:rPr>
          <w:rFonts w:ascii="微软雅黑" w:eastAsia="微软雅黑" w:hAnsi="微软雅黑" w:hint="eastAsia"/>
          <w:b/>
        </w:rPr>
        <w:t>服务方式</w:t>
      </w:r>
      <w:r w:rsidR="00C06467">
        <w:rPr>
          <w:rFonts w:ascii="微软雅黑" w:eastAsia="微软雅黑" w:hAnsi="微软雅黑" w:hint="eastAsia"/>
        </w:rPr>
        <w:t>、</w:t>
      </w:r>
      <w:r w:rsidR="00C06467" w:rsidRPr="00C06467">
        <w:rPr>
          <w:rFonts w:ascii="微软雅黑" w:eastAsia="微软雅黑" w:hAnsi="微软雅黑" w:hint="eastAsia"/>
          <w:b/>
        </w:rPr>
        <w:t>服务</w:t>
      </w:r>
      <w:r w:rsidRPr="00C06467">
        <w:rPr>
          <w:rFonts w:ascii="微软雅黑" w:eastAsia="微软雅黑" w:hAnsi="微软雅黑" w:hint="eastAsia"/>
          <w:b/>
        </w:rPr>
        <w:t>费</w:t>
      </w:r>
      <w:r>
        <w:rPr>
          <w:rFonts w:ascii="微软雅黑" w:eastAsia="微软雅黑" w:hAnsi="微软雅黑" w:hint="eastAsia"/>
        </w:rPr>
        <w:t>、详情介绍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4C1F33" w:rsidRPr="00712BAF" w:rsidRDefault="00C06467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4C1F33">
        <w:rPr>
          <w:rFonts w:ascii="微软雅黑" w:eastAsia="微软雅黑" w:hAnsi="微软雅黑" w:hint="eastAsia"/>
        </w:rPr>
        <w:t>）详情介绍：获取商家发布的“商家介绍”内容；无内容，则不显示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4C1F33" w:rsidRPr="00B17646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F97F7B">
        <w:rPr>
          <w:rFonts w:ascii="微软雅黑" w:eastAsia="微软雅黑" w:hAnsi="微软雅黑" w:hint="eastAsia"/>
        </w:rPr>
        <w:t>，正在进行中的团购排在前面</w:t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4C1F33" w:rsidRPr="00D451DF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87690E" w:rsidRDefault="0087690E" w:rsidP="0087690E">
      <w:pPr>
        <w:pStyle w:val="4"/>
        <w:rPr>
          <w:lang w:eastAsia="zh-CN"/>
        </w:rPr>
      </w:pPr>
      <w:bookmarkStart w:id="82" w:name="_Toc489002964"/>
      <w:r>
        <w:rPr>
          <w:lang w:eastAsia="zh-CN"/>
        </w:rPr>
        <w:t>确认订单</w:t>
      </w:r>
      <w:bookmarkEnd w:id="82"/>
    </w:p>
    <w:p w:rsidR="0087690E" w:rsidRPr="000E7B8F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7690E" w:rsidRDefault="0087690E" w:rsidP="0087690E">
      <w:pPr>
        <w:jc w:val="center"/>
        <w:rPr>
          <w:noProof/>
          <w:lang w:eastAsia="zh-CN"/>
        </w:rPr>
      </w:pPr>
      <w:r w:rsidRPr="0087690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E6B82">
        <w:rPr>
          <w:noProof/>
          <w:lang w:eastAsia="zh-CN"/>
        </w:rPr>
        <w:drawing>
          <wp:inline distT="0" distB="0" distL="0" distR="0" wp14:anchorId="683A9849" wp14:editId="2AF10C8D">
            <wp:extent cx="2028169" cy="3600000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EB" w:rsidRPr="009D40EB">
        <w:rPr>
          <w:noProof/>
          <w:lang w:eastAsia="zh-CN"/>
        </w:rPr>
        <w:t xml:space="preserve"> </w:t>
      </w:r>
      <w:r w:rsidR="009D40EB">
        <w:rPr>
          <w:rFonts w:hint="eastAsia"/>
          <w:noProof/>
          <w:lang w:eastAsia="zh-CN"/>
        </w:rPr>
        <w:t xml:space="preserve">          </w:t>
      </w:r>
      <w:r w:rsidR="00BE6B82">
        <w:rPr>
          <w:noProof/>
          <w:lang w:eastAsia="zh-CN"/>
        </w:rPr>
        <w:drawing>
          <wp:inline distT="0" distB="0" distL="0" distR="0" wp14:anchorId="7C7B4381" wp14:editId="1FD9943E">
            <wp:extent cx="2028169" cy="3600000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EB" w:rsidRDefault="009D40EB" w:rsidP="0087690E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（左图）上门服务-确认订单页               （右图）到店服务-确认订单页</w:t>
      </w:r>
    </w:p>
    <w:p w:rsidR="0087690E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87690E" w:rsidRDefault="0087690E" w:rsidP="0087690E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服务预约模式-</w:t>
      </w:r>
      <w:r w:rsidR="00971027">
        <w:rPr>
          <w:rFonts w:ascii="微软雅黑" w:eastAsia="微软雅黑" w:hAnsi="微软雅黑" w:hint="eastAsia"/>
        </w:rPr>
        <w:t>上门服务</w:t>
      </w:r>
      <w:r w:rsidR="009D40EB">
        <w:rPr>
          <w:rFonts w:ascii="微软雅黑" w:eastAsia="微软雅黑" w:hAnsi="微软雅黑" w:hint="eastAsia"/>
        </w:rPr>
        <w:t xml:space="preserve"> 和 到店服务 </w:t>
      </w:r>
      <w:r>
        <w:rPr>
          <w:rFonts w:ascii="微软雅黑" w:eastAsia="微软雅黑" w:hAnsi="微软雅黑" w:hint="eastAsia"/>
        </w:rPr>
        <w:t>确认订单页面</w:t>
      </w:r>
    </w:p>
    <w:p w:rsidR="0087690E" w:rsidRPr="00EC61D1" w:rsidRDefault="00A223FD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>
        <w:rPr>
          <w:rFonts w:hint="eastAsia"/>
          <w:sz w:val="30"/>
          <w:szCs w:val="30"/>
          <w:lang w:val="zh-CN"/>
        </w:rPr>
        <w:t>业务规则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 w:rsidR="00971027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/>
        </w:rPr>
        <w:t>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 w:rsidR="00971027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其中：无默认地址时，显示“请添加联系人信息”示例如下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18C30C" wp14:editId="45FF89DC">
            <wp:extent cx="3038095" cy="685714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81" w:rsidRP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87690E" w:rsidRDefault="00971027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87690E">
        <w:rPr>
          <w:rFonts w:ascii="微软雅黑" w:eastAsia="微软雅黑" w:hAnsi="微软雅黑"/>
        </w:rPr>
        <w:t>地址信息</w:t>
      </w:r>
      <w:r w:rsidR="0087690E">
        <w:rPr>
          <w:rFonts w:ascii="微软雅黑" w:eastAsia="微软雅黑" w:hAnsi="微软雅黑" w:hint="eastAsia"/>
        </w:rPr>
        <w:t>：</w:t>
      </w:r>
      <w:r w:rsidR="0087690E">
        <w:rPr>
          <w:rFonts w:ascii="微软雅黑" w:eastAsia="微软雅黑" w:hAnsi="微软雅黑"/>
        </w:rPr>
        <w:t>超过范围折行显示</w:t>
      </w:r>
    </w:p>
    <w:p w:rsidR="0087690E" w:rsidRDefault="00BA0C5F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</w:t>
      </w:r>
      <w:r w:rsidR="0087690E">
        <w:rPr>
          <w:rFonts w:ascii="微软雅黑" w:eastAsia="微软雅黑" w:hAnsi="微软雅黑"/>
        </w:rPr>
        <w:t>数据</w:t>
      </w:r>
      <w:r w:rsidR="0087690E">
        <w:rPr>
          <w:rFonts w:ascii="微软雅黑" w:eastAsia="微软雅黑" w:hAnsi="微软雅黑" w:hint="eastAsia"/>
        </w:rPr>
        <w:t>：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7843EA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7843EA" w:rsidRDefault="007843EA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1459F1">
        <w:rPr>
          <w:rFonts w:ascii="微软雅黑" w:eastAsia="微软雅黑" w:hAnsi="微软雅黑" w:hint="eastAsia"/>
        </w:rPr>
        <w:t>预约</w:t>
      </w:r>
      <w:r w:rsidR="002E154E">
        <w:rPr>
          <w:rFonts w:ascii="微软雅黑" w:eastAsia="微软雅黑" w:hAnsi="微软雅黑" w:hint="eastAsia"/>
        </w:rPr>
        <w:t>服务</w:t>
      </w:r>
      <w:r w:rsidR="001459F1">
        <w:rPr>
          <w:rFonts w:ascii="微软雅黑" w:eastAsia="微软雅黑" w:hAnsi="微软雅黑" w:hint="eastAsia"/>
        </w:rPr>
        <w:t>时的</w:t>
      </w:r>
      <w:r w:rsidR="00B8770A">
        <w:rPr>
          <w:rFonts w:ascii="微软雅黑" w:eastAsia="微软雅黑" w:hAnsi="微软雅黑" w:hint="eastAsia"/>
        </w:rPr>
        <w:t>价格</w:t>
      </w:r>
    </w:p>
    <w:p w:rsidR="00DF2B1F" w:rsidRDefault="006E2366" w:rsidP="00DF2B1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87690E">
        <w:rPr>
          <w:rFonts w:ascii="微软雅黑" w:eastAsia="微软雅黑" w:hAnsi="微软雅黑" w:hint="eastAsia"/>
        </w:rPr>
        <w:t>）</w:t>
      </w:r>
      <w:r w:rsidR="00DF2B1F">
        <w:rPr>
          <w:rFonts w:ascii="微软雅黑" w:eastAsia="微软雅黑" w:hAnsi="微软雅黑" w:hint="eastAsia"/>
        </w:rPr>
        <w:t>服务费：有服务费显示服务费金额，无服务费显示金额“￥0.00”</w:t>
      </w:r>
    </w:p>
    <w:p w:rsidR="00DF2B1F" w:rsidRDefault="00DF2B1F" w:rsidP="001733E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</w:t>
      </w:r>
      <w:r w:rsidR="001733E7">
        <w:rPr>
          <w:rFonts w:ascii="微软雅黑" w:eastAsia="微软雅黑" w:hAnsi="微软雅黑" w:hint="eastAsia"/>
        </w:rPr>
        <w:t>默认数量为“1”，</w:t>
      </w:r>
      <w:r>
        <w:rPr>
          <w:rFonts w:ascii="微软雅黑" w:eastAsia="微软雅黑" w:hAnsi="微软雅黑" w:hint="eastAsia"/>
        </w:rPr>
        <w:t>手动</w:t>
      </w:r>
      <w:r w:rsidR="005F1F19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F321A2">
        <w:rPr>
          <w:rFonts w:ascii="微软雅黑" w:eastAsia="微软雅黑" w:hAnsi="微软雅黑" w:hint="eastAsia"/>
        </w:rPr>
        <w:t>、【-】</w:t>
      </w:r>
      <w:r w:rsidR="005F1F19">
        <w:rPr>
          <w:rFonts w:ascii="微软雅黑" w:eastAsia="微软雅黑" w:hAnsi="微软雅黑" w:hint="eastAsia"/>
        </w:rPr>
        <w:t>按钮添加或减少</w:t>
      </w:r>
    </w:p>
    <w:p w:rsidR="001733E7" w:rsidRDefault="001733E7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2115A">
        <w:rPr>
          <w:rFonts w:ascii="微软雅黑" w:eastAsia="微软雅黑" w:hAnsi="微软雅黑" w:hint="eastAsia"/>
        </w:rPr>
        <w:t>【+】、【-】按钮：点击一次“+1”</w:t>
      </w:r>
      <w:r w:rsidR="002A2815">
        <w:rPr>
          <w:rFonts w:ascii="微软雅黑" w:eastAsia="微软雅黑" w:hAnsi="微软雅黑" w:hint="eastAsia"/>
        </w:rPr>
        <w:t>、</w:t>
      </w:r>
      <w:r w:rsidR="00F2115A">
        <w:rPr>
          <w:rFonts w:ascii="微软雅黑" w:eastAsia="微软雅黑" w:hAnsi="微软雅黑" w:hint="eastAsia"/>
        </w:rPr>
        <w:t>“-1”</w:t>
      </w:r>
    </w:p>
    <w:p w:rsidR="001733E7" w:rsidRPr="000D2404" w:rsidRDefault="001733E7" w:rsidP="001733E7">
      <w:pPr>
        <w:pStyle w:val="afb"/>
        <w:ind w:left="840"/>
        <w:rPr>
          <w:rFonts w:ascii="微软雅黑" w:eastAsia="微软雅黑" w:hAnsi="微软雅黑"/>
          <w:b/>
        </w:rPr>
      </w:pPr>
      <w:r w:rsidRPr="000D2404">
        <w:rPr>
          <w:rFonts w:ascii="微软雅黑" w:eastAsia="微软雅黑" w:hAnsi="微软雅黑" w:hint="eastAsia"/>
          <w:b/>
        </w:rPr>
        <w:t>2）</w:t>
      </w:r>
      <w:r w:rsidR="00F2115A" w:rsidRPr="000D2404">
        <w:rPr>
          <w:rFonts w:ascii="微软雅黑" w:eastAsia="微软雅黑" w:hAnsi="微软雅黑" w:hint="eastAsia"/>
          <w:b/>
        </w:rPr>
        <w:t>预约数量加到当前</w:t>
      </w:r>
      <w:r w:rsidR="00041FB5" w:rsidRPr="000D2404">
        <w:rPr>
          <w:rFonts w:ascii="微软雅黑" w:eastAsia="微软雅黑" w:hAnsi="微软雅黑" w:hint="eastAsia"/>
          <w:b/>
        </w:rPr>
        <w:t>剩余</w:t>
      </w:r>
      <w:r w:rsidR="00F2115A" w:rsidRPr="000D2404">
        <w:rPr>
          <w:rFonts w:ascii="微软雅黑" w:eastAsia="微软雅黑" w:hAnsi="微软雅黑" w:hint="eastAsia"/>
          <w:b/>
        </w:rPr>
        <w:t>库存数，不可以再加，</w:t>
      </w:r>
      <w:r w:rsidR="00041FB5" w:rsidRPr="000D2404">
        <w:rPr>
          <w:rFonts w:ascii="微软雅黑" w:eastAsia="微软雅黑" w:hAnsi="微软雅黑" w:hint="eastAsia"/>
          <w:b/>
        </w:rPr>
        <w:t>再次点击</w:t>
      </w:r>
      <w:r w:rsidR="00F2115A" w:rsidRPr="000D2404">
        <w:rPr>
          <w:rFonts w:ascii="微软雅黑" w:eastAsia="微软雅黑" w:hAnsi="微软雅黑" w:hint="eastAsia"/>
          <w:b/>
        </w:rPr>
        <w:t>【+】按钮</w:t>
      </w:r>
      <w:r w:rsidR="00041FB5" w:rsidRPr="000D2404">
        <w:rPr>
          <w:rFonts w:ascii="微软雅黑" w:eastAsia="微软雅黑" w:hAnsi="微软雅黑" w:hint="eastAsia"/>
          <w:b/>
        </w:rPr>
        <w:t>toast提示“最多可预约xx”（“xx”指剩余库存数，同时带有单位名称——示例“最多可预约5台”）</w:t>
      </w:r>
    </w:p>
    <w:p w:rsidR="002D588F" w:rsidRPr="001733E7" w:rsidRDefault="002D588F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F2115A">
        <w:rPr>
          <w:rFonts w:ascii="微软雅黑" w:eastAsia="微软雅黑" w:hAnsi="微软雅黑" w:hint="eastAsia"/>
        </w:rPr>
        <w:t>预约数量至少为1：数量为1时【-】按钮置灰，不可交互</w:t>
      </w:r>
    </w:p>
    <w:p w:rsidR="00A018CF" w:rsidRDefault="00A018CF" w:rsidP="00A018C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上门时间：默认显示今日“立即上门”和预计到达时间，今日超过预约时间</w:t>
      </w:r>
      <w:r w:rsidR="00CF6BB7">
        <w:rPr>
          <w:rFonts w:ascii="微软雅黑" w:eastAsia="微软雅黑" w:hAnsi="微软雅黑" w:hint="eastAsia"/>
        </w:rPr>
        <w:t xml:space="preserve"> </w:t>
      </w:r>
      <w:proofErr w:type="gramStart"/>
      <w:r w:rsidR="00CF6BB7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CF6BB7" w:rsidRPr="00CF6BB7">
        <w:rPr>
          <w:rFonts w:ascii="微软雅黑" w:eastAsia="微软雅黑" w:hAnsi="微软雅黑" w:hint="eastAsia"/>
          <w:color w:val="FF0000"/>
        </w:rPr>
        <w:t>预约已满</w:t>
      </w:r>
      <w:r>
        <w:rPr>
          <w:rFonts w:ascii="微软雅黑" w:eastAsia="微软雅黑" w:hAnsi="微软雅黑" w:hint="eastAsia"/>
        </w:rPr>
        <w:t>，默认明日第一个时段，时间段按照商家设定的上门服务时段规则显示（上门时间规则详见2.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.5.8）</w:t>
      </w:r>
    </w:p>
    <w:p w:rsidR="0087690E" w:rsidRPr="00261BBA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A018CF">
        <w:rPr>
          <w:rFonts w:ascii="微软雅黑" w:eastAsia="微软雅黑" w:hAnsi="微软雅黑" w:hint="eastAsia"/>
        </w:rPr>
        <w:t>（确认订单页优惠券规则与商品购买模式相同），具体如下：</w:t>
      </w:r>
    </w:p>
    <w:p w:rsidR="00A27026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A27026" w:rsidRPr="00892852" w:rsidRDefault="00A018CF" w:rsidP="00A27026">
      <w:pPr>
        <w:ind w:left="42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</w:t>
      </w:r>
      <w:r w:rsidR="00A27026" w:rsidRPr="00514ECC">
        <w:rPr>
          <w:noProof/>
          <w:lang w:eastAsia="zh-CN"/>
        </w:rPr>
        <w:t xml:space="preserve"> </w:t>
      </w:r>
      <w:r w:rsidR="00A27026">
        <w:rPr>
          <w:noProof/>
          <w:lang w:eastAsia="zh-CN"/>
        </w:rPr>
        <w:drawing>
          <wp:inline distT="0" distB="0" distL="0" distR="0" wp14:anchorId="7758A957" wp14:editId="1F656871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27026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A27026" w:rsidRDefault="00A27026" w:rsidP="00A2702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A27026" w:rsidTr="00371520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A27026" w:rsidTr="00371520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A27026" w:rsidTr="00371520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  <w:tr w:rsidR="00A27026" w:rsidTr="00371520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434268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</w:tbl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87690E" w:rsidRP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87690E" w:rsidRDefault="00A2702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 xml:space="preserve"> </w:t>
      </w:r>
      <w:r w:rsidR="0087690E" w:rsidRPr="000D2404">
        <w:rPr>
          <w:rFonts w:ascii="微软雅黑" w:eastAsia="微软雅黑" w:hAnsi="微软雅黑" w:hint="eastAsia"/>
          <w:b/>
        </w:rPr>
        <w:t>“待支付”金额=</w:t>
      </w:r>
      <w:r w:rsidR="00BE6B82" w:rsidRPr="000D2404">
        <w:rPr>
          <w:rFonts w:ascii="微软雅黑" w:eastAsia="微软雅黑" w:hAnsi="微软雅黑" w:hint="eastAsia"/>
          <w:b/>
        </w:rPr>
        <w:t>服务总价</w:t>
      </w:r>
      <w:r w:rsidR="0087690E" w:rsidRPr="000D2404">
        <w:rPr>
          <w:rFonts w:ascii="微软雅黑" w:eastAsia="微软雅黑" w:hAnsi="微软雅黑"/>
          <w:b/>
        </w:rPr>
        <w:t>+</w:t>
      </w:r>
      <w:r w:rsidR="00BE6B82" w:rsidRPr="000D2404">
        <w:rPr>
          <w:rFonts w:ascii="微软雅黑" w:eastAsia="微软雅黑" w:hAnsi="微软雅黑"/>
          <w:b/>
        </w:rPr>
        <w:t>服务费</w:t>
      </w:r>
      <w:r w:rsidR="0087690E" w:rsidRPr="000D2404">
        <w:rPr>
          <w:rFonts w:ascii="微软雅黑" w:eastAsia="微软雅黑" w:hAnsi="微软雅黑"/>
          <w:b/>
        </w:rPr>
        <w:t>-</w:t>
      </w:r>
      <w:r w:rsidR="0087690E" w:rsidRPr="000D2404">
        <w:rPr>
          <w:rFonts w:ascii="微软雅黑" w:eastAsia="微软雅黑" w:hAnsi="微软雅黑" w:hint="eastAsia"/>
          <w:b/>
        </w:rPr>
        <w:t>“</w:t>
      </w:r>
      <w:r w:rsidR="0087690E" w:rsidRPr="000D2404">
        <w:rPr>
          <w:rFonts w:ascii="微软雅黑" w:eastAsia="微软雅黑" w:hAnsi="微软雅黑"/>
          <w:b/>
        </w:rPr>
        <w:t>优惠</w:t>
      </w:r>
      <w:r w:rsidR="0087690E" w:rsidRPr="000D2404">
        <w:rPr>
          <w:rFonts w:ascii="微软雅黑" w:eastAsia="微软雅黑" w:hAnsi="微软雅黑" w:hint="eastAsia"/>
          <w:b/>
        </w:rPr>
        <w:t>”</w:t>
      </w:r>
      <w:r w:rsidR="0087690E" w:rsidRPr="000D2404">
        <w:rPr>
          <w:rFonts w:ascii="微软雅黑" w:eastAsia="微软雅黑" w:hAnsi="微软雅黑"/>
          <w:b/>
        </w:rPr>
        <w:t>金额</w:t>
      </w:r>
      <w:r w:rsidR="00BE6B82">
        <w:rPr>
          <w:rFonts w:ascii="微软雅黑" w:eastAsia="微软雅黑" w:hAnsi="微软雅黑" w:hint="eastAsia"/>
        </w:rPr>
        <w:t>（根据预约数量</w:t>
      </w:r>
      <w:r w:rsidR="009171F9">
        <w:rPr>
          <w:rFonts w:ascii="微软雅黑" w:eastAsia="微软雅黑" w:hAnsi="微软雅黑" w:hint="eastAsia"/>
        </w:rPr>
        <w:t>，产生不用的总价</w:t>
      </w:r>
      <w:r w:rsidR="00BE6B82">
        <w:rPr>
          <w:rFonts w:ascii="微软雅黑" w:eastAsia="微软雅黑" w:hAnsi="微软雅黑" w:hint="eastAsia"/>
        </w:rPr>
        <w:t>时时变化）</w:t>
      </w:r>
    </w:p>
    <w:p w:rsidR="00BE6B82" w:rsidRDefault="00BE6B82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服务总价=服务单价*预约数量</w:t>
      </w:r>
    </w:p>
    <w:p w:rsidR="0087690E" w:rsidRDefault="0087690E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87690E" w:rsidRDefault="00327B58" w:rsidP="0087690E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06477DE" wp14:editId="795737B1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14" w:rsidRDefault="00B45D14" w:rsidP="00B45D1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041FB5" w:rsidRDefault="008B7D34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2007C69" wp14:editId="07B18C68">
            <wp:extent cx="2009524" cy="1104762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B5">
        <w:rPr>
          <w:rFonts w:ascii="微软雅黑" w:eastAsia="微软雅黑" w:hAnsi="微软雅黑" w:hint="eastAsia"/>
        </w:rPr>
        <w:t>点击【确定】按钮：关闭提示框</w:t>
      </w:r>
    </w:p>
    <w:p w:rsidR="00484429" w:rsidRPr="00F7440C" w:rsidRDefault="00484429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643777" wp14:editId="3CB0A739">
            <wp:extent cx="2009524" cy="1104762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87690E" w:rsidRPr="00484429" w:rsidRDefault="00327B58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00C0B20" wp14:editId="4913A729">
            <wp:extent cx="2009524" cy="11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9">
        <w:rPr>
          <w:rFonts w:ascii="微软雅黑" w:eastAsia="微软雅黑" w:hAnsi="微软雅黑" w:hint="eastAsia"/>
        </w:rPr>
        <w:t>点击【确定】按钮：关闭提示框</w:t>
      </w:r>
    </w:p>
    <w:p w:rsidR="0087690E" w:rsidRDefault="00484429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 w:rsidRPr="003E6293">
        <w:rPr>
          <w:rFonts w:hint="eastAsia"/>
          <w:sz w:val="30"/>
          <w:szCs w:val="30"/>
          <w:lang w:val="zh-CN"/>
        </w:rPr>
        <w:t>交互规则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时间数据：显示选择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 w:rsidR="005303E9">
        <w:rPr>
          <w:rFonts w:ascii="微软雅黑" w:hAnsi="微软雅黑" w:cs="Times New Roman" w:hint="eastAsia"/>
          <w:kern w:val="0"/>
          <w:sz w:val="20"/>
          <w:szCs w:val="20"/>
        </w:rPr>
        <w:t>页</w:t>
      </w:r>
      <w:proofErr w:type="gramEnd"/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8D6ECB" w:rsidRPr="00EC61D1" w:rsidRDefault="008D6ECB" w:rsidP="008D6EC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D6ECB" w:rsidRPr="009E45F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lastRenderedPageBreak/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服务数据</w:t>
      </w:r>
      <w:r w:rsidR="009E45FB">
        <w:rPr>
          <w:rFonts w:ascii="微软雅黑" w:eastAsia="微软雅黑" w:hAnsi="微软雅黑" w:hint="eastAsia"/>
        </w:rPr>
        <w:t>（规则相同）</w:t>
      </w:r>
      <w:r>
        <w:rPr>
          <w:rFonts w:ascii="微软雅黑" w:eastAsia="微软雅黑" w:hAnsi="微软雅黑" w:hint="eastAsia"/>
        </w:rPr>
        <w:t>：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2）服务名称：一行显示，超出范围用“...”表示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327B58">
        <w:rPr>
          <w:rFonts w:ascii="微软雅黑" w:eastAsia="微软雅黑" w:hAnsi="微软雅黑" w:hint="eastAsia"/>
        </w:rPr>
        <w:t>预约服务时的价格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预约数量：默认数量为“1”，</w:t>
      </w:r>
      <w:r w:rsidR="00CD4A4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CD4A4D">
        <w:rPr>
          <w:rFonts w:ascii="微软雅黑" w:eastAsia="微软雅黑" w:hAnsi="微软雅黑" w:hint="eastAsia"/>
        </w:rPr>
        <w:t>、【-】按钮</w:t>
      </w:r>
      <w:r w:rsidR="00BD60E5">
        <w:rPr>
          <w:rFonts w:ascii="微软雅黑" w:eastAsia="微软雅黑" w:hAnsi="微软雅黑" w:hint="eastAsia"/>
        </w:rPr>
        <w:t>添加或减少</w:t>
      </w:r>
      <w:r w:rsidR="009E45FB">
        <w:rPr>
          <w:rFonts w:ascii="微软雅黑" w:eastAsia="微软雅黑" w:hAnsi="微软雅黑" w:hint="eastAsia"/>
        </w:rPr>
        <w:t>（规则相同）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1）【+】、【-】按钮：点击一次“+1”或者“-1”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D60E5">
        <w:rPr>
          <w:rFonts w:ascii="微软雅黑" w:eastAsia="微软雅黑" w:hAnsi="微软雅黑" w:hint="eastAsia"/>
        </w:rPr>
        <w:t>预约数量加到当前剩余库存数，不可以再加，再次点击【+】按钮toast提示“最多可预约xx”（“xx”指剩余库存数，同时带有单位名称——示例“最多可预约5台”）</w:t>
      </w:r>
    </w:p>
    <w:p w:rsidR="008D6ECB" w:rsidRPr="001733E7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3）预约数量至少为1：数量为1时【-】按钮置灰，不可交互</w:t>
      </w:r>
    </w:p>
    <w:p w:rsidR="008D6ECB" w:rsidRDefault="009E45F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35AD5">
        <w:rPr>
          <w:rFonts w:ascii="微软雅黑" w:eastAsia="微软雅黑" w:hAnsi="微软雅黑" w:hint="eastAsia"/>
          <w:b/>
        </w:rPr>
        <w:t>到店</w:t>
      </w:r>
      <w:r w:rsidR="008D6ECB" w:rsidRPr="00435AD5">
        <w:rPr>
          <w:rFonts w:ascii="微软雅黑" w:eastAsia="微软雅黑" w:hAnsi="微软雅黑" w:hint="eastAsia"/>
          <w:b/>
        </w:rPr>
        <w:t>时间：默认显示今日</w:t>
      </w:r>
      <w:r w:rsidRPr="00435AD5">
        <w:rPr>
          <w:rFonts w:ascii="微软雅黑" w:eastAsia="微软雅黑" w:hAnsi="微软雅黑" w:hint="eastAsia"/>
          <w:b/>
        </w:rPr>
        <w:t>可预约第一个时段</w:t>
      </w:r>
      <w:r w:rsidR="008D6ECB">
        <w:rPr>
          <w:rFonts w:ascii="微软雅黑" w:eastAsia="微软雅黑" w:hAnsi="微软雅黑" w:hint="eastAsia"/>
        </w:rPr>
        <w:t>，今日超过预约时间</w:t>
      </w:r>
      <w:r w:rsidR="0079089B">
        <w:rPr>
          <w:rFonts w:ascii="微软雅黑" w:eastAsia="微软雅黑" w:hAnsi="微软雅黑" w:hint="eastAsia"/>
        </w:rPr>
        <w:t xml:space="preserve"> </w:t>
      </w:r>
      <w:proofErr w:type="gramStart"/>
      <w:r w:rsidR="0079089B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79089B" w:rsidRPr="00CF6BB7">
        <w:rPr>
          <w:rFonts w:ascii="微软雅黑" w:eastAsia="微软雅黑" w:hAnsi="微软雅黑" w:hint="eastAsia"/>
          <w:color w:val="FF0000"/>
        </w:rPr>
        <w:t>预约已满</w:t>
      </w:r>
      <w:r w:rsidR="008D6ECB">
        <w:rPr>
          <w:rFonts w:ascii="微软雅黑" w:eastAsia="微软雅黑" w:hAnsi="微软雅黑" w:hint="eastAsia"/>
        </w:rPr>
        <w:t>，默认明日第一个时段，时间段按照商家设定的</w:t>
      </w:r>
      <w:r>
        <w:rPr>
          <w:rFonts w:ascii="微软雅黑" w:eastAsia="微软雅黑" w:hAnsi="微软雅黑" w:hint="eastAsia"/>
        </w:rPr>
        <w:t>到店</w:t>
      </w:r>
      <w:r w:rsidR="008D6ECB">
        <w:rPr>
          <w:rFonts w:ascii="微软雅黑" w:eastAsia="微软雅黑" w:hAnsi="微软雅黑" w:hint="eastAsia"/>
        </w:rPr>
        <w:t>服务时段规则显示（</w:t>
      </w:r>
      <w:r>
        <w:rPr>
          <w:rFonts w:ascii="微软雅黑" w:eastAsia="微软雅黑" w:hAnsi="微软雅黑" w:hint="eastAsia"/>
        </w:rPr>
        <w:t>到</w:t>
      </w:r>
      <w:proofErr w:type="gramStart"/>
      <w:r>
        <w:rPr>
          <w:rFonts w:ascii="微软雅黑" w:eastAsia="微软雅黑" w:hAnsi="微软雅黑" w:hint="eastAsia"/>
        </w:rPr>
        <w:t>店</w:t>
      </w:r>
      <w:r w:rsidR="008D6ECB">
        <w:rPr>
          <w:rFonts w:ascii="微软雅黑" w:eastAsia="微软雅黑" w:hAnsi="微软雅黑" w:hint="eastAsia"/>
        </w:rPr>
        <w:t>时间</w:t>
      </w:r>
      <w:proofErr w:type="gramEnd"/>
      <w:r w:rsidR="008D6ECB">
        <w:rPr>
          <w:rFonts w:ascii="微软雅黑" w:eastAsia="微软雅黑" w:hAnsi="微软雅黑" w:hint="eastAsia"/>
        </w:rPr>
        <w:t>规则详见2.</w:t>
      </w:r>
      <w:r w:rsidR="00D4122F">
        <w:rPr>
          <w:rFonts w:ascii="微软雅黑" w:eastAsia="微软雅黑" w:hAnsi="微软雅黑" w:hint="eastAsia"/>
        </w:rPr>
        <w:t>7</w:t>
      </w:r>
      <w:r w:rsidR="008D6ECB">
        <w:rPr>
          <w:rFonts w:ascii="微软雅黑" w:eastAsia="微软雅黑" w:hAnsi="微软雅黑" w:hint="eastAsia"/>
        </w:rPr>
        <w:t>.5.8）</w:t>
      </w:r>
    </w:p>
    <w:p w:rsidR="008D6ECB" w:rsidRPr="00261BBA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437120" w:rsidRPr="00437120">
        <w:rPr>
          <w:rFonts w:ascii="微软雅黑" w:eastAsia="微软雅黑" w:hAnsi="微软雅黑" w:hint="eastAsia"/>
          <w:b/>
        </w:rPr>
        <w:t>规则同上</w:t>
      </w:r>
    </w:p>
    <w:p w:rsidR="00437120" w:rsidRPr="000D2404" w:rsidRDefault="00437120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其他字段：“我的留言”、“待支付”、“优惠”</w:t>
      </w:r>
      <w:r w:rsidRPr="00437120">
        <w:rPr>
          <w:rFonts w:ascii="微软雅黑" w:eastAsia="微软雅黑" w:hAnsi="微软雅黑" w:hint="eastAsia"/>
          <w:b/>
        </w:rPr>
        <w:t>规则同上</w:t>
      </w:r>
    </w:p>
    <w:p w:rsidR="000D2404" w:rsidRPr="000D2404" w:rsidRDefault="000D2404" w:rsidP="000D2404">
      <w:pPr>
        <w:pStyle w:val="afb"/>
        <w:ind w:left="846"/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</w:rPr>
        <w:t>其中</w:t>
      </w:r>
      <w:r w:rsidRPr="000D2404">
        <w:rPr>
          <w:rFonts w:ascii="微软雅黑" w:eastAsia="微软雅黑" w:hAnsi="微软雅黑" w:hint="eastAsia"/>
          <w:b/>
        </w:rPr>
        <w:t>“待支付”金额=服务总价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（根据预约数量，产生不用的总价时时变化）</w:t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A61EF3" w:rsidRPr="003A1CBA" w:rsidRDefault="003A1CBA" w:rsidP="003A1CBA">
      <w:pPr>
        <w:ind w:left="426"/>
      </w:pPr>
      <w:r w:rsidRPr="003A1CBA">
        <w:rPr>
          <w:noProof/>
          <w:lang w:eastAsia="zh-CN"/>
        </w:rPr>
        <w:t xml:space="preserve"> </w:t>
      </w:r>
      <w:r w:rsidR="00327B58" w:rsidRPr="00327B58">
        <w:rPr>
          <w:noProof/>
          <w:lang w:eastAsia="zh-CN"/>
        </w:rPr>
        <w:t xml:space="preserve"> </w:t>
      </w:r>
      <w:r w:rsidR="00327B58">
        <w:rPr>
          <w:noProof/>
          <w:lang w:eastAsia="zh-CN"/>
        </w:rPr>
        <w:drawing>
          <wp:inline distT="0" distB="0" distL="0" distR="0" wp14:anchorId="1200B640" wp14:editId="405C6D5F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</w:t>
      </w:r>
      <w:r w:rsidR="00E731FD">
        <w:rPr>
          <w:rFonts w:ascii="微软雅黑" w:eastAsia="微软雅黑" w:hAnsi="微软雅黑" w:hint="eastAsia"/>
        </w:rPr>
        <w:t>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E731FD" w:rsidTr="00E731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E731FD" w:rsidTr="00E731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联系人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E731FD" w:rsidTr="00E731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E731FD" w:rsidTr="005303E9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CC6804" w:rsidRDefault="00E731FD" w:rsidP="00E731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E731FD" w:rsidRDefault="00CC6804" w:rsidP="00E731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</w:t>
            </w:r>
            <w:r w:rsidR="00266E04">
              <w:rPr>
                <w:rFonts w:hint="eastAsia"/>
                <w:lang w:eastAsia="zh-CN"/>
              </w:rPr>
              <w:t>联系人和联系电话</w:t>
            </w:r>
            <w:r w:rsidR="00E731FD">
              <w:rPr>
                <w:rFonts w:hint="eastAsia"/>
                <w:lang w:eastAsia="zh-CN"/>
              </w:rPr>
              <w:t>输入框为空提示“请填写联系人”“请填写联系电话”</w:t>
            </w:r>
          </w:p>
          <w:p w:rsidR="00CC6804" w:rsidRDefault="00CC6804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A27026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</w:t>
            </w:r>
            <w:r w:rsidR="00530F3E">
              <w:rPr>
                <w:rFonts w:hint="eastAsia"/>
                <w:lang w:eastAsia="zh-CN"/>
              </w:rPr>
              <w:t>toast</w:t>
            </w:r>
            <w:r>
              <w:rPr>
                <w:rFonts w:hint="eastAsia"/>
                <w:lang w:eastAsia="zh-CN"/>
              </w:rPr>
              <w:t>提示</w:t>
            </w:r>
            <w:r w:rsidR="00530F3E">
              <w:rPr>
                <w:rFonts w:hint="eastAsia"/>
                <w:lang w:eastAsia="zh-CN"/>
              </w:rPr>
              <w:t>“</w:t>
            </w:r>
            <w:r w:rsidR="00352DF5">
              <w:rPr>
                <w:rFonts w:hint="eastAsia"/>
                <w:lang w:eastAsia="zh-CN"/>
              </w:rPr>
              <w:t>请填写</w:t>
            </w:r>
            <w:r w:rsidR="00530F3E">
              <w:rPr>
                <w:rFonts w:hint="eastAsia"/>
                <w:lang w:eastAsia="zh-CN"/>
              </w:rPr>
              <w:t>正确联系人姓名”</w:t>
            </w:r>
          </w:p>
          <w:p w:rsidR="00530F3E" w:rsidRPr="00530F3E" w:rsidRDefault="00530F3E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</w:t>
            </w:r>
            <w:r w:rsidR="00352DF5">
              <w:rPr>
                <w:rFonts w:hint="eastAsia"/>
                <w:lang w:eastAsia="zh-CN"/>
              </w:rPr>
              <w:t>填写</w:t>
            </w:r>
            <w:r>
              <w:rPr>
                <w:rFonts w:hint="eastAsia"/>
                <w:lang w:eastAsia="zh-CN"/>
              </w:rPr>
              <w:t>正确联系电话”</w:t>
            </w:r>
          </w:p>
        </w:tc>
      </w:tr>
    </w:tbl>
    <w:p w:rsidR="00E731FD" w:rsidRDefault="00E918AD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C572C8" w:rsidRPr="00C572C8" w:rsidRDefault="003A1CBA" w:rsidP="00C572C8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DCB13A" wp14:editId="1187BE23">
            <wp:extent cx="2009524" cy="110476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C8">
        <w:rPr>
          <w:rFonts w:ascii="微软雅黑" w:eastAsia="微软雅黑" w:hAnsi="微软雅黑" w:hint="eastAsia"/>
        </w:rPr>
        <w:t>点击【确定】按钮：关闭提示框</w:t>
      </w:r>
    </w:p>
    <w:p w:rsidR="00E918AD" w:rsidRPr="00F7440C" w:rsidRDefault="00E918AD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9603CF" wp14:editId="591CCD6D">
            <wp:extent cx="2009524" cy="1104762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E918AD" w:rsidRPr="00E918AD" w:rsidRDefault="00327B58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01B566" wp14:editId="7998EBFC">
            <wp:extent cx="2009524" cy="1104762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D">
        <w:rPr>
          <w:rFonts w:ascii="微软雅黑" w:eastAsia="微软雅黑" w:hAnsi="微软雅黑" w:hint="eastAsia"/>
        </w:rPr>
        <w:t>点击【确定】按钮：关闭提示框</w:t>
      </w:r>
    </w:p>
    <w:p w:rsidR="00437120" w:rsidRDefault="00A61EF3" w:rsidP="004371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</w:t>
      </w:r>
      <w:r w:rsidR="00437120">
        <w:rPr>
          <w:rFonts w:hint="eastAsia"/>
          <w:sz w:val="30"/>
          <w:szCs w:val="30"/>
          <w:lang w:val="zh-CN"/>
        </w:rPr>
        <w:t>服务</w:t>
      </w:r>
      <w:r w:rsidR="00437120">
        <w:rPr>
          <w:rFonts w:hint="eastAsia"/>
          <w:sz w:val="30"/>
          <w:szCs w:val="30"/>
          <w:lang w:val="zh-CN"/>
        </w:rPr>
        <w:t>-</w:t>
      </w:r>
      <w:r w:rsidR="00437120" w:rsidRPr="003E6293">
        <w:rPr>
          <w:rFonts w:hint="eastAsia"/>
          <w:sz w:val="30"/>
          <w:szCs w:val="30"/>
          <w:lang w:val="zh-CN"/>
        </w:rPr>
        <w:t>交互规则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数据：显示选择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237545" w:rsidRDefault="00237545" w:rsidP="00237545">
      <w:pPr>
        <w:pStyle w:val="4"/>
        <w:rPr>
          <w:lang w:val="zh-CN" w:eastAsia="zh-CN"/>
        </w:rPr>
      </w:pPr>
      <w:bookmarkStart w:id="83" w:name="_Toc489002965"/>
      <w:r>
        <w:rPr>
          <w:lang w:val="zh-CN" w:eastAsia="zh-CN"/>
        </w:rPr>
        <w:lastRenderedPageBreak/>
        <w:t>选择预约</w:t>
      </w:r>
      <w:r w:rsidRPr="003A1E13">
        <w:rPr>
          <w:lang w:val="zh-CN" w:eastAsia="zh-CN"/>
        </w:rPr>
        <w:t>时间</w:t>
      </w:r>
      <w:bookmarkEnd w:id="83"/>
    </w:p>
    <w:p w:rsidR="00237545" w:rsidRPr="003A1E13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37545" w:rsidRDefault="00237545" w:rsidP="00237545">
      <w:pPr>
        <w:jc w:val="center"/>
        <w:rPr>
          <w:noProof/>
          <w:lang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AA20BE5" wp14:editId="35AF38DE">
            <wp:extent cx="2024604" cy="360000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</w:t>
      </w:r>
      <w:r>
        <w:rPr>
          <w:noProof/>
          <w:lang w:eastAsia="zh-CN"/>
        </w:rPr>
        <w:drawing>
          <wp:inline distT="0" distB="0" distL="0" distR="0" wp14:anchorId="1E256D0D" wp14:editId="1CD53B61">
            <wp:extent cx="2024604" cy="3600000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45" w:rsidRPr="003A1E13" w:rsidRDefault="00237545" w:rsidP="00237545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（左图）预约上门时间                  （右图）预约到店时间</w:t>
      </w:r>
    </w:p>
    <w:p w:rsidR="00237545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37545" w:rsidRDefault="00237545" w:rsidP="0023754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DB64F8">
        <w:rPr>
          <w:rFonts w:ascii="微软雅黑" w:eastAsia="微软雅黑" w:hAnsi="微软雅黑" w:hint="eastAsia"/>
        </w:rPr>
        <w:t>服务预约</w:t>
      </w:r>
      <w:r w:rsidR="000921BE">
        <w:rPr>
          <w:rFonts w:ascii="微软雅黑" w:eastAsia="微软雅黑" w:hAnsi="微软雅黑" w:hint="eastAsia"/>
        </w:rPr>
        <w:t>上门</w:t>
      </w:r>
      <w:r>
        <w:rPr>
          <w:rFonts w:ascii="微软雅黑" w:eastAsia="微软雅黑" w:hAnsi="微软雅黑" w:hint="eastAsia"/>
        </w:rPr>
        <w:t>时间</w:t>
      </w:r>
      <w:r w:rsidR="000921BE">
        <w:rPr>
          <w:rFonts w:ascii="微软雅黑" w:eastAsia="微软雅黑" w:hAnsi="微软雅黑" w:hint="eastAsia"/>
        </w:rPr>
        <w:t xml:space="preserve"> 和 预约到</w:t>
      </w:r>
      <w:proofErr w:type="gramStart"/>
      <w:r w:rsidR="000921BE">
        <w:rPr>
          <w:rFonts w:ascii="微软雅黑" w:eastAsia="微软雅黑" w:hAnsi="微软雅黑" w:hint="eastAsia"/>
        </w:rPr>
        <w:t xml:space="preserve">店时间 </w:t>
      </w:r>
      <w:r>
        <w:rPr>
          <w:rFonts w:ascii="微软雅黑" w:eastAsia="微软雅黑" w:hAnsi="微软雅黑" w:hint="eastAsia"/>
        </w:rPr>
        <w:t>弹层</w:t>
      </w:r>
      <w:proofErr w:type="gramEnd"/>
      <w:r>
        <w:rPr>
          <w:rFonts w:ascii="微软雅黑" w:eastAsia="微软雅黑" w:hAnsi="微软雅黑" w:hint="eastAsia"/>
        </w:rPr>
        <w:t>页面</w:t>
      </w:r>
      <w:r w:rsidR="000921BE">
        <w:rPr>
          <w:rFonts w:ascii="微软雅黑" w:eastAsia="微软雅黑" w:hAnsi="微软雅黑" w:hint="eastAsia"/>
        </w:rPr>
        <w:t>（到店服务：无立即到店数据）</w:t>
      </w:r>
    </w:p>
    <w:p w:rsidR="00237545" w:rsidRPr="00EC61D1" w:rsidRDefault="00563CB0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</w:t>
      </w:r>
      <w:r w:rsidR="000921BE" w:rsidRPr="00A879E3">
        <w:rPr>
          <w:rFonts w:hint="eastAsia"/>
          <w:b/>
          <w:sz w:val="30"/>
          <w:szCs w:val="30"/>
          <w:lang w:val="zh-CN"/>
        </w:rPr>
        <w:t>时间</w:t>
      </w:r>
      <w:r>
        <w:rPr>
          <w:rFonts w:hint="eastAsia"/>
          <w:sz w:val="30"/>
          <w:szCs w:val="30"/>
          <w:lang w:val="zh-CN"/>
        </w:rPr>
        <w:t>-</w:t>
      </w:r>
      <w:r w:rsidR="00237545">
        <w:rPr>
          <w:rFonts w:hint="eastAsia"/>
          <w:sz w:val="30"/>
          <w:szCs w:val="30"/>
          <w:lang w:val="zh-CN"/>
        </w:rPr>
        <w:t>业务规则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Pr="00A879E3">
        <w:rPr>
          <w:rFonts w:ascii="微软雅黑" w:eastAsia="微软雅黑" w:hAnsi="微软雅黑" w:hint="eastAsia"/>
          <w:b/>
        </w:rPr>
        <w:t>选择</w:t>
      </w:r>
      <w:r w:rsidR="00A879E3" w:rsidRPr="00A879E3">
        <w:rPr>
          <w:rFonts w:ascii="微软雅黑" w:eastAsia="微软雅黑" w:hAnsi="微软雅黑" w:hint="eastAsia"/>
          <w:b/>
        </w:rPr>
        <w:t>上门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237545" w:rsidRDefault="00607691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07691">
        <w:rPr>
          <w:rFonts w:ascii="微软雅黑" w:eastAsia="微软雅黑" w:hAnsi="微软雅黑" w:hint="eastAsia"/>
          <w:b/>
        </w:rPr>
        <w:t>上门</w:t>
      </w:r>
      <w:r w:rsidR="00237545" w:rsidRPr="00607691">
        <w:rPr>
          <w:rFonts w:ascii="微软雅黑" w:eastAsia="微软雅黑" w:hAnsi="微软雅黑"/>
          <w:b/>
        </w:rPr>
        <w:t>时间</w:t>
      </w:r>
      <w:r w:rsidR="00237545">
        <w:rPr>
          <w:rFonts w:ascii="微软雅黑" w:eastAsia="微软雅黑" w:hAnsi="微软雅黑"/>
        </w:rPr>
        <w:t>计算规则如下</w:t>
      </w:r>
      <w:r w:rsidR="00237545">
        <w:rPr>
          <w:rFonts w:ascii="微软雅黑" w:eastAsia="微软雅黑" w:hAnsi="微软雅黑" w:hint="eastAsia"/>
        </w:rPr>
        <w:t>：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</w:t>
      </w:r>
      <w:r w:rsidR="00607691">
        <w:rPr>
          <w:rFonts w:ascii="微软雅黑" w:eastAsia="微软雅黑" w:hAnsi="微软雅黑" w:hint="eastAsia"/>
        </w:rPr>
        <w:t>到达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</w:t>
      </w:r>
      <w:r w:rsidR="00607691">
        <w:rPr>
          <w:rFonts w:ascii="微软雅黑" w:eastAsia="微软雅黑" w:hAnsi="微软雅黑" w:hint="eastAsia"/>
        </w:rPr>
        <w:t>上门</w:t>
      </w:r>
      <w:r w:rsidRPr="00251F64">
        <w:rPr>
          <w:rFonts w:ascii="微软雅黑" w:eastAsia="微软雅黑" w:hAnsi="微软雅黑"/>
        </w:rPr>
        <w:t>时间”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 w:rsidR="00607691">
        <w:rPr>
          <w:rFonts w:ascii="微软雅黑" w:eastAsia="微软雅黑" w:hAnsi="微软雅黑"/>
        </w:rPr>
        <w:t>立即上门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="00607691">
        <w:rPr>
          <w:rFonts w:ascii="微软雅黑" w:eastAsia="微软雅黑" w:hAnsi="微软雅黑" w:hint="eastAsia"/>
        </w:rPr>
        <w:t>预计到达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3）每一个时段的结束时间=起始时间+时间片间隔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</w:t>
      </w:r>
      <w:r w:rsidR="00607691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结束时间，则不显示此时段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F562F4" w:rsidP="0023754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7）当天预约已满时，页面只显示“预约已满”</w:t>
      </w:r>
    </w:p>
    <w:p w:rsidR="003F1CC9" w:rsidRDefault="00F562F4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</w:t>
      </w:r>
      <w:r w:rsidR="003F1CC9">
        <w:rPr>
          <w:rFonts w:ascii="微软雅黑" w:eastAsia="微软雅黑" w:hAnsi="微软雅黑" w:hint="eastAsia"/>
        </w:rPr>
        <w:t>）后台设置多个时段时，按照多时段进行拆分，中间间隔时段不显示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时间在中间不连续时段时不显示，自动默认下一个时段为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237545" w:rsidRDefault="00A879E3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</w:t>
      </w:r>
      <w:r w:rsidR="00237545" w:rsidRPr="003E6293">
        <w:rPr>
          <w:rFonts w:hint="eastAsia"/>
          <w:sz w:val="30"/>
          <w:szCs w:val="30"/>
          <w:lang w:val="zh-CN"/>
        </w:rPr>
        <w:t>交互规则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A879E3" w:rsidRPr="00EC61D1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到</w:t>
      </w:r>
      <w:proofErr w:type="gramStart"/>
      <w:r w:rsidRPr="00A879E3">
        <w:rPr>
          <w:rFonts w:hint="eastAsia"/>
          <w:b/>
          <w:sz w:val="30"/>
          <w:szCs w:val="30"/>
          <w:lang w:val="zh-CN"/>
        </w:rPr>
        <w:t>店时间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>
        <w:rPr>
          <w:rFonts w:ascii="微软雅黑" w:eastAsia="微软雅黑" w:hAnsi="微软雅黑" w:hint="eastAsia"/>
          <w:b/>
        </w:rPr>
        <w:t>选择到店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到</w:t>
      </w:r>
      <w:proofErr w:type="gramStart"/>
      <w:r>
        <w:rPr>
          <w:rFonts w:ascii="微软雅黑" w:eastAsia="微软雅黑" w:hAnsi="微软雅黑" w:hint="eastAsia"/>
          <w:b/>
        </w:rPr>
        <w:t>店</w:t>
      </w:r>
      <w:r w:rsidRPr="00607691">
        <w:rPr>
          <w:rFonts w:ascii="微软雅黑" w:eastAsia="微软雅黑" w:hAnsi="微软雅黑"/>
          <w:b/>
        </w:rPr>
        <w:t>时间</w:t>
      </w:r>
      <w:proofErr w:type="gramEnd"/>
      <w:r>
        <w:rPr>
          <w:rFonts w:ascii="微软雅黑" w:eastAsia="微软雅黑" w:hAnsi="微软雅黑"/>
        </w:rPr>
        <w:t>计算规则如下</w:t>
      </w:r>
      <w:r>
        <w:rPr>
          <w:rFonts w:ascii="微软雅黑" w:eastAsia="微软雅黑" w:hAnsi="微软雅黑" w:hint="eastAsia"/>
        </w:rPr>
        <w:t>：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 xml:space="preserve"> 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2）每一个时段的结束时间=起始时间+时间片间隔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3）中间时段的起始时间=上一个时段的结束时间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4）结束时间&gt;设置的到店服务结束时间，则不显示此时段</w:t>
      </w:r>
    </w:p>
    <w:p w:rsidR="00A879E3" w:rsidRDefault="008A3672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A879E3">
        <w:rPr>
          <w:rFonts w:ascii="微软雅黑" w:eastAsia="微软雅黑" w:hAnsi="微软雅黑" w:hint="eastAsia"/>
        </w:rPr>
        <w:t>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983C63" w:rsidP="00F562F4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6）</w:t>
      </w:r>
      <w:r w:rsidR="00F562F4" w:rsidRPr="00F562F4">
        <w:rPr>
          <w:rFonts w:ascii="微软雅黑" w:eastAsia="微软雅黑" w:hAnsi="微软雅黑" w:hint="eastAsia"/>
          <w:color w:val="FF0000"/>
        </w:rPr>
        <w:t>当天预约已满时，页面只显示“预约已满”</w:t>
      </w:r>
    </w:p>
    <w:p w:rsidR="00983C63" w:rsidRPr="00983C63" w:rsidRDefault="00F562F4" w:rsidP="00983C6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7）</w:t>
      </w:r>
      <w:r w:rsidR="00983C63">
        <w:rPr>
          <w:rFonts w:ascii="微软雅黑" w:eastAsia="微软雅黑" w:hAnsi="微软雅黑" w:hint="eastAsia"/>
        </w:rPr>
        <w:t>后台设置多个时段时，按照多时段进行拆分，中间间隔时段不显示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FC7808">
        <w:rPr>
          <w:rFonts w:ascii="微软雅黑" w:eastAsia="微软雅黑" w:hAnsi="微软雅黑" w:hint="eastAsia"/>
        </w:rPr>
        <w:t>到</w:t>
      </w:r>
      <w:proofErr w:type="gramStart"/>
      <w:r w:rsidR="00FC7808">
        <w:rPr>
          <w:rFonts w:ascii="微软雅黑" w:eastAsia="微软雅黑" w:hAnsi="微软雅黑" w:hint="eastAsia"/>
        </w:rPr>
        <w:t>店</w:t>
      </w:r>
      <w:r w:rsidRPr="007F1182">
        <w:rPr>
          <w:rFonts w:ascii="微软雅黑" w:eastAsia="微软雅黑" w:hAnsi="微软雅黑" w:hint="eastAsia"/>
        </w:rPr>
        <w:t>时间</w:t>
      </w:r>
      <w:proofErr w:type="gramEnd"/>
      <w:r w:rsidRPr="007F1182">
        <w:rPr>
          <w:rFonts w:ascii="微软雅黑" w:eastAsia="微软雅黑" w:hAnsi="微软雅黑" w:hint="eastAsia"/>
        </w:rPr>
        <w:t>在中间不连续时段时不显示，自动默认下一个时段为</w:t>
      </w:r>
      <w:r w:rsidR="00FC7808">
        <w:rPr>
          <w:rFonts w:ascii="微软雅黑" w:eastAsia="微软雅黑" w:hAnsi="微软雅黑" w:hint="eastAsia"/>
        </w:rPr>
        <w:t>到店</w:t>
      </w:r>
      <w:r w:rsidRPr="007F1182">
        <w:rPr>
          <w:rFonts w:ascii="微软雅黑" w:eastAsia="微软雅黑" w:hAnsi="微软雅黑" w:hint="eastAsia"/>
        </w:rPr>
        <w:t>时间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A879E3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="00284571">
        <w:rPr>
          <w:rFonts w:hint="eastAsia"/>
          <w:sz w:val="30"/>
          <w:szCs w:val="30"/>
          <w:lang w:val="zh-CN"/>
        </w:rPr>
        <w:t>到</w:t>
      </w:r>
      <w:proofErr w:type="gramStart"/>
      <w:r w:rsidR="00284571">
        <w:rPr>
          <w:rFonts w:hint="eastAsia"/>
          <w:sz w:val="30"/>
          <w:szCs w:val="30"/>
          <w:lang w:val="zh-CN"/>
        </w:rPr>
        <w:t>店</w:t>
      </w:r>
      <w:r>
        <w:rPr>
          <w:rFonts w:hint="eastAsia"/>
          <w:sz w:val="30"/>
          <w:szCs w:val="30"/>
          <w:lang w:val="zh-CN"/>
        </w:rPr>
        <w:t>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 w:rsidRPr="003E6293">
        <w:rPr>
          <w:rFonts w:hint="eastAsia"/>
          <w:sz w:val="30"/>
          <w:szCs w:val="30"/>
          <w:lang w:val="zh-CN"/>
        </w:rPr>
        <w:t>交互规则</w:t>
      </w:r>
      <w:r w:rsidR="00284571">
        <w:rPr>
          <w:rFonts w:hint="eastAsia"/>
          <w:sz w:val="30"/>
          <w:szCs w:val="30"/>
          <w:lang w:val="zh-CN"/>
        </w:rPr>
        <w:t>（与上门规则相同）</w:t>
      </w:r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6B1CF0" w:rsidRPr="00C51E3E" w:rsidRDefault="00A879E3" w:rsidP="006B1CF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613295" w:rsidRDefault="00613295" w:rsidP="006B1CF0">
      <w:pPr>
        <w:pStyle w:val="3"/>
        <w:rPr>
          <w:lang w:val="zh-CN" w:eastAsia="zh-CN"/>
        </w:rPr>
      </w:pPr>
      <w:bookmarkStart w:id="84" w:name="_Toc489002966"/>
      <w:r>
        <w:rPr>
          <w:rFonts w:hint="eastAsia"/>
          <w:lang w:val="zh-CN" w:eastAsia="zh-CN"/>
        </w:rPr>
        <w:t>课程购买模式</w:t>
      </w:r>
      <w:bookmarkEnd w:id="84"/>
    </w:p>
    <w:p w:rsidR="00613295" w:rsidRDefault="00613295" w:rsidP="00613295">
      <w:pPr>
        <w:pStyle w:val="4"/>
        <w:rPr>
          <w:lang w:val="zh-CN" w:eastAsia="zh-CN"/>
        </w:rPr>
      </w:pPr>
      <w:bookmarkStart w:id="85" w:name="_Toc489002967"/>
      <w:r>
        <w:rPr>
          <w:rFonts w:hint="eastAsia"/>
          <w:lang w:val="zh-CN" w:eastAsia="zh-CN"/>
        </w:rPr>
        <w:t>课程规则</w:t>
      </w:r>
      <w:bookmarkEnd w:id="85"/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课程名称=课程名称+限购数（课程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53BFCC" wp14:editId="16F1BA7F">
            <wp:extent cx="2342857" cy="800000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Pr="00815BE9" w:rsidRDefault="00815BE9" w:rsidP="00815BE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课程无单位</w:t>
      </w:r>
    </w:p>
    <w:p w:rsidR="00613295" w:rsidRDefault="00127D68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价格情况说明：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有原价和优惠价：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价格=优惠价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有原价无优惠价：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价格=原价</w:t>
      </w:r>
    </w:p>
    <w:p w:rsidR="00613295" w:rsidRPr="0075698B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3B5AF0">
        <w:rPr>
          <w:rFonts w:ascii="微软雅黑" w:eastAsia="微软雅黑" w:hAnsi="微软雅黑" w:hint="eastAsia"/>
          <w:b/>
        </w:rPr>
        <w:t>课程</w:t>
      </w:r>
      <w:r w:rsidR="00613295" w:rsidRPr="0075698B">
        <w:rPr>
          <w:rFonts w:ascii="微软雅黑" w:eastAsia="微软雅黑" w:hAnsi="微软雅黑"/>
          <w:b/>
        </w:rPr>
        <w:t>总库存</w:t>
      </w:r>
      <w:r w:rsidR="00613295" w:rsidRPr="0075698B">
        <w:rPr>
          <w:rFonts w:ascii="微软雅黑" w:eastAsia="微软雅黑" w:hAnsi="微软雅黑" w:hint="eastAsia"/>
          <w:b/>
        </w:rPr>
        <w:t>=0，前台服务不可预约，依然显示</w:t>
      </w:r>
      <w:r w:rsidR="00613295">
        <w:rPr>
          <w:rFonts w:ascii="微软雅黑" w:eastAsia="微软雅黑" w:hAnsi="微软雅黑" w:hint="eastAsia"/>
          <w:b/>
        </w:rPr>
        <w:t>，</w:t>
      </w:r>
      <w:r w:rsidR="00613295" w:rsidRPr="0075698B">
        <w:rPr>
          <w:rFonts w:ascii="微软雅黑" w:eastAsia="微软雅黑" w:hAnsi="微软雅黑" w:hint="eastAsia"/>
          <w:b/>
        </w:rPr>
        <w:t>不下架</w:t>
      </w:r>
      <w:r w:rsidR="00D708EA">
        <w:rPr>
          <w:rFonts w:ascii="微软雅黑" w:eastAsia="微软雅黑" w:hAnsi="微软雅黑" w:hint="eastAsia"/>
          <w:b/>
        </w:rPr>
        <w:t>（课程</w:t>
      </w:r>
      <w:r w:rsidR="002E3473">
        <w:rPr>
          <w:rFonts w:ascii="微软雅黑" w:eastAsia="微软雅黑" w:hAnsi="微软雅黑" w:hint="eastAsia"/>
          <w:b/>
        </w:rPr>
        <w:t>的</w:t>
      </w:r>
      <w:r w:rsidR="00D708EA">
        <w:rPr>
          <w:rFonts w:ascii="微软雅黑" w:eastAsia="微软雅黑" w:hAnsi="微软雅黑" w:hint="eastAsia"/>
          <w:b/>
        </w:rPr>
        <w:t>“限制人数”</w:t>
      </w:r>
      <w:r w:rsidR="00B355BC">
        <w:rPr>
          <w:rFonts w:ascii="微软雅黑" w:eastAsia="微软雅黑" w:hAnsi="微软雅黑" w:hint="eastAsia"/>
          <w:b/>
        </w:rPr>
        <w:t>指库存</w:t>
      </w:r>
      <w:r w:rsidR="00D708EA">
        <w:rPr>
          <w:rFonts w:ascii="微软雅黑" w:eastAsia="微软雅黑" w:hAnsi="微软雅黑" w:hint="eastAsia"/>
          <w:b/>
        </w:rPr>
        <w:t>）</w:t>
      </w:r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3B5AF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13295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设置限购数，每名用户不可超过限购数量去预约</w:t>
      </w:r>
    </w:p>
    <w:p w:rsidR="00613295" w:rsidRPr="00251D94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在【提交订单】操作时：生成订单号，并且减库存</w:t>
      </w:r>
    </w:p>
    <w:p w:rsidR="00613295" w:rsidRDefault="00613295" w:rsidP="00613295">
      <w:pPr>
        <w:pStyle w:val="4"/>
        <w:rPr>
          <w:lang w:val="zh-CN" w:eastAsia="zh-CN"/>
        </w:rPr>
      </w:pPr>
      <w:bookmarkStart w:id="86" w:name="_Toc489002968"/>
      <w:r>
        <w:rPr>
          <w:rFonts w:hint="eastAsia"/>
          <w:lang w:val="zh-CN" w:eastAsia="zh-CN"/>
        </w:rPr>
        <w:lastRenderedPageBreak/>
        <w:t>用户操作流程</w:t>
      </w:r>
      <w:bookmarkEnd w:id="86"/>
    </w:p>
    <w:p w:rsidR="00613295" w:rsidRPr="002D6B96" w:rsidRDefault="003B5AF0" w:rsidP="0061329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28C5541" wp14:editId="6CAF8483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Default="00613295" w:rsidP="0061329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13295" w:rsidRDefault="00631800" w:rsidP="0061329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课程购买</w:t>
      </w:r>
      <w:r w:rsidR="00613295">
        <w:rPr>
          <w:rFonts w:hint="eastAsia"/>
          <w:lang w:eastAsia="zh-CN"/>
        </w:rPr>
        <w:t>产品模式：用户选择</w:t>
      </w:r>
      <w:r>
        <w:rPr>
          <w:rFonts w:hint="eastAsia"/>
          <w:lang w:eastAsia="zh-CN"/>
        </w:rPr>
        <w:t>课程</w:t>
      </w:r>
      <w:r w:rsidR="00613295">
        <w:rPr>
          <w:rFonts w:hint="eastAsia"/>
          <w:lang w:eastAsia="zh-CN"/>
        </w:rPr>
        <w:t>直接“立即</w:t>
      </w:r>
      <w:r>
        <w:rPr>
          <w:rFonts w:hint="eastAsia"/>
          <w:lang w:eastAsia="zh-CN"/>
        </w:rPr>
        <w:t>购买</w:t>
      </w:r>
      <w:r w:rsidR="00613295">
        <w:rPr>
          <w:rFonts w:hint="eastAsia"/>
          <w:lang w:eastAsia="zh-CN"/>
        </w:rPr>
        <w:t>”，不需要去购物车结算</w:t>
      </w:r>
    </w:p>
    <w:p w:rsidR="00631800" w:rsidRDefault="00631800" w:rsidP="00631800">
      <w:pPr>
        <w:pStyle w:val="4"/>
        <w:rPr>
          <w:lang w:val="zh-CN" w:eastAsia="zh-CN"/>
        </w:rPr>
      </w:pPr>
      <w:bookmarkStart w:id="87" w:name="_Toc489002969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7"/>
    </w:p>
    <w:p w:rsidR="00631800" w:rsidRPr="00691D9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1800" w:rsidRDefault="00631800" w:rsidP="00631800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47B96FE" wp14:editId="345C5C6D">
            <wp:extent cx="2428786" cy="4320000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31800" w:rsidRDefault="00631800" w:rsidP="0063180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631800" w:rsidRPr="00EC61D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631800" w:rsidRP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课程项目</w:t>
      </w:r>
      <w:r w:rsidRPr="00E928E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课程，无推荐，依次显示最新发布的3个课程</w:t>
      </w:r>
    </w:p>
    <w:p w:rsidR="00063BD8" w:rsidRDefault="00063BD8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课程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631800" w:rsidRDefault="00BB1264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31800">
        <w:rPr>
          <w:rFonts w:ascii="微软雅黑" w:eastAsia="微软雅黑" w:hAnsi="微软雅黑" w:hint="eastAsia"/>
        </w:rPr>
        <w:t>展示</w:t>
      </w:r>
      <w:r>
        <w:rPr>
          <w:rFonts w:ascii="微软雅黑" w:eastAsia="微软雅黑" w:hAnsi="微软雅黑" w:hint="eastAsia"/>
        </w:rPr>
        <w:t>的</w:t>
      </w:r>
      <w:r w:rsidR="00631800">
        <w:rPr>
          <w:rFonts w:ascii="微软雅黑" w:eastAsia="微软雅黑" w:hAnsi="微软雅黑" w:hint="eastAsia"/>
        </w:rPr>
        <w:t>数据：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BB126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图片：只显示第一张</w:t>
      </w:r>
      <w:r w:rsidR="00BB1264">
        <w:rPr>
          <w:rFonts w:ascii="微软雅黑" w:eastAsia="微软雅黑" w:hAnsi="微软雅黑" w:hint="eastAsia"/>
        </w:rPr>
        <w:t>上传课程</w:t>
      </w:r>
      <w:r>
        <w:rPr>
          <w:rFonts w:ascii="微软雅黑" w:eastAsia="微软雅黑" w:hAnsi="微软雅黑" w:hint="eastAsia"/>
        </w:rPr>
        <w:t>图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商家推荐3个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排序：按照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发布时间倒序排列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814F8A" w:rsidRDefault="00814F8A" w:rsidP="00814F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CB0F1A">
        <w:rPr>
          <w:rFonts w:ascii="微软雅黑" w:eastAsia="微软雅黑" w:hAnsi="微软雅黑" w:hint="eastAsia"/>
        </w:rPr>
        <w:t>（无销量，按照商家发布时间</w:t>
      </w:r>
      <w:r w:rsidR="00121605">
        <w:rPr>
          <w:rFonts w:ascii="微软雅黑" w:eastAsia="微软雅黑" w:hAnsi="微软雅黑" w:hint="eastAsia"/>
        </w:rPr>
        <w:t>倒序</w:t>
      </w:r>
      <w:r w:rsidR="00CB0F1A">
        <w:rPr>
          <w:rFonts w:ascii="微软雅黑" w:eastAsia="微软雅黑" w:hAnsi="微软雅黑" w:hint="eastAsia"/>
        </w:rPr>
        <w:t>排）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631800" w:rsidRDefault="00631800" w:rsidP="00631800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D4122F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B12264" w:rsidRDefault="00B12264" w:rsidP="00B12264">
      <w:pPr>
        <w:pStyle w:val="4"/>
        <w:rPr>
          <w:lang w:val="zh-CN" w:eastAsia="zh-CN"/>
        </w:rPr>
      </w:pPr>
      <w:bookmarkStart w:id="88" w:name="_Toc489002970"/>
      <w:r w:rsidRPr="00B0377F">
        <w:rPr>
          <w:lang w:val="zh-CN" w:eastAsia="zh-CN"/>
        </w:rPr>
        <w:t>商家</w:t>
      </w:r>
      <w:r>
        <w:rPr>
          <w:lang w:val="zh-CN" w:eastAsia="zh-CN"/>
        </w:rPr>
        <w:t>课程列表</w:t>
      </w:r>
      <w:bookmarkEnd w:id="88"/>
    </w:p>
    <w:p w:rsidR="00B12264" w:rsidRPr="00B2212D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12264" w:rsidRDefault="00B12264" w:rsidP="00B12264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6528661" wp14:editId="36FA2DB3">
            <wp:extent cx="2023988" cy="3600000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12264" w:rsidRDefault="00B12264" w:rsidP="00B122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商家课程列表显示商家发布全部课程信息</w:t>
      </w:r>
    </w:p>
    <w:p w:rsidR="00B12264" w:rsidRPr="00EC61D1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B12264" w:rsidRPr="00B64568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商家基本信息</w:t>
      </w:r>
      <w:r>
        <w:rPr>
          <w:rFonts w:ascii="微软雅黑" w:eastAsia="微软雅黑" w:hAnsi="微软雅黑" w:hint="eastAsia"/>
        </w:rPr>
        <w:t>：商家图片、商家标签</w:t>
      </w:r>
      <w:r w:rsidR="004A0DF8">
        <w:rPr>
          <w:rFonts w:ascii="微软雅黑" w:eastAsia="微软雅黑" w:hAnsi="微软雅黑" w:hint="eastAsia"/>
        </w:rPr>
        <w:t>、营业时间</w:t>
      </w:r>
    </w:p>
    <w:p w:rsidR="00B12264" w:rsidRPr="004A0DF8" w:rsidRDefault="004A0DF8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0DF8">
        <w:rPr>
          <w:rFonts w:ascii="微软雅黑" w:eastAsia="微软雅黑" w:hAnsi="微软雅黑" w:hint="eastAsia"/>
          <w:b/>
        </w:rPr>
        <w:t>课程</w:t>
      </w:r>
      <w:r w:rsidR="00B12264" w:rsidRPr="004A0DF8">
        <w:rPr>
          <w:rFonts w:ascii="微软雅黑" w:eastAsia="微软雅黑" w:hAnsi="微软雅黑" w:hint="eastAsia"/>
          <w:b/>
        </w:rPr>
        <w:t>分类：</w:t>
      </w:r>
      <w:r w:rsidRPr="004A0DF8">
        <w:rPr>
          <w:rFonts w:ascii="微软雅黑" w:eastAsia="微软雅黑" w:hAnsi="微软雅黑" w:hint="eastAsia"/>
          <w:b/>
        </w:rPr>
        <w:t>课程无分类</w:t>
      </w:r>
      <w:r w:rsidRPr="004A0DF8">
        <w:rPr>
          <w:rFonts w:ascii="微软雅黑" w:eastAsia="微软雅黑" w:hAnsi="微软雅黑"/>
        </w:rPr>
        <w:t xml:space="preserve"> </w:t>
      </w:r>
    </w:p>
    <w:p w:rsidR="00B12264" w:rsidRPr="00A4195E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默认加载并显示20</w:t>
      </w:r>
      <w:r w:rsidR="004B1CF2">
        <w:rPr>
          <w:rFonts w:ascii="微软雅黑" w:eastAsia="微软雅黑" w:hAnsi="微软雅黑" w:hint="eastAsia"/>
        </w:rPr>
        <w:t>条课程</w:t>
      </w:r>
      <w:r>
        <w:rPr>
          <w:rFonts w:ascii="微软雅黑" w:eastAsia="微软雅黑" w:hAnsi="微软雅黑" w:hint="eastAsia"/>
        </w:rPr>
        <w:t>数据，更多内容，上滑</w:t>
      </w:r>
      <w:r w:rsidR="004B1CF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加载显示</w:t>
      </w:r>
    </w:p>
    <w:p w:rsidR="00B12264" w:rsidRDefault="003F27EC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B12264">
        <w:rPr>
          <w:rFonts w:ascii="微软雅黑" w:eastAsia="微软雅黑" w:hAnsi="微软雅黑" w:hint="eastAsia"/>
        </w:rPr>
        <w:t>数据说明：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图片：显示上传第一张图片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价格：有优惠价，显示优惠价和原价（原价被划）；无优惠价，只显示原价</w:t>
      </w:r>
    </w:p>
    <w:p w:rsidR="00B12264" w:rsidRPr="006A6E8B" w:rsidRDefault="003F27EC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排序：按照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信息：进入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7A5C39" w:rsidRDefault="007A5C39" w:rsidP="007A5C39">
      <w:pPr>
        <w:pStyle w:val="4"/>
        <w:rPr>
          <w:lang w:val="zh-CN" w:eastAsia="zh-CN"/>
        </w:rPr>
      </w:pPr>
      <w:bookmarkStart w:id="89" w:name="_Toc489002971"/>
      <w:r>
        <w:rPr>
          <w:rFonts w:hint="eastAsia"/>
          <w:lang w:val="zh-CN" w:eastAsia="zh-CN"/>
        </w:rPr>
        <w:t>课程</w:t>
      </w:r>
      <w:r w:rsidRPr="00AB5468">
        <w:rPr>
          <w:rFonts w:hint="eastAsia"/>
          <w:lang w:val="zh-CN" w:eastAsia="zh-CN"/>
        </w:rPr>
        <w:t>详情</w:t>
      </w:r>
      <w:bookmarkEnd w:id="89"/>
    </w:p>
    <w:p w:rsidR="007A5C39" w:rsidRPr="00691D9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5C39" w:rsidRDefault="007A5C39" w:rsidP="007A5C3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6B80C89" wp14:editId="4DC5BBCF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7A5C39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61" type="#_x0000_t202" style="position:absolute;left:0;text-align:left;margin-left:59.85pt;margin-top:175.05pt;width:76.9pt;height:3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eHE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WB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" fillcolor="white [3201]" stroked="f" strokeweight=".5pt">
                <v:textbox>
                  <w:txbxContent>
                    <w:p w:rsidR="002A0FAC" w:rsidRDefault="002A0FAC" w:rsidP="007A5C39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C2DE73" wp14:editId="0FDCAAFC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43D6116F" id="直接箭头连接符 152" o:spid="_x0000_s1026" type="#_x0000_t32" style="position:absolute;left:0;text-align:left;margin-left:144.25pt;margin-top:192.3pt;width:28.5pt;height: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F984AC8" wp14:editId="3079AE34">
            <wp:extent cx="1717557" cy="3600000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A5C39" w:rsidRDefault="003B7BF0" w:rsidP="007A5C3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详情介绍</w:t>
      </w:r>
    </w:p>
    <w:p w:rsidR="007A5C39" w:rsidRPr="00EC61D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图片：多个图片，手动左右滑动查看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名称，超过折行显示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0C19F4">
        <w:rPr>
          <w:rFonts w:ascii="微软雅黑" w:eastAsia="微软雅黑" w:hAnsi="微软雅黑" w:hint="eastAsia"/>
        </w:rPr>
        <w:t>价格：</w:t>
      </w:r>
      <w:r w:rsidR="00771C89">
        <w:rPr>
          <w:rFonts w:ascii="微软雅黑" w:eastAsia="微软雅黑" w:hAnsi="微软雅黑" w:hint="eastAsia"/>
        </w:rPr>
        <w:t>与</w:t>
      </w:r>
      <w:r w:rsidR="000C19F4">
        <w:rPr>
          <w:rFonts w:ascii="微软雅黑" w:eastAsia="微软雅黑" w:hAnsi="微软雅黑" w:hint="eastAsia"/>
        </w:rPr>
        <w:t>课程列表</w:t>
      </w:r>
      <w:proofErr w:type="gramStart"/>
      <w:r w:rsidR="000C19F4">
        <w:rPr>
          <w:rFonts w:ascii="微软雅黑" w:eastAsia="微软雅黑" w:hAnsi="微软雅黑" w:hint="eastAsia"/>
        </w:rPr>
        <w:t>页价格</w:t>
      </w:r>
      <w:proofErr w:type="gramEnd"/>
      <w:r w:rsidR="00771C89">
        <w:rPr>
          <w:rFonts w:ascii="微软雅黑" w:eastAsia="微软雅黑" w:hAnsi="微软雅黑" w:hint="eastAsia"/>
        </w:rPr>
        <w:t>相同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有限购：显示</w:t>
      </w:r>
      <w:r w:rsidR="007A5C39" w:rsidRPr="00523754">
        <w:rPr>
          <w:rFonts w:ascii="微软雅黑" w:eastAsia="微软雅黑" w:hAnsi="微软雅黑" w:hint="eastAsia"/>
          <w:b/>
        </w:rPr>
        <w:t>限购数</w:t>
      </w:r>
      <w:r w:rsidRPr="00523754">
        <w:rPr>
          <w:rFonts w:ascii="微软雅黑" w:eastAsia="微软雅黑" w:hAnsi="微软雅黑" w:hint="eastAsia"/>
          <w:b/>
        </w:rPr>
        <w:t>（单位用“件”表示）</w:t>
      </w:r>
      <w:r w:rsidR="007A5C39">
        <w:rPr>
          <w:rFonts w:ascii="微软雅黑" w:eastAsia="微软雅黑" w:hAnsi="微软雅黑" w:hint="eastAsia"/>
        </w:rPr>
        <w:t>，显示在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名称后；无限购，则不显示</w:t>
      </w:r>
    </w:p>
    <w:p w:rsidR="007048EC" w:rsidRPr="007048EC" w:rsidRDefault="007048EC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048EC">
        <w:rPr>
          <w:rFonts w:ascii="微软雅黑" w:eastAsia="微软雅黑" w:hAnsi="微软雅黑"/>
          <w:b/>
        </w:rPr>
        <w:t>课程基本信息</w:t>
      </w:r>
      <w:r w:rsidRPr="007048EC">
        <w:rPr>
          <w:rFonts w:ascii="微软雅黑" w:eastAsia="微软雅黑" w:hAnsi="微软雅黑" w:hint="eastAsia"/>
          <w:b/>
        </w:rPr>
        <w:t>：“课次”、“限制人数”、“上课时间”、“上课地点”（</w:t>
      </w:r>
      <w:r w:rsidR="00B12754">
        <w:rPr>
          <w:rFonts w:ascii="微软雅黑" w:eastAsia="微软雅黑" w:hAnsi="微软雅黑" w:hint="eastAsia"/>
          <w:b/>
        </w:rPr>
        <w:t>从</w:t>
      </w:r>
      <w:r w:rsidRPr="007048EC">
        <w:rPr>
          <w:rFonts w:ascii="微软雅黑" w:eastAsia="微软雅黑" w:hAnsi="微软雅黑" w:hint="eastAsia"/>
          <w:b/>
        </w:rPr>
        <w:t>商家后台获取数据）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介绍”：获取商家后台新增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-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介绍内容；无内容前台</w:t>
      </w:r>
      <w:r w:rsidR="00DE36A1">
        <w:rPr>
          <w:rFonts w:ascii="微软雅黑" w:eastAsia="微软雅黑" w:hAnsi="微软雅黑" w:hint="eastAsia"/>
        </w:rPr>
        <w:t>不显示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</w:t>
      </w:r>
      <w:r w:rsidR="007048E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】按钮显示规则：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7A5C39" w:rsidRPr="005A7E7C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</w:t>
      </w:r>
      <w:r w:rsidR="00D708EA">
        <w:rPr>
          <w:rFonts w:ascii="微软雅黑" w:eastAsia="微软雅黑" w:hAnsi="微软雅黑" w:hint="eastAsia"/>
        </w:rPr>
        <w:t>报名已满</w:t>
      </w:r>
      <w:r>
        <w:rPr>
          <w:rFonts w:ascii="微软雅黑" w:eastAsia="微软雅黑" w:hAnsi="微软雅黑" w:hint="eastAsia"/>
        </w:rPr>
        <w:t>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【立即</w:t>
      </w:r>
      <w:r w:rsidR="00AC134C" w:rsidRPr="0004527C">
        <w:rPr>
          <w:rFonts w:ascii="微软雅黑" w:eastAsia="微软雅黑" w:hAnsi="微软雅黑" w:hint="eastAsia"/>
          <w:b/>
        </w:rPr>
        <w:t>购买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</w:rPr>
        <w:t>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</w:t>
      </w:r>
      <w:r w:rsidR="0004527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】按钮，判断规则如下</w:t>
      </w:r>
    </w:p>
    <w:p w:rsidR="007A5C39" w:rsidRDefault="000C19F4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71CC8AC" wp14:editId="364B48C6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4" w:rsidRDefault="000C19F4" w:rsidP="000C19F4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133A90D" wp14:editId="35E91863">
            <wp:extent cx="2009524" cy="1104762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多个服务图片展示顺序：按照商家后台添加顺序依次显示</w:t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7A5C39" w:rsidRDefault="00F3050F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点击【立即购买</w:t>
      </w:r>
      <w:r w:rsidR="007A5C39">
        <w:rPr>
          <w:rFonts w:ascii="微软雅黑" w:hAnsi="微软雅黑" w:cs="Times New Roman" w:hint="eastAsia"/>
          <w:kern w:val="0"/>
          <w:sz w:val="20"/>
          <w:szCs w:val="20"/>
        </w:rPr>
        <w:t>】：进入确认订单页</w:t>
      </w:r>
    </w:p>
    <w:p w:rsidR="00DE6FFB" w:rsidRDefault="00DE6FFB" w:rsidP="00DE6FFB">
      <w:pPr>
        <w:pStyle w:val="4"/>
        <w:rPr>
          <w:lang w:eastAsia="zh-CN"/>
        </w:rPr>
      </w:pPr>
      <w:bookmarkStart w:id="90" w:name="_Toc489002972"/>
      <w:r>
        <w:rPr>
          <w:rFonts w:hint="eastAsia"/>
          <w:lang w:eastAsia="zh-CN"/>
        </w:rPr>
        <w:t>商家首页</w:t>
      </w:r>
      <w:bookmarkEnd w:id="90"/>
    </w:p>
    <w:p w:rsidR="00DE6FFB" w:rsidRPr="00691D9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Default="00DE6FFB" w:rsidP="00DE6FFB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A595E70" wp14:editId="6188D723">
            <wp:extent cx="1608100" cy="3600000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DE6FFB" w:rsidRP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DE6FFB" w:rsidRPr="00712BAF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DE6FFB" w:rsidRPr="00B17646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DE6FFB" w:rsidRPr="00D451DF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DE6FFB" w:rsidRDefault="00DE6FFB" w:rsidP="00DE6FFB">
      <w:pPr>
        <w:pStyle w:val="4"/>
        <w:rPr>
          <w:lang w:eastAsia="zh-CN"/>
        </w:rPr>
      </w:pPr>
      <w:bookmarkStart w:id="91" w:name="_Toc489002973"/>
      <w:r>
        <w:rPr>
          <w:lang w:eastAsia="zh-CN"/>
        </w:rPr>
        <w:t>确认订单</w:t>
      </w:r>
      <w:bookmarkEnd w:id="91"/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Pr="00DE6FFB" w:rsidRDefault="00DE6FFB" w:rsidP="00DE6FFB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59B23B7F" wp14:editId="25A1528D">
            <wp:extent cx="2023988" cy="3600000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课程购买模式确认订单页面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DE6FFB" w:rsidRPr="009E45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DE6FFB" w:rsidRDefault="001262B0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购买课程信息数据</w:t>
      </w:r>
      <w:r w:rsidR="00DE6FFB">
        <w:rPr>
          <w:rFonts w:ascii="微软雅黑" w:eastAsia="微软雅黑" w:hAnsi="微软雅黑" w:hint="eastAsia"/>
        </w:rPr>
        <w:t>：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1262B0">
        <w:rPr>
          <w:rFonts w:ascii="微软雅黑" w:eastAsia="微软雅黑" w:hAnsi="微软雅黑" w:hint="eastAsia"/>
        </w:rPr>
        <w:t>）课程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1262B0">
        <w:rPr>
          <w:rFonts w:ascii="微软雅黑" w:eastAsia="微软雅黑" w:hAnsi="微软雅黑" w:hint="eastAsia"/>
        </w:rPr>
        <w:t>）课程价格</w:t>
      </w:r>
      <w:r>
        <w:rPr>
          <w:rFonts w:ascii="微软雅黑" w:eastAsia="微软雅黑" w:hAnsi="微软雅黑" w:hint="eastAsia"/>
        </w:rPr>
        <w:t>：</w:t>
      </w:r>
      <w:r w:rsidR="001262B0">
        <w:rPr>
          <w:rFonts w:ascii="微软雅黑" w:eastAsia="微软雅黑" w:hAnsi="微软雅黑" w:hint="eastAsia"/>
        </w:rPr>
        <w:t>立即购买</w:t>
      </w:r>
      <w:r>
        <w:rPr>
          <w:rFonts w:ascii="微软雅黑" w:eastAsia="微软雅黑" w:hAnsi="微软雅黑" w:hint="eastAsia"/>
        </w:rPr>
        <w:t>时的</w:t>
      </w:r>
      <w:r w:rsidR="001262B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</w:t>
      </w:r>
    </w:p>
    <w:p w:rsidR="001262B0" w:rsidRPr="00813411" w:rsidRDefault="001262B0" w:rsidP="0081341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4）课次、上课时间、上课地点：自动读取课程发布的信息</w:t>
      </w:r>
    </w:p>
    <w:p w:rsidR="00DE6FFB" w:rsidRPr="00261BBA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 w:rsidR="00813411"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D4122F">
        <w:rPr>
          <w:rFonts w:ascii="微软雅黑" w:eastAsia="微软雅黑" w:hAnsi="微软雅黑" w:hint="eastAsia"/>
          <w:b/>
        </w:rPr>
        <w:t>7</w:t>
      </w:r>
      <w:r w:rsidR="00813411">
        <w:rPr>
          <w:rFonts w:ascii="微软雅黑" w:eastAsia="微软雅黑" w:hAnsi="微软雅黑" w:hint="eastAsia"/>
          <w:b/>
        </w:rPr>
        <w:t>.4.8）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“待支付”金额=课程总价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52BA3" w:rsidRPr="003A1CBA" w:rsidRDefault="00F52BA3" w:rsidP="00F52BA3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8E8B5C7" wp14:editId="529262DE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52BA3" w:rsidTr="00B17E32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52BA3" w:rsidTr="00B17E32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52BA3" w:rsidTr="00B17E32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52BA3" w:rsidTr="00B17E32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52BA3" w:rsidRDefault="00F52BA3" w:rsidP="00B17E32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026C42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52BA3" w:rsidRPr="00530F3E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52BA3" w:rsidRPr="00C572C8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E7B4BD" wp14:editId="580DAB8C">
            <wp:extent cx="2009524" cy="1104762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Pr="00E918AD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7B017D" wp14:editId="4CF4D3E7">
            <wp:extent cx="2009524" cy="1104762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Default="00F52BA3" w:rsidP="00F52B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071E03" w:rsidRDefault="00071E03" w:rsidP="00071E03">
      <w:pPr>
        <w:pStyle w:val="3"/>
        <w:rPr>
          <w:lang w:val="zh-CN" w:eastAsia="zh-CN"/>
        </w:rPr>
      </w:pPr>
      <w:bookmarkStart w:id="92" w:name="_Toc489002974"/>
      <w:r>
        <w:rPr>
          <w:rFonts w:hint="eastAsia"/>
          <w:lang w:val="zh-CN" w:eastAsia="zh-CN"/>
        </w:rPr>
        <w:t>场地预约模式</w:t>
      </w:r>
      <w:bookmarkEnd w:id="92"/>
    </w:p>
    <w:p w:rsidR="00071E03" w:rsidRDefault="00071E03" w:rsidP="00071E03">
      <w:pPr>
        <w:pStyle w:val="4"/>
        <w:rPr>
          <w:lang w:val="zh-CN" w:eastAsia="zh-CN"/>
        </w:rPr>
      </w:pPr>
      <w:bookmarkStart w:id="93" w:name="_Toc489002975"/>
      <w:r>
        <w:rPr>
          <w:rFonts w:hint="eastAsia"/>
          <w:lang w:val="zh-CN" w:eastAsia="zh-CN"/>
        </w:rPr>
        <w:t>场地规则</w:t>
      </w:r>
      <w:bookmarkEnd w:id="93"/>
    </w:p>
    <w:p w:rsidR="00071E03" w:rsidRDefault="00071E0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</w:t>
      </w:r>
      <w:r w:rsidR="00BD4C49">
        <w:rPr>
          <w:rFonts w:ascii="微软雅黑" w:eastAsia="微软雅黑" w:hAnsi="微软雅黑" w:hint="eastAsia"/>
        </w:rPr>
        <w:t>周期</w:t>
      </w:r>
      <w:r>
        <w:rPr>
          <w:rFonts w:ascii="微软雅黑" w:eastAsia="微软雅黑" w:hAnsi="微软雅黑" w:hint="eastAsia"/>
        </w:rPr>
        <w:t>：用户可在APP预约当天至后7天内（包含第7天）的</w:t>
      </w:r>
      <w:r w:rsidR="00BD4C49">
        <w:rPr>
          <w:rFonts w:ascii="微软雅黑" w:eastAsia="微软雅黑" w:hAnsi="微软雅黑" w:hint="eastAsia"/>
        </w:rPr>
        <w:t>日期</w:t>
      </w:r>
      <w:r w:rsidR="00DB6BA2">
        <w:rPr>
          <w:rFonts w:ascii="微软雅黑" w:eastAsia="微软雅黑" w:hAnsi="微软雅黑" w:hint="eastAsia"/>
        </w:rPr>
        <w:t>数据</w:t>
      </w:r>
    </w:p>
    <w:p w:rsidR="00DB6BA2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可预约时间段：只可预约连续时间段</w:t>
      </w:r>
    </w:p>
    <w:p w:rsidR="00071E03" w:rsidRPr="00071E03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场地预约无库存、无限购</w:t>
      </w:r>
    </w:p>
    <w:p w:rsidR="00071E03" w:rsidRDefault="000627D5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场地预约价格：只有一种价格，不存在原价和优惠价；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同房间、不同时段价格可不同</w:t>
      </w:r>
    </w:p>
    <w:p w:rsidR="006C7C52" w:rsidRDefault="006C7C52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删除的房间，前台不显示</w:t>
      </w:r>
    </w:p>
    <w:p w:rsidR="00071E03" w:rsidRPr="0075698B" w:rsidRDefault="001903C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房间</w:t>
      </w:r>
      <w:r>
        <w:rPr>
          <w:rFonts w:ascii="微软雅黑" w:eastAsia="微软雅黑" w:hAnsi="微软雅黑"/>
          <w:b/>
        </w:rPr>
        <w:t>被商家设置</w:t>
      </w:r>
      <w:r>
        <w:rPr>
          <w:rFonts w:ascii="微软雅黑" w:eastAsia="微软雅黑" w:hAnsi="微软雅黑" w:hint="eastAsia"/>
          <w:b/>
        </w:rPr>
        <w:t>“暂停预约”，前台房间时段</w:t>
      </w:r>
      <w:r w:rsidR="00733D83">
        <w:rPr>
          <w:rFonts w:ascii="微软雅黑" w:eastAsia="微软雅黑" w:hAnsi="微软雅黑" w:hint="eastAsia"/>
          <w:b/>
        </w:rPr>
        <w:t>状态</w:t>
      </w:r>
      <w:r>
        <w:rPr>
          <w:rFonts w:ascii="微软雅黑" w:eastAsia="微软雅黑" w:hAnsi="微软雅黑" w:hint="eastAsia"/>
          <w:b/>
        </w:rPr>
        <w:t>被冻结，不可下单</w:t>
      </w:r>
    </w:p>
    <w:p w:rsidR="00071E03" w:rsidRPr="00251D94" w:rsidRDefault="008E15DD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</w:t>
      </w:r>
      <w:r w:rsidR="00071E03">
        <w:rPr>
          <w:rFonts w:ascii="微软雅黑" w:eastAsia="微软雅黑" w:hAnsi="微软雅黑" w:hint="eastAsia"/>
        </w:rPr>
        <w:t>在【提交订单】操作时：生成订单号，并且</w:t>
      </w:r>
      <w:r>
        <w:rPr>
          <w:rFonts w:ascii="微软雅黑" w:eastAsia="微软雅黑" w:hAnsi="微软雅黑" w:hint="eastAsia"/>
        </w:rPr>
        <w:t>冻结此订单</w:t>
      </w:r>
    </w:p>
    <w:p w:rsidR="00B47E3E" w:rsidRDefault="00B47E3E" w:rsidP="00B47E3E">
      <w:pPr>
        <w:pStyle w:val="4"/>
        <w:rPr>
          <w:lang w:val="zh-CN" w:eastAsia="zh-CN"/>
        </w:rPr>
      </w:pPr>
      <w:bookmarkStart w:id="94" w:name="_Toc489002976"/>
      <w:r>
        <w:rPr>
          <w:rFonts w:hint="eastAsia"/>
          <w:lang w:val="zh-CN" w:eastAsia="zh-CN"/>
        </w:rPr>
        <w:t>用户操作流程</w:t>
      </w:r>
      <w:bookmarkEnd w:id="94"/>
    </w:p>
    <w:p w:rsidR="00B47E3E" w:rsidRPr="002D6B96" w:rsidRDefault="00B47E3E" w:rsidP="00B47E3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772274C" wp14:editId="215A7B68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E" w:rsidRDefault="00B47E3E" w:rsidP="00B47E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7E3E" w:rsidRDefault="00B47E3E" w:rsidP="00B47E3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</w:t>
      </w:r>
      <w:r w:rsidR="0004422A">
        <w:rPr>
          <w:rFonts w:hint="eastAsia"/>
          <w:lang w:eastAsia="zh-CN"/>
        </w:rPr>
        <w:t>完成预约</w:t>
      </w:r>
    </w:p>
    <w:p w:rsidR="00F62646" w:rsidRDefault="00F62646" w:rsidP="00F62646">
      <w:pPr>
        <w:pStyle w:val="4"/>
        <w:rPr>
          <w:lang w:val="zh-CN" w:eastAsia="zh-CN"/>
        </w:rPr>
      </w:pPr>
      <w:bookmarkStart w:id="95" w:name="_Toc489002977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95"/>
    </w:p>
    <w:p w:rsidR="00613295" w:rsidRDefault="00F62646" w:rsidP="00F62646">
      <w:pPr>
        <w:ind w:firstLineChars="200" w:firstLine="400"/>
        <w:rPr>
          <w:b/>
          <w:lang w:eastAsia="zh-CN"/>
        </w:rPr>
      </w:pPr>
      <w:r w:rsidRPr="00100486">
        <w:rPr>
          <w:rFonts w:hint="eastAsia"/>
          <w:b/>
          <w:lang w:eastAsia="zh-CN"/>
        </w:rPr>
        <w:t>场地预约模式，暂无模块商家列表页，目前</w:t>
      </w:r>
      <w:r w:rsidR="00100486">
        <w:rPr>
          <w:rFonts w:hint="eastAsia"/>
          <w:b/>
          <w:lang w:eastAsia="zh-CN"/>
        </w:rPr>
        <w:t>仅</w:t>
      </w:r>
      <w:r w:rsidRPr="00100486">
        <w:rPr>
          <w:rFonts w:hint="eastAsia"/>
          <w:b/>
          <w:lang w:eastAsia="zh-CN"/>
        </w:rPr>
        <w:t>以商家推荐形式展示数据，通过人为控制显示</w:t>
      </w:r>
    </w:p>
    <w:p w:rsidR="00556E56" w:rsidRDefault="00556E56" w:rsidP="00556E56">
      <w:pPr>
        <w:pStyle w:val="4"/>
        <w:rPr>
          <w:lang w:val="zh-CN" w:eastAsia="zh-CN"/>
        </w:rPr>
      </w:pPr>
      <w:bookmarkStart w:id="96" w:name="_Toc489002978"/>
      <w:r w:rsidRPr="00B0377F"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96"/>
    </w:p>
    <w:p w:rsidR="00556E56" w:rsidRPr="00B2212D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56E56" w:rsidRDefault="00556E56" w:rsidP="00556E56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46FE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73D14BB" wp14:editId="6D511C81">
            <wp:extent cx="2023988" cy="3600000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56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56E56" w:rsidRDefault="00002B67" w:rsidP="00556E5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商家场地预约页</w:t>
      </w:r>
    </w:p>
    <w:p w:rsidR="00556E56" w:rsidRPr="00EC61D1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56E56" w:rsidRDefault="00556E56" w:rsidP="00556E5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8E5A71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8E5A71" w:rsidRPr="00B64568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2）再次点击：取消收藏，商家从“我的收藏”页移除，并toast提示“取消收藏”，恢复原来状态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：商家图片、商家标签、营业时间</w:t>
      </w:r>
    </w:p>
    <w:p w:rsidR="00D23C03" w:rsidRDefault="00D23C03" w:rsidP="00D23C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可预约时间日期：默认今天日期（最多显示后7天）</w:t>
      </w:r>
    </w:p>
    <w:p w:rsidR="008146FE" w:rsidRDefault="00D23C0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日期显示规则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近三天显示</w:t>
      </w:r>
      <w:r>
        <w:rPr>
          <w:rFonts w:ascii="微软雅黑" w:eastAsia="微软雅黑" w:hAnsi="微软雅黑" w:hint="eastAsia"/>
        </w:rPr>
        <w:t>“今天”、“明天”、“后天”，后四天显示星期</w:t>
      </w:r>
    </w:p>
    <w:p w:rsidR="00D23C03" w:rsidRDefault="00D23C03" w:rsidP="008146F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8146FE">
        <w:rPr>
          <w:rFonts w:ascii="微软雅黑" w:eastAsia="微软雅黑" w:hAnsi="微软雅黑" w:hint="eastAsia"/>
        </w:rPr>
        <w:t>并且显示</w:t>
      </w:r>
      <w:r>
        <w:rPr>
          <w:rFonts w:ascii="微软雅黑" w:eastAsia="微软雅黑" w:hAnsi="微软雅黑" w:hint="eastAsia"/>
        </w:rPr>
        <w:t>日期</w:t>
      </w:r>
      <w:r w:rsidR="00F96A63">
        <w:rPr>
          <w:rFonts w:ascii="微软雅黑" w:eastAsia="微软雅黑" w:hAnsi="微软雅黑" w:hint="eastAsia"/>
        </w:rPr>
        <w:t>：月</w:t>
      </w:r>
      <w:r w:rsidR="001B014A">
        <w:rPr>
          <w:rFonts w:ascii="微软雅黑" w:eastAsia="微软雅黑" w:hAnsi="微软雅黑" w:hint="eastAsia"/>
        </w:rPr>
        <w:t>-</w:t>
      </w:r>
      <w:r w:rsidR="00F96A63">
        <w:rPr>
          <w:rFonts w:ascii="微软雅黑" w:eastAsia="微软雅黑" w:hAnsi="微软雅黑" w:hint="eastAsia"/>
        </w:rPr>
        <w:t>日</w:t>
      </w:r>
      <w:r>
        <w:rPr>
          <w:rFonts w:ascii="微软雅黑" w:eastAsia="微软雅黑" w:hAnsi="微软雅黑" w:hint="eastAsia"/>
        </w:rPr>
        <w:t>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房间类型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默认</w:t>
      </w:r>
      <w:r w:rsidR="00137B9D"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/>
        </w:rPr>
        <w:t>第一个房间</w:t>
      </w:r>
      <w:r w:rsidR="002863FC">
        <w:rPr>
          <w:rFonts w:ascii="微软雅黑" w:eastAsia="微软雅黑" w:hAnsi="微软雅黑" w:hint="eastAsia"/>
        </w:rPr>
        <w:t>，</w:t>
      </w:r>
      <w:r w:rsidR="002863FC">
        <w:rPr>
          <w:rFonts w:ascii="微软雅黑" w:eastAsia="微软雅黑" w:hAnsi="微软雅黑"/>
        </w:rPr>
        <w:t>单选</w:t>
      </w:r>
      <w:r w:rsidR="009C5124">
        <w:rPr>
          <w:rFonts w:ascii="微软雅黑" w:eastAsia="微软雅黑" w:hAnsi="微软雅黑"/>
        </w:rPr>
        <w:t>切换</w:t>
      </w:r>
    </w:p>
    <w:p w:rsidR="002863FC" w:rsidRDefault="002863FC" w:rsidP="0028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内容提示：</w:t>
      </w:r>
      <w:r w:rsidR="005406F9">
        <w:rPr>
          <w:rFonts w:ascii="微软雅黑" w:eastAsia="微软雅黑" w:hAnsi="微软雅黑" w:hint="eastAsia"/>
        </w:rPr>
        <w:t>当前可预约时段数量</w:t>
      </w:r>
      <w:r w:rsidR="00A801B2">
        <w:rPr>
          <w:rFonts w:ascii="微软雅黑" w:eastAsia="微软雅黑" w:hAnsi="微软雅黑" w:hint="eastAsia"/>
        </w:rPr>
        <w:t>（示例“可预约13小时”）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预约时段规则：按照商家后台设置的 可预约时间段和最短预约时间，拆分成多个时段</w:t>
      </w:r>
    </w:p>
    <w:p w:rsidR="0016239E" w:rsidRPr="0016239E" w:rsidRDefault="0016239E" w:rsidP="0016239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不可跳跃点选预约时段（不连续时段toast提示“请选择连续时</w:t>
      </w:r>
      <w:r w:rsidR="00584C83">
        <w:rPr>
          <w:rFonts w:ascii="微软雅黑" w:eastAsia="微软雅黑" w:hAnsi="微软雅黑" w:hint="eastAsia"/>
        </w:rPr>
        <w:t>间</w:t>
      </w:r>
      <w:r>
        <w:rPr>
          <w:rFonts w:ascii="微软雅黑" w:eastAsia="微软雅黑" w:hAnsi="微软雅黑" w:hint="eastAsia"/>
        </w:rPr>
        <w:t>段”）</w:t>
      </w:r>
    </w:p>
    <w:p w:rsidR="005406F9" w:rsidRDefault="00630DB5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单个</w:t>
      </w:r>
      <w:r w:rsidR="005406F9">
        <w:rPr>
          <w:rFonts w:ascii="微软雅黑" w:eastAsia="微软雅黑" w:hAnsi="微软雅黑" w:hint="eastAsia"/>
        </w:rPr>
        <w:t>时段价格</w:t>
      </w:r>
      <w:r>
        <w:rPr>
          <w:rFonts w:ascii="微软雅黑" w:eastAsia="微软雅黑" w:hAnsi="微软雅黑" w:hint="eastAsia"/>
        </w:rPr>
        <w:t>=</w:t>
      </w:r>
      <w:r w:rsidR="005406F9">
        <w:rPr>
          <w:rFonts w:ascii="微软雅黑" w:eastAsia="微软雅黑" w:hAnsi="微软雅黑" w:hint="eastAsia"/>
        </w:rPr>
        <w:t>每小时价格</w:t>
      </w:r>
      <w:r>
        <w:rPr>
          <w:rFonts w:ascii="微软雅黑" w:eastAsia="微软雅黑" w:hAnsi="微软雅黑" w:hint="eastAsia"/>
        </w:rPr>
        <w:t xml:space="preserve"> * 拆分时长（最短预约时间）</w:t>
      </w:r>
    </w:p>
    <w:p w:rsidR="00630DB5" w:rsidRPr="00F17AF0" w:rsidRDefault="00630DB5" w:rsidP="00630DB5">
      <w:pPr>
        <w:pStyle w:val="afb"/>
        <w:ind w:left="840"/>
        <w:rPr>
          <w:rFonts w:ascii="微软雅黑" w:eastAsia="微软雅黑" w:hAnsi="微软雅黑"/>
          <w:b/>
        </w:rPr>
      </w:pPr>
      <w:r w:rsidRPr="00F17AF0">
        <w:rPr>
          <w:rFonts w:ascii="微软雅黑" w:eastAsia="微软雅黑" w:hAnsi="微软雅黑" w:hint="eastAsia"/>
          <w:b/>
        </w:rPr>
        <w:t>注：特殊</w:t>
      </w:r>
      <w:r w:rsidR="00F76E82">
        <w:rPr>
          <w:rFonts w:ascii="微软雅黑" w:eastAsia="微软雅黑" w:hAnsi="微软雅黑" w:hint="eastAsia"/>
          <w:b/>
        </w:rPr>
        <w:t>价格</w:t>
      </w:r>
      <w:r w:rsidRPr="00F17AF0">
        <w:rPr>
          <w:rFonts w:ascii="微软雅黑" w:eastAsia="微软雅黑" w:hAnsi="微软雅黑" w:hint="eastAsia"/>
          <w:b/>
        </w:rPr>
        <w:t>时段，按照商家后台设置的“分时段价格”规则计算</w:t>
      </w:r>
    </w:p>
    <w:p w:rsidR="00F76E82" w:rsidRDefault="00F76E82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预约时段包括三种状态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可预约状态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选中状态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不可预约状态</w:t>
      </w:r>
      <w:r>
        <w:rPr>
          <w:rFonts w:ascii="微软雅黑" w:eastAsia="微软雅黑" w:hAnsi="微软雅黑" w:hint="eastAsia"/>
        </w:rPr>
        <w:t>（样式见效果图）</w:t>
      </w:r>
    </w:p>
    <w:p w:rsidR="00F07177" w:rsidRDefault="00F07177" w:rsidP="00F0717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其中不可预约状态包括：已过期、已预订的时间</w:t>
      </w:r>
      <w:r w:rsidR="00D9593E">
        <w:rPr>
          <w:rFonts w:ascii="微软雅黑" w:eastAsia="微软雅黑" w:hAnsi="微软雅黑" w:hint="eastAsia"/>
        </w:rPr>
        <w:t xml:space="preserve"> 和</w:t>
      </w:r>
      <w:r w:rsidR="005F2E8A">
        <w:rPr>
          <w:rFonts w:ascii="微软雅黑" w:eastAsia="微软雅黑" w:hAnsi="微软雅黑" w:hint="eastAsia"/>
        </w:rPr>
        <w:t>暂停预约房间的数据</w:t>
      </w:r>
      <w:r w:rsidR="003A7ECC">
        <w:rPr>
          <w:rFonts w:ascii="微软雅黑" w:eastAsia="微软雅黑" w:hAnsi="微软雅黑" w:hint="eastAsia"/>
        </w:rPr>
        <w:t>（交互：不可点选）</w:t>
      </w:r>
    </w:p>
    <w:p w:rsidR="00C86478" w:rsidRDefault="00C8647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房间不同状态</w:t>
      </w:r>
      <w:r w:rsidR="00C62AF9"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624" w:type="dxa"/>
        <w:tblInd w:w="840" w:type="dxa"/>
        <w:tblLook w:val="04A0" w:firstRow="1" w:lastRow="0" w:firstColumn="1" w:lastColumn="0" w:noHBand="0" w:noVBand="1"/>
      </w:tblPr>
      <w:tblGrid>
        <w:gridCol w:w="1820"/>
        <w:gridCol w:w="2410"/>
        <w:gridCol w:w="2409"/>
        <w:gridCol w:w="1985"/>
      </w:tblGrid>
      <w:tr w:rsidR="00C62AF9" w:rsidTr="00C62AF9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BBF6125" wp14:editId="57FEB204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line w14:anchorId="701F5518" id="直接连接符 219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房间状态</w:t>
            </w:r>
          </w:p>
          <w:p w:rsidR="00C62AF9" w:rsidRPr="001D06CD" w:rsidRDefault="00C62AF9" w:rsidP="00B17E32">
            <w:pPr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房间暂停预约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页面底部提示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“房间正在维护，暂停预约”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底部按钮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  <w:tc>
          <w:tcPr>
            <w:tcW w:w="2409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【预约已满】</w:t>
            </w:r>
          </w:p>
        </w:tc>
        <w:tc>
          <w:tcPr>
            <w:tcW w:w="1985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按钮交互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可交互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</w:tr>
    </w:tbl>
    <w:p w:rsidR="00281BB3" w:rsidRDefault="00281BB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后台商家恢复暂停预约，前台房间变成可预约</w:t>
      </w:r>
      <w:r w:rsidR="005E3303">
        <w:rPr>
          <w:rFonts w:ascii="微软雅黑" w:eastAsia="微软雅黑" w:hAnsi="微软雅黑" w:hint="eastAsia"/>
        </w:rPr>
        <w:t>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</w:t>
      </w:r>
      <w:r w:rsidR="00C62AF9">
        <w:rPr>
          <w:rFonts w:ascii="微软雅黑" w:eastAsia="微软雅黑" w:hAnsi="微软雅黑" w:hint="eastAsia"/>
        </w:rPr>
        <w:t>“今天”的全部数据，切换的其他日期</w:t>
      </w:r>
      <w:r w:rsidR="00AA3FAC">
        <w:rPr>
          <w:rFonts w:ascii="微软雅黑" w:eastAsia="微软雅黑" w:hAnsi="微软雅黑" w:hint="eastAsia"/>
        </w:rPr>
        <w:t>，</w:t>
      </w:r>
      <w:r w:rsidR="00C62AF9">
        <w:rPr>
          <w:rFonts w:ascii="微软雅黑" w:eastAsia="微软雅黑" w:hAnsi="微软雅黑" w:hint="eastAsia"/>
        </w:rPr>
        <w:t>加载更多数据</w:t>
      </w:r>
    </w:p>
    <w:p w:rsidR="00817C20" w:rsidRDefault="00817C20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房间无数据时，页面显示“暂无数据”</w:t>
      </w:r>
    </w:p>
    <w:p w:rsidR="009C1288" w:rsidRDefault="009C128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切换日期 或者 房间：已选数据清空</w:t>
      </w:r>
    </w:p>
    <w:p w:rsidR="00F07177" w:rsidRDefault="00F07177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只可预约一天内的数据</w:t>
      </w:r>
    </w:p>
    <w:p w:rsidR="002863FC" w:rsidRPr="00C5295E" w:rsidRDefault="002863FC" w:rsidP="00C52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点击【立即预约】按钮判断：预约时段不能为空（为空toast提示“选择预约时段”）</w:t>
      </w:r>
    </w:p>
    <w:p w:rsidR="008E5A71" w:rsidRDefault="00B17E32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日期</w:t>
      </w:r>
      <w:r w:rsidR="008E5A71">
        <w:rPr>
          <w:rFonts w:ascii="微软雅黑" w:hAnsi="微软雅黑" w:cs="Times New Roman" w:hint="eastAsia"/>
          <w:kern w:val="0"/>
          <w:sz w:val="20"/>
          <w:szCs w:val="20"/>
        </w:rPr>
        <w:t>排序：</w:t>
      </w:r>
      <w:r w:rsidR="00900055">
        <w:rPr>
          <w:rFonts w:ascii="微软雅黑" w:hAnsi="微软雅黑" w:cs="Times New Roman" w:hint="eastAsia"/>
          <w:kern w:val="0"/>
          <w:sz w:val="20"/>
          <w:szCs w:val="20"/>
        </w:rPr>
        <w:t>以“今天”开始，依次按照日期排列7天数据</w:t>
      </w:r>
    </w:p>
    <w:p w:rsidR="00900055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房间排序：按照房间的发布时间开始排序</w:t>
      </w:r>
    </w:p>
    <w:p w:rsidR="00900055" w:rsidRPr="006A6E8B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预约时段排序：按照时段拆分，从小到大依次排列</w:t>
      </w:r>
    </w:p>
    <w:p w:rsidR="002863FC" w:rsidRDefault="002863FC" w:rsidP="002863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863FC" w:rsidRDefault="002863FC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5295E" w:rsidRDefault="00C5295E" w:rsidP="00C5295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863FC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预约房间类型：单选</w:t>
      </w:r>
      <w:r w:rsidR="00D950EF">
        <w:rPr>
          <w:rFonts w:ascii="微软雅黑" w:hAnsi="微软雅黑" w:cs="Times New Roman" w:hint="eastAsia"/>
          <w:kern w:val="0"/>
          <w:sz w:val="20"/>
          <w:szCs w:val="20"/>
        </w:rPr>
        <w:t>切换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点击【立即预约】按钮，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9C60AC" w:rsidRDefault="009C60AC" w:rsidP="009C60AC">
      <w:pPr>
        <w:pStyle w:val="4"/>
        <w:rPr>
          <w:lang w:eastAsia="zh-CN"/>
        </w:rPr>
      </w:pPr>
      <w:bookmarkStart w:id="97" w:name="_Toc489002979"/>
      <w:r>
        <w:rPr>
          <w:rFonts w:hint="eastAsia"/>
          <w:lang w:eastAsia="zh-CN"/>
        </w:rPr>
        <w:t>商家首页</w:t>
      </w:r>
      <w:bookmarkEnd w:id="97"/>
    </w:p>
    <w:p w:rsidR="009C60AC" w:rsidRPr="00691D9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C60AC" w:rsidRDefault="009C60AC" w:rsidP="009C60AC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1001AAB" wp14:editId="5C0BFC71">
            <wp:extent cx="1808439" cy="3600000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60AC" w:rsidRDefault="009C60AC" w:rsidP="009C60A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9C60AC" w:rsidRPr="00EC61D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EC36A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2C748B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9C60AC" w:rsidRPr="00DE6FFB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9C60AC" w:rsidRPr="00712BAF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9C60AC" w:rsidRPr="00B17646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9C60AC" w:rsidRPr="00D451DF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FC4702" w:rsidRDefault="00FC4702" w:rsidP="00FC4702">
      <w:pPr>
        <w:pStyle w:val="4"/>
        <w:rPr>
          <w:lang w:eastAsia="zh-CN"/>
        </w:rPr>
      </w:pPr>
      <w:bookmarkStart w:id="98" w:name="_Toc489002980"/>
      <w:r>
        <w:rPr>
          <w:lang w:eastAsia="zh-CN"/>
        </w:rPr>
        <w:t>确认订单</w:t>
      </w:r>
      <w:bookmarkEnd w:id="98"/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C4702" w:rsidRPr="00DE6FFB" w:rsidRDefault="00FC4702" w:rsidP="00FC4702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52E07196" wp14:editId="07726EF9">
            <wp:extent cx="2023988" cy="3600000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C4702" w:rsidRDefault="00FC4702" w:rsidP="00FC4702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场地预约模式确认订单页面</w:t>
      </w:r>
    </w:p>
    <w:p w:rsidR="00FC4702" w:rsidRPr="00EC61D1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FC4702" w:rsidRPr="009E45FB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预约房间数据：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2）房间名称：一行显示，超出范围用“...”表示</w:t>
      </w:r>
    </w:p>
    <w:p w:rsidR="00A1725A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3）预约时间：指预约日期</w:t>
      </w:r>
    </w:p>
    <w:p w:rsidR="00FC4702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4）预约时段和价格：按照选择的时段及时段的价格对应显示</w:t>
      </w:r>
      <w:r w:rsidR="00C937B2">
        <w:rPr>
          <w:rFonts w:ascii="微软雅黑" w:eastAsia="微软雅黑" w:hAnsi="微软雅黑" w:hint="eastAsia"/>
        </w:rPr>
        <w:t>（顺序：按时段从小到大依次显示）</w:t>
      </w:r>
    </w:p>
    <w:p w:rsidR="00FC4702" w:rsidRPr="00261BBA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EC36A3">
        <w:rPr>
          <w:rFonts w:ascii="微软雅黑" w:eastAsia="微软雅黑" w:hAnsi="微软雅黑" w:hint="eastAsia"/>
          <w:b/>
        </w:rPr>
        <w:t>7</w:t>
      </w:r>
      <w:r>
        <w:rPr>
          <w:rFonts w:ascii="微软雅黑" w:eastAsia="微软雅黑" w:hAnsi="微软雅黑" w:hint="eastAsia"/>
          <w:b/>
        </w:rPr>
        <w:t>.4.8）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</w:t>
      </w:r>
      <w:r w:rsidR="006D0DDD">
        <w:rPr>
          <w:rFonts w:ascii="微软雅黑" w:eastAsia="微软雅黑" w:hAnsi="微软雅黑" w:hint="eastAsia"/>
          <w:b/>
        </w:rPr>
        <w:t>预约总价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6D0DDD" w:rsidRPr="007706A4" w:rsidRDefault="006D0DDD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7706A4">
        <w:rPr>
          <w:rFonts w:ascii="微软雅黑" w:eastAsia="微软雅黑" w:hAnsi="微软雅黑" w:hint="eastAsia"/>
        </w:rPr>
        <w:t>预约总价=多个预约时段之</w:t>
      </w:r>
      <w:proofErr w:type="gramStart"/>
      <w:r w:rsidRPr="007706A4">
        <w:rPr>
          <w:rFonts w:ascii="微软雅黑" w:eastAsia="微软雅黑" w:hAnsi="微软雅黑" w:hint="eastAsia"/>
        </w:rPr>
        <w:t>和</w:t>
      </w:r>
      <w:proofErr w:type="gramEnd"/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C4702" w:rsidRPr="003A1CBA" w:rsidRDefault="00FC4702" w:rsidP="00FC4702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 w:rsidR="007706A4" w:rsidRPr="007706A4">
        <w:rPr>
          <w:noProof/>
          <w:lang w:eastAsia="zh-CN"/>
        </w:rPr>
        <w:t xml:space="preserve"> </w:t>
      </w:r>
      <w:r w:rsidR="007706A4">
        <w:rPr>
          <w:noProof/>
          <w:lang w:eastAsia="zh-CN"/>
        </w:rPr>
        <w:drawing>
          <wp:inline distT="0" distB="0" distL="0" distR="0" wp14:anchorId="4C17F403" wp14:editId="4DF901B6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C4702" w:rsidTr="004D17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C4702" w:rsidTr="004D17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C4702" w:rsidTr="004D17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C4702" w:rsidTr="004D17FD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C4702" w:rsidRDefault="00FC4702" w:rsidP="004D17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9B705C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C4702" w:rsidRPr="00530F3E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C4702" w:rsidRPr="00E918AD" w:rsidRDefault="007706A4" w:rsidP="00FC470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C38F29" wp14:editId="3D581540">
            <wp:extent cx="2009524" cy="1104762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2">
        <w:rPr>
          <w:rFonts w:ascii="微软雅黑" w:eastAsia="微软雅黑" w:hAnsi="微软雅黑" w:hint="eastAsia"/>
        </w:rPr>
        <w:t>点击【确定】按钮：关闭提示框</w:t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点击优惠券数据：进入选择优惠券页</w:t>
      </w:r>
    </w:p>
    <w:p w:rsidR="00556E56" w:rsidRPr="00C6699F" w:rsidRDefault="00FC4702" w:rsidP="00556E5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4D17FD" w:rsidRDefault="004D17FD" w:rsidP="006B1CF0">
      <w:pPr>
        <w:pStyle w:val="3"/>
        <w:rPr>
          <w:lang w:val="zh-CN" w:eastAsia="zh-CN"/>
        </w:rPr>
      </w:pPr>
      <w:bookmarkStart w:id="99" w:name="_Toc489002981"/>
      <w:r>
        <w:rPr>
          <w:rFonts w:hint="eastAsia"/>
          <w:lang w:val="zh-CN" w:eastAsia="zh-CN"/>
        </w:rPr>
        <w:t>精品团购</w:t>
      </w:r>
      <w:bookmarkEnd w:id="99"/>
    </w:p>
    <w:p w:rsidR="00310151" w:rsidRDefault="00440183" w:rsidP="00310151">
      <w:pPr>
        <w:pStyle w:val="4"/>
        <w:rPr>
          <w:lang w:val="zh-CN" w:eastAsia="zh-CN"/>
        </w:rPr>
      </w:pPr>
      <w:bookmarkStart w:id="100" w:name="_Toc489002982"/>
      <w:r>
        <w:rPr>
          <w:rFonts w:hint="eastAsia"/>
          <w:lang w:val="zh-CN" w:eastAsia="zh-CN"/>
        </w:rPr>
        <w:t>业务流程</w:t>
      </w:r>
      <w:bookmarkEnd w:id="100"/>
    </w:p>
    <w:p w:rsidR="00440183" w:rsidRPr="00440183" w:rsidRDefault="00440183" w:rsidP="00440183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7340DAA" wp14:editId="22FD35A9">
            <wp:extent cx="4276190" cy="41619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CC" w:rsidRDefault="00F632CC" w:rsidP="00F632CC">
      <w:pPr>
        <w:pStyle w:val="4"/>
        <w:rPr>
          <w:lang w:val="zh-CN" w:eastAsia="zh-CN"/>
        </w:rPr>
      </w:pPr>
      <w:bookmarkStart w:id="101" w:name="_Toc489002983"/>
      <w:r>
        <w:rPr>
          <w:rFonts w:hint="eastAsia"/>
          <w:lang w:val="zh-CN" w:eastAsia="zh-CN"/>
        </w:rPr>
        <w:t>用户操作流程</w:t>
      </w:r>
      <w:bookmarkEnd w:id="101"/>
    </w:p>
    <w:p w:rsidR="00735338" w:rsidRDefault="00854BAD" w:rsidP="001657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7005475" wp14:editId="12B4F1F6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55" w:rsidRDefault="004D7055" w:rsidP="004D7055">
      <w:pPr>
        <w:pStyle w:val="4"/>
        <w:rPr>
          <w:lang w:val="zh-CN" w:eastAsia="zh-CN"/>
        </w:rPr>
      </w:pPr>
      <w:bookmarkStart w:id="102" w:name="_Toc489002984"/>
      <w:r>
        <w:rPr>
          <w:rFonts w:hint="eastAsia"/>
          <w:lang w:val="zh-CN" w:eastAsia="zh-CN"/>
        </w:rPr>
        <w:lastRenderedPageBreak/>
        <w:t>模块活动列表</w:t>
      </w:r>
      <w:bookmarkEnd w:id="102"/>
    </w:p>
    <w:p w:rsidR="004D7055" w:rsidRPr="00691D9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D7055" w:rsidRDefault="004D7055" w:rsidP="004D7055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2B31B98" wp14:editId="6C367D05">
            <wp:extent cx="1707780" cy="3600000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D7055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D7055" w:rsidRDefault="004D7055" w:rsidP="004D705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列表显示</w:t>
      </w:r>
      <w:r w:rsidR="00121899">
        <w:rPr>
          <w:rFonts w:ascii="微软雅黑" w:eastAsia="微软雅黑" w:hAnsi="微软雅黑" w:hint="eastAsia"/>
        </w:rPr>
        <w:t>“团购进行中”和“即将开始”的两个团购信息</w:t>
      </w:r>
      <w:r>
        <w:rPr>
          <w:rFonts w:ascii="微软雅黑" w:eastAsia="微软雅黑" w:hAnsi="微软雅黑" w:hint="eastAsia"/>
        </w:rPr>
        <w:t>（</w:t>
      </w:r>
      <w:r w:rsidR="00121899">
        <w:rPr>
          <w:rFonts w:ascii="微软雅黑" w:eastAsia="微软雅黑" w:hAnsi="微软雅黑" w:hint="eastAsia"/>
        </w:rPr>
        <w:t>活动结束和强制关闭的团</w:t>
      </w:r>
      <w:proofErr w:type="gramStart"/>
      <w:r w:rsidR="00121899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不</w:t>
      </w:r>
      <w:r w:rsidR="00121899">
        <w:rPr>
          <w:rFonts w:ascii="微软雅黑" w:eastAsia="微软雅黑" w:hAnsi="微软雅黑" w:hint="eastAsia"/>
        </w:rPr>
        <w:t>在前台</w:t>
      </w:r>
      <w:r>
        <w:rPr>
          <w:rFonts w:ascii="微软雅黑" w:eastAsia="微软雅黑" w:hAnsi="微软雅黑" w:hint="eastAsia"/>
        </w:rPr>
        <w:t>显示）</w:t>
      </w:r>
    </w:p>
    <w:p w:rsidR="004D7055" w:rsidRPr="00EC61D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7055" w:rsidRDefault="004D7055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F3252E" w:rsidRDefault="00F3252E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进入页面：默认加载“团购进行中”20条数据，超过上滑页面加载更多（每次加载20条数据）</w:t>
      </w:r>
    </w:p>
    <w:p w:rsidR="00B263E9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页签</w:t>
      </w:r>
      <w:r w:rsidR="00B263E9">
        <w:rPr>
          <w:rFonts w:ascii="微软雅黑" w:eastAsia="微软雅黑" w:hAnsi="微软雅黑"/>
        </w:rPr>
        <w:t>分类</w:t>
      </w:r>
      <w:proofErr w:type="gramEnd"/>
      <w:r w:rsidR="00B263E9">
        <w:rPr>
          <w:rFonts w:ascii="微软雅黑" w:eastAsia="微软雅黑" w:hAnsi="微软雅黑" w:hint="eastAsia"/>
        </w:rPr>
        <w:t>：“团购进行中”和“即将开始”，默认显示“团购进行中”的活动</w:t>
      </w:r>
      <w:r>
        <w:rPr>
          <w:rFonts w:ascii="微软雅黑" w:eastAsia="微软雅黑" w:hAnsi="微软雅黑" w:hint="eastAsia"/>
        </w:rPr>
        <w:t>数据</w:t>
      </w:r>
    </w:p>
    <w:p w:rsidR="00AC4C73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团购进行中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/>
        </w:rPr>
        <w:t>指团购活动</w:t>
      </w:r>
      <w:proofErr w:type="gramEnd"/>
      <w:r>
        <w:rPr>
          <w:rFonts w:ascii="微软雅黑" w:eastAsia="微软雅黑" w:hAnsi="微软雅黑"/>
        </w:rPr>
        <w:t>开始</w:t>
      </w:r>
      <w:r>
        <w:rPr>
          <w:rFonts w:ascii="微软雅黑" w:eastAsia="微软雅黑" w:hAnsi="微软雅黑" w:hint="eastAsia"/>
        </w:rPr>
        <w:t>&lt;=</w:t>
      </w:r>
      <w:r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结束时间</w:t>
      </w:r>
      <w:r w:rsidR="00440183">
        <w:rPr>
          <w:rFonts w:ascii="微软雅黑" w:eastAsia="微软雅黑" w:hAnsi="微软雅黑" w:hint="eastAsia"/>
        </w:rPr>
        <w:t>（状态有“抢购中”和“已抢光”）</w:t>
      </w:r>
    </w:p>
    <w:p w:rsidR="00440183" w:rsidRDefault="0044018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即将开始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开始时间</w:t>
      </w:r>
      <w:r w:rsidR="00F24A69">
        <w:rPr>
          <w:rFonts w:ascii="微软雅黑" w:eastAsia="微软雅黑" w:hAnsi="微软雅黑" w:hint="eastAsia"/>
        </w:rPr>
        <w:t>（状态有“即将开始”）</w:t>
      </w:r>
    </w:p>
    <w:p w:rsid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lastRenderedPageBreak/>
        <w:t>列表</w:t>
      </w:r>
      <w:proofErr w:type="gramStart"/>
      <w:r w:rsidRPr="00F24A69">
        <w:rPr>
          <w:rFonts w:ascii="微软雅黑" w:eastAsia="微软雅黑" w:hAnsi="微软雅黑" w:hint="eastAsia"/>
        </w:rPr>
        <w:t>不</w:t>
      </w:r>
      <w:proofErr w:type="gramEnd"/>
      <w:r w:rsidRPr="00F24A69">
        <w:rPr>
          <w:rFonts w:ascii="微软雅黑" w:eastAsia="微软雅黑" w:hAnsi="微软雅黑" w:hint="eastAsia"/>
        </w:rPr>
        <w:t>自动刷新</w:t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信息位置显示：团结活动名称、价格和已售</w:t>
      </w:r>
      <w:proofErr w:type="gramStart"/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显示</w:t>
      </w:r>
      <w:proofErr w:type="gramEnd"/>
      <w:r w:rsidRPr="00F24A69">
        <w:rPr>
          <w:rFonts w:ascii="微软雅黑" w:eastAsia="微软雅黑" w:hAnsi="微软雅黑" w:hint="eastAsia"/>
        </w:rPr>
        <w:t>在图片上面</w:t>
      </w:r>
    </w:p>
    <w:p w:rsidR="00F24A69" w:rsidRPr="00F24A69" w:rsidRDefault="00F24A69" w:rsidP="00F24A69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1670AC0" wp14:editId="69142ACF">
            <wp:extent cx="2723809" cy="43809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t>已售</w:t>
      </w:r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：除去已关闭，已退款，退款处理中 商品</w:t>
      </w:r>
    </w:p>
    <w:p w:rsidR="006264C9" w:rsidRDefault="006264C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图片：</w:t>
      </w:r>
      <w:proofErr w:type="gramStart"/>
      <w:r>
        <w:rPr>
          <w:rFonts w:ascii="微软雅黑" w:eastAsia="微软雅黑" w:hAnsi="微软雅黑" w:hint="eastAsia"/>
        </w:rPr>
        <w:t>发布团购活动</w:t>
      </w:r>
      <w:proofErr w:type="gramEnd"/>
      <w:r>
        <w:rPr>
          <w:rFonts w:ascii="微软雅黑" w:eastAsia="微软雅黑" w:hAnsi="微软雅黑" w:hint="eastAsia"/>
        </w:rPr>
        <w:t>的图片</w:t>
      </w:r>
    </w:p>
    <w:p w:rsidR="00F24A69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</w:t>
      </w:r>
      <w:proofErr w:type="gramStart"/>
      <w:r>
        <w:rPr>
          <w:rFonts w:ascii="微软雅黑" w:eastAsia="微软雅黑" w:hAnsi="微软雅黑"/>
        </w:rPr>
        <w:t>购活动</w:t>
      </w:r>
      <w:proofErr w:type="gramEnd"/>
      <w:r>
        <w:rPr>
          <w:rFonts w:ascii="微软雅黑" w:eastAsia="微软雅黑" w:hAnsi="微软雅黑"/>
        </w:rPr>
        <w:t>名称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超过折行显示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团购价格：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购价和市场价（市场价被划）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“抢购中”状态：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行中的团购，且库存量&gt;0</w:t>
      </w:r>
    </w:p>
    <w:p w:rsidR="004027B6" w:rsidRDefault="004027B6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“已抢光”状态：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行中的团购，且库存量=0</w:t>
      </w:r>
    </w:p>
    <w:p w:rsidR="00F3252E" w:rsidRPr="00F3252E" w:rsidRDefault="00F3252E" w:rsidP="00F3252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团购进行中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无活动显示“暂无团购活动上线”</w:t>
      </w:r>
      <w:r w:rsidRPr="00F3252E">
        <w:rPr>
          <w:rFonts w:ascii="微软雅黑" w:eastAsia="微软雅黑" w:hAnsi="微软雅黑"/>
        </w:rPr>
        <w:t xml:space="preserve"> </w:t>
      </w:r>
    </w:p>
    <w:p w:rsidR="00F3252E" w:rsidRPr="00F3252E" w:rsidRDefault="00F3252E" w:rsidP="00F3252E">
      <w:pPr>
        <w:pStyle w:val="afb"/>
        <w:ind w:left="840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即将开始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无活动显示“暂无新的团购准备上线”</w:t>
      </w:r>
    </w:p>
    <w:p w:rsidR="00F24A69" w:rsidRDefault="00AE0F56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团购排列顺序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按照综合管理平台发布的顺序显示</w:t>
      </w:r>
    </w:p>
    <w:p w:rsidR="00897A38" w:rsidRPr="00EC61D1" w:rsidRDefault="00897A38" w:rsidP="00897A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97A38" w:rsidRDefault="00897A38" w:rsidP="00897A3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936EC">
        <w:rPr>
          <w:rFonts w:ascii="微软雅黑" w:eastAsia="微软雅黑" w:hAnsi="微软雅黑" w:hint="eastAsia"/>
        </w:rPr>
        <w:t>点击顶部2个页签</w:t>
      </w:r>
      <w:r>
        <w:rPr>
          <w:rFonts w:ascii="微软雅黑" w:eastAsia="微软雅黑" w:hAnsi="微软雅黑" w:hint="eastAsia"/>
        </w:rPr>
        <w:t>，</w:t>
      </w:r>
      <w:r w:rsidRPr="00F936EC">
        <w:rPr>
          <w:rFonts w:ascii="微软雅黑" w:eastAsia="微软雅黑" w:hAnsi="微软雅黑" w:hint="eastAsia"/>
        </w:rPr>
        <w:t>切换</w:t>
      </w:r>
      <w:r>
        <w:rPr>
          <w:rFonts w:ascii="微软雅黑" w:eastAsia="微软雅黑" w:hAnsi="微软雅黑" w:hint="eastAsia"/>
        </w:rPr>
        <w:t>显示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 w:rsidRPr="00F936E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团</w:t>
      </w:r>
      <w:proofErr w:type="gramEnd"/>
      <w:r>
        <w:rPr>
          <w:rFonts w:ascii="微软雅黑" w:eastAsia="微软雅黑" w:hAnsi="微软雅黑" w:hint="eastAsia"/>
        </w:rPr>
        <w:t>购信息，</w:t>
      </w:r>
      <w:r w:rsidRPr="00F936EC">
        <w:rPr>
          <w:rFonts w:ascii="微软雅黑" w:eastAsia="微软雅黑" w:hAnsi="微软雅黑" w:hint="eastAsia"/>
        </w:rPr>
        <w:t>进入团</w:t>
      </w:r>
      <w:proofErr w:type="gramStart"/>
      <w:r w:rsidRPr="00F936EC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F936EC">
        <w:rPr>
          <w:rFonts w:ascii="微软雅黑" w:eastAsia="微软雅黑" w:hAnsi="微软雅黑" w:hint="eastAsia"/>
        </w:rPr>
        <w:t>详情页</w:t>
      </w:r>
    </w:p>
    <w:p w:rsidR="00897A38" w:rsidRPr="00392196" w:rsidRDefault="00392196" w:rsidP="00392196">
      <w:pPr>
        <w:pStyle w:val="4"/>
        <w:rPr>
          <w:lang w:val="zh-CN" w:eastAsia="zh-CN"/>
        </w:rPr>
      </w:pPr>
      <w:bookmarkStart w:id="103" w:name="_Toc489002985"/>
      <w:r w:rsidRPr="00392196">
        <w:rPr>
          <w:rFonts w:hint="eastAsia"/>
          <w:lang w:val="zh-CN" w:eastAsia="zh-CN"/>
        </w:rPr>
        <w:t>团</w:t>
      </w:r>
      <w:proofErr w:type="gramStart"/>
      <w:r w:rsidRPr="00392196">
        <w:rPr>
          <w:rFonts w:hint="eastAsia"/>
          <w:lang w:val="zh-CN" w:eastAsia="zh-CN"/>
        </w:rPr>
        <w:t>购活动</w:t>
      </w:r>
      <w:proofErr w:type="gramEnd"/>
      <w:r w:rsidRPr="00392196">
        <w:rPr>
          <w:rFonts w:hint="eastAsia"/>
          <w:lang w:val="zh-CN" w:eastAsia="zh-CN"/>
        </w:rPr>
        <w:t>详情</w:t>
      </w:r>
      <w:bookmarkEnd w:id="103"/>
    </w:p>
    <w:p w:rsidR="00392196" w:rsidRPr="00691D9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92196" w:rsidRDefault="00392196" w:rsidP="00392196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45BB36D8" wp14:editId="3A33D423">
            <wp:extent cx="1625616" cy="396000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2196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2196" w:rsidRDefault="00392196" w:rsidP="0039219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详情介绍</w:t>
      </w:r>
    </w:p>
    <w:p w:rsidR="00392196" w:rsidRPr="00EC61D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81810" w:rsidRDefault="00D81810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D8181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顶部显示数据：</w:t>
      </w:r>
      <w:r w:rsidRPr="00D81810">
        <w:rPr>
          <w:rFonts w:ascii="微软雅黑" w:eastAsia="微软雅黑" w:hAnsi="微软雅黑" w:hint="eastAsia"/>
        </w:rPr>
        <w:t>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D81810">
        <w:rPr>
          <w:rFonts w:ascii="微软雅黑" w:eastAsia="微软雅黑" w:hAnsi="微软雅黑" w:hint="eastAsia"/>
        </w:rPr>
        <w:t>图片、团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>
        <w:rPr>
          <w:rFonts w:ascii="微软雅黑" w:eastAsia="微软雅黑" w:hAnsi="微软雅黑" w:hint="eastAsia"/>
        </w:rPr>
        <w:t>名称、已售数量、此活动时间内库存</w:t>
      </w:r>
      <w:r w:rsidRPr="00D81810">
        <w:rPr>
          <w:rFonts w:ascii="微软雅黑" w:eastAsia="微软雅黑" w:hAnsi="微软雅黑" w:hint="eastAsia"/>
        </w:rPr>
        <w:t>量、</w:t>
      </w:r>
      <w:r>
        <w:rPr>
          <w:rFonts w:ascii="微软雅黑" w:eastAsia="微软雅黑" w:hAnsi="微软雅黑" w:hint="eastAsia"/>
        </w:rPr>
        <w:t>团购价、市场</w:t>
      </w:r>
      <w:r w:rsidRPr="00D81810">
        <w:rPr>
          <w:rFonts w:ascii="微软雅黑" w:eastAsia="微软雅黑" w:hAnsi="微软雅黑" w:hint="eastAsia"/>
        </w:rPr>
        <w:t>价、限购数量，其中“限购数量”后台选填</w:t>
      </w:r>
      <w:r>
        <w:rPr>
          <w:rFonts w:ascii="微软雅黑" w:eastAsia="微软雅黑" w:hAnsi="微软雅黑" w:hint="eastAsia"/>
        </w:rPr>
        <w:t>（无限购数量，前台不显示）</w:t>
      </w:r>
    </w:p>
    <w:p w:rsidR="00241184" w:rsidRPr="00241184" w:rsidRDefault="00241184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241184">
        <w:rPr>
          <w:rFonts w:ascii="微软雅黑" w:eastAsia="微软雅黑" w:hAnsi="微软雅黑" w:hint="eastAsia"/>
        </w:rPr>
        <w:t>限购：只要下单就算一次购买</w:t>
      </w:r>
      <w:r>
        <w:rPr>
          <w:rFonts w:ascii="微软雅黑" w:eastAsia="微软雅黑" w:hAnsi="微软雅黑" w:hint="eastAsia"/>
        </w:rPr>
        <w:t>（下单后订单又关闭或取消，也即为一次购买）</w:t>
      </w:r>
    </w:p>
    <w:p w:rsidR="00241184" w:rsidRDefault="003822DD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时间倒计时</w:t>
      </w:r>
      <w:r>
        <w:rPr>
          <w:rFonts w:ascii="微软雅黑" w:eastAsia="微软雅黑" w:hAnsi="微软雅黑" w:hint="eastAsia"/>
        </w:rPr>
        <w:t>：</w:t>
      </w:r>
      <w:r w:rsidRPr="003822DD">
        <w:rPr>
          <w:rFonts w:ascii="微软雅黑" w:eastAsia="微软雅黑" w:hAnsi="微软雅黑" w:hint="eastAsia"/>
        </w:rPr>
        <w:t>显示到“秒”</w:t>
      </w:r>
    </w:p>
    <w:p w:rsidR="003822DD" w:rsidRDefault="003822DD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4A21F8">
        <w:rPr>
          <w:rFonts w:ascii="微软雅黑" w:eastAsia="微软雅黑" w:hAnsi="微软雅黑" w:hint="eastAsia"/>
        </w:rPr>
        <w:t>团</w:t>
      </w:r>
      <w:proofErr w:type="gramStart"/>
      <w:r w:rsidR="004A21F8">
        <w:rPr>
          <w:rFonts w:ascii="微软雅黑" w:eastAsia="微软雅黑" w:hAnsi="微软雅黑" w:hint="eastAsia"/>
        </w:rPr>
        <w:t>购活动</w:t>
      </w:r>
      <w:proofErr w:type="gramEnd"/>
      <w:r w:rsidR="004A21F8">
        <w:rPr>
          <w:rFonts w:ascii="微软雅黑" w:eastAsia="微软雅黑" w:hAnsi="微软雅黑" w:hint="eastAsia"/>
        </w:rPr>
        <w:t>进行中：显示“距离结束时间”倒计时，</w:t>
      </w:r>
      <w:r w:rsidRPr="003822DD">
        <w:rPr>
          <w:rFonts w:ascii="微软雅黑" w:eastAsia="微软雅黑" w:hAnsi="微软雅黑" w:hint="eastAsia"/>
        </w:rPr>
        <w:t>活动倒计时结束时显示“抢购已结束”</w:t>
      </w:r>
    </w:p>
    <w:p w:rsidR="004A21F8" w:rsidRPr="003822DD" w:rsidRDefault="004A21F8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购即将</w:t>
      </w:r>
      <w:proofErr w:type="gramEnd"/>
      <w:r>
        <w:rPr>
          <w:rFonts w:ascii="微软雅黑" w:eastAsia="微软雅黑" w:hAnsi="微软雅黑" w:hint="eastAsia"/>
        </w:rPr>
        <w:t>开始：显示“距离开始时间”倒计时，</w:t>
      </w:r>
      <w:r w:rsidR="00A41440">
        <w:rPr>
          <w:rFonts w:ascii="微软雅黑" w:eastAsia="微软雅黑" w:hAnsi="微软雅黑"/>
        </w:rPr>
        <w:t>倒计时结束时显示</w:t>
      </w:r>
      <w:r w:rsidR="00A41440">
        <w:rPr>
          <w:rFonts w:ascii="微软雅黑" w:eastAsia="微软雅黑" w:hAnsi="微软雅黑" w:hint="eastAsia"/>
        </w:rPr>
        <w:t>“抢购已开始”</w:t>
      </w:r>
    </w:p>
    <w:p w:rsidR="003822DD" w:rsidRPr="003822DD" w:rsidRDefault="00EF22A0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3822DD">
        <w:rPr>
          <w:rFonts w:ascii="微软雅黑" w:eastAsia="微软雅黑" w:hAnsi="微软雅黑" w:hint="eastAsia"/>
        </w:rPr>
        <w:t>）</w:t>
      </w:r>
      <w:r w:rsidR="003822DD" w:rsidRPr="003822DD">
        <w:rPr>
          <w:rFonts w:ascii="微软雅黑" w:eastAsia="微软雅黑" w:hAnsi="微软雅黑" w:hint="eastAsia"/>
        </w:rPr>
        <w:t>“即将开始”图片上显示开始整点时间（绿条），今日几点开抢、明日几点开抢、**日几点开抢（</w:t>
      </w:r>
      <w:r w:rsidR="003822DD">
        <w:rPr>
          <w:rFonts w:ascii="微软雅黑" w:eastAsia="微软雅黑" w:hAnsi="微软雅黑" w:hint="eastAsia"/>
        </w:rPr>
        <w:t>示例“</w:t>
      </w:r>
      <w:r w:rsidR="003822DD" w:rsidRPr="003822DD">
        <w:rPr>
          <w:rFonts w:ascii="微软雅黑" w:eastAsia="微软雅黑" w:hAnsi="微软雅黑" w:hint="eastAsia"/>
        </w:rPr>
        <w:t>10月10日 10点开抢</w:t>
      </w:r>
      <w:r w:rsidR="003822DD">
        <w:rPr>
          <w:rFonts w:ascii="微软雅黑" w:eastAsia="微软雅黑" w:hAnsi="微软雅黑" w:hint="eastAsia"/>
        </w:rPr>
        <w:t>”</w:t>
      </w:r>
      <w:r w:rsidR="003822DD" w:rsidRPr="003822DD">
        <w:rPr>
          <w:rFonts w:ascii="微软雅黑" w:eastAsia="微软雅黑" w:hAnsi="微软雅黑" w:hint="eastAsia"/>
        </w:rPr>
        <w:t>）</w:t>
      </w:r>
    </w:p>
    <w:p w:rsidR="00EF22A0" w:rsidRPr="00EF22A0" w:rsidRDefault="00F005D3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“随时退”“</w:t>
      </w:r>
      <w:r w:rsidR="00EF22A0" w:rsidRPr="00EF22A0">
        <w:rPr>
          <w:rFonts w:ascii="微软雅黑" w:eastAsia="微软雅黑" w:hAnsi="微软雅黑" w:hint="eastAsia"/>
        </w:rPr>
        <w:t>过期退”“免预约”由后台设置</w:t>
      </w:r>
      <w:r>
        <w:rPr>
          <w:rFonts w:ascii="微软雅黑" w:eastAsia="微软雅黑" w:hAnsi="微软雅黑" w:hint="eastAsia"/>
        </w:rPr>
        <w:t>：支持-“√”，不支持-“x”</w:t>
      </w:r>
    </w:p>
    <w:p w:rsidR="003822DD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团购商家信息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商家名称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商家电话</w:t>
      </w:r>
    </w:p>
    <w:p w:rsidR="00035645" w:rsidRP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035645">
        <w:rPr>
          <w:rFonts w:ascii="微软雅黑" w:eastAsia="微软雅黑" w:hAnsi="微软雅黑" w:hint="eastAsia"/>
        </w:rPr>
        <w:t>“团购详情”：支持图文显示</w:t>
      </w:r>
    </w:p>
    <w:p w:rsid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“购买须知”：包括“优惠券有效期”、“使用时间”、“使用规则”</w:t>
      </w:r>
      <w:r w:rsidR="00C7153E">
        <w:rPr>
          <w:rFonts w:ascii="微软雅黑" w:eastAsia="微软雅黑" w:hAnsi="微软雅黑" w:hint="eastAsia"/>
        </w:rPr>
        <w:t>（后台设置）</w:t>
      </w:r>
    </w:p>
    <w:p w:rsidR="00C7153E" w:rsidRDefault="00C7153E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底部按钮</w:t>
      </w:r>
      <w:r w:rsidR="00724276">
        <w:rPr>
          <w:rFonts w:ascii="微软雅黑" w:eastAsia="微软雅黑" w:hAnsi="微软雅黑" w:hint="eastAsia"/>
        </w:rPr>
        <w:t>显示规则</w:t>
      </w:r>
      <w:r>
        <w:rPr>
          <w:rFonts w:ascii="微软雅黑" w:eastAsia="微软雅黑" w:hAnsi="微软雅黑" w:hint="eastAsia"/>
        </w:rPr>
        <w:t>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进行中：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【立即抢购】（可交互）；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【商品已抢光】（置灰，不可交互）；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倒计时结束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【抢购已结束】（置灰，不可交互）</w:t>
      </w:r>
    </w:p>
    <w:p w:rsidR="00C7153E" w:rsidRDefault="00C7153E" w:rsidP="00724276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2）活动即将开始：显示【立即抢购】（置灰，不可交互）</w:t>
      </w:r>
    </w:p>
    <w:p w:rsidR="00724276" w:rsidRDefault="000E7764" w:rsidP="00615D9A">
      <w:pPr>
        <w:pStyle w:val="afb"/>
        <w:numPr>
          <w:ilvl w:val="0"/>
          <w:numId w:val="20"/>
        </w:numPr>
        <w:spacing w:after="200" w:line="252" w:lineRule="auto"/>
        <w:rPr>
          <w:rFonts w:ascii="微软雅黑" w:eastAsia="微软雅黑" w:hAnsi="微软雅黑"/>
        </w:rPr>
      </w:pPr>
      <w:r w:rsidRPr="000E7764">
        <w:rPr>
          <w:rFonts w:ascii="微软雅黑" w:eastAsia="微软雅黑" w:hAnsi="微软雅黑" w:hint="eastAsia"/>
        </w:rPr>
        <w:t>【立即抢购】</w:t>
      </w:r>
      <w:r>
        <w:rPr>
          <w:rFonts w:ascii="微软雅黑" w:eastAsia="微软雅黑" w:hAnsi="微软雅黑" w:hint="eastAsia"/>
        </w:rPr>
        <w:t>按钮业务规则判断：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点击【立即抢购】判断是否有限购：</w:t>
      </w:r>
    </w:p>
    <w:p w:rsidR="000A4E18" w:rsidRDefault="000A4E18" w:rsidP="000A4E18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5E0A1E" wp14:editId="3FB72513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弹框提示：“该商品限购xx件，您已抢购”（“xx”指限购数量）</w:t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0160D43" wp14:editId="1907A87F">
            <wp:extent cx="2009524" cy="1104762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18"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3F3649" w:rsidRP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364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点击商家信息（姓名或地址），进入商家首页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点击【电话】按钮，直接拨打商家电话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【立即抢购】，进入确认订单页</w:t>
      </w:r>
    </w:p>
    <w:p w:rsidR="003F3649" w:rsidRDefault="003F3649" w:rsidP="003F3649">
      <w:pPr>
        <w:pStyle w:val="4"/>
        <w:rPr>
          <w:lang w:eastAsia="zh-CN"/>
        </w:rPr>
      </w:pPr>
      <w:bookmarkStart w:id="104" w:name="_Toc489002986"/>
      <w:r>
        <w:rPr>
          <w:lang w:eastAsia="zh-CN"/>
        </w:rPr>
        <w:t>确认订单</w:t>
      </w:r>
      <w:bookmarkEnd w:id="104"/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F3649" w:rsidRPr="00DE6FFB" w:rsidRDefault="003F3649" w:rsidP="003F3649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55D7CBDB" wp14:editId="52B4617B">
            <wp:extent cx="2023988" cy="3600000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F3649" w:rsidRDefault="003F3649" w:rsidP="003F364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精品团购确认订单页面</w:t>
      </w:r>
    </w:p>
    <w:p w:rsidR="003F3649" w:rsidRPr="00EC61D1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F3649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3F3649" w:rsidRPr="009E45FB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</w:t>
      </w:r>
      <w:r w:rsidR="00E42C04">
        <w:rPr>
          <w:rFonts w:ascii="微软雅黑" w:eastAsia="微软雅黑" w:hAnsi="微软雅黑" w:hint="eastAsia"/>
          <w:b/>
        </w:rPr>
        <w:t>电话：</w:t>
      </w:r>
      <w:r w:rsidR="00E42C04">
        <w:rPr>
          <w:rFonts w:ascii="微软雅黑" w:eastAsia="微软雅黑" w:hAnsi="微软雅黑"/>
          <w:b/>
        </w:rPr>
        <w:t>默认显示用户登录账号的手机号</w:t>
      </w:r>
      <w:r w:rsidR="005E5078">
        <w:rPr>
          <w:rFonts w:ascii="微软雅黑" w:eastAsia="微软雅黑" w:hAnsi="微软雅黑" w:hint="eastAsia"/>
          <w:b/>
        </w:rPr>
        <w:t>，</w:t>
      </w:r>
      <w:r w:rsidR="005E5078">
        <w:rPr>
          <w:rFonts w:ascii="微软雅黑" w:eastAsia="微软雅黑" w:hAnsi="微软雅黑"/>
          <w:b/>
        </w:rPr>
        <w:t>可以编辑修改</w:t>
      </w:r>
      <w:r w:rsidR="00097D40">
        <w:rPr>
          <w:rFonts w:ascii="微软雅黑" w:eastAsia="微软雅黑" w:hAnsi="微软雅黑" w:hint="eastAsia"/>
          <w:b/>
        </w:rPr>
        <w:t>，</w:t>
      </w:r>
      <w:r w:rsidR="00D70028">
        <w:rPr>
          <w:rFonts w:ascii="微软雅黑" w:eastAsia="微软雅黑" w:hAnsi="微软雅黑" w:hint="eastAsia"/>
          <w:b/>
        </w:rPr>
        <w:t>并做</w:t>
      </w:r>
      <w:r w:rsidR="00D70028">
        <w:rPr>
          <w:rFonts w:ascii="微软雅黑" w:eastAsia="微软雅黑" w:hAnsi="微软雅黑"/>
          <w:b/>
        </w:rPr>
        <w:t>手机</w:t>
      </w:r>
      <w:proofErr w:type="gramStart"/>
      <w:r w:rsidR="00D70028">
        <w:rPr>
          <w:rFonts w:ascii="微软雅黑" w:eastAsia="微软雅黑" w:hAnsi="微软雅黑"/>
          <w:b/>
        </w:rPr>
        <w:t>号基本</w:t>
      </w:r>
      <w:proofErr w:type="gramEnd"/>
      <w:r w:rsidR="00D70028">
        <w:rPr>
          <w:rFonts w:ascii="微软雅黑" w:eastAsia="微软雅黑" w:hAnsi="微软雅黑"/>
          <w:b/>
        </w:rPr>
        <w:t>验证</w:t>
      </w:r>
      <w:r w:rsidR="00D70028">
        <w:rPr>
          <w:rFonts w:ascii="微软雅黑" w:eastAsia="微软雅黑" w:hAnsi="微软雅黑" w:hint="eastAsia"/>
          <w:b/>
        </w:rPr>
        <w:t>（11位）</w:t>
      </w:r>
    </w:p>
    <w:p w:rsidR="003F3649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</w:t>
      </w:r>
      <w:r w:rsidR="003F3649">
        <w:rPr>
          <w:rFonts w:ascii="微软雅黑" w:eastAsia="微软雅黑" w:hAnsi="微软雅黑" w:hint="eastAsia"/>
        </w:rPr>
        <w:t>信息</w:t>
      </w:r>
      <w:proofErr w:type="gramEnd"/>
      <w:r w:rsidR="003F3649">
        <w:rPr>
          <w:rFonts w:ascii="微软雅黑" w:eastAsia="微软雅黑" w:hAnsi="微软雅黑" w:hint="eastAsia"/>
        </w:rPr>
        <w:t>数据：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1）商家名称：全部显示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F0F0E">
        <w:rPr>
          <w:rFonts w:ascii="微软雅黑" w:eastAsia="微软雅黑" w:hAnsi="微软雅黑" w:hint="eastAsia"/>
        </w:rPr>
        <w:t>团</w:t>
      </w:r>
      <w:proofErr w:type="gramStart"/>
      <w:r w:rsidR="005F0F0E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名称：一行显示，超出范围用“...”表示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5F0F0E">
        <w:rPr>
          <w:rFonts w:ascii="微软雅黑" w:eastAsia="微软雅黑" w:hAnsi="微软雅黑" w:hint="eastAsia"/>
        </w:rPr>
        <w:t>团购价格：只</w:t>
      </w:r>
      <w:proofErr w:type="gramStart"/>
      <w:r w:rsidR="005F0F0E">
        <w:rPr>
          <w:rFonts w:ascii="微软雅黑" w:eastAsia="微软雅黑" w:hAnsi="微软雅黑" w:hint="eastAsia"/>
        </w:rPr>
        <w:t>显示团</w:t>
      </w:r>
      <w:proofErr w:type="gramEnd"/>
      <w:r w:rsidR="005F0F0E">
        <w:rPr>
          <w:rFonts w:ascii="微软雅黑" w:eastAsia="微软雅黑" w:hAnsi="微软雅黑" w:hint="eastAsia"/>
        </w:rPr>
        <w:t>购价</w:t>
      </w:r>
    </w:p>
    <w:p w:rsidR="005F0F0E" w:rsidRPr="005F0F0E" w:rsidRDefault="003F3649" w:rsidP="005F0F0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r w:rsidR="005F0F0E">
        <w:rPr>
          <w:rFonts w:ascii="微软雅黑" w:eastAsia="微软雅黑" w:hAnsi="微软雅黑" w:hint="eastAsia"/>
        </w:rPr>
        <w:t>购买数量：</w:t>
      </w:r>
      <w:r w:rsidR="005F0F0E" w:rsidRPr="005F0F0E">
        <w:rPr>
          <w:rFonts w:ascii="微软雅黑" w:eastAsia="微软雅黑" w:hAnsi="微软雅黑" w:hint="eastAsia"/>
        </w:rPr>
        <w:t>默认为“1”，点击“+、-”号进行增减，最低减至1</w:t>
      </w:r>
      <w:r w:rsidR="005F0F0E">
        <w:rPr>
          <w:rFonts w:ascii="微软雅黑" w:eastAsia="微软雅黑" w:hAnsi="微软雅黑" w:hint="eastAsia"/>
        </w:rPr>
        <w:t>，</w:t>
      </w:r>
      <w:proofErr w:type="gramStart"/>
      <w:r w:rsidR="005F0F0E" w:rsidRPr="005F0F0E">
        <w:rPr>
          <w:rFonts w:ascii="微软雅黑" w:eastAsia="微软雅黑" w:hAnsi="微软雅黑" w:hint="eastAsia"/>
        </w:rPr>
        <w:t>若团购</w:t>
      </w:r>
      <w:proofErr w:type="gramEnd"/>
      <w:r w:rsidR="005F0F0E" w:rsidRPr="005F0F0E">
        <w:rPr>
          <w:rFonts w:ascii="微软雅黑" w:eastAsia="微软雅黑" w:hAnsi="微软雅黑" w:hint="eastAsia"/>
        </w:rPr>
        <w:t>有限</w:t>
      </w:r>
      <w:proofErr w:type="gramStart"/>
      <w:r w:rsidR="005F0F0E" w:rsidRPr="005F0F0E">
        <w:rPr>
          <w:rFonts w:ascii="微软雅黑" w:eastAsia="微软雅黑" w:hAnsi="微软雅黑" w:hint="eastAsia"/>
        </w:rPr>
        <w:t>购数量</w:t>
      </w:r>
      <w:proofErr w:type="gramEnd"/>
      <w:r w:rsidR="005F0F0E" w:rsidRPr="005F0F0E">
        <w:rPr>
          <w:rFonts w:ascii="微软雅黑" w:eastAsia="微软雅黑" w:hAnsi="微软雅黑" w:hint="eastAsia"/>
        </w:rPr>
        <w:t>则“+”至限购数后不能继续添加</w:t>
      </w:r>
      <w:r w:rsidR="005F0F0E">
        <w:rPr>
          <w:rFonts w:ascii="微软雅黑" w:eastAsia="微软雅黑" w:hAnsi="微软雅黑" w:hint="eastAsia"/>
        </w:rPr>
        <w:t>，</w:t>
      </w:r>
      <w:r w:rsidR="005F0F0E" w:rsidRPr="005F0F0E">
        <w:rPr>
          <w:rFonts w:ascii="微软雅黑" w:eastAsia="微软雅黑" w:hAnsi="微软雅黑" w:hint="eastAsia"/>
        </w:rPr>
        <w:t>已购买N件，则只能加至购买上限</w:t>
      </w:r>
    </w:p>
    <w:p w:rsidR="003F3649" w:rsidRPr="005F0F0E" w:rsidRDefault="005F0F0E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Pr="005F0F0E">
        <w:rPr>
          <w:rFonts w:ascii="微软雅黑" w:eastAsia="微软雅黑" w:hAnsi="微软雅黑" w:hint="eastAsia"/>
        </w:rPr>
        <w:t>限购5件，已购1件，只能加至4</w:t>
      </w:r>
      <w:r>
        <w:rPr>
          <w:rFonts w:ascii="微软雅黑" w:eastAsia="微软雅黑" w:hAnsi="微软雅黑" w:hint="eastAsia"/>
        </w:rPr>
        <w:t>）</w:t>
      </w:r>
    </w:p>
    <w:p w:rsidR="005F0F0E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F0F0E">
        <w:rPr>
          <w:rFonts w:ascii="微软雅黑" w:eastAsia="微软雅黑" w:hAnsi="微软雅黑" w:hint="eastAsia"/>
        </w:rPr>
        <w:t>限购数量</w:t>
      </w:r>
      <w:r>
        <w:rPr>
          <w:rFonts w:ascii="微软雅黑" w:eastAsia="微软雅黑" w:hAnsi="微软雅黑" w:hint="eastAsia"/>
        </w:rPr>
        <w:t>：1）无限购数量，则不显示“限购xx件”；2）有限购数量，</w:t>
      </w:r>
      <w:r w:rsidR="00BC7D0E">
        <w:rPr>
          <w:rFonts w:ascii="微软雅黑" w:eastAsia="微软雅黑" w:hAnsi="微软雅黑" w:hint="eastAsia"/>
        </w:rPr>
        <w:t>但未发生购买显示“限购xx件”；3）有限购数量，且发生购买显示“限购xx件，已购xx件”</w:t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1）-示例：</w:t>
      </w:r>
      <w:r>
        <w:rPr>
          <w:noProof/>
        </w:rPr>
        <w:drawing>
          <wp:inline distT="0" distB="0" distL="0" distR="0" wp14:anchorId="6D0C8C1D" wp14:editId="15682BF9">
            <wp:extent cx="2647950" cy="3245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2）-示例：</w:t>
      </w:r>
      <w:r>
        <w:rPr>
          <w:noProof/>
        </w:rPr>
        <w:drawing>
          <wp:inline distT="0" distB="0" distL="0" distR="0" wp14:anchorId="586BB776" wp14:editId="376A1910">
            <wp:extent cx="2647950" cy="32454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Pr="005F0F0E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3）-示例：</w:t>
      </w:r>
      <w:r>
        <w:rPr>
          <w:noProof/>
        </w:rPr>
        <w:drawing>
          <wp:inline distT="0" distB="0" distL="0" distR="0" wp14:anchorId="7C504391" wp14:editId="2E3CF9D4">
            <wp:extent cx="2647950" cy="32454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04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70028">
        <w:rPr>
          <w:rFonts w:ascii="微软雅黑" w:eastAsia="微软雅黑" w:hAnsi="微软雅黑" w:hint="eastAsia"/>
        </w:rPr>
        <w:t>我的留言：非必填项，可以为空</w:t>
      </w:r>
    </w:p>
    <w:p w:rsidR="00D70028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</w:t>
      </w:r>
      <w:r w:rsidR="00DA48D1">
        <w:rPr>
          <w:rFonts w:ascii="微软雅黑" w:eastAsia="微软雅黑" w:hAnsi="微软雅黑" w:hint="eastAsia"/>
        </w:rPr>
        <w:t>=团购价*购买数量</w:t>
      </w:r>
      <w:r w:rsidR="00DA48D1" w:rsidRPr="00D70028">
        <w:rPr>
          <w:rFonts w:ascii="微软雅黑" w:eastAsia="微软雅黑" w:hAnsi="微软雅黑" w:hint="eastAsia"/>
        </w:rPr>
        <w:t xml:space="preserve"> </w:t>
      </w:r>
      <w:r w:rsidR="001E60D3">
        <w:rPr>
          <w:rFonts w:ascii="微软雅黑" w:eastAsia="微软雅黑" w:hAnsi="微软雅黑" w:hint="eastAsia"/>
        </w:rPr>
        <w:t>（跟着购买数量增减，时时变化）</w:t>
      </w:r>
    </w:p>
    <w:p w:rsidR="001E60D3" w:rsidRPr="001E60D3" w:rsidRDefault="001E60D3" w:rsidP="001E60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【提交订单】按钮业务规则：</w:t>
      </w:r>
      <w:r w:rsidRPr="001E60D3">
        <w:rPr>
          <w:rFonts w:ascii="微软雅黑" w:eastAsia="微软雅黑" w:hAnsi="微软雅黑" w:hint="eastAsia"/>
        </w:rPr>
        <w:t>对预留手机号码做基本验证（11</w:t>
      </w:r>
      <w:r>
        <w:rPr>
          <w:rFonts w:ascii="微软雅黑" w:eastAsia="微软雅黑" w:hAnsi="微软雅黑" w:hint="eastAsia"/>
        </w:rPr>
        <w:t>位），不符合手机号码规则，点击【提交订单】按钮</w:t>
      </w:r>
      <w:r w:rsidRPr="001E60D3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 w:hint="eastAsia"/>
        </w:rPr>
        <w:t>弹框</w:t>
      </w:r>
      <w:r w:rsidRPr="001E60D3">
        <w:rPr>
          <w:rFonts w:ascii="微软雅黑" w:eastAsia="微软雅黑" w:hAnsi="微软雅黑" w:hint="eastAsia"/>
        </w:rPr>
        <w:t>提示“请输入正确手机号码”</w:t>
      </w:r>
      <w:r>
        <w:rPr>
          <w:rFonts w:ascii="微软雅黑" w:eastAsia="微软雅黑" w:hAnsi="微软雅黑" w:hint="eastAsia"/>
        </w:rPr>
        <w:t>（手机号为空：toast提示“请填写手机号”）</w:t>
      </w:r>
    </w:p>
    <w:p w:rsidR="003F3649" w:rsidRPr="001E60D3" w:rsidRDefault="001E60D3" w:rsidP="001E60D3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448FFEC" wp14:editId="2F8EECA2">
            <wp:extent cx="2009524" cy="1104762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D7055" w:rsidRPr="001E60D3" w:rsidRDefault="003F3649" w:rsidP="004D705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点击【提交订单】按钮：进入订单付款页</w:t>
      </w:r>
    </w:p>
    <w:p w:rsidR="007F1182" w:rsidRDefault="004D17FD" w:rsidP="006B1CF0">
      <w:pPr>
        <w:pStyle w:val="3"/>
        <w:rPr>
          <w:lang w:val="zh-CN" w:eastAsia="zh-CN"/>
        </w:rPr>
      </w:pPr>
      <w:bookmarkStart w:id="105" w:name="_Toc489002987"/>
      <w:r w:rsidRPr="000A2DC9">
        <w:rPr>
          <w:rFonts w:hint="eastAsia"/>
          <w:lang w:val="zh-CN" w:eastAsia="zh-CN"/>
        </w:rPr>
        <w:t>订单支付</w:t>
      </w:r>
      <w:bookmarkEnd w:id="105"/>
    </w:p>
    <w:p w:rsidR="000A2DC9" w:rsidRP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5E3C" w:rsidRDefault="000A2DC9" w:rsidP="000A2DC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18CBE9" wp14:editId="675360F1">
            <wp:extent cx="2023988" cy="3600000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AEC">
        <w:rPr>
          <w:rFonts w:hint="eastAsia"/>
          <w:lang w:eastAsia="zh-CN"/>
        </w:rPr>
        <w:t xml:space="preserve">          </w:t>
      </w:r>
      <w:r w:rsidR="00986AEC">
        <w:rPr>
          <w:noProof/>
          <w:lang w:eastAsia="zh-CN"/>
        </w:rPr>
        <w:drawing>
          <wp:inline distT="0" distB="0" distL="0" distR="0" wp14:anchorId="04BAD958" wp14:editId="0F30A5A4">
            <wp:extent cx="2028169" cy="3600000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C" w:rsidRDefault="00986AEC" w:rsidP="000A2DC9"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 w:rsid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A2DC9" w:rsidRDefault="000A2DC9" w:rsidP="000A2DC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订单支付页</w:t>
      </w:r>
    </w:p>
    <w:p w:rsidR="000A2DC9" w:rsidRPr="00EC61D1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A2DC9" w:rsidRDefault="003D75EF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="000A2DC9">
        <w:rPr>
          <w:rFonts w:ascii="微软雅黑" w:eastAsia="微软雅黑" w:hAnsi="微软雅黑" w:hint="eastAsia"/>
        </w:rPr>
        <w:t>标题：“</w:t>
      </w:r>
      <w:r w:rsidR="00AD3018">
        <w:rPr>
          <w:rFonts w:ascii="微软雅黑" w:eastAsia="微软雅黑" w:hAnsi="微软雅黑" w:hint="eastAsia"/>
        </w:rPr>
        <w:t>订单支付</w:t>
      </w:r>
      <w:r w:rsidR="000A2DC9">
        <w:rPr>
          <w:rFonts w:ascii="微软雅黑" w:eastAsia="微软雅黑" w:hAnsi="微软雅黑" w:hint="eastAsia"/>
        </w:rPr>
        <w:t>”</w:t>
      </w:r>
    </w:p>
    <w:p w:rsidR="006E7115" w:rsidRDefault="006E7115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金额：</w:t>
      </w:r>
      <w:r w:rsidR="005978B0">
        <w:rPr>
          <w:rFonts w:ascii="微软雅黑" w:eastAsia="微软雅黑" w:hAnsi="微软雅黑" w:hint="eastAsia"/>
        </w:rPr>
        <w:t>指</w:t>
      </w:r>
      <w:r>
        <w:rPr>
          <w:rFonts w:ascii="微软雅黑" w:eastAsia="微软雅黑" w:hAnsi="微软雅黑" w:hint="eastAsia"/>
        </w:rPr>
        <w:t>订单</w:t>
      </w:r>
      <w:r w:rsidR="00601A51">
        <w:rPr>
          <w:rFonts w:ascii="微软雅黑" w:eastAsia="微软雅黑" w:hAnsi="微软雅黑" w:hint="eastAsia"/>
        </w:rPr>
        <w:t>实付</w:t>
      </w:r>
      <w:r>
        <w:rPr>
          <w:rFonts w:ascii="微软雅黑" w:eastAsia="微软雅黑" w:hAnsi="微软雅黑" w:hint="eastAsia"/>
        </w:rPr>
        <w:t>金额</w:t>
      </w:r>
    </w:p>
    <w:p w:rsidR="006E7115" w:rsidRDefault="00291656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支付方式：</w:t>
      </w:r>
      <w:r w:rsidR="008C1DB8">
        <w:rPr>
          <w:rFonts w:ascii="微软雅黑" w:eastAsia="微软雅黑" w:hAnsi="微软雅黑" w:hint="eastAsia"/>
        </w:rPr>
        <w:t>余额支付、</w:t>
      </w:r>
      <w:proofErr w:type="gramStart"/>
      <w:r w:rsidR="008C1DB8">
        <w:rPr>
          <w:rFonts w:ascii="微软雅黑" w:eastAsia="微软雅黑" w:hAnsi="微软雅黑" w:hint="eastAsia"/>
        </w:rPr>
        <w:t>微信支付</w:t>
      </w:r>
      <w:proofErr w:type="gramEnd"/>
      <w:r w:rsidR="008C1DB8">
        <w:rPr>
          <w:rFonts w:ascii="微软雅黑" w:eastAsia="微软雅黑" w:hAnsi="微软雅黑" w:hint="eastAsia"/>
        </w:rPr>
        <w:t>、支付宝支付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选择支付方式：单选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进入订单支付页：订单金额 和 我的钱包余额 比较：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1）订单金额&lt;或=我的钱包余额：可以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2）订单金额&gt;我的钱包余额：不可以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支付，并提示“余额不足”和当前余额数</w:t>
      </w:r>
    </w:p>
    <w:p w:rsidR="008C1DB8" w:rsidRDefault="008C1DB8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支付方式排序：余额支付→</w:t>
      </w:r>
      <w:proofErr w:type="gramStart"/>
      <w:r>
        <w:rPr>
          <w:rFonts w:ascii="微软雅黑" w:eastAsia="微软雅黑" w:hAnsi="微软雅黑" w:hint="eastAsia"/>
        </w:rPr>
        <w:t>微信支付</w:t>
      </w:r>
      <w:proofErr w:type="gramEnd"/>
      <w:r>
        <w:rPr>
          <w:rFonts w:ascii="微软雅黑" w:eastAsia="微软雅黑" w:hAnsi="微软雅黑" w:hint="eastAsia"/>
        </w:rPr>
        <w:t>→支付宝支付</w:t>
      </w:r>
    </w:p>
    <w:p w:rsidR="001C6705" w:rsidRDefault="001C6705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选择“余额支付”：从普及账户扣除订单金额</w:t>
      </w:r>
    </w:p>
    <w:p w:rsidR="008C1DB8" w:rsidRDefault="008C1DB8" w:rsidP="008C1DB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C1DB8" w:rsidRDefault="008C1DB8" w:rsidP="008C1DB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点击【&lt;】按钮：弹框提示</w:t>
      </w:r>
    </w:p>
    <w:p w:rsidR="008C1DB8" w:rsidRDefault="008C1DB8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84F3F8C" wp14:editId="7345B5D3">
            <wp:extent cx="2457143" cy="1257143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1）点击【去付款】按钮：关闭弹框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2）点击【暂不付款】按钮：关闭弹框，跳转到此订单-（待支付）订单详情页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3）关闭订单时间规则：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954"/>
        <w:gridCol w:w="5912"/>
      </w:tblGrid>
      <w:tr w:rsidR="001C6705" w:rsidTr="00B04EB7">
        <w:tc>
          <w:tcPr>
            <w:tcW w:w="2954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关闭时间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 w:rsidR="001C6705" w:rsidRDefault="00AF2A00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15</w:t>
            </w:r>
            <w:r w:rsidR="001C6705"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</w:tbl>
    <w:p w:rsidR="001C6705" w:rsidRDefault="001C6705" w:rsidP="001C670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选择“余额支付”：弹框提示</w:t>
      </w:r>
    </w:p>
    <w:p w:rsidR="001C6705" w:rsidRPr="001C6705" w:rsidRDefault="00162220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45D42EE" wp14:editId="18DD983A">
            <wp:extent cx="2457143" cy="1257143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1）点击【确认支付】按钮：关闭弹框，扣除订单金额，进入订单支付成功页</w:t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2）点击【取消支付】按钮：关闭弹框</w:t>
      </w:r>
    </w:p>
    <w:p w:rsidR="00341824" w:rsidRDefault="00341824" w:rsidP="0034182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1）支付成功，进入订单支付成功页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341824" w:rsidRPr="00B04EB7" w:rsidRDefault="00B04EB7" w:rsidP="006B1CF0">
      <w:pPr>
        <w:pStyle w:val="3"/>
        <w:rPr>
          <w:sz w:val="22"/>
          <w:lang w:val="zh-CN" w:eastAsia="zh-CN"/>
        </w:rPr>
      </w:pPr>
      <w:bookmarkStart w:id="106" w:name="_付款成功"/>
      <w:bookmarkStart w:id="107" w:name="_Toc489002988"/>
      <w:bookmarkEnd w:id="106"/>
      <w:r w:rsidRPr="00B04EB7">
        <w:rPr>
          <w:rFonts w:hint="eastAsia"/>
          <w:sz w:val="22"/>
          <w:lang w:val="zh-CN" w:eastAsia="zh-CN"/>
        </w:rPr>
        <w:t>付款成功</w:t>
      </w:r>
      <w:bookmarkEnd w:id="107"/>
    </w:p>
    <w:p w:rsidR="00B04EB7" w:rsidRPr="000A2DC9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4EB7" w:rsidRDefault="00B04EB7" w:rsidP="00B04EB7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25B4E7" wp14:editId="2999AE81">
            <wp:extent cx="2028169" cy="360000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B7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04EB7" w:rsidRDefault="00B04EB7" w:rsidP="00B04EB7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订单支付成功页</w:t>
      </w:r>
    </w:p>
    <w:p w:rsidR="00B04EB7" w:rsidRPr="00EC61D1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页面提示：“订单支付成功”，“感谢您的订购！”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订单信息：包含 个人信息 和 订单信息</w:t>
      </w:r>
    </w:p>
    <w:p w:rsidR="00B04EB7" w:rsidRDefault="00B04EB7" w:rsidP="00B04E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1）个人信息：按照提交订单时预留的个人信息显示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1962"/>
        <w:gridCol w:w="4394"/>
        <w:gridCol w:w="2510"/>
      </w:tblGrid>
      <w:tr w:rsidR="00B04EB7" w:rsidTr="00B04EB7">
        <w:tc>
          <w:tcPr>
            <w:tcW w:w="1962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备注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 w:rsidR="00B04EB7" w:rsidRDefault="00B04EB7" w:rsidP="00B04EB7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数据相同，文案显示不同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 w:rsidRPr="00B04EB7"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上门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到店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</w:tbl>
    <w:p w:rsidR="00781FB1" w:rsidRDefault="00781FB1" w:rsidP="00781FB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2）订单信息：订单号、订单金额、完成时间（完成时间指：订单支付完成时间） </w:t>
      </w:r>
    </w:p>
    <w:p w:rsidR="00466F88" w:rsidRPr="00EC61D1" w:rsidRDefault="00466F88" w:rsidP="00466F8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6F88" w:rsidRDefault="00466F88" w:rsidP="00466F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点击【查看订单】：进入</w:t>
      </w:r>
      <w:r w:rsidR="00F454A6">
        <w:rPr>
          <w:rFonts w:ascii="微软雅黑" w:eastAsia="微软雅黑" w:hAnsi="微软雅黑" w:hint="eastAsia"/>
        </w:rPr>
        <w:t>此订单详情</w:t>
      </w:r>
      <w:r>
        <w:rPr>
          <w:rFonts w:ascii="微软雅黑" w:eastAsia="微软雅黑" w:hAnsi="微软雅黑" w:hint="eastAsia"/>
        </w:rPr>
        <w:t>页</w:t>
      </w:r>
    </w:p>
    <w:p w:rsidR="000A2DC9" w:rsidRDefault="00466F88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点击【返回首页】：进入首页</w:t>
      </w:r>
    </w:p>
    <w:p w:rsidR="005417F9" w:rsidRPr="005417F9" w:rsidRDefault="000239AF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239AF">
        <w:rPr>
          <w:rFonts w:ascii="微软雅黑" w:eastAsia="微软雅黑" w:hAnsi="微软雅黑" w:hint="eastAsia"/>
          <w:color w:val="FF0000"/>
        </w:rPr>
        <w:t>点击Android物理返回键：</w:t>
      </w:r>
      <w:r w:rsidR="00085379">
        <w:rPr>
          <w:rFonts w:ascii="微软雅黑" w:eastAsia="微软雅黑" w:hAnsi="微软雅黑" w:hint="eastAsia"/>
          <w:color w:val="FF0000"/>
        </w:rPr>
        <w:t>返回到“确认订单”前一页面</w:t>
      </w:r>
    </w:p>
    <w:p w:rsidR="00243A9C" w:rsidRPr="00243A9C" w:rsidRDefault="00243A9C" w:rsidP="00243A9C">
      <w:pPr>
        <w:pStyle w:val="3"/>
        <w:rPr>
          <w:sz w:val="22"/>
          <w:lang w:val="zh-CN" w:eastAsia="zh-CN"/>
        </w:rPr>
      </w:pPr>
      <w:bookmarkStart w:id="108" w:name="_Toc489002989"/>
      <w:r w:rsidRPr="00243A9C">
        <w:rPr>
          <w:rFonts w:hint="eastAsia"/>
          <w:sz w:val="22"/>
          <w:lang w:val="zh-CN" w:eastAsia="zh-CN"/>
        </w:rPr>
        <w:t>下单赠送优惠券</w:t>
      </w:r>
      <w:bookmarkEnd w:id="108"/>
    </w:p>
    <w:p w:rsidR="00243A9C" w:rsidRPr="000A2DC9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43A9C" w:rsidRDefault="00243A9C" w:rsidP="00243A9C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7C84144" wp14:editId="287C7C3C">
            <wp:extent cx="2030769" cy="3600000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A9C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3A9C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</w:t>
      </w:r>
      <w:proofErr w:type="gramStart"/>
      <w:r>
        <w:rPr>
          <w:rFonts w:ascii="微软雅黑" w:eastAsia="微软雅黑" w:hAnsi="微软雅黑" w:hint="eastAsia"/>
        </w:rPr>
        <w:t>优惠券</w:t>
      </w:r>
      <w:r w:rsidR="00243A9C">
        <w:rPr>
          <w:rFonts w:ascii="微软雅黑" w:eastAsia="微软雅黑" w:hAnsi="微软雅黑" w:hint="eastAsia"/>
        </w:rPr>
        <w:t>弹层提醒</w:t>
      </w:r>
      <w:proofErr w:type="gramEnd"/>
      <w:r w:rsidR="00243A9C">
        <w:rPr>
          <w:rFonts w:ascii="微软雅黑" w:eastAsia="微软雅黑" w:hAnsi="微软雅黑" w:hint="eastAsia"/>
        </w:rPr>
        <w:t>：有赠送的优惠券信息</w:t>
      </w:r>
    </w:p>
    <w:p w:rsidR="00F348EA" w:rsidRPr="00F348EA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推送场景</w:t>
      </w:r>
      <w:r>
        <w:rPr>
          <w:rFonts w:ascii="微软雅黑" w:eastAsia="微软雅黑" w:hAnsi="微软雅黑" w:hint="eastAsia"/>
        </w:rPr>
        <w:t>：</w:t>
      </w:r>
      <w:r w:rsidRPr="00F348EA">
        <w:rPr>
          <w:rFonts w:ascii="微软雅黑" w:eastAsia="微软雅黑" w:hAnsi="微软雅黑" w:hint="eastAsia"/>
        </w:rPr>
        <w:t>场景1：下单支付成功时</w:t>
      </w:r>
      <w:r>
        <w:rPr>
          <w:rFonts w:ascii="微软雅黑" w:eastAsia="微软雅黑" w:hAnsi="微软雅黑" w:hint="eastAsia"/>
        </w:rPr>
        <w:t>，有赠送优惠券</w:t>
      </w:r>
      <w:r w:rsidRPr="00F348EA">
        <w:rPr>
          <w:rFonts w:ascii="微软雅黑" w:eastAsia="微软雅黑" w:hAnsi="微软雅黑" w:hint="eastAsia"/>
        </w:rPr>
        <w:t>；场景2：进入并登录普及e家时</w:t>
      </w:r>
      <w:r>
        <w:rPr>
          <w:rFonts w:ascii="微软雅黑" w:eastAsia="微软雅黑" w:hAnsi="微软雅黑" w:hint="eastAsia"/>
        </w:rPr>
        <w:t>，指定用户赠送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7046"/>
      </w:tblGrid>
      <w:tr w:rsidR="007B09D3" w:rsidTr="007B09D3">
        <w:tc>
          <w:tcPr>
            <w:tcW w:w="1985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满足赠送条件规则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支付订单时间有效、下单类型有效、下单支付金额有效、领取总量&lt;发布总量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登录进入普及</w:t>
            </w:r>
            <w:r>
              <w:rPr>
                <w:rFonts w:hint="eastAsia"/>
                <w:noProof/>
                <w:lang w:eastAsia="zh-CN"/>
              </w:rPr>
              <w:t>e家即可</w:t>
            </w:r>
          </w:p>
        </w:tc>
      </w:tr>
      <w:tr w:rsidR="007B09D3" w:rsidTr="007B09D3">
        <w:tc>
          <w:tcPr>
            <w:tcW w:w="9031" w:type="dxa"/>
            <w:gridSpan w:val="2"/>
            <w:shd w:val="clear" w:color="auto" w:fill="auto"/>
            <w:vAlign w:val="center"/>
          </w:tcPr>
          <w:p w:rsidR="007B09D3" w:rsidRPr="00A11FB4" w:rsidRDefault="007B09D3" w:rsidP="00693166">
            <w:pPr>
              <w:rPr>
                <w:b/>
                <w:noProof/>
                <w:lang w:eastAsia="zh-CN"/>
              </w:rPr>
            </w:pPr>
            <w:r w:rsidRPr="00A11FB4">
              <w:rPr>
                <w:rFonts w:hint="eastAsia"/>
                <w:b/>
                <w:noProof/>
                <w:lang w:eastAsia="zh-CN"/>
              </w:rPr>
              <w:t>“下单赠送”规则补充：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赠送条件任一项不满足，即不赠送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同</w:t>
            </w:r>
            <w:r>
              <w:rPr>
                <w:noProof/>
                <w:lang w:eastAsia="zh-CN"/>
              </w:rPr>
              <w:t>一个优惠券活动一个用户</w:t>
            </w:r>
            <w:r>
              <w:rPr>
                <w:rFonts w:hint="eastAsia"/>
                <w:noProof/>
                <w:lang w:eastAsia="zh-CN"/>
              </w:rPr>
              <w:t>：只可参与一次（即，下单赠送了一张优惠券，再次下单不再赠送）</w:t>
            </w:r>
          </w:p>
          <w:p w:rsidR="007B09D3" w:rsidRPr="00AA672F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 w:rsidR="00243A9C" w:rsidRDefault="00243A9C" w:rsidP="00243A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7B09D3" w:rsidRDefault="007B09D3" w:rsidP="007B09D3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 w:rsidR="007B09D3" w:rsidRDefault="007B09D3" w:rsidP="007B09D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（备注：</w:t>
      </w:r>
      <w:r>
        <w:rPr>
          <w:rFonts w:ascii="微软雅黑" w:eastAsia="微软雅黑" w:hAnsi="微软雅黑"/>
        </w:rPr>
        <w:t>若满足多个不同的优惠券活动条件</w:t>
      </w:r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/>
        </w:rPr>
        <w:t>则各个</w:t>
      </w:r>
      <w:proofErr w:type="gramEnd"/>
      <w:r>
        <w:rPr>
          <w:rFonts w:ascii="微软雅黑" w:eastAsia="微软雅黑" w:hAnsi="微软雅黑"/>
        </w:rPr>
        <w:t>活动都赠送一张</w:t>
      </w:r>
      <w:r>
        <w:rPr>
          <w:rFonts w:ascii="微软雅黑" w:eastAsia="微软雅黑" w:hAnsi="微软雅黑" w:hint="eastAsia"/>
        </w:rPr>
        <w:t>）</w:t>
      </w:r>
    </w:p>
    <w:p w:rsidR="00CF48A4" w:rsidRDefault="00CF48A4" w:rsidP="00CF48A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赠送多张优惠券排序：</w:t>
      </w:r>
      <w:r w:rsidRPr="00CF48A4">
        <w:rPr>
          <w:rFonts w:ascii="微软雅黑" w:eastAsia="微软雅黑" w:hAnsi="微软雅黑" w:hint="eastAsia"/>
        </w:rPr>
        <w:t>优惠券按照发布的时间</w:t>
      </w:r>
      <w:r>
        <w:rPr>
          <w:rFonts w:ascii="微软雅黑" w:eastAsia="微软雅黑" w:hAnsi="微软雅黑" w:hint="eastAsia"/>
        </w:rPr>
        <w:t>先后依次</w:t>
      </w:r>
      <w:r w:rsidRPr="00CF48A4">
        <w:rPr>
          <w:rFonts w:ascii="微软雅黑" w:eastAsia="微软雅黑" w:hAnsi="微软雅黑" w:hint="eastAsia"/>
        </w:rPr>
        <w:t>显示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 w:rsidR="00243A9C" w:rsidRPr="00243A9C" w:rsidRDefault="002D0E73" w:rsidP="00243A9C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 w:rsidR="0041670D" w:rsidRDefault="0041670D" w:rsidP="0041670D">
      <w:pPr>
        <w:pStyle w:val="20"/>
      </w:pPr>
      <w:bookmarkStart w:id="109" w:name="_Toc489002990"/>
      <w:r>
        <w:rPr>
          <w:rFonts w:hint="eastAsia"/>
        </w:rPr>
        <w:t>我</w:t>
      </w:r>
      <w:r w:rsidR="00FA68F8">
        <w:rPr>
          <w:rFonts w:hint="eastAsia"/>
        </w:rPr>
        <w:t>家</w:t>
      </w:r>
      <w:bookmarkEnd w:id="109"/>
    </w:p>
    <w:p w:rsidR="005F7FB9" w:rsidRDefault="00FA68F8" w:rsidP="005F7FB9">
      <w:pPr>
        <w:pStyle w:val="3"/>
        <w:rPr>
          <w:lang w:val="zh-CN" w:eastAsia="zh-CN"/>
        </w:rPr>
      </w:pPr>
      <w:bookmarkStart w:id="110" w:name="_我家首页"/>
      <w:bookmarkStart w:id="111" w:name="_Toc489002991"/>
      <w:bookmarkEnd w:id="110"/>
      <w:r>
        <w:rPr>
          <w:rFonts w:hint="eastAsia"/>
          <w:lang w:val="zh-CN" w:eastAsia="zh-CN"/>
        </w:rPr>
        <w:t>我家</w:t>
      </w:r>
      <w:r w:rsidR="005F7FB9">
        <w:rPr>
          <w:rFonts w:hint="eastAsia"/>
          <w:lang w:val="zh-CN" w:eastAsia="zh-CN"/>
        </w:rPr>
        <w:t>首页</w:t>
      </w:r>
      <w:bookmarkEnd w:id="111"/>
    </w:p>
    <w:p w:rsidR="00FA68F8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A68F8" w:rsidRPr="00C92B24" w:rsidRDefault="00504B7E" w:rsidP="00FA68F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我家</w:t>
      </w:r>
      <w:r w:rsidR="00FA68F8">
        <w:rPr>
          <w:rFonts w:hint="eastAsia"/>
          <w:lang w:eastAsia="zh-CN"/>
        </w:rPr>
        <w:t>首页：包含了固定模块和关联的模块（关联的模块：通过综合管理平台控制的功能模块 或者导航模块显示），具体页面说明如下：</w:t>
      </w:r>
    </w:p>
    <w:p w:rsidR="00FA68F8" w:rsidRPr="005F4544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A68F8" w:rsidRDefault="00FE0215" w:rsidP="00FA68F8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B6DBEB" wp14:editId="641FA335">
                <wp:simplePos x="0" y="0"/>
                <wp:positionH relativeFrom="column">
                  <wp:posOffset>3527425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2" o:spid="_x0000_s1026" style="position:absolute;left:0;text-align:lef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75pt,13.05pt" to="406.7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C5041E" wp14:editId="1D3BC0E7">
                <wp:simplePos x="0" y="0"/>
                <wp:positionH relativeFrom="column">
                  <wp:posOffset>879475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58" o:spid="_x0000_s1026" style="position:absolute;left:0;text-align:lef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25pt,13.8pt" to="198.2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6414C5" wp14:editId="527D7B8B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FA68F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6" o:spid="_x0000_s1062" type="#_x0000_t202" style="position:absolute;left:0;text-align:left;margin-left:-34.2pt;margin-top:16pt;width:1in;height:29.25pt;z-index:251804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" fillcolor="white [3201]" stroked="f" strokeweight=".5pt">
                <v:textbox>
                  <w:txbxContent>
                    <w:p w:rsidR="002A0FAC" w:rsidRDefault="002A0FAC" w:rsidP="00FA68F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2F96341" wp14:editId="246193B3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4" o:spid="_x0000_s1026" type="#_x0000_t32" style="position:absolute;left:0;text-align:left;margin-left:40.75pt;margin-top:14.55pt;width:27.75pt;height:12.7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03DQIAAEAEAAAOAAAAZHJzL2Uyb0RvYy54bWysU0uOEzEQ3SNxB8t70p0wEzF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" strokecolor="red">
                <v:stroke endarrow="open"/>
              </v:shape>
            </w:pict>
          </mc:Fallback>
        </mc:AlternateContent>
      </w:r>
      <w:r w:rsidR="00FA68F8" w:rsidRPr="008E324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51424">
        <w:rPr>
          <w:noProof/>
          <w:lang w:eastAsia="zh-CN"/>
        </w:rPr>
        <w:drawing>
          <wp:inline distT="0" distB="0" distL="0" distR="0" wp14:anchorId="4E6C00C2" wp14:editId="2065FE4D">
            <wp:extent cx="1584594" cy="3600000"/>
            <wp:effectExtent l="0" t="0" r="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8F8">
        <w:rPr>
          <w:rFonts w:hint="eastAsia"/>
          <w:lang w:val="zh-CN" w:eastAsia="zh-CN"/>
        </w:rPr>
        <w:t xml:space="preserve">                 </w:t>
      </w:r>
      <w:r w:rsidR="00A51424">
        <w:rPr>
          <w:noProof/>
          <w:lang w:eastAsia="zh-CN"/>
        </w:rPr>
        <w:drawing>
          <wp:inline distT="0" distB="0" distL="0" distR="0" wp14:anchorId="03D99210" wp14:editId="4CC52B3B">
            <wp:extent cx="1584594" cy="3600000"/>
            <wp:effectExtent l="0" t="0" r="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F8" w:rsidRDefault="00FA68F8" w:rsidP="00FA68F8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（左图）未登录状态                      （右图）已登录状态</w:t>
      </w:r>
    </w:p>
    <w:p w:rsidR="00FA68F8" w:rsidRPr="0021328F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A68F8" w:rsidRPr="00A0238B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点击</w:t>
      </w:r>
      <w:r w:rsidRPr="00A0238B">
        <w:rPr>
          <w:rFonts w:ascii="微软雅黑" w:eastAsia="微软雅黑" w:hAnsi="微软雅黑"/>
          <w:b/>
        </w:rPr>
        <w:t>各模块判断当前登录状态</w:t>
      </w:r>
      <w:r w:rsidRPr="00A0238B">
        <w:rPr>
          <w:rFonts w:ascii="微软雅黑" w:eastAsia="微软雅黑" w:hAnsi="微软雅黑" w:hint="eastAsia"/>
          <w:b/>
        </w:rPr>
        <w:t>：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 w:rsidR="00FA68F8" w:rsidRDefault="00FA68F8" w:rsidP="00FA68F8">
      <w:pPr>
        <w:ind w:left="420"/>
        <w:rPr>
          <w:lang w:eastAsia="zh-CN"/>
        </w:rPr>
      </w:pPr>
      <w:r w:rsidRPr="00E9378A">
        <w:rPr>
          <w:rFonts w:hint="eastAsia"/>
          <w:lang w:eastAsia="zh-CN"/>
        </w:rPr>
        <w:t>3）需要</w:t>
      </w:r>
      <w:r>
        <w:rPr>
          <w:rFonts w:hint="eastAsia"/>
          <w:lang w:eastAsia="zh-CN"/>
        </w:rPr>
        <w:t>完成</w:t>
      </w:r>
      <w:r w:rsidRPr="00E9378A">
        <w:rPr>
          <w:rFonts w:hint="eastAsia"/>
          <w:lang w:eastAsia="zh-CN"/>
        </w:rPr>
        <w:t>登录</w:t>
      </w:r>
      <w:r>
        <w:rPr>
          <w:rFonts w:hint="eastAsia"/>
          <w:lang w:eastAsia="zh-CN"/>
        </w:rPr>
        <w:t>才能进入此</w:t>
      </w:r>
      <w:r w:rsidRPr="00E9378A">
        <w:rPr>
          <w:rFonts w:hint="eastAsia"/>
          <w:lang w:eastAsia="zh-CN"/>
        </w:rPr>
        <w:t>模块</w:t>
      </w:r>
      <w:r>
        <w:rPr>
          <w:rFonts w:hint="eastAsia"/>
          <w:lang w:eastAsia="zh-CN"/>
        </w:rPr>
        <w:t>的有</w:t>
      </w:r>
      <w:r w:rsidRPr="00E9378A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除“设置”模块外，其他模块都需要完成登录，进入模块内容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</w:t>
      </w:r>
      <w:r w:rsidR="00496B31" w:rsidRPr="00496B31">
        <w:rPr>
          <w:rFonts w:hint="eastAsia"/>
          <w:color w:val="FF0000"/>
          <w:lang w:eastAsia="zh-CN"/>
        </w:rPr>
        <w:t>“社区服务”</w:t>
      </w:r>
      <w:r w:rsidR="00496B31">
        <w:rPr>
          <w:rFonts w:hint="eastAsia"/>
          <w:color w:val="FF0000"/>
          <w:lang w:eastAsia="zh-CN"/>
        </w:rPr>
        <w:t>、</w:t>
      </w:r>
      <w:r>
        <w:rPr>
          <w:rFonts w:hint="eastAsia"/>
          <w:lang w:eastAsia="zh-CN"/>
        </w:rPr>
        <w:t>“设置”模块</w:t>
      </w:r>
    </w:p>
    <w:p w:rsidR="00FA68F8" w:rsidRPr="006A3A8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首次进入页面，更新页面数据（数据已加载过，切换时读取缓存数据；下拉刷新时更新最新数据）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刷新加载状态在红线位置表示出来（见图示标识）</w:t>
      </w:r>
    </w:p>
    <w:p w:rsidR="00FA68F8" w:rsidRDefault="00FA68F8" w:rsidP="00FA68F8">
      <w:pPr>
        <w:numPr>
          <w:ilvl w:val="0"/>
          <w:numId w:val="21"/>
        </w:numPr>
        <w:rPr>
          <w:b/>
          <w:lang w:eastAsia="zh-CN"/>
        </w:rPr>
      </w:pPr>
      <w:r w:rsidRPr="007D390D">
        <w:rPr>
          <w:rFonts w:hint="eastAsia"/>
          <w:b/>
          <w:lang w:eastAsia="zh-CN"/>
        </w:rPr>
        <w:t>未登录时</w:t>
      </w:r>
      <w:r>
        <w:rPr>
          <w:rFonts w:hint="eastAsia"/>
          <w:b/>
          <w:lang w:eastAsia="zh-CN"/>
        </w:rPr>
        <w:t>模块</w:t>
      </w:r>
      <w:r w:rsidRPr="007D390D">
        <w:rPr>
          <w:rFonts w:hint="eastAsia"/>
          <w:b/>
          <w:lang w:eastAsia="zh-CN"/>
        </w:rPr>
        <w:t>规则说明：</w:t>
      </w:r>
    </w:p>
    <w:p w:rsidR="00FA68F8" w:rsidRDefault="00FA68F8" w:rsidP="00FA68F8">
      <w:pPr>
        <w:ind w:left="420"/>
        <w:rPr>
          <w:lang w:eastAsia="zh-CN"/>
        </w:rPr>
      </w:pPr>
      <w:r w:rsidRPr="007D390D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“用户名”和“昵称”：只显示一条“未登录”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2）“</w:t>
      </w:r>
      <w:r w:rsidR="004D228D">
        <w:rPr>
          <w:rFonts w:hint="eastAsia"/>
          <w:lang w:eastAsia="zh-CN"/>
        </w:rPr>
        <w:t>我的钱包</w:t>
      </w:r>
      <w:r>
        <w:rPr>
          <w:rFonts w:hint="eastAsia"/>
          <w:lang w:eastAsia="zh-CN"/>
        </w:rPr>
        <w:t>”：默认显示“0”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3）“优惠券”：默认显示“0张”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4）“我的订单”：提示“</w:t>
      </w:r>
      <w:r w:rsidRPr="00250CB6">
        <w:rPr>
          <w:rFonts w:hint="eastAsia"/>
          <w:lang w:eastAsia="zh-CN"/>
        </w:rPr>
        <w:t>您还没有交易，赶快去</w:t>
      </w:r>
      <w:r w:rsidR="00714B99">
        <w:rPr>
          <w:rFonts w:hint="eastAsia"/>
          <w:lang w:eastAsia="zh-CN"/>
        </w:rPr>
        <w:t>生活</w:t>
      </w:r>
      <w:r w:rsidRPr="00250CB6">
        <w:rPr>
          <w:rFonts w:hint="eastAsia"/>
          <w:lang w:eastAsia="zh-CN"/>
        </w:rPr>
        <w:t>选购商品吧！</w:t>
      </w:r>
      <w:r w:rsidRPr="00250CB6">
        <w:rPr>
          <w:lang w:eastAsia="zh-CN"/>
        </w:rPr>
        <w:t xml:space="preserve"> 去看看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&gt;”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6）在未登录时，点击各模块，进入“登录页”，点击“去看看 &gt;”，进入</w:t>
      </w:r>
      <w:r w:rsidR="00714B99">
        <w:rPr>
          <w:rFonts w:hint="eastAsia"/>
          <w:lang w:eastAsia="zh-CN"/>
        </w:rPr>
        <w:t>生活</w:t>
      </w:r>
      <w:r>
        <w:rPr>
          <w:rFonts w:hint="eastAsia"/>
          <w:lang w:eastAsia="zh-CN"/>
        </w:rPr>
        <w:t>页面</w:t>
      </w:r>
    </w:p>
    <w:p w:rsidR="00FA68F8" w:rsidRPr="00086191" w:rsidRDefault="00FA68F8" w:rsidP="00FA68F8">
      <w:pPr>
        <w:numPr>
          <w:ilvl w:val="0"/>
          <w:numId w:val="21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</w:t>
      </w:r>
      <w:r w:rsidRPr="00BB29C0">
        <w:rPr>
          <w:rFonts w:hint="eastAsia"/>
          <w:b/>
          <w:noProof/>
          <w:lang w:eastAsia="zh-CN"/>
        </w:rPr>
        <w:t>：</w:t>
      </w:r>
    </w:p>
    <w:p w:rsidR="00FA68F8" w:rsidRPr="00A0238B" w:rsidRDefault="00FA68F8" w:rsidP="00FA68F8">
      <w:pPr>
        <w:pStyle w:val="afb"/>
        <w:ind w:left="840"/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个人</w:t>
      </w:r>
      <w:r w:rsidRPr="00A0238B">
        <w:rPr>
          <w:rFonts w:ascii="微软雅黑" w:eastAsia="微软雅黑" w:hAnsi="微软雅黑"/>
          <w:b/>
        </w:rPr>
        <w:t>中心</w:t>
      </w:r>
      <w:r w:rsidRPr="00A0238B">
        <w:rPr>
          <w:rFonts w:ascii="微软雅黑" w:eastAsia="微软雅黑" w:hAnsi="微软雅黑" w:hint="eastAsia"/>
          <w:b/>
        </w:rPr>
        <w:t>显</w:t>
      </w:r>
      <w:r w:rsidRPr="00A0238B">
        <w:rPr>
          <w:rFonts w:ascii="微软雅黑" w:eastAsia="微软雅黑" w:hAnsi="微软雅黑"/>
          <w:b/>
        </w:rPr>
        <w:t>示内容中，部分为固定显示，部分为根据楼盘模块设置关联显示，具体显示如下</w:t>
      </w:r>
      <w:r w:rsidRPr="00A0238B">
        <w:rPr>
          <w:rFonts w:ascii="微软雅黑" w:eastAsia="微软雅黑" w:hAnsi="微软雅黑" w:hint="eastAsia"/>
          <w:b/>
        </w:rPr>
        <w:t>说</w:t>
      </w:r>
      <w:r w:rsidRPr="00A0238B">
        <w:rPr>
          <w:rFonts w:ascii="微软雅黑" w:eastAsia="微软雅黑" w:hAnsi="微软雅黑"/>
          <w:b/>
        </w:rPr>
        <w:t>明：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1）页面模块显示通过关联综合管理平台控制的“功能模块”有：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粉丝、关注、点赞、发言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致加手</w:t>
            </w:r>
            <w:proofErr w:type="gramEnd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环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【致加手环】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【投诉建议】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我的报修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【房屋报修】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</w:tbl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页面模块显示通过关联综合管理平台控制的“导航模块”有：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504B7E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商家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收藏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A51424" w:rsidRPr="004D2A89" w:rsidRDefault="00A51424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 w:rsidRPr="004D2A89">
        <w:rPr>
          <w:rFonts w:ascii="微软雅黑" w:eastAsia="微软雅黑" w:hAnsi="微软雅黑" w:hint="eastAsia"/>
          <w:color w:val="FF0000"/>
        </w:rPr>
        <w:t>3）特殊模块：“社区服务”模块：通过综合管理后台首页社区推荐设置显示（此楼盘社区首页做了推荐功能，则显示此模块，没有做社区首页推荐，则不显示此模块）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综合管理平台未勾选的模块，对应个人中心关联的模块自动隐藏，其他模块按照顺序依次显示</w:t>
      </w:r>
    </w:p>
    <w:p w:rsidR="00FA68F8" w:rsidRPr="0017377D" w:rsidRDefault="00FA68F8" w:rsidP="00FA68F8">
      <w:pPr>
        <w:pStyle w:val="afb"/>
        <w:widowControl w:val="0"/>
        <w:numPr>
          <w:ilvl w:val="0"/>
          <w:numId w:val="22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页面模块排列顺序（由上至下）：1、</w:t>
      </w:r>
      <w:r w:rsidRPr="0017377D">
        <w:rPr>
          <w:rFonts w:ascii="微软雅黑" w:eastAsia="微软雅黑" w:hAnsi="微软雅黑"/>
        </w:rPr>
        <w:t>头部个人资料</w:t>
      </w:r>
      <w:r w:rsidRPr="0017377D">
        <w:rPr>
          <w:rFonts w:ascii="微软雅黑" w:eastAsia="微软雅黑" w:hAnsi="微软雅黑" w:hint="eastAsia"/>
        </w:rPr>
        <w:t>（包含：个人信息、地址管理、消息</w:t>
      </w:r>
      <w:r w:rsidR="00B71CCD">
        <w:rPr>
          <w:rFonts w:ascii="微软雅黑" w:eastAsia="微软雅黑" w:hAnsi="微软雅黑" w:hint="eastAsia"/>
        </w:rPr>
        <w:t>、设置</w:t>
      </w:r>
      <w:r w:rsidRPr="0017377D">
        <w:rPr>
          <w:rFonts w:ascii="微软雅黑" w:eastAsia="微软雅黑" w:hAnsi="微软雅黑" w:hint="eastAsia"/>
        </w:rPr>
        <w:t>）2、</w:t>
      </w:r>
      <w:r w:rsidR="004D228D">
        <w:rPr>
          <w:rFonts w:ascii="微软雅黑" w:eastAsia="微软雅黑" w:hAnsi="微软雅黑"/>
        </w:rPr>
        <w:t>我的钱包</w:t>
      </w:r>
      <w:r>
        <w:rPr>
          <w:rFonts w:ascii="微软雅黑" w:eastAsia="微软雅黑" w:hAnsi="微软雅黑" w:hint="eastAsia"/>
        </w:rPr>
        <w:t>（左）</w:t>
      </w:r>
      <w:r w:rsidRPr="0017377D">
        <w:rPr>
          <w:rFonts w:ascii="微软雅黑" w:eastAsia="微软雅黑" w:hAnsi="微软雅黑" w:hint="eastAsia"/>
        </w:rPr>
        <w:t>优惠券（右）3、我的订单4、</w:t>
      </w:r>
      <w:r>
        <w:rPr>
          <w:rFonts w:ascii="微软雅黑" w:eastAsia="微软雅黑" w:hAnsi="微软雅黑" w:hint="eastAsia"/>
        </w:rPr>
        <w:t>粉丝、关注、点赞、发言</w:t>
      </w:r>
      <w:r w:rsidRPr="0017377D">
        <w:rPr>
          <w:rFonts w:ascii="微软雅黑" w:eastAsia="微软雅黑" w:hAnsi="微软雅黑" w:hint="eastAsia"/>
        </w:rPr>
        <w:t>5、</w:t>
      </w:r>
      <w:r w:rsidR="00A51424" w:rsidRPr="0017377D">
        <w:rPr>
          <w:rFonts w:ascii="微软雅黑" w:eastAsia="微软雅黑" w:hAnsi="微软雅黑" w:hint="eastAsia"/>
        </w:rPr>
        <w:t>我的购物车</w:t>
      </w:r>
      <w:r w:rsidRPr="0017377D">
        <w:rPr>
          <w:rFonts w:ascii="微软雅黑" w:eastAsia="微软雅黑" w:hAnsi="微软雅黑" w:hint="eastAsia"/>
        </w:rPr>
        <w:t>6、</w:t>
      </w:r>
      <w:r w:rsidR="00A51424" w:rsidRPr="0017377D">
        <w:rPr>
          <w:rFonts w:ascii="微软雅黑" w:eastAsia="微软雅黑" w:hAnsi="微软雅黑" w:hint="eastAsia"/>
        </w:rPr>
        <w:t>房间绑定</w:t>
      </w:r>
      <w:r w:rsidRPr="0017377D">
        <w:rPr>
          <w:rFonts w:ascii="微软雅黑" w:eastAsia="微软雅黑" w:hAnsi="微软雅黑" w:hint="eastAsia"/>
        </w:rPr>
        <w:t>7、</w:t>
      </w:r>
      <w:r w:rsidR="00A51424" w:rsidRPr="0017377D">
        <w:rPr>
          <w:rFonts w:ascii="微软雅黑" w:eastAsia="微软雅黑" w:hAnsi="微软雅黑" w:hint="eastAsia"/>
        </w:rPr>
        <w:t>我的投诉</w:t>
      </w:r>
      <w:r w:rsidRPr="0017377D">
        <w:rPr>
          <w:rFonts w:ascii="微软雅黑" w:eastAsia="微软雅黑" w:hAnsi="微软雅黑" w:hint="eastAsia"/>
        </w:rPr>
        <w:t>8、</w:t>
      </w:r>
      <w:r w:rsidR="00A51424" w:rsidRPr="0017377D">
        <w:rPr>
          <w:rFonts w:ascii="微软雅黑" w:eastAsia="微软雅黑" w:hAnsi="微软雅黑" w:hint="eastAsia"/>
        </w:rPr>
        <w:t>我的报修</w:t>
      </w:r>
      <w:r w:rsidRPr="0017377D">
        <w:rPr>
          <w:rFonts w:ascii="微软雅黑" w:eastAsia="微软雅黑" w:hAnsi="微软雅黑" w:hint="eastAsia"/>
        </w:rPr>
        <w:t>9、</w:t>
      </w:r>
      <w:r w:rsidR="00A51424">
        <w:rPr>
          <w:rFonts w:ascii="微软雅黑" w:eastAsia="微软雅黑" w:hAnsi="微软雅黑" w:hint="eastAsia"/>
        </w:rPr>
        <w:t>社区服务10、</w:t>
      </w:r>
      <w:r w:rsidRPr="0017377D">
        <w:rPr>
          <w:rFonts w:ascii="微软雅黑" w:eastAsia="微软雅黑" w:hAnsi="微软雅黑" w:hint="eastAsia"/>
        </w:rPr>
        <w:t>访客邀请</w:t>
      </w:r>
      <w:r w:rsidR="00A51424">
        <w:rPr>
          <w:rFonts w:ascii="微软雅黑" w:eastAsia="微软雅黑" w:hAnsi="微软雅黑" w:hint="eastAsia"/>
        </w:rPr>
        <w:t>11</w:t>
      </w:r>
      <w:r>
        <w:rPr>
          <w:rFonts w:ascii="微软雅黑" w:eastAsia="微软雅黑" w:hAnsi="微软雅黑" w:hint="eastAsia"/>
        </w:rPr>
        <w:t>、商家</w:t>
      </w:r>
      <w:r w:rsidRPr="0017377D">
        <w:rPr>
          <w:rFonts w:ascii="微软雅黑" w:eastAsia="微软雅黑" w:hAnsi="微软雅黑" w:hint="eastAsia"/>
        </w:rPr>
        <w:t>收藏12、</w:t>
      </w: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17377D">
        <w:rPr>
          <w:rFonts w:ascii="微软雅黑" w:eastAsia="微软雅黑" w:hAnsi="微软雅黑" w:hint="eastAsia"/>
          <w:b/>
        </w:rPr>
        <w:t>模块规则明细：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4536"/>
        <w:gridCol w:w="284"/>
        <w:gridCol w:w="2410"/>
      </w:tblGrid>
      <w:tr w:rsidR="00FA68F8" w:rsidRPr="002A0A87" w:rsidTr="00B901A4">
        <w:trPr>
          <w:trHeight w:val="144"/>
        </w:trPr>
        <w:tc>
          <w:tcPr>
            <w:tcW w:w="1701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模块名称</w:t>
            </w:r>
          </w:p>
        </w:tc>
        <w:tc>
          <w:tcPr>
            <w:tcW w:w="4536" w:type="dxa"/>
            <w:shd w:val="clear" w:color="auto" w:fill="0070C0"/>
            <w:vAlign w:val="center"/>
          </w:tcPr>
          <w:p w:rsidR="00FA68F8" w:rsidRPr="00D92AE9" w:rsidRDefault="00FA68F8" w:rsidP="00B901A4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694" w:type="dxa"/>
            <w:gridSpan w:val="2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2A0A87" w:rsidTr="00B901A4">
        <w:trPr>
          <w:trHeight w:val="72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取用户</w:t>
            </w:r>
            <w:proofErr w:type="gramEnd"/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个</w:t>
            </w:r>
            <w:r>
              <w:rPr>
                <w:rFonts w:hint="eastAsia"/>
                <w:lang w:val="zh-CN" w:eastAsia="zh-CN"/>
              </w:rPr>
              <w:t>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4D2A89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4D2A89" w:rsidRPr="00892E08" w:rsidRDefault="004D2A89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身份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4D2A89" w:rsidRPr="00892E08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判断是否绑定了房间：</w:t>
            </w:r>
          </w:p>
          <w:p w:rsidR="004D2A89" w:rsidRPr="00892E08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1）未绑定：显示“未绑定”</w:t>
            </w:r>
          </w:p>
          <w:p w:rsidR="004D2A89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2）已绑定：显示绑定身份</w:t>
            </w:r>
            <w:r w:rsidR="00B901A4" w:rsidRPr="00892E08">
              <w:rPr>
                <w:rFonts w:hint="eastAsia"/>
                <w:color w:val="FF0000"/>
                <w:lang w:val="zh-CN" w:eastAsia="zh-CN"/>
              </w:rPr>
              <w:t>（业主/家属/</w:t>
            </w:r>
            <w:r w:rsidR="00CD4B75">
              <w:rPr>
                <w:rFonts w:hint="eastAsia"/>
                <w:color w:val="FF0000"/>
                <w:lang w:val="zh-CN" w:eastAsia="zh-CN"/>
              </w:rPr>
              <w:t>租户</w:t>
            </w:r>
            <w:r w:rsidR="00B901A4" w:rsidRPr="00892E08">
              <w:rPr>
                <w:rFonts w:hint="eastAsia"/>
                <w:color w:val="FF0000"/>
                <w:lang w:val="zh-CN" w:eastAsia="zh-CN"/>
              </w:rPr>
              <w:t>）</w:t>
            </w:r>
          </w:p>
          <w:p w:rsidR="002624B6" w:rsidRPr="00892E08" w:rsidRDefault="002624B6" w:rsidP="00B901A4"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身份显示</w:t>
            </w:r>
            <w:r w:rsidR="00CD4B75">
              <w:rPr>
                <w:rFonts w:hint="eastAsia"/>
                <w:color w:val="FF0000"/>
                <w:lang w:val="zh-CN" w:eastAsia="zh-CN"/>
              </w:rPr>
              <w:t>优先级：业主&gt;租户&gt;家属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4D2A89" w:rsidRPr="00892E08" w:rsidRDefault="00B901A4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1）点击“未绑定”进入房间绑定页；</w:t>
            </w:r>
          </w:p>
          <w:p w:rsidR="00B901A4" w:rsidRPr="00892E08" w:rsidRDefault="00B901A4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2）已绑定身份：不可交互</w:t>
            </w:r>
          </w:p>
        </w:tc>
      </w:tr>
      <w:tr w:rsidR="00FA68F8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消息</w:t>
            </w:r>
            <w:r w:rsidRPr="002A0A87"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设置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496B31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地址管理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我的钱包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默认显示我账户的</w:t>
            </w:r>
            <w:r>
              <w:rPr>
                <w:rFonts w:hint="eastAsia"/>
                <w:lang w:val="zh-CN" w:eastAsia="zh-CN"/>
              </w:rPr>
              <w:t>总</w:t>
            </w:r>
            <w:r w:rsidRPr="002A0A87">
              <w:rPr>
                <w:rFonts w:hint="eastAsia"/>
                <w:lang w:val="zh-CN" w:eastAsia="zh-CN"/>
              </w:rPr>
              <w:t>余额</w:t>
            </w:r>
            <w:r>
              <w:rPr>
                <w:rFonts w:hint="eastAsia"/>
                <w:lang w:val="zh-CN" w:eastAsia="zh-CN"/>
              </w:rPr>
              <w:t>（全部楼盘数据）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</w:t>
            </w:r>
            <w:r w:rsidRPr="002A0A87">
              <w:rPr>
                <w:lang w:val="zh-CN" w:eastAsia="zh-CN"/>
              </w:rPr>
              <w:t>优惠券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默认显示我账户可用的优惠券</w:t>
            </w:r>
            <w:r w:rsidRPr="002A0A87"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60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5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lastRenderedPageBreak/>
              <w:t>最新两条</w:t>
            </w:r>
          </w:p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1）显示最</w:t>
            </w:r>
            <w:r>
              <w:rPr>
                <w:rFonts w:hint="eastAsia"/>
                <w:lang w:val="zh-CN" w:eastAsia="zh-CN"/>
              </w:rPr>
              <w:t>近下单的</w:t>
            </w:r>
            <w:r w:rsidRPr="002A0A87">
              <w:rPr>
                <w:rFonts w:hint="eastAsia"/>
                <w:lang w:val="zh-CN" w:eastAsia="zh-CN"/>
              </w:rPr>
              <w:t>两条订单数据；</w:t>
            </w:r>
          </w:p>
          <w:p w:rsidR="001775D7" w:rsidRPr="00AB4B3F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2</w:t>
            </w:r>
            <w:r>
              <w:rPr>
                <w:rFonts w:hint="eastAsia"/>
                <w:lang w:val="zh-CN" w:eastAsia="zh-CN"/>
              </w:rPr>
              <w:t>）显示的订单数据包括：下单时间，订单类型、订单状态、订单号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进入订单详情页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粉丝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1）显示我的粉丝量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2）有新粉丝加入且我未读，有红点提醒（进入粉丝页记为已读，则红点消失）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进入我的粉丝页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关注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显示我的关注量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进入我的关注页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proofErr w:type="gramStart"/>
            <w:r w:rsidRPr="00892E08">
              <w:rPr>
                <w:color w:val="FF0000"/>
                <w:lang w:val="zh-CN" w:eastAsia="zh-CN"/>
              </w:rPr>
              <w:t>点赞</w:t>
            </w:r>
            <w:proofErr w:type="gramEnd"/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</w:t>
            </w:r>
            <w:proofErr w:type="gramStart"/>
            <w:r w:rsidRPr="00892E08">
              <w:rPr>
                <w:rFonts w:hint="eastAsia"/>
                <w:color w:val="FF0000"/>
                <w:lang w:val="zh-CN" w:eastAsia="zh-CN"/>
              </w:rPr>
              <w:t>点赞量</w:t>
            </w:r>
            <w:proofErr w:type="gramEnd"/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</w:t>
            </w:r>
            <w:proofErr w:type="gramStart"/>
            <w:r w:rsidRPr="00892E08">
              <w:rPr>
                <w:rFonts w:hint="eastAsia"/>
                <w:color w:val="FF0000"/>
                <w:lang w:val="zh-CN" w:eastAsia="zh-CN"/>
              </w:rPr>
              <w:t>点赞页</w:t>
            </w:r>
            <w:proofErr w:type="gramEnd"/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发言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显示我的发言量（包括转发信息）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进入我的发言页</w:t>
            </w:r>
          </w:p>
        </w:tc>
      </w:tr>
      <w:tr w:rsidR="001775D7" w:rsidRPr="002A0A87" w:rsidTr="00B045D8">
        <w:trPr>
          <w:trHeight w:val="34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致加</w:t>
            </w:r>
            <w:r w:rsidRPr="002A0A87">
              <w:rPr>
                <w:lang w:val="zh-CN" w:eastAsia="zh-CN"/>
              </w:rPr>
              <w:t>手</w:t>
            </w:r>
            <w:proofErr w:type="gramEnd"/>
            <w:r w:rsidRPr="002A0A87">
              <w:rPr>
                <w:lang w:val="zh-CN" w:eastAsia="zh-CN"/>
              </w:rPr>
              <w:t>环</w:t>
            </w:r>
          </w:p>
        </w:tc>
        <w:tc>
          <w:tcPr>
            <w:tcW w:w="7230" w:type="dxa"/>
            <w:gridSpan w:val="3"/>
            <w:vMerge w:val="restart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购物车页</w:t>
            </w:r>
            <w:proofErr w:type="gramEnd"/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商家</w:t>
            </w:r>
            <w:r w:rsidRPr="002A0A87">
              <w:rPr>
                <w:lang w:val="zh-CN" w:eastAsia="zh-CN"/>
              </w:rPr>
              <w:t>收藏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我的收藏页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社区服务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1775D7" w:rsidRDefault="001775D7" w:rsidP="00B901A4">
            <w:pPr>
              <w:rPr>
                <w:color w:val="FF0000"/>
                <w:lang w:val="zh-CN" w:eastAsia="zh-CN"/>
              </w:rPr>
            </w:pPr>
            <w:r w:rsidRPr="001775D7">
              <w:rPr>
                <w:rFonts w:hint="eastAsia"/>
                <w:color w:val="FF0000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进入社区服务首页</w:t>
            </w:r>
          </w:p>
        </w:tc>
      </w:tr>
    </w:tbl>
    <w:p w:rsidR="00FA68F8" w:rsidRPr="004F478D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proofErr w:type="gramStart"/>
      <w:r w:rsidRPr="004F478D">
        <w:rPr>
          <w:rFonts w:ascii="微软雅黑" w:eastAsia="微软雅黑" w:hAnsi="微软雅黑"/>
          <w:b/>
        </w:rPr>
        <w:t>致加手</w:t>
      </w:r>
      <w:proofErr w:type="gramEnd"/>
      <w:r w:rsidRPr="004F478D">
        <w:rPr>
          <w:rFonts w:ascii="微软雅黑" w:eastAsia="微软雅黑" w:hAnsi="微软雅黑"/>
          <w:b/>
        </w:rPr>
        <w:t>环规则明细</w:t>
      </w:r>
      <w:r w:rsidRPr="004F478D">
        <w:rPr>
          <w:rFonts w:ascii="微软雅黑" w:eastAsia="微软雅黑" w:hAnsi="微软雅黑" w:hint="eastAsia"/>
          <w:b/>
        </w:rPr>
        <w:t>：</w:t>
      </w:r>
      <w:r w:rsidRPr="004F478D">
        <w:rPr>
          <w:rFonts w:ascii="微软雅黑" w:eastAsia="微软雅黑" w:hAnsi="微软雅黑" w:hint="eastAsia"/>
          <w:lang w:val="zh-CN"/>
        </w:rPr>
        <w:t>此楼盘有手</w:t>
      </w:r>
      <w:proofErr w:type="gramStart"/>
      <w:r w:rsidRPr="004F478D">
        <w:rPr>
          <w:rFonts w:ascii="微软雅黑" w:eastAsia="微软雅黑" w:hAnsi="微软雅黑" w:hint="eastAsia"/>
          <w:lang w:val="zh-CN"/>
        </w:rPr>
        <w:t>环功能</w:t>
      </w:r>
      <w:proofErr w:type="gramEnd"/>
      <w:r w:rsidRPr="004F478D">
        <w:rPr>
          <w:rFonts w:ascii="微软雅黑" w:eastAsia="微软雅黑" w:hAnsi="微软雅黑" w:hint="eastAsia"/>
          <w:lang w:val="zh-CN"/>
        </w:rPr>
        <w:t>时，个人中心页面处理流程如下：</w:t>
      </w:r>
    </w:p>
    <w:p w:rsidR="00FA68F8" w:rsidRPr="004F478D" w:rsidRDefault="00FA68F8" w:rsidP="00FA68F8">
      <w:pPr>
        <w:jc w:val="center"/>
        <w:rPr>
          <w:lang w:val="zh-CN" w:eastAsia="zh-CN"/>
        </w:rPr>
      </w:pPr>
      <w:r w:rsidRPr="004F478D">
        <w:rPr>
          <w:noProof/>
          <w:lang w:eastAsia="zh-CN"/>
        </w:rPr>
        <w:drawing>
          <wp:inline distT="0" distB="0" distL="0" distR="0" wp14:anchorId="431851D9" wp14:editId="1708BC63">
            <wp:extent cx="5486400" cy="10191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8F8" w:rsidRPr="004F478D" w:rsidRDefault="00FA68F8" w:rsidP="00FA68F8">
      <w:pPr>
        <w:rPr>
          <w:lang w:val="zh-CN" w:eastAsia="zh-CN"/>
        </w:rPr>
      </w:pPr>
      <w:r w:rsidRPr="004F478D"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 w:rsidR="00FA68F8" w:rsidRPr="00E973D9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proofErr w:type="gramStart"/>
      <w:r w:rsidRPr="00E973D9">
        <w:rPr>
          <w:rFonts w:ascii="微软雅黑" w:eastAsia="微软雅黑" w:hAnsi="微软雅黑" w:hint="eastAsia"/>
          <w:b/>
        </w:rPr>
        <w:t>致加手</w:t>
      </w:r>
      <w:proofErr w:type="gramEnd"/>
      <w:r w:rsidRPr="00E973D9">
        <w:rPr>
          <w:rFonts w:ascii="微软雅黑" w:eastAsia="微软雅黑" w:hAnsi="微软雅黑" w:hint="eastAsia"/>
          <w:b/>
        </w:rPr>
        <w:t>环三种状态规则及交互方式：</w:t>
      </w:r>
    </w:p>
    <w:tbl>
      <w:tblPr>
        <w:tblW w:w="9294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87"/>
        <w:gridCol w:w="2753"/>
        <w:gridCol w:w="2977"/>
      </w:tblGrid>
      <w:tr w:rsidR="00FA68F8" w:rsidRPr="004F478D" w:rsidTr="00B045D8">
        <w:trPr>
          <w:trHeight w:val="333"/>
        </w:trPr>
        <w:tc>
          <w:tcPr>
            <w:tcW w:w="12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连接</w:t>
            </w: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33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手环名称和手</w:t>
            </w:r>
            <w:proofErr w:type="gramStart"/>
            <w:r w:rsidRPr="00F575CD">
              <w:rPr>
                <w:rFonts w:hint="eastAsia"/>
                <w:lang w:val="zh-CN" w:eastAsia="zh-CN"/>
              </w:rPr>
              <w:t>环当前</w:t>
            </w:r>
            <w:proofErr w:type="gramEnd"/>
            <w:r w:rsidRPr="00F575CD">
              <w:rPr>
                <w:rFonts w:hint="eastAsia"/>
                <w:lang w:val="zh-CN" w:eastAsia="zh-CN"/>
              </w:rPr>
              <w:t>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进入“羊城通”页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9294" w:type="dxa"/>
            <w:gridSpan w:val="4"/>
            <w:shd w:val="clear" w:color="auto" w:fill="auto"/>
            <w:vAlign w:val="center"/>
          </w:tcPr>
          <w:p w:rsidR="00FA68F8" w:rsidRPr="00E973D9" w:rsidRDefault="00FA68F8" w:rsidP="00B045D8">
            <w:pPr>
              <w:rPr>
                <w:b/>
                <w:lang w:val="zh-CN" w:eastAsia="zh-CN"/>
              </w:rPr>
            </w:pPr>
            <w:r w:rsidRPr="00E973D9">
              <w:rPr>
                <w:rFonts w:hint="eastAsia"/>
                <w:b/>
                <w:lang w:val="zh-CN" w:eastAsia="zh-CN"/>
              </w:rPr>
              <w:t>备注：</w:t>
            </w:r>
          </w:p>
          <w:p w:rsidR="00FA68F8" w:rsidRPr="00F575C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1）手环名称-</w:t>
            </w:r>
            <w:r w:rsidRPr="004F478D">
              <w:rPr>
                <w:rFonts w:hint="eastAsia"/>
                <w:lang w:val="zh-CN" w:eastAsia="zh-CN"/>
              </w:rPr>
              <w:t>手环电量显示规则：4格、3格、2格、1格、红格[电量不足时红色格]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2）首次进入</w:t>
            </w:r>
            <w:r w:rsidRPr="004F478D">
              <w:rPr>
                <w:rFonts w:hint="eastAsia"/>
                <w:lang w:val="zh-CN" w:eastAsia="zh-CN"/>
              </w:rPr>
              <w:t>“运动数据”页提醒如下：（在“运动数据”</w:t>
            </w:r>
            <w:proofErr w:type="gramStart"/>
            <w:r w:rsidRPr="004F478D">
              <w:rPr>
                <w:rFonts w:hint="eastAsia"/>
                <w:lang w:val="zh-CN" w:eastAsia="zh-CN"/>
              </w:rPr>
              <w:t>页显示</w:t>
            </w:r>
            <w:proofErr w:type="gramEnd"/>
            <w:r w:rsidRPr="004F478D">
              <w:rPr>
                <w:rFonts w:hint="eastAsia"/>
                <w:lang w:val="zh-CN" w:eastAsia="zh-CN"/>
              </w:rPr>
              <w:t>提示）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4F478D">
              <w:rPr>
                <w:noProof/>
                <w:lang w:eastAsia="zh-CN"/>
              </w:rPr>
              <w:drawing>
                <wp:inline distT="0" distB="0" distL="0" distR="0" wp14:anchorId="452FF18A" wp14:editId="5B521139">
                  <wp:extent cx="1352550" cy="7905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478D"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</w:t>
            </w:r>
            <w:r w:rsidRPr="004F478D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FA68F8" w:rsidRPr="008E4E25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r w:rsidRPr="008E4E25">
        <w:rPr>
          <w:rFonts w:ascii="微软雅黑" w:eastAsia="微软雅黑" w:hAnsi="微软雅黑" w:hint="eastAsia"/>
          <w:b/>
        </w:rPr>
        <w:t>访客邀请模块进入规则：</w:t>
      </w:r>
    </w:p>
    <w:p w:rsidR="00FA68F8" w:rsidRDefault="00FA68F8" w:rsidP="00FA68F8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点击模块判断：在全部楼盘下是否绑定了房间：</w:t>
      </w:r>
    </w:p>
    <w:p w:rsidR="00FA68F8" w:rsidRPr="00DE54F2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绑定</w:t>
      </w:r>
      <w:r>
        <w:rPr>
          <w:rFonts w:ascii="微软雅黑" w:hAnsi="微软雅黑" w:cs="Times New Roman"/>
          <w:kern w:val="0"/>
          <w:sz w:val="20"/>
          <w:szCs w:val="20"/>
        </w:rPr>
        <w:t>任何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房间，点击模块入口弹出提示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“您</w:t>
      </w:r>
      <w:r>
        <w:rPr>
          <w:rFonts w:ascii="微软雅黑" w:hAnsi="微软雅黑" w:cs="Times New Roman" w:hint="eastAsia"/>
          <w:kern w:val="0"/>
          <w:sz w:val="20"/>
          <w:szCs w:val="20"/>
        </w:rPr>
        <w:t>还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认证房间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66BAC98" wp14:editId="1BC92AD9">
            <wp:extent cx="2009524" cy="1104762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点击【查看帮助】进入</w:t>
      </w:r>
      <w:r>
        <w:rPr>
          <w:rFonts w:ascii="微软雅黑" w:hAnsi="微软雅黑" w:cs="Times New Roman" w:hint="eastAsia"/>
          <w:kern w:val="0"/>
          <w:sz w:val="20"/>
          <w:szCs w:val="20"/>
        </w:rPr>
        <w:t>帮助说明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页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点击【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】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弹框</w:t>
      </w:r>
    </w:p>
    <w:p w:rsidR="00FA68F8" w:rsidRP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2）已绑定房间，进入访客邀请页</w:t>
      </w:r>
    </w:p>
    <w:p w:rsidR="004F478D" w:rsidRPr="008C4849" w:rsidRDefault="008C4849" w:rsidP="008C4849">
      <w:pPr>
        <w:pStyle w:val="3"/>
        <w:rPr>
          <w:lang w:val="zh-CN" w:eastAsia="zh-CN"/>
        </w:rPr>
      </w:pPr>
      <w:bookmarkStart w:id="112" w:name="_Toc489002992"/>
      <w:r w:rsidRPr="008C4849">
        <w:rPr>
          <w:rFonts w:hint="eastAsia"/>
          <w:lang w:val="zh-CN" w:eastAsia="zh-CN"/>
        </w:rPr>
        <w:t>个人资料</w:t>
      </w:r>
      <w:bookmarkEnd w:id="112"/>
    </w:p>
    <w:p w:rsidR="008C4849" w:rsidRPr="00691D9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C4849" w:rsidRDefault="008C4849" w:rsidP="008C4849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0F7D8267" wp14:editId="5D006C67">
            <wp:extent cx="2023988" cy="3600000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4849" w:rsidRPr="00EC61D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C4849" w:rsidRDefault="00FD08B7" w:rsidP="008C48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字段规则明细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C5ECA" w:rsidRPr="002A0A87" w:rsidTr="00254CB2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E955CD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 w:rsidR="005C5ECA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r w:rsidR="005C5ECA">
              <w:rPr>
                <w:rFonts w:hint="eastAsia"/>
                <w:lang w:val="zh-CN" w:eastAsia="zh-CN"/>
              </w:rPr>
              <w:t>若上传新头像，显示最后上传新头像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</w:t>
            </w:r>
            <w:r w:rsidR="00254CB2">
              <w:rPr>
                <w:rFonts w:hint="eastAsia"/>
                <w:lang w:val="zh-CN" w:eastAsia="zh-CN"/>
              </w:rPr>
              <w:t>页面中部弹框</w:t>
            </w:r>
            <w:r>
              <w:rPr>
                <w:rFonts w:hint="eastAsia"/>
                <w:lang w:val="zh-CN" w:eastAsia="zh-CN"/>
              </w:rPr>
              <w:t>提示</w:t>
            </w:r>
            <w:r w:rsidR="00254CB2">
              <w:rPr>
                <w:rFonts w:hint="eastAsia"/>
                <w:lang w:val="zh-CN" w:eastAsia="zh-CN"/>
              </w:rPr>
              <w:t>（上传头像弹框）</w:t>
            </w:r>
          </w:p>
        </w:tc>
      </w:tr>
      <w:tr w:rsidR="005C5ECA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</w:t>
            </w:r>
            <w:r w:rsidR="005C5ECA">
              <w:rPr>
                <w:rFonts w:hint="eastAsia"/>
                <w:lang w:val="zh-CN" w:eastAsia="zh-CN"/>
              </w:rPr>
              <w:t>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  <w:p w:rsidR="00504B7E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3）允许输入</w:t>
            </w:r>
            <w:r w:rsidRPr="00504B7E">
              <w:rPr>
                <w:rFonts w:hint="eastAsia"/>
                <w:lang w:val="zh-CN" w:eastAsia="zh-CN"/>
              </w:rPr>
              <w:t>汉字、数字、英文、英文大小写、下划线、中划线</w:t>
            </w:r>
          </w:p>
          <w:p w:rsidR="00504B7E" w:rsidRPr="002A0A87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4）昵称不可重名</w:t>
            </w:r>
            <w:r w:rsidR="00B71CCD">
              <w:rPr>
                <w:rFonts w:hint="eastAsia"/>
                <w:lang w:val="zh-CN" w:eastAsia="zh-CN"/>
              </w:rPr>
              <w:t>（重名toast提示“该昵称已被占用”）</w:t>
            </w:r>
          </w:p>
        </w:tc>
        <w:tc>
          <w:tcPr>
            <w:tcW w:w="2846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</w:t>
            </w:r>
            <w:r w:rsidR="00E352C3">
              <w:rPr>
                <w:rFonts w:hint="eastAsia"/>
                <w:lang w:val="zh-CN" w:eastAsia="zh-CN"/>
              </w:rPr>
              <w:t>框有</w:t>
            </w:r>
            <w:r>
              <w:rPr>
                <w:rFonts w:hint="eastAsia"/>
                <w:lang w:val="zh-CN" w:eastAsia="zh-CN"/>
              </w:rPr>
              <w:t>内容</w:t>
            </w:r>
            <w:r w:rsidR="00E352C3">
              <w:rPr>
                <w:rFonts w:hint="eastAsia"/>
                <w:lang w:val="zh-CN" w:eastAsia="zh-CN"/>
              </w:rPr>
              <w:t>时</w:t>
            </w:r>
            <w:r>
              <w:rPr>
                <w:rFonts w:hint="eastAsia"/>
                <w:lang w:val="zh-CN" w:eastAsia="zh-CN"/>
              </w:rPr>
              <w:t>显示“x”按钮，点击“x”，清空内容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Pr="002A0A87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377FFC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lastRenderedPageBreak/>
              <w:t>身高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</w:tbl>
    <w:p w:rsidR="00FD08B7" w:rsidRDefault="00E955CD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点击【保存】按钮：</w:t>
      </w:r>
      <w:r w:rsidR="00E352C3">
        <w:rPr>
          <w:rFonts w:ascii="微软雅黑" w:eastAsia="微软雅黑" w:hAnsi="微软雅黑" w:hint="eastAsia"/>
        </w:rPr>
        <w:t>保存当前页面数据</w:t>
      </w:r>
      <w:r w:rsidRPr="00E955CD">
        <w:rPr>
          <w:rFonts w:ascii="微软雅黑" w:eastAsia="微软雅黑" w:hAnsi="微软雅黑" w:hint="eastAsia"/>
        </w:rPr>
        <w:t>，</w:t>
      </w:r>
      <w:r w:rsidR="00E352C3">
        <w:rPr>
          <w:rFonts w:ascii="微软雅黑" w:eastAsia="微软雅黑" w:hAnsi="微软雅黑" w:hint="eastAsia"/>
        </w:rPr>
        <w:t>返回到前一页，并</w:t>
      </w:r>
      <w:r w:rsidR="00E352C3" w:rsidRPr="00E955CD">
        <w:rPr>
          <w:rFonts w:ascii="微软雅黑" w:eastAsia="微软雅黑" w:hAnsi="微软雅黑" w:hint="eastAsia"/>
        </w:rPr>
        <w:t>toast提示“保存成功”/“保存失败”</w:t>
      </w:r>
    </w:p>
    <w:p w:rsidR="00E352C3" w:rsidRDefault="00E352C3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1）更换头像弹框：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44B9417" wp14:editId="127D2D0C">
            <wp:extent cx="1922319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点击【相机】：进入本机相机；点击【相册】：进入本机相册；点击【取消】：关闭弹框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83154">
        <w:rPr>
          <w:rFonts w:ascii="微软雅黑" w:eastAsia="微软雅黑" w:hAnsi="微软雅黑" w:hint="eastAsia"/>
        </w:rPr>
        <w:t>选择出生年份 或 身高 或 体重弹框：（样式相同）以体重为例</w:t>
      </w:r>
    </w:p>
    <w:p w:rsidR="00583154" w:rsidRDefault="00583154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35CE0B" wp14:editId="162E6E0A">
            <wp:extent cx="1957564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4" w:rsidRPr="008C4849" w:rsidRDefault="005C3919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默认当前保存的数据在标注内显示；</w:t>
      </w:r>
      <w:r w:rsidR="00583154">
        <w:rPr>
          <w:rFonts w:ascii="微软雅黑" w:eastAsia="微软雅黑" w:hAnsi="微软雅黑" w:hint="eastAsia"/>
        </w:rPr>
        <w:t>点击【取消】关闭弹框；点击【确定】保存标注内的数据，并关闭弹框</w:t>
      </w:r>
      <w:r>
        <w:rPr>
          <w:rFonts w:ascii="微软雅黑" w:eastAsia="微软雅黑" w:hAnsi="微软雅黑" w:hint="eastAsia"/>
        </w:rPr>
        <w:t>（选择效果：上下滑动，滚动显示数据）</w:t>
      </w:r>
    </w:p>
    <w:p w:rsidR="008C484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出生年份数据范围</w:t>
      </w:r>
      <w:r>
        <w:rPr>
          <w:rFonts w:ascii="微软雅黑" w:eastAsia="微软雅黑" w:hAnsi="微软雅黑" w:hint="eastAsia"/>
        </w:rPr>
        <w:t>：</w:t>
      </w:r>
      <w:r w:rsidRPr="005C3919">
        <w:rPr>
          <w:rFonts w:ascii="微软雅黑" w:eastAsia="微软雅黑" w:hAnsi="微软雅黑" w:hint="eastAsia"/>
        </w:rPr>
        <w:t>1917——2016</w:t>
      </w:r>
    </w:p>
    <w:p w:rsidR="005C3919" w:rsidRP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身高数据范围：</w:t>
      </w:r>
      <w:r w:rsidRPr="005C3919">
        <w:rPr>
          <w:rFonts w:ascii="微软雅黑" w:eastAsia="微软雅黑" w:hAnsi="微软雅黑" w:hint="eastAsia"/>
        </w:rPr>
        <w:t>120——220</w:t>
      </w:r>
    </w:p>
    <w:p w:rsid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体重数据范围：25——150</w:t>
      </w:r>
    </w:p>
    <w:p w:rsidR="00377FFC" w:rsidRPr="00EC61D1" w:rsidRDefault="00377FF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点击【保存】按钮，保存数据并返回到前一页</w:t>
      </w:r>
    </w:p>
    <w:p w:rsidR="00377FFC" w:rsidRPr="008C4849" w:rsidRDefault="00377FFC" w:rsidP="00377FFC">
      <w:pPr>
        <w:pStyle w:val="3"/>
        <w:rPr>
          <w:lang w:val="zh-CN" w:eastAsia="zh-CN"/>
        </w:rPr>
      </w:pPr>
      <w:bookmarkStart w:id="113" w:name="_Toc489002993"/>
      <w:r>
        <w:rPr>
          <w:rFonts w:hint="eastAsia"/>
          <w:lang w:val="zh-CN" w:eastAsia="zh-CN"/>
        </w:rPr>
        <w:t>地址管理</w:t>
      </w:r>
      <w:bookmarkEnd w:id="113"/>
    </w:p>
    <w:p w:rsidR="00377FFC" w:rsidRPr="00691D9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77FFC" w:rsidRDefault="00377FFC" w:rsidP="00377FF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E403AA5" wp14:editId="51168A95">
            <wp:extent cx="2023988" cy="3600000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04" w:rsidRDefault="00136304" w:rsidP="00377FFC">
      <w:pPr>
        <w:jc w:val="center"/>
        <w:rPr>
          <w:lang w:val="zh-CN" w:eastAsia="zh-CN"/>
        </w:rPr>
      </w:pPr>
    </w:p>
    <w:p w:rsidR="00377FFC" w:rsidRPr="00EC61D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数据：只显示当前小区楼盘的地址</w:t>
      </w:r>
    </w:p>
    <w:p w:rsidR="005339F6" w:rsidRPr="001D6857" w:rsidRDefault="005339F6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数据为空，页面提示“暂时还没有添加地址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/>
        </w:rPr>
        <w:t>每个地址信息包含</w:t>
      </w:r>
      <w:r w:rsidRPr="001D6857">
        <w:rPr>
          <w:rFonts w:ascii="微软雅黑" w:eastAsia="微软雅黑" w:hAnsi="微软雅黑" w:hint="eastAsia"/>
        </w:rPr>
        <w:t>：联系人姓名+联系电话+联系地址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默认地址：只能为1个，选中状态如图“√”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首次添加的地址信息，自动设置成“默认地址”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不同楼盘，有各自楼盘的默认地址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lastRenderedPageBreak/>
        <w:t>多个地址</w:t>
      </w:r>
      <w:r>
        <w:rPr>
          <w:rFonts w:ascii="微软雅黑" w:eastAsia="微软雅黑" w:hAnsi="微软雅黑" w:hint="eastAsia"/>
        </w:rPr>
        <w:t>排序</w:t>
      </w:r>
      <w:r w:rsidRPr="001D6857">
        <w:rPr>
          <w:rFonts w:ascii="微软雅黑" w:eastAsia="微软雅黑" w:hAnsi="微软雅黑" w:hint="eastAsia"/>
        </w:rPr>
        <w:t>：按照添加新地址时间倒序排列（最新添加的地址信息排在首位）</w:t>
      </w:r>
    </w:p>
    <w:p w:rsidR="001D6857" w:rsidRPr="00EC61D1" w:rsidRDefault="001D6857" w:rsidP="001D685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点击【编辑】按钮：进入到编辑地址页</w:t>
      </w:r>
      <w:r w:rsidR="00136304">
        <w:rPr>
          <w:rFonts w:ascii="微软雅黑" w:eastAsia="微软雅黑" w:hAnsi="微软雅黑" w:hint="eastAsia"/>
        </w:rPr>
        <w:t>（页面样式及规则与新增地址页相同）</w:t>
      </w:r>
    </w:p>
    <w:p w:rsid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点击【删除】按钮：弹框提示</w:t>
      </w:r>
    </w:p>
    <w:p w:rsidR="001D6857" w:rsidRDefault="001D6857" w:rsidP="001D6857">
      <w:pPr>
        <w:pStyle w:val="afb"/>
        <w:widowControl w:val="0"/>
        <w:ind w:left="840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8CF4A45" wp14:editId="73613897">
            <wp:extent cx="1593959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【取消】关闭提示框；点击【确定】关闭提示，并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824850" w:rsidRPr="001D6857" w:rsidRDefault="005339F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地址】按钮：进入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地址页</w:t>
      </w:r>
    </w:p>
    <w:p w:rsidR="00377FFC" w:rsidRDefault="00FB5C0A" w:rsidP="00FB5C0A">
      <w:pPr>
        <w:pStyle w:val="4"/>
        <w:rPr>
          <w:lang w:val="zh-CN" w:eastAsia="zh-CN"/>
        </w:rPr>
      </w:pPr>
      <w:bookmarkStart w:id="114" w:name="_Toc489002994"/>
      <w:r w:rsidRPr="00FB5C0A">
        <w:rPr>
          <w:rFonts w:hint="eastAsia"/>
          <w:lang w:val="zh-CN" w:eastAsia="zh-CN"/>
        </w:rPr>
        <w:t>新增地址</w:t>
      </w:r>
      <w:bookmarkEnd w:id="114"/>
    </w:p>
    <w:p w:rsidR="00CC1738" w:rsidRPr="00CC1738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B5C0A" w:rsidRDefault="00FB5C0A" w:rsidP="00FB5C0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3C4FEE6" wp14:editId="6773BC1B">
            <wp:extent cx="2023988" cy="3600000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 wp14:anchorId="5E045011" wp14:editId="66808A78">
            <wp:extent cx="2023988" cy="3600000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0A" w:rsidRPr="00FB5C0A" w:rsidRDefault="00FB5C0A" w:rsidP="00FB5C0A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 w:rsidR="00FB5C0A" w:rsidRPr="00EC61D1" w:rsidRDefault="00FB5C0A" w:rsidP="00FB5C0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FB5C0A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</w:t>
      </w:r>
      <w:r w:rsidR="005E5842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：当前小区楼盘名称，不可编辑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E5842" w:rsidRPr="002A0A87" w:rsidTr="00F53908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错误</w:t>
            </w:r>
            <w:r w:rsidRPr="005E5842">
              <w:rPr>
                <w:color w:val="FFFFFF" w:themeColor="background1"/>
                <w:lang w:val="zh-CN" w:eastAsia="zh-CN"/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</w:rPr>
              <w:t>提示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 w:rsidR="002D273E" w:rsidRDefault="002D273E" w:rsidP="002D273E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关联楼盘下的楼栋数据</w:t>
            </w:r>
          </w:p>
          <w:p w:rsidR="002D273E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关联楼盘+楼栋下的数据</w:t>
            </w: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 w:rsidR="005E5842" w:rsidRDefault="008C013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“手动输入地址”和“按楼栋选择地址”：切换显示</w:t>
      </w:r>
      <w:r w:rsidR="00AF1047">
        <w:rPr>
          <w:rFonts w:ascii="微软雅黑" w:eastAsia="微软雅黑" w:hAnsi="微软雅黑" w:hint="eastAsia"/>
        </w:rPr>
        <w:t>“详细地址”部分两种样式</w:t>
      </w:r>
    </w:p>
    <w:p w:rsidR="00512F8B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5C0A">
        <w:rPr>
          <w:rFonts w:ascii="微软雅黑" w:eastAsia="微软雅黑" w:hAnsi="微软雅黑" w:hint="eastAsia"/>
        </w:rPr>
        <w:t>点击</w:t>
      </w:r>
      <w:r w:rsidR="00512F8B">
        <w:rPr>
          <w:rFonts w:ascii="微软雅黑" w:eastAsia="微软雅黑" w:hAnsi="微软雅黑" w:hint="eastAsia"/>
        </w:rPr>
        <w:t>【</w:t>
      </w:r>
      <w:r w:rsidR="00512F8B" w:rsidRPr="00FB5C0A">
        <w:rPr>
          <w:rFonts w:ascii="微软雅黑" w:eastAsia="微软雅黑" w:hAnsi="微软雅黑" w:hint="eastAsia"/>
        </w:rPr>
        <w:t>保存</w:t>
      </w:r>
      <w:r w:rsidR="00512F8B">
        <w:rPr>
          <w:rFonts w:ascii="微软雅黑" w:eastAsia="微软雅黑" w:hAnsi="微软雅黑" w:hint="eastAsia"/>
        </w:rPr>
        <w:t>】按钮</w:t>
      </w:r>
      <w:r w:rsidRPr="00FB5C0A">
        <w:rPr>
          <w:rFonts w:ascii="微软雅黑" w:eastAsia="微软雅黑" w:hAnsi="微软雅黑" w:hint="eastAsia"/>
        </w:rPr>
        <w:t>：</w:t>
      </w:r>
      <w:r w:rsidR="00512F8B">
        <w:rPr>
          <w:rFonts w:ascii="微软雅黑" w:eastAsia="微软雅黑" w:hAnsi="微软雅黑" w:hint="eastAsia"/>
        </w:rPr>
        <w:t>判断页面</w:t>
      </w:r>
      <w:proofErr w:type="gramStart"/>
      <w:r w:rsidR="00512F8B">
        <w:rPr>
          <w:rFonts w:ascii="微软雅黑" w:eastAsia="微软雅黑" w:hAnsi="微软雅黑" w:hint="eastAsia"/>
        </w:rPr>
        <w:t>必填项内容</w:t>
      </w:r>
      <w:proofErr w:type="gramEnd"/>
      <w:r w:rsidR="00512F8B">
        <w:rPr>
          <w:rFonts w:ascii="微软雅黑" w:eastAsia="微软雅黑" w:hAnsi="微软雅黑" w:hint="eastAsia"/>
        </w:rPr>
        <w:t>是否正确</w:t>
      </w:r>
    </w:p>
    <w:p w:rsidR="00512F8B" w:rsidRDefault="00512F8B" w:rsidP="00512F8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1）正确：保存信息，页面返回到前一页（数据分别保存到地址管理页和选择地址页）</w:t>
      </w:r>
    </w:p>
    <w:p w:rsidR="00FB5C0A" w:rsidRPr="004D1077" w:rsidRDefault="00512F8B" w:rsidP="004D10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2）错误：toast错误提示</w:t>
      </w:r>
    </w:p>
    <w:p w:rsidR="004D1077" w:rsidRPr="00EC61D1" w:rsidRDefault="004D1077" w:rsidP="004D107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点击【保存】按钮，保存数据，页面返回到前一页</w:t>
      </w:r>
    </w:p>
    <w:p w:rsidR="00377FFC" w:rsidRPr="004D1077" w:rsidRDefault="00F8110F" w:rsidP="00377FFC">
      <w:pPr>
        <w:rPr>
          <w:lang w:eastAsia="zh-CN"/>
        </w:rPr>
      </w:pPr>
      <w:r w:rsidRPr="00F8110F"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 w:rsidR="00DC0155" w:rsidRDefault="00DC0155" w:rsidP="00DC0155">
      <w:pPr>
        <w:pStyle w:val="3"/>
        <w:rPr>
          <w:lang w:val="zh-CN" w:eastAsia="zh-CN"/>
        </w:rPr>
      </w:pPr>
      <w:bookmarkStart w:id="115" w:name="_Toc489002995"/>
      <w:r>
        <w:rPr>
          <w:rFonts w:hint="eastAsia"/>
          <w:lang w:val="zh-CN" w:eastAsia="zh-CN"/>
        </w:rPr>
        <w:t>消息管理</w:t>
      </w:r>
      <w:bookmarkEnd w:id="115"/>
    </w:p>
    <w:p w:rsidR="00B901A4" w:rsidRDefault="00D76C98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点击消息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进入</w:t>
      </w:r>
      <w:r w:rsidR="002D6382">
        <w:rPr>
          <w:rFonts w:ascii="微软雅黑" w:eastAsia="微软雅黑" w:hAnsi="微软雅黑"/>
        </w:rPr>
        <w:t>底部</w:t>
      </w:r>
      <w:r>
        <w:rPr>
          <w:rFonts w:ascii="微软雅黑" w:eastAsia="微软雅黑" w:hAnsi="微软雅黑"/>
        </w:rPr>
        <w:t>导航</w:t>
      </w:r>
      <w:r>
        <w:rPr>
          <w:rFonts w:ascii="微软雅黑" w:eastAsia="微软雅黑" w:hAnsi="微软雅黑" w:hint="eastAsia"/>
        </w:rPr>
        <w:t>“消息”页面（页面信息规则相同，参照2.5消息说明）</w:t>
      </w:r>
    </w:p>
    <w:p w:rsidR="00D76C98" w:rsidRDefault="002D6382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如果底部导航无消息页面：进入消息页示例如下：</w:t>
      </w:r>
    </w:p>
    <w:p w:rsidR="002D6382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子页面样式：标题左侧带“&lt;”返回键，去掉底部导航</w:t>
      </w:r>
    </w:p>
    <w:p w:rsidR="002D6382" w:rsidRPr="00E15C55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C4D05D1" wp14:editId="61E5162A">
            <wp:extent cx="2028169" cy="36000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1A" w:rsidRDefault="00173A2A" w:rsidP="00173A2A">
      <w:pPr>
        <w:pStyle w:val="3"/>
        <w:rPr>
          <w:lang w:val="zh-CN" w:eastAsia="zh-CN"/>
        </w:rPr>
      </w:pPr>
      <w:bookmarkStart w:id="116" w:name="_Toc489002996"/>
      <w:r>
        <w:rPr>
          <w:rFonts w:hint="eastAsia"/>
          <w:lang w:val="zh-CN" w:eastAsia="zh-CN"/>
        </w:rPr>
        <w:t>我的钱包</w:t>
      </w:r>
      <w:bookmarkEnd w:id="116"/>
    </w:p>
    <w:p w:rsidR="00173A2A" w:rsidRDefault="00173A2A" w:rsidP="00173A2A">
      <w:pPr>
        <w:pStyle w:val="4"/>
        <w:rPr>
          <w:lang w:val="zh-CN" w:eastAsia="zh-CN"/>
        </w:rPr>
      </w:pPr>
      <w:bookmarkStart w:id="117" w:name="_Toc489002997"/>
      <w:r>
        <w:rPr>
          <w:rFonts w:hint="eastAsia"/>
          <w:lang w:val="zh-CN" w:eastAsia="zh-CN"/>
        </w:rPr>
        <w:t>需求介绍</w:t>
      </w:r>
      <w:bookmarkEnd w:id="117"/>
    </w:p>
    <w:p w:rsidR="00173A2A" w:rsidRDefault="00173A2A" w:rsidP="00173A2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C903109" wp14:editId="32B5EFB3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0A" w:rsidRDefault="00BF3A0A" w:rsidP="00BF3A0A">
      <w:pPr>
        <w:pStyle w:val="4"/>
        <w:rPr>
          <w:lang w:val="zh-CN" w:eastAsia="zh-CN"/>
        </w:rPr>
      </w:pPr>
      <w:bookmarkStart w:id="118" w:name="_Toc489002998"/>
      <w:r>
        <w:rPr>
          <w:rFonts w:hint="eastAsia"/>
          <w:lang w:val="zh-CN" w:eastAsia="zh-CN"/>
        </w:rPr>
        <w:lastRenderedPageBreak/>
        <w:t>业务流程</w:t>
      </w:r>
      <w:bookmarkEnd w:id="118"/>
    </w:p>
    <w:p w:rsidR="00BF3A0A" w:rsidRDefault="00791AA2" w:rsidP="00791AA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8B9802B" wp14:editId="4F76B8CD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A2" w:rsidRPr="00791AA2" w:rsidRDefault="00791AA2" w:rsidP="00791AA2">
      <w:pPr>
        <w:pStyle w:val="4"/>
        <w:rPr>
          <w:lang w:val="zh-CN" w:eastAsia="zh-CN"/>
        </w:rPr>
      </w:pPr>
      <w:bookmarkStart w:id="119" w:name="_Toc489002999"/>
      <w:r>
        <w:rPr>
          <w:rFonts w:hint="eastAsia"/>
          <w:lang w:val="zh-CN" w:eastAsia="zh-CN"/>
        </w:rPr>
        <w:t>页面规则</w:t>
      </w:r>
      <w:bookmarkEnd w:id="119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173A2A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89C7FBE" wp14:editId="46DD6BBF">
            <wp:extent cx="2023988" cy="3600000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91AA2" w:rsidRP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钱包金额：我的全部楼盘下钱包总额</w:t>
      </w:r>
    </w:p>
    <w:p w:rsid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钱包金额</w:t>
      </w:r>
      <w:r w:rsidR="003155C1">
        <w:rPr>
          <w:rFonts w:ascii="微软雅黑" w:eastAsia="微软雅黑" w:hAnsi="微软雅黑" w:hint="eastAsia"/>
        </w:rPr>
        <w:t>：“充值</w:t>
      </w:r>
      <w:r w:rsidR="00063BD8">
        <w:rPr>
          <w:rFonts w:ascii="微软雅黑" w:eastAsia="微软雅黑" w:hAnsi="微软雅黑" w:hint="eastAsia"/>
        </w:rPr>
        <w:t>”和“赠送”</w:t>
      </w:r>
      <w:r w:rsidR="00553335">
        <w:rPr>
          <w:rFonts w:ascii="微软雅黑" w:eastAsia="微软雅黑" w:hAnsi="微软雅黑" w:hint="eastAsia"/>
        </w:rPr>
        <w:t>金额分别</w:t>
      </w:r>
      <w:r w:rsidR="002D3C7F">
        <w:rPr>
          <w:rFonts w:ascii="微软雅黑" w:eastAsia="微软雅黑" w:hAnsi="微软雅黑" w:hint="eastAsia"/>
        </w:rPr>
        <w:t>显示</w:t>
      </w:r>
      <w:r w:rsidR="00553335">
        <w:rPr>
          <w:rFonts w:ascii="微软雅黑" w:eastAsia="微软雅黑" w:hAnsi="微软雅黑" w:hint="eastAsia"/>
        </w:rPr>
        <w:t>出来</w:t>
      </w:r>
    </w:p>
    <w:p w:rsidR="00791AA2" w:rsidRDefault="00BC6CE3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【去充值】按钮：根据楼盘是否添加充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数据显示，此楼盘下添加了充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数据，则显示【去充值】按钮，此楼盘下，无充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数据，则不显示【去充值】按钮</w:t>
      </w:r>
    </w:p>
    <w:p w:rsidR="003E4D90" w:rsidRDefault="003E4D90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余额明细：我的全部楼盘交易明细，自适应显示</w:t>
      </w:r>
      <w:proofErr w:type="gramStart"/>
      <w:r w:rsidRPr="00791AA2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页</w:t>
      </w:r>
      <w:r w:rsidRPr="00791AA2">
        <w:rPr>
          <w:rFonts w:ascii="微软雅黑" w:eastAsia="微软雅黑" w:hAnsi="微软雅黑" w:hint="eastAsia"/>
        </w:rPr>
        <w:t>数据，超过1页，点击“更多明细”查看</w:t>
      </w:r>
    </w:p>
    <w:p w:rsidR="000C7115" w:rsidRPr="003E4D90" w:rsidRDefault="000C7115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数据类型规则如下：</w:t>
      </w:r>
    </w:p>
    <w:tbl>
      <w:tblPr>
        <w:tblW w:w="9497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552"/>
        <w:gridCol w:w="3260"/>
        <w:gridCol w:w="2410"/>
      </w:tblGrid>
      <w:tr w:rsidR="003E4D90" w:rsidTr="00492079">
        <w:tc>
          <w:tcPr>
            <w:tcW w:w="1275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字段显示内容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lang w:eastAsia="zh-CN"/>
              </w:rPr>
              <w:t>手</w:t>
            </w:r>
            <w:proofErr w:type="gramStart"/>
            <w:r>
              <w:rPr>
                <w:lang w:eastAsia="zh-CN"/>
              </w:rPr>
              <w:t>环支付</w:t>
            </w:r>
            <w:proofErr w:type="gramEnd"/>
            <w:r>
              <w:rPr>
                <w:rFonts w:hint="eastAsia"/>
                <w:lang w:eastAsia="zh-CN"/>
              </w:rPr>
              <w:t>-“手环支付”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</w:t>
            </w:r>
            <w:proofErr w:type="gramStart"/>
            <w:r>
              <w:rPr>
                <w:rFonts w:hint="eastAsia"/>
                <w:lang w:eastAsia="zh-CN"/>
              </w:rPr>
              <w:t>脸支付</w:t>
            </w:r>
            <w:proofErr w:type="gramEnd"/>
            <w:r>
              <w:rPr>
                <w:rFonts w:hint="eastAsia"/>
                <w:lang w:eastAsia="zh-CN"/>
              </w:rPr>
              <w:t>-“刷脸支付”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73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 w:rsidR="003E4D90" w:rsidTr="00492079">
        <w:trPr>
          <w:trHeight w:val="172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刷脸支付：指通过刷</w:t>
      </w:r>
      <w:proofErr w:type="gramStart"/>
      <w:r w:rsidRPr="005003F4">
        <w:rPr>
          <w:rFonts w:ascii="微软雅黑" w:eastAsia="微软雅黑" w:hAnsi="微软雅黑" w:hint="eastAsia"/>
        </w:rPr>
        <w:t>脸完成</w:t>
      </w:r>
      <w:proofErr w:type="gramEnd"/>
      <w:r w:rsidRPr="005003F4">
        <w:rPr>
          <w:rFonts w:ascii="微软雅黑" w:eastAsia="微软雅黑" w:hAnsi="微软雅黑" w:hint="eastAsia"/>
        </w:rPr>
        <w:t>的支付记录</w:t>
      </w:r>
    </w:p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手环支付：指通过</w:t>
      </w:r>
      <w:proofErr w:type="gramStart"/>
      <w:r w:rsidRPr="005003F4">
        <w:rPr>
          <w:rFonts w:ascii="微软雅黑" w:eastAsia="微软雅黑" w:hAnsi="微软雅黑" w:hint="eastAsia"/>
        </w:rPr>
        <w:t>手环刷普及</w:t>
      </w:r>
      <w:proofErr w:type="gramEnd"/>
      <w:r w:rsidRPr="005003F4">
        <w:rPr>
          <w:rFonts w:ascii="微软雅黑" w:eastAsia="微软雅黑" w:hAnsi="微软雅黑" w:hint="eastAsia"/>
        </w:rPr>
        <w:t>e家账户完成支付的记录</w:t>
      </w:r>
    </w:p>
    <w:p w:rsidR="003E4D90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钱包支付：指在普及e家app使用“余额支付”方式完成支付的记录</w:t>
      </w:r>
    </w:p>
    <w:p w:rsidR="003E4D90" w:rsidRDefault="005003F4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记录排序</w:t>
      </w:r>
      <w:r>
        <w:rPr>
          <w:rFonts w:ascii="微软雅黑" w:eastAsia="微软雅黑" w:hAnsi="微软雅黑" w:hint="eastAsia"/>
        </w:rPr>
        <w:t>：按照交易</w:t>
      </w:r>
      <w:r w:rsidR="00BA2F61">
        <w:rPr>
          <w:rFonts w:ascii="微软雅黑" w:eastAsia="微软雅黑" w:hAnsi="微软雅黑" w:hint="eastAsia"/>
        </w:rPr>
        <w:t>时间倒序开始排列（最新交易</w:t>
      </w:r>
      <w:r w:rsidRPr="005003F4">
        <w:rPr>
          <w:rFonts w:ascii="微软雅黑" w:eastAsia="微软雅黑" w:hAnsi="微软雅黑" w:hint="eastAsia"/>
        </w:rPr>
        <w:t>数据排在最前面）</w:t>
      </w:r>
    </w:p>
    <w:p w:rsidR="000609CC" w:rsidRPr="000609CC" w:rsidRDefault="000609CC" w:rsidP="00615D9A">
      <w:pPr>
        <w:pStyle w:val="afb"/>
        <w:widowControl w:val="0"/>
        <w:numPr>
          <w:ilvl w:val="0"/>
          <w:numId w:val="3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余额明细为空页面提示“暂无明细记录！”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点击【去充值】</w:t>
      </w:r>
      <w:r w:rsidR="002C5F21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：进入钱包充值页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“更多明细”</w:t>
      </w:r>
      <w:r>
        <w:rPr>
          <w:rFonts w:hint="eastAsia"/>
          <w:lang w:eastAsia="zh-CN"/>
        </w:rPr>
        <w:t>：进入余额明细页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“余额说明”</w:t>
      </w:r>
      <w:r>
        <w:rPr>
          <w:rFonts w:hint="eastAsia"/>
          <w:lang w:eastAsia="zh-CN"/>
        </w:rPr>
        <w:t>：进入余额说明页</w:t>
      </w:r>
    </w:p>
    <w:p w:rsidR="005E23E1" w:rsidRDefault="005E23E1" w:rsidP="005E23E1">
      <w:pPr>
        <w:pStyle w:val="4"/>
        <w:rPr>
          <w:lang w:val="zh-CN" w:eastAsia="zh-CN"/>
        </w:rPr>
      </w:pPr>
      <w:bookmarkStart w:id="120" w:name="_Toc489003000"/>
      <w:r>
        <w:rPr>
          <w:rFonts w:hint="eastAsia"/>
          <w:lang w:val="zh-CN" w:eastAsia="zh-CN"/>
        </w:rPr>
        <w:t>钱包充值</w:t>
      </w:r>
      <w:bookmarkEnd w:id="120"/>
    </w:p>
    <w:p w:rsidR="005E23E1" w:rsidRPr="00691D9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E23E1" w:rsidRPr="00DC0155" w:rsidRDefault="001775D7" w:rsidP="005E23E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77B626B" wp14:editId="137B6928">
            <wp:extent cx="2023988" cy="3600000"/>
            <wp:effectExtent l="0" t="0" r="0" b="635"/>
            <wp:docPr id="419" name="图片 419" descr="C:\Users\root\Desktop\实地全周期项目文件0722\HachiAPP效果图0727\07我家\04我的钱包\03充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7我家\04我的钱包\03充值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23E1" w:rsidRDefault="005E23E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数据显示，有赠送金额显示出来，没有赠送金额，不显示</w:t>
      </w:r>
    </w:p>
    <w:p w:rsidR="00D938AD" w:rsidRPr="00D938AD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D938AD">
        <w:rPr>
          <w:rFonts w:ascii="微软雅黑" w:eastAsia="微软雅黑" w:hAnsi="微软雅黑" w:hint="eastAsia"/>
        </w:rPr>
        <w:t>规则明细：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417"/>
        <w:gridCol w:w="2977"/>
        <w:gridCol w:w="2126"/>
        <w:gridCol w:w="2127"/>
      </w:tblGrid>
      <w:tr w:rsidR="00D938AD" w:rsidTr="00D938AD">
        <w:tc>
          <w:tcPr>
            <w:tcW w:w="1418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错误提示</w:t>
            </w:r>
          </w:p>
        </w:tc>
      </w:tr>
      <w:tr w:rsidR="00D938AD" w:rsidTr="00D938AD">
        <w:tc>
          <w:tcPr>
            <w:tcW w:w="1418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 w:rsidR="00D938AD" w:rsidTr="00FF51D8">
        <w:trPr>
          <w:trHeight w:val="1029"/>
        </w:trPr>
        <w:tc>
          <w:tcPr>
            <w:tcW w:w="1418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 w:rsidR="00D938AD" w:rsidRPr="00AF1B2E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固定金额</w:t>
      </w:r>
      <w:r w:rsidRPr="00D938AD">
        <w:rPr>
          <w:rFonts w:ascii="微软雅黑" w:eastAsia="微软雅黑" w:hAnsi="微软雅黑"/>
        </w:rPr>
        <w:t>排序</w:t>
      </w:r>
      <w:r w:rsidRPr="00D938AD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按照后台</w:t>
      </w:r>
      <w:r w:rsidR="00DD2244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的顺序依次显示</w:t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E23E1" w:rsidRDefault="005E23E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CC1738" w:rsidRPr="00AF1B2E" w:rsidRDefault="00AF1B2E" w:rsidP="00AF1B2E">
      <w:pPr>
        <w:pStyle w:val="4"/>
        <w:rPr>
          <w:lang w:val="zh-CN" w:eastAsia="zh-CN"/>
        </w:rPr>
      </w:pPr>
      <w:bookmarkStart w:id="121" w:name="_Toc489003001"/>
      <w:r w:rsidRPr="00AF1B2E">
        <w:rPr>
          <w:rFonts w:hint="eastAsia"/>
          <w:lang w:val="zh-CN" w:eastAsia="zh-CN"/>
        </w:rPr>
        <w:t>确认充值</w:t>
      </w:r>
      <w:bookmarkEnd w:id="121"/>
    </w:p>
    <w:p w:rsidR="00CC1738" w:rsidRDefault="00AF1B2E" w:rsidP="00AF1B2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07DE58C" wp14:editId="78DBE04E">
            <wp:extent cx="2023988" cy="3600000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A25CA9" w:rsidRPr="00A25CA9" w:rsidRDefault="00A25CA9" w:rsidP="00A25CA9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2639163C" wp14:editId="7716D170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</w:t>
      </w:r>
      <w:r>
        <w:rPr>
          <w:rFonts w:ascii="微软雅黑" w:eastAsia="微软雅黑" w:hAnsi="微软雅黑" w:hint="eastAsia"/>
        </w:rPr>
        <w:lastRenderedPageBreak/>
        <w:t>不显示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 w:rsidR="00A25CA9" w:rsidRPr="00A25CA9" w:rsidRDefault="00A25CA9" w:rsidP="00615D9A">
      <w:pPr>
        <w:widowControl w:val="0"/>
        <w:numPr>
          <w:ilvl w:val="0"/>
          <w:numId w:val="2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点击支付宝 或者 微信：自动跳到第三方支付页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6E05E2" w:rsidRDefault="006E05E2" w:rsidP="006E05E2">
      <w:pPr>
        <w:pStyle w:val="4"/>
        <w:rPr>
          <w:lang w:val="zh-CN" w:eastAsia="zh-CN"/>
        </w:rPr>
      </w:pPr>
      <w:bookmarkStart w:id="122" w:name="_Toc489003002"/>
      <w:r>
        <w:rPr>
          <w:rFonts w:hint="eastAsia"/>
          <w:lang w:val="zh-CN" w:eastAsia="zh-CN"/>
        </w:rPr>
        <w:t>余额明细</w:t>
      </w:r>
      <w:bookmarkEnd w:id="122"/>
    </w:p>
    <w:p w:rsidR="006E05E2" w:rsidRPr="00691D9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E05E2" w:rsidRPr="00DC0155" w:rsidRDefault="006E05E2" w:rsidP="006E05E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16DA721" wp14:editId="26B176FB">
            <wp:extent cx="2023988" cy="3600000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E05E2" w:rsidRDefault="006E05E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</w:t>
      </w:r>
      <w:r w:rsidRPr="006E05E2">
        <w:rPr>
          <w:rFonts w:ascii="微软雅黑" w:eastAsia="微软雅黑" w:hAnsi="微软雅黑" w:hint="eastAsia"/>
        </w:rPr>
        <w:t>默认显示20条最新记录，上滑页面加载更多交易记录（每次加载20条数据）</w:t>
      </w:r>
    </w:p>
    <w:p w:rsidR="006E05E2" w:rsidRPr="006E05E2" w:rsidRDefault="006E05E2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 w:hint="eastAsia"/>
        </w:rPr>
        <w:t>数据规则：</w:t>
      </w:r>
      <w:r w:rsidR="000C7115">
        <w:rPr>
          <w:rFonts w:ascii="微软雅黑" w:eastAsia="微软雅黑" w:hAnsi="微软雅黑" w:hint="eastAsia"/>
        </w:rPr>
        <w:t>参考我的钱包</w:t>
      </w:r>
      <w:r w:rsidR="00B04769">
        <w:rPr>
          <w:rFonts w:ascii="微软雅黑" w:eastAsia="微软雅黑" w:hAnsi="微软雅黑" w:hint="eastAsia"/>
        </w:rPr>
        <w:t>页面规则</w:t>
      </w:r>
      <w:r w:rsidR="000C7115">
        <w:rPr>
          <w:rFonts w:ascii="微软雅黑" w:eastAsia="微软雅黑" w:hAnsi="微软雅黑" w:hint="eastAsia"/>
        </w:rPr>
        <w:t>-余额明细规则说明（2.</w:t>
      </w:r>
      <w:r w:rsidR="00B04769">
        <w:rPr>
          <w:rFonts w:ascii="微软雅黑" w:eastAsia="微软雅黑" w:hAnsi="微软雅黑" w:hint="eastAsia"/>
        </w:rPr>
        <w:t>8</w:t>
      </w:r>
      <w:r w:rsidR="000C7115">
        <w:rPr>
          <w:rFonts w:ascii="微软雅黑" w:eastAsia="微软雅黑" w:hAnsi="微软雅黑" w:hint="eastAsia"/>
        </w:rPr>
        <w:t>.5.3）</w:t>
      </w:r>
    </w:p>
    <w:p w:rsidR="006E05E2" w:rsidRPr="000C7115" w:rsidRDefault="006E05E2" w:rsidP="00615D9A">
      <w:pPr>
        <w:pStyle w:val="afb"/>
        <w:widowControl w:val="0"/>
        <w:numPr>
          <w:ilvl w:val="0"/>
          <w:numId w:val="27"/>
        </w:numPr>
        <w:jc w:val="both"/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/>
        </w:rPr>
        <w:lastRenderedPageBreak/>
        <w:t>排序规则</w:t>
      </w:r>
      <w:r w:rsidRPr="006E05E2">
        <w:rPr>
          <w:rFonts w:ascii="微软雅黑" w:eastAsia="微软雅黑" w:hAnsi="微软雅黑" w:hint="eastAsia"/>
        </w:rPr>
        <w:t>：</w:t>
      </w:r>
      <w:r w:rsidRPr="006E05E2">
        <w:rPr>
          <w:rFonts w:ascii="微软雅黑" w:eastAsia="微软雅黑" w:hAnsi="微软雅黑"/>
        </w:rPr>
        <w:t>按照交易时间倒序开始排列</w:t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E05E2" w:rsidRDefault="006E05E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0C7115" w:rsidP="000C7115">
      <w:pPr>
        <w:pStyle w:val="4"/>
        <w:rPr>
          <w:lang w:val="zh-CN" w:eastAsia="zh-CN"/>
        </w:rPr>
      </w:pPr>
      <w:bookmarkStart w:id="123" w:name="_Toc489003003"/>
      <w:r>
        <w:rPr>
          <w:rFonts w:hint="eastAsia"/>
          <w:lang w:val="zh-CN" w:eastAsia="zh-CN"/>
        </w:rPr>
        <w:t>余额说明</w:t>
      </w:r>
      <w:bookmarkEnd w:id="123"/>
    </w:p>
    <w:p w:rsidR="000C7115" w:rsidRPr="00691D9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7115" w:rsidRPr="00DC0155" w:rsidRDefault="000C7115" w:rsidP="000C711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12E346F" wp14:editId="649E311B">
            <wp:extent cx="2023988" cy="3600000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115" w:rsidRPr="000C7115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7115" w:rsidRPr="00D938AD" w:rsidRDefault="000C711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0C7115" w:rsidRPr="00EC61D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7115" w:rsidRDefault="000C711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1128A6" w:rsidP="001128A6">
      <w:pPr>
        <w:pStyle w:val="3"/>
        <w:rPr>
          <w:lang w:val="zh-CN" w:eastAsia="zh-CN"/>
        </w:rPr>
      </w:pPr>
      <w:bookmarkStart w:id="124" w:name="_Toc489003004"/>
      <w:r w:rsidRPr="001128A6">
        <w:rPr>
          <w:rFonts w:hint="eastAsia"/>
          <w:lang w:val="zh-CN" w:eastAsia="zh-CN"/>
        </w:rPr>
        <w:t>我的优惠券</w:t>
      </w:r>
      <w:bookmarkEnd w:id="124"/>
    </w:p>
    <w:p w:rsidR="001759F5" w:rsidRPr="00691D9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59F5" w:rsidRDefault="001759F5" w:rsidP="001759F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</w:p>
    <w:p w:rsidR="001759F5" w:rsidRDefault="001759F5" w:rsidP="001759F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3CECE26" wp14:editId="4FC757FA">
            <wp:extent cx="2023988" cy="3600000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59F5" w:rsidRDefault="001759F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当前楼盘下全部</w:t>
      </w:r>
      <w:r w:rsidRPr="001759F5">
        <w:rPr>
          <w:rFonts w:ascii="微软雅黑" w:eastAsia="微软雅黑" w:hAnsi="微软雅黑"/>
        </w:rPr>
        <w:t>有效的优惠券</w:t>
      </w:r>
      <w:r w:rsidRPr="001759F5">
        <w:rPr>
          <w:rFonts w:ascii="微软雅黑" w:eastAsia="微软雅黑" w:hAnsi="微软雅黑" w:hint="eastAsia"/>
        </w:rPr>
        <w:t>（即</w:t>
      </w:r>
      <w:r>
        <w:rPr>
          <w:rFonts w:ascii="微软雅黑" w:eastAsia="微软雅黑" w:hAnsi="微软雅黑" w:hint="eastAsia"/>
        </w:rPr>
        <w:t>在有效期范围内的</w:t>
      </w:r>
      <w:r w:rsidRPr="001759F5">
        <w:rPr>
          <w:rFonts w:ascii="微软雅黑" w:eastAsia="微软雅黑" w:hAnsi="微软雅黑" w:hint="eastAsia"/>
        </w:rPr>
        <w:t>优惠券）</w:t>
      </w:r>
    </w:p>
    <w:p w:rsidR="00634E5F" w:rsidRDefault="00634E5F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优惠券数据为空页面提示“您暂时还没有可用优惠券！”</w:t>
      </w:r>
    </w:p>
    <w:p w:rsidR="001759F5" w:rsidRPr="001759F5" w:rsidRDefault="001759F5" w:rsidP="00615D9A">
      <w:pPr>
        <w:numPr>
          <w:ilvl w:val="0"/>
          <w:numId w:val="2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 w:rsidRPr="00206D82">
        <w:rPr>
          <w:rFonts w:hint="eastAsia"/>
          <w:lang w:eastAsia="zh-CN"/>
        </w:rPr>
        <w:t>“查看无效优惠券”：</w:t>
      </w:r>
      <w:r>
        <w:rPr>
          <w:rFonts w:hint="eastAsia"/>
          <w:lang w:eastAsia="zh-CN"/>
        </w:rPr>
        <w:t>非固定显示，具体规则如下：</w:t>
      </w:r>
    </w:p>
    <w:p w:rsidR="001759F5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 w:rsidR="001759F5" w:rsidRPr="00206D82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 w:rsidR="001759F5" w:rsidRPr="001759F5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优惠券信息规则</w:t>
      </w:r>
      <w:r w:rsidRPr="001759F5">
        <w:rPr>
          <w:rFonts w:ascii="微软雅黑" w:eastAsia="微软雅黑" w:hAnsi="微软雅黑" w:hint="eastAsia"/>
        </w:rPr>
        <w:t>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84"/>
        <w:gridCol w:w="4962"/>
      </w:tblGrid>
      <w:tr w:rsidR="001759F5" w:rsidRPr="00611D32" w:rsidTr="001759F5">
        <w:tc>
          <w:tcPr>
            <w:tcW w:w="1701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color w:val="FFFFFF" w:themeColor="background1"/>
                <w:lang w:eastAsia="zh-CN"/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</w:t>
            </w:r>
            <w:r w:rsidRPr="001759F5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固定金额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lang w:eastAsia="zh-CN"/>
              </w:rPr>
              <w:t>折扣数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服务</w:t>
            </w:r>
            <w:r w:rsidR="001759F5">
              <w:rPr>
                <w:lang w:eastAsia="zh-CN"/>
              </w:rPr>
              <w:t>品类名称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商家</w:t>
            </w:r>
            <w:r w:rsidR="001759F5">
              <w:rPr>
                <w:lang w:eastAsia="zh-CN"/>
              </w:rPr>
              <w:t>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</w:t>
            </w:r>
            <w:r w:rsidR="002C5F21">
              <w:rPr>
                <w:rFonts w:hint="eastAsia"/>
                <w:lang w:eastAsia="zh-CN"/>
              </w:rPr>
              <w:t>用户手机号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 w:rsidR="001759F5" w:rsidRPr="00CA7304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 w:rsidR="001759F5" w:rsidRPr="002C5F21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排序规则</w:t>
      </w:r>
      <w:r w:rsidRPr="001759F5">
        <w:rPr>
          <w:rFonts w:ascii="微软雅黑" w:eastAsia="微软雅黑" w:hAnsi="微软雅黑" w:hint="eastAsia"/>
        </w:rPr>
        <w:t>：按照领取时间倒序开始排列（最新领取优惠券显示在最前）</w:t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759F5" w:rsidRDefault="001759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25" w:name="_Toc489003005"/>
      <w:r>
        <w:rPr>
          <w:rFonts w:hint="eastAsia"/>
          <w:lang w:val="zh-CN" w:eastAsia="zh-CN"/>
        </w:rPr>
        <w:t>无效优惠券</w:t>
      </w:r>
      <w:bookmarkEnd w:id="125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2C5F21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2D86F94C" wp14:editId="2E16AC88">
            <wp:extent cx="2023988" cy="3600000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2C5F21">
        <w:rPr>
          <w:rFonts w:ascii="微软雅黑" w:eastAsia="微软雅黑" w:hAnsi="微软雅黑" w:hint="eastAsia"/>
        </w:rPr>
        <w:t>当前楼盘下全部无效</w:t>
      </w:r>
      <w:r w:rsidRPr="002C5F21">
        <w:rPr>
          <w:rFonts w:ascii="微软雅黑" w:eastAsia="微软雅黑" w:hAnsi="微软雅黑"/>
        </w:rPr>
        <w:t>优惠券</w:t>
      </w:r>
      <w:r w:rsidRPr="002C5F21">
        <w:rPr>
          <w:rFonts w:ascii="微软雅黑" w:eastAsia="微软雅黑" w:hAnsi="微软雅黑" w:hint="eastAsia"/>
        </w:rPr>
        <w:t>，包含</w:t>
      </w:r>
      <w:r>
        <w:rPr>
          <w:rFonts w:ascii="微软雅黑" w:eastAsia="微软雅黑" w:hAnsi="微软雅黑" w:hint="eastAsia"/>
        </w:rPr>
        <w:t>数据</w:t>
      </w:r>
      <w:r w:rsidRPr="002C5F21">
        <w:rPr>
          <w:rFonts w:ascii="微软雅黑" w:eastAsia="微软雅黑" w:hAnsi="微软雅黑" w:hint="eastAsia"/>
        </w:rPr>
        <w:t>类型：已使用的、已过期的、已冻结的优惠券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默认加载20条数据，更多信息</w:t>
      </w:r>
      <w:r w:rsidRPr="002C5F21">
        <w:rPr>
          <w:rFonts w:ascii="微软雅黑" w:eastAsia="微软雅黑" w:hAnsi="微软雅黑" w:hint="eastAsia"/>
        </w:rPr>
        <w:t>上滑页面</w:t>
      </w:r>
      <w:r>
        <w:rPr>
          <w:rFonts w:ascii="微软雅黑" w:eastAsia="微软雅黑" w:hAnsi="微软雅黑" w:hint="eastAsia"/>
        </w:rPr>
        <w:t>加载显示</w:t>
      </w:r>
      <w:r w:rsidRPr="002C5F21">
        <w:rPr>
          <w:rFonts w:ascii="微软雅黑" w:eastAsia="微软雅黑" w:hAnsi="微软雅黑" w:hint="eastAsia"/>
        </w:rPr>
        <w:t>（每次加载20条数据）</w:t>
      </w:r>
    </w:p>
    <w:p w:rsidR="002C5F21" w:rsidRPr="00D938AD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优惠券显示数据</w:t>
      </w:r>
      <w:r w:rsidR="00CA0744">
        <w:rPr>
          <w:rFonts w:ascii="微软雅黑" w:eastAsia="微软雅黑" w:hAnsi="微软雅黑" w:hint="eastAsia"/>
        </w:rPr>
        <w:t>：</w:t>
      </w:r>
      <w:r w:rsidR="00CA0744">
        <w:rPr>
          <w:rFonts w:ascii="微软雅黑" w:eastAsia="微软雅黑" w:hAnsi="微软雅黑"/>
        </w:rPr>
        <w:t>与</w:t>
      </w:r>
      <w:r w:rsidR="00CA0744">
        <w:rPr>
          <w:rFonts w:ascii="微软雅黑" w:eastAsia="微软雅黑" w:hAnsi="微软雅黑" w:hint="eastAsia"/>
        </w:rPr>
        <w:t>“</w:t>
      </w:r>
      <w:r w:rsidR="00CA0744">
        <w:rPr>
          <w:rFonts w:ascii="微软雅黑" w:eastAsia="微软雅黑" w:hAnsi="微软雅黑"/>
        </w:rPr>
        <w:t>我的优惠券页</w:t>
      </w:r>
      <w:r w:rsidR="00CA0744">
        <w:rPr>
          <w:rFonts w:ascii="微软雅黑" w:eastAsia="微软雅黑" w:hAnsi="微软雅黑" w:hint="eastAsia"/>
        </w:rPr>
        <w:t>”</w:t>
      </w:r>
      <w:r w:rsidR="00CA0744">
        <w:rPr>
          <w:rFonts w:ascii="微软雅黑" w:eastAsia="微软雅黑" w:hAnsi="微软雅黑"/>
        </w:rPr>
        <w:t>显示的数据相同</w:t>
      </w:r>
      <w:r w:rsidR="00F40C56">
        <w:rPr>
          <w:rFonts w:ascii="微软雅黑" w:eastAsia="微软雅黑" w:hAnsi="微软雅黑" w:hint="eastAsia"/>
        </w:rPr>
        <w:t>（规则同上）</w:t>
      </w:r>
    </w:p>
    <w:p w:rsidR="00CA0744" w:rsidRPr="003060CD" w:rsidRDefault="00CA074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优惠券状态包括</w:t>
      </w:r>
      <w:r>
        <w:rPr>
          <w:rFonts w:ascii="微软雅黑" w:eastAsia="微软雅黑" w:hAnsi="微软雅黑" w:hint="eastAsia"/>
        </w:rPr>
        <w:t>：“已使用”、“已过期”、“已冻结”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6763"/>
      </w:tblGrid>
      <w:tr w:rsidR="00CA0744" w:rsidTr="003060CD">
        <w:tc>
          <w:tcPr>
            <w:tcW w:w="1984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color w:val="FFFFFF" w:themeColor="background1"/>
                <w:lang w:eastAsia="zh-CN"/>
              </w:rPr>
              <w:t>优惠券</w:t>
            </w:r>
            <w:r w:rsidRPr="003060CD">
              <w:rPr>
                <w:rFonts w:hint="eastAsia"/>
                <w:color w:val="FFFFFF" w:themeColor="background1"/>
                <w:lang w:eastAsia="zh-CN"/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rFonts w:hint="eastAsia"/>
                <w:color w:val="FFFFFF" w:themeColor="background1"/>
                <w:lang w:eastAsia="zh-CN"/>
              </w:rPr>
              <w:t>规则说明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 w:rsidR="00CA0744" w:rsidRPr="00C96ED4" w:rsidRDefault="00C96ED4" w:rsidP="00615D9A">
      <w:pPr>
        <w:pStyle w:val="afb"/>
        <w:numPr>
          <w:ilvl w:val="0"/>
          <w:numId w:val="31"/>
        </w:numPr>
        <w:rPr>
          <w:rFonts w:ascii="微软雅黑" w:eastAsia="微软雅黑" w:hAnsi="微软雅黑"/>
        </w:rPr>
      </w:pPr>
      <w:r w:rsidRPr="00C96ED4">
        <w:rPr>
          <w:rFonts w:ascii="微软雅黑" w:eastAsia="微软雅黑" w:hAnsi="微软雅黑" w:hint="eastAsia"/>
        </w:rPr>
        <w:t>排序规则：按照失效时间倒序开始排列（最新失效的优惠券显示在最前面）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26" w:name="_Toc489003006"/>
      <w:r>
        <w:rPr>
          <w:rFonts w:hint="eastAsia"/>
          <w:lang w:val="zh-CN" w:eastAsia="zh-CN"/>
        </w:rPr>
        <w:lastRenderedPageBreak/>
        <w:t>优惠券说明</w:t>
      </w:r>
      <w:bookmarkEnd w:id="126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C96ED4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6E5A1AB" wp14:editId="2277E2CE">
            <wp:extent cx="2023988" cy="3600000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96ED4" w:rsidRPr="00D938AD" w:rsidRDefault="00C96ED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3"/>
        <w:rPr>
          <w:lang w:val="zh-CN" w:eastAsia="zh-CN"/>
        </w:rPr>
      </w:pPr>
      <w:bookmarkStart w:id="127" w:name="_Toc489003007"/>
      <w:r w:rsidRPr="001128A6">
        <w:rPr>
          <w:rFonts w:hint="eastAsia"/>
          <w:lang w:val="zh-CN" w:eastAsia="zh-CN"/>
        </w:rPr>
        <w:t>我的</w:t>
      </w:r>
      <w:r w:rsidR="007015CF">
        <w:rPr>
          <w:rFonts w:hint="eastAsia"/>
          <w:lang w:val="zh-CN" w:eastAsia="zh-CN"/>
        </w:rPr>
        <w:t>订单</w:t>
      </w:r>
      <w:bookmarkEnd w:id="127"/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 w:rsidR="00096E1C" w:rsidRPr="00AD3C80" w:rsidRDefault="00096E1C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96E1C" w:rsidRDefault="00096E1C" w:rsidP="00096E1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C44CFD3" wp14:editId="26E5CD70">
            <wp:extent cx="2023988" cy="3600000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</w:t>
      </w:r>
      <w:r>
        <w:rPr>
          <w:rFonts w:ascii="微软雅黑" w:eastAsia="微软雅黑" w:hAnsi="微软雅黑" w:hint="eastAsia"/>
        </w:rPr>
        <w:t>产生的</w:t>
      </w:r>
      <w:r w:rsidRPr="001759F5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订单记录</w:t>
      </w:r>
    </w:p>
    <w:p w:rsidR="00D26ADA" w:rsidRDefault="00D26AD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634E5F"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 w:hint="eastAsia"/>
        </w:rPr>
        <w:t>为空页面提示“您暂时还没有交易订单！”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96E1C">
        <w:rPr>
          <w:rFonts w:ascii="微软雅黑" w:eastAsia="微软雅黑" w:hAnsi="微软雅黑" w:hint="eastAsia"/>
        </w:rPr>
        <w:t>数据类型：</w:t>
      </w:r>
      <w:r>
        <w:rPr>
          <w:rFonts w:ascii="微软雅黑" w:eastAsia="微软雅黑" w:hAnsi="微软雅黑" w:hint="eastAsia"/>
        </w:rPr>
        <w:t>商品购买类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预约服务类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课程购买类订单、场地预约类订单、精品</w:t>
      </w:r>
      <w:r w:rsidRPr="00096E1C">
        <w:rPr>
          <w:rFonts w:ascii="微软雅黑" w:eastAsia="微软雅黑" w:hAnsi="微软雅黑" w:hint="eastAsia"/>
        </w:rPr>
        <w:t>团购订单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E22251" w:rsidTr="00E22251">
        <w:tc>
          <w:tcPr>
            <w:tcW w:w="1843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E22251">
              <w:rPr>
                <w:noProof/>
                <w:color w:val="FFFFFF" w:themeColor="background1"/>
                <w:lang w:eastAsia="zh-CN"/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E22251" w:rsidRPr="00275978" w:rsidTr="00E22251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E22251" w:rsidRDefault="00E22251" w:rsidP="00E22251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配送时间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Tr="00E22251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上课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精品</w:t>
            </w:r>
            <w:r w:rsidRPr="00096E1C">
              <w:rPr>
                <w:rFonts w:hint="eastAsia"/>
              </w:rPr>
              <w:t>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团购</w:t>
            </w:r>
            <w:r>
              <w:rPr>
                <w:noProof/>
                <w:lang w:eastAsia="zh-CN"/>
              </w:rPr>
              <w:t>活动</w:t>
            </w:r>
            <w:r w:rsidRPr="00E22251">
              <w:rPr>
                <w:noProof/>
                <w:lang w:eastAsia="zh-CN"/>
              </w:rPr>
              <w:t>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下单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</w:tbl>
    <w:p w:rsidR="00FF51D8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 或者 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名称：一行展示，超出范围“...”表示</w:t>
      </w:r>
    </w:p>
    <w:p w:rsidR="0054426B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订单类型名称显示规则：</w:t>
      </w:r>
    </w:p>
    <w:p w:rsidR="0054426B" w:rsidRDefault="0054426B" w:rsidP="005442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4426B">
        <w:rPr>
          <w:rFonts w:ascii="微软雅黑" w:eastAsia="微软雅黑" w:hAnsi="微软雅黑" w:hint="eastAsia"/>
        </w:rPr>
        <w:t>商品购买类订单-显示“商品”</w:t>
      </w:r>
      <w:r>
        <w:rPr>
          <w:rFonts w:ascii="微软雅黑" w:eastAsia="微软雅黑" w:hAnsi="微软雅黑" w:hint="eastAsia"/>
        </w:rPr>
        <w:t>；</w:t>
      </w:r>
      <w:r w:rsidRPr="0054426B">
        <w:rPr>
          <w:rFonts w:ascii="微软雅黑" w:eastAsia="微软雅黑" w:hAnsi="微软雅黑" w:hint="eastAsia"/>
        </w:rPr>
        <w:t>预约服务类订单-显示“服务”</w:t>
      </w:r>
      <w:r>
        <w:rPr>
          <w:rFonts w:ascii="微软雅黑" w:eastAsia="微软雅黑" w:hAnsi="微软雅黑" w:hint="eastAsia"/>
        </w:rPr>
        <w:t>；课程购买类订单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课程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；场地预约类订单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场地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；精品</w:t>
      </w:r>
      <w:r w:rsidRPr="00096E1C">
        <w:rPr>
          <w:rFonts w:ascii="微软雅黑" w:eastAsia="微软雅黑" w:hAnsi="微软雅黑" w:hint="eastAsia"/>
        </w:rPr>
        <w:t>团购订单</w:t>
      </w:r>
      <w:r w:rsidRPr="0054426B">
        <w:rPr>
          <w:rFonts w:ascii="微软雅黑" w:eastAsia="微软雅黑" w:hAnsi="微软雅黑" w:hint="eastAsia"/>
        </w:rPr>
        <w:t>-显示“</w:t>
      </w:r>
      <w:r w:rsidRPr="00096E1C">
        <w:rPr>
          <w:rFonts w:ascii="微软雅黑" w:eastAsia="微软雅黑" w:hAnsi="微软雅黑" w:hint="eastAsia"/>
        </w:rPr>
        <w:t>团购</w:t>
      </w:r>
      <w:r w:rsidRPr="0054426B">
        <w:rPr>
          <w:rFonts w:ascii="微软雅黑" w:eastAsia="微软雅黑" w:hAnsi="微软雅黑" w:hint="eastAsia"/>
        </w:rPr>
        <w:t>”</w:t>
      </w:r>
    </w:p>
    <w:p w:rsidR="00D67BB9" w:rsidRPr="002F7AA9" w:rsidRDefault="00D67BB9" w:rsidP="00615D9A">
      <w:pPr>
        <w:pStyle w:val="afb"/>
        <w:numPr>
          <w:ilvl w:val="0"/>
          <w:numId w:val="2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</w:t>
      </w:r>
      <w:r w:rsidRPr="002F7AA9">
        <w:rPr>
          <w:rFonts w:ascii="微软雅黑" w:eastAsia="微软雅黑" w:hAnsi="微软雅黑" w:hint="eastAsia"/>
        </w:rPr>
        <w:t>订单状态根据团购券状态显示</w:t>
      </w:r>
      <w:r>
        <w:rPr>
          <w:rFonts w:ascii="微软雅黑" w:eastAsia="微软雅黑" w:hAnsi="微软雅黑" w:hint="eastAsia"/>
        </w:rPr>
        <w:t>：规则如下</w:t>
      </w:r>
    </w:p>
    <w:p w:rsidR="00D67BB9" w:rsidRDefault="00D67BB9" w:rsidP="00D67BB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06F7DC" wp14:editId="7B5F9945">
            <wp:extent cx="2706577" cy="5120208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E" w:rsidRPr="00B32FDE" w:rsidRDefault="00B32FDE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B32FDE">
        <w:rPr>
          <w:rFonts w:ascii="微软雅黑" w:eastAsia="微软雅黑" w:hAnsi="微软雅黑"/>
        </w:rPr>
        <w:t>排序规则</w:t>
      </w:r>
      <w:r w:rsidRPr="00B32FDE">
        <w:rPr>
          <w:rFonts w:ascii="微软雅黑" w:eastAsia="微软雅黑" w:hAnsi="微软雅黑" w:hint="eastAsia"/>
        </w:rPr>
        <w:t>：</w:t>
      </w:r>
      <w:r w:rsidRPr="00B32FDE">
        <w:rPr>
          <w:rFonts w:ascii="微软雅黑" w:eastAsia="微软雅黑" w:hAnsi="微软雅黑"/>
        </w:rPr>
        <w:t>按照提交订单时间倒序开始排列</w:t>
      </w:r>
      <w:r w:rsidRPr="00B32FDE">
        <w:rPr>
          <w:rFonts w:ascii="微软雅黑" w:eastAsia="微软雅黑" w:hAnsi="微软雅黑" w:hint="eastAsia"/>
        </w:rPr>
        <w:t>（新提交的订单排列在前面）</w:t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2260" w:rsidRPr="00A32260" w:rsidRDefault="00A3226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】按钮：进入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页</w:t>
      </w:r>
    </w:p>
    <w:p w:rsidR="00B32FDE" w:rsidRDefault="00B32FDE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 w:rsidR="002C5F21" w:rsidRDefault="009F30CF" w:rsidP="009F30CF">
      <w:pPr>
        <w:pStyle w:val="4"/>
        <w:rPr>
          <w:lang w:val="zh-CN" w:eastAsia="zh-CN"/>
        </w:rPr>
      </w:pPr>
      <w:bookmarkStart w:id="128" w:name="_Toc489003008"/>
      <w:r w:rsidRPr="009F30CF">
        <w:rPr>
          <w:rFonts w:hint="eastAsia"/>
          <w:lang w:val="zh-CN" w:eastAsia="zh-CN"/>
        </w:rPr>
        <w:t>订单筛选</w:t>
      </w:r>
      <w:bookmarkEnd w:id="128"/>
    </w:p>
    <w:p w:rsidR="009F30CF" w:rsidRPr="009F30CF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F30CF" w:rsidRDefault="009F30CF" w:rsidP="009F30CF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D87F0EB" wp14:editId="03321CCD">
            <wp:extent cx="2025450" cy="3600000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CF" w:rsidRPr="000C7115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11427" w:rsidRDefault="00F114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筛选条件包含三种： 1）“全部订单”2）关联在产品模式下的模块名称3）“精品团购”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1）“全部订单”：固定显示</w:t>
      </w:r>
    </w:p>
    <w:p w:rsidR="00B07478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2）在产品模式下创建的模块：根据勾选了此模块同步显示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="00B07478">
        <w:rPr>
          <w:rFonts w:ascii="微软雅黑" w:eastAsia="微软雅黑" w:hAnsi="微软雅黑" w:hint="eastAsia"/>
        </w:rPr>
        <w:t>“餐饮美食”模块</w:t>
      </w:r>
      <w:r>
        <w:rPr>
          <w:rFonts w:ascii="微软雅黑" w:eastAsia="微软雅黑" w:hAnsi="微软雅黑" w:hint="eastAsia"/>
        </w:rPr>
        <w:t>关联在商品购买模式下</w:t>
      </w:r>
      <w:r w:rsidR="00B07478">
        <w:rPr>
          <w:rFonts w:ascii="微软雅黑" w:eastAsia="微软雅黑" w:hAnsi="微软雅黑" w:hint="eastAsia"/>
        </w:rPr>
        <w:t>，若勾选了“餐饮美食”功能模块，则在订单筛选中同步显示“餐饮美食”筛选项</w:t>
      </w:r>
      <w:r>
        <w:rPr>
          <w:rFonts w:ascii="微软雅黑" w:eastAsia="微软雅黑" w:hAnsi="微软雅黑" w:hint="eastAsia"/>
        </w:rPr>
        <w:t>）</w:t>
      </w:r>
    </w:p>
    <w:p w:rsidR="00AB6282" w:rsidRPr="00AB6282" w:rsidRDefault="00B07478" w:rsidP="00AB62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3）“精品团购”：关联在“精品团购”模块显示（即，勾选了精品团购功能，同步显示此筛选项）</w:t>
      </w:r>
    </w:p>
    <w:p w:rsidR="009F30CF" w:rsidRPr="00EC61D1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B6282" w:rsidRDefault="00AB62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点击筛选项：返回到我的订单页，按照选择的筛选项显示全部订单</w:t>
      </w:r>
    </w:p>
    <w:p w:rsidR="007A7527" w:rsidRDefault="007A7527" w:rsidP="007A7527">
      <w:pPr>
        <w:pStyle w:val="4"/>
        <w:rPr>
          <w:lang w:val="zh-CN" w:eastAsia="zh-CN"/>
        </w:rPr>
      </w:pPr>
      <w:bookmarkStart w:id="129" w:name="_Toc489003009"/>
      <w:r w:rsidRPr="009F30CF">
        <w:rPr>
          <w:rFonts w:hint="eastAsia"/>
          <w:lang w:val="zh-CN" w:eastAsia="zh-CN"/>
        </w:rPr>
        <w:lastRenderedPageBreak/>
        <w:t>订单</w:t>
      </w:r>
      <w:r>
        <w:rPr>
          <w:rFonts w:hint="eastAsia"/>
          <w:lang w:val="zh-CN" w:eastAsia="zh-CN"/>
        </w:rPr>
        <w:t>详情</w:t>
      </w:r>
      <w:bookmarkEnd w:id="129"/>
    </w:p>
    <w:p w:rsidR="007A7527" w:rsidRPr="00691D9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7527" w:rsidRPr="00DC0155" w:rsidRDefault="007A7527" w:rsidP="007A752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4878524" wp14:editId="4E0B9769">
            <wp:extent cx="1646342" cy="3600000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27" w:rsidRPr="000C7115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7527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顶部订单信息包括</w:t>
      </w:r>
      <w:r>
        <w:rPr>
          <w:rFonts w:ascii="微软雅黑" w:eastAsia="微软雅黑" w:hAnsi="微软雅黑" w:hint="eastAsia"/>
        </w:rPr>
        <w:t>：订单状态、订单状态对应的时间、订单状态文案描述</w:t>
      </w:r>
    </w:p>
    <w:p w:rsidR="00677C39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不同订单状态对应的文案描述如下：</w:t>
      </w:r>
    </w:p>
    <w:p w:rsidR="00677C39" w:rsidRDefault="00935597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DBC861D" wp14:editId="3471E0C0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6CB491B5" id="直接箭头连接符 143" o:spid="_x0000_s1026" type="#_x0000_t32" style="position:absolute;left:0;text-align:left;margin-left:325.75pt;margin-top:198.3pt;width:36.75pt;height:6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FC7F3E7" wp14:editId="04E4A9B5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4" o:spid="_x0000_s1063" type="#_x0000_t202" style="position:absolute;left:0;text-align:left;margin-left:364pt;margin-top:178.05pt;width:1in;height:28.5pt;z-index:25177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34F2E7D" wp14:editId="1FB751EC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64" type="#_x0000_t202" style="position:absolute;left:0;text-align:left;margin-left:362.5pt;margin-top:151.8pt;width:1in;height:28.5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pdmg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" fillcolor="white [3201]" stroked="f" strokeweight=".5pt">
                <v:textbox>
                  <w:txbxContent>
                    <w:p w:rsidR="002A0FAC" w:rsidRDefault="002A0FA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6CE7C69" wp14:editId="4A87B264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374E1B3B" id="直接箭头连接符 334" o:spid="_x0000_s1026" type="#_x0000_t32" style="position:absolute;left:0;text-align:left;margin-left:324.25pt;margin-top:172.05pt;width:36.75pt;height: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52DAIAAD8EAAAOAAAAZHJzL2Uyb0RvYy54bWysU0uOEzEQ3SNxB8t70p3MkE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5NTSiwzeEk3ry8/v3p38+nj9dvLL1dv0v7De5IS0K7WhxmilnYNfRT8GpL2vQRDpFb+&#10;BU5CdgP1kX02+zCYLfaRcPx5Op2eTe5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D395E5" wp14:editId="1A2A5DCB">
            <wp:extent cx="3866667" cy="3200000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91" w:rsidRDefault="004D5891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其中</w:t>
      </w:r>
      <w:r w:rsidR="00531193"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 w:hint="eastAsia"/>
        </w:rPr>
        <w:t>“待支付”状态：</w:t>
      </w:r>
      <w:r w:rsidR="005B0D82">
        <w:rPr>
          <w:rFonts w:ascii="微软雅黑" w:eastAsia="微软雅黑" w:hAnsi="微软雅黑" w:hint="eastAsia"/>
        </w:rPr>
        <w:t>文案内容</w:t>
      </w:r>
      <w:r>
        <w:rPr>
          <w:rFonts w:ascii="微软雅黑" w:eastAsia="微软雅黑" w:hAnsi="微软雅黑" w:hint="eastAsia"/>
        </w:rPr>
        <w:t>为订单关闭时间倒计时</w:t>
      </w:r>
      <w:r w:rsidR="002314D0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 w:hint="eastAsia"/>
        </w:rPr>
        <w:t>倒计时为0时，刷新页面，订单状态自动变成“已</w:t>
      </w:r>
      <w:r w:rsidR="002314D0"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 w:hint="eastAsia"/>
        </w:rPr>
        <w:t>”</w:t>
      </w:r>
      <w:r w:rsidR="00531193">
        <w:rPr>
          <w:rFonts w:ascii="微软雅黑" w:eastAsia="微软雅黑" w:hAnsi="微软雅黑" w:hint="eastAsia"/>
        </w:rPr>
        <w:t>；2</w:t>
      </w:r>
      <w:r w:rsidR="002F7AA9">
        <w:rPr>
          <w:rFonts w:ascii="微软雅黑" w:eastAsia="微软雅黑" w:hAnsi="微软雅黑" w:hint="eastAsia"/>
        </w:rPr>
        <w:t>）</w:t>
      </w:r>
      <w:r w:rsidR="00E9077C">
        <w:rPr>
          <w:rFonts w:ascii="微软雅黑" w:eastAsia="微软雅黑" w:hAnsi="微软雅黑" w:hint="eastAsia"/>
        </w:rPr>
        <w:t>“已取消”状态在系统自动关闭和用户自己取消订单时描述不同（</w:t>
      </w:r>
      <w:r w:rsidR="00C611A7">
        <w:rPr>
          <w:rFonts w:ascii="微软雅黑" w:eastAsia="微软雅黑" w:hAnsi="微软雅黑" w:hint="eastAsia"/>
        </w:rPr>
        <w:t>见</w:t>
      </w:r>
      <w:r w:rsidR="00E9077C">
        <w:rPr>
          <w:rFonts w:ascii="微软雅黑" w:eastAsia="微软雅黑" w:hAnsi="微软雅黑" w:hint="eastAsia"/>
        </w:rPr>
        <w:t>上列表内容）</w:t>
      </w:r>
      <w:r w:rsidR="00217073" w:rsidRPr="00BE7011">
        <w:rPr>
          <w:rFonts w:ascii="微软雅黑" w:eastAsia="微软雅黑" w:hAnsi="微软雅黑" w:hint="eastAsia"/>
          <w:color w:val="FF0000"/>
        </w:rPr>
        <w:t>3）“已取消”为商家取消订单时，</w:t>
      </w:r>
      <w:r w:rsidR="006708DF">
        <w:rPr>
          <w:rFonts w:ascii="微软雅黑" w:eastAsia="微软雅黑" w:hAnsi="微软雅黑" w:hint="eastAsia"/>
          <w:color w:val="FF0000"/>
        </w:rPr>
        <w:t>如果在</w:t>
      </w:r>
      <w:proofErr w:type="gramStart"/>
      <w:r w:rsidR="006708DF">
        <w:rPr>
          <w:rFonts w:ascii="微软雅黑" w:eastAsia="微软雅黑" w:hAnsi="微软雅黑" w:hint="eastAsia"/>
          <w:color w:val="FF0000"/>
        </w:rPr>
        <w:t>待支付</w:t>
      </w:r>
      <w:proofErr w:type="gramEnd"/>
      <w:r w:rsidR="006708DF">
        <w:rPr>
          <w:rFonts w:ascii="微软雅黑" w:eastAsia="微软雅黑" w:hAnsi="微软雅黑" w:hint="eastAsia"/>
          <w:color w:val="FF0000"/>
        </w:rPr>
        <w:t>状态取消，文案提示为“订单已成功取消”；如果在支付后取消订单，状态自动变成“退款中”，状态文案提示如上表</w:t>
      </w:r>
    </w:p>
    <w:p w:rsidR="002314D0" w:rsidRDefault="002314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各类订单“待支付”倒计时关闭时间：</w:t>
      </w:r>
      <w:r w:rsidRPr="002314D0">
        <w:rPr>
          <w:rFonts w:ascii="微软雅黑" w:eastAsia="微软雅黑" w:hAnsi="微软雅黑"/>
        </w:rPr>
        <w:t>商品购买</w:t>
      </w:r>
      <w:r w:rsidRPr="002314D0">
        <w:rPr>
          <w:rFonts w:ascii="微软雅黑" w:eastAsia="微软雅黑" w:hAnsi="微软雅黑" w:hint="eastAsia"/>
        </w:rPr>
        <w:t>-30分钟；预约服务-30分钟；课程购买-30分钟；场地预约-10分钟；精品团购-30分钟</w:t>
      </w:r>
    </w:p>
    <w:p w:rsidR="009C4577" w:rsidRPr="009C4577" w:rsidRDefault="009C457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注意：</w:t>
      </w:r>
      <w:r w:rsidRPr="009C4577">
        <w:rPr>
          <w:rFonts w:ascii="微软雅黑" w:eastAsia="微软雅黑" w:hAnsi="微软雅黑" w:hint="eastAsia"/>
          <w:b/>
        </w:rPr>
        <w:t>订单</w:t>
      </w:r>
      <w:r>
        <w:rPr>
          <w:rFonts w:ascii="微软雅黑" w:eastAsia="微软雅黑" w:hAnsi="微软雅黑" w:hint="eastAsia"/>
          <w:b/>
        </w:rPr>
        <w:t>发生</w:t>
      </w:r>
      <w:r w:rsidRPr="009C4577">
        <w:rPr>
          <w:rFonts w:ascii="微软雅黑" w:eastAsia="微软雅黑" w:hAnsi="微软雅黑" w:hint="eastAsia"/>
          <w:b/>
        </w:rPr>
        <w:t>已取消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或者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已退款</w:t>
      </w:r>
      <w:r>
        <w:rPr>
          <w:rFonts w:ascii="微软雅黑" w:eastAsia="微软雅黑" w:hAnsi="微软雅黑" w:hint="eastAsia"/>
          <w:b/>
        </w:rPr>
        <w:t>时</w:t>
      </w:r>
      <w:r w:rsidRPr="009C4577">
        <w:rPr>
          <w:rFonts w:ascii="微软雅黑" w:eastAsia="微软雅黑" w:hAnsi="微软雅黑" w:hint="eastAsia"/>
          <w:b/>
        </w:rPr>
        <w:t>：自动补库存</w:t>
      </w:r>
    </w:p>
    <w:p w:rsidR="004B65F4" w:rsidRDefault="004B65F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5B0D82" w:rsidRDefault="005B0D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订购信息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不同产品模式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显示的订购信息不同</w:t>
      </w:r>
      <w:r>
        <w:rPr>
          <w:rFonts w:ascii="微软雅黑" w:eastAsia="微软雅黑" w:hAnsi="微软雅黑" w:hint="eastAsia"/>
        </w:rPr>
        <w:t>：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5B0D82" w:rsidTr="00050198">
        <w:tc>
          <w:tcPr>
            <w:tcW w:w="1843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5B0D82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E22251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商品</w:t>
            </w:r>
            <w:r w:rsidRPr="00E22251">
              <w:rPr>
                <w:rFonts w:hint="eastAsia"/>
                <w:noProof/>
                <w:lang w:eastAsia="zh-CN"/>
              </w:rPr>
              <w:t>图片、</w:t>
            </w:r>
            <w:r>
              <w:rPr>
                <w:rFonts w:hint="eastAsia"/>
                <w:noProof/>
                <w:lang w:eastAsia="zh-CN"/>
              </w:rPr>
              <w:t>商品名称、商品购买数量、商品购买总价、配送费、活动优惠、优惠券</w:t>
            </w:r>
          </w:p>
        </w:tc>
      </w:tr>
      <w:tr w:rsidR="005B0D82" w:rsidTr="00050198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服务名称、预约数量、预约服务总价、优惠券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课程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5B0D82">
              <w:rPr>
                <w:rFonts w:hint="eastAsia"/>
                <w:noProof/>
                <w:lang w:eastAsia="zh-CN"/>
              </w:rPr>
              <w:t>、课程价格、课次、上课时间、上课地点、优惠</w:t>
            </w:r>
            <w:r>
              <w:rPr>
                <w:rFonts w:hint="eastAsia"/>
                <w:noProof/>
                <w:lang w:eastAsia="zh-CN"/>
              </w:rPr>
              <w:t>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F575CD" w:rsidRDefault="005B0D82" w:rsidP="005B0D82">
            <w:pPr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房间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0E573C">
              <w:rPr>
                <w:rFonts w:hint="eastAsia"/>
                <w:noProof/>
                <w:lang w:eastAsia="zh-CN"/>
              </w:rPr>
              <w:t>、预约时间（日期和时段）、</w:t>
            </w:r>
            <w:r w:rsidR="000E573C" w:rsidRPr="000E573C">
              <w:rPr>
                <w:rFonts w:hint="eastAsia"/>
                <w:noProof/>
                <w:lang w:eastAsia="zh-CN"/>
              </w:rPr>
              <w:t>时段价格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 w:rsidR="000E573C" w:rsidRPr="005B0D82">
              <w:rPr>
                <w:rFonts w:hint="eastAsia"/>
                <w:noProof/>
                <w:lang w:eastAsia="zh-CN"/>
              </w:rPr>
              <w:t>优惠</w:t>
            </w:r>
            <w:r w:rsidR="000E573C">
              <w:rPr>
                <w:rFonts w:hint="eastAsia"/>
                <w:noProof/>
                <w:lang w:eastAsia="zh-CN"/>
              </w:rPr>
              <w:t>券</w:t>
            </w:r>
          </w:p>
        </w:tc>
      </w:tr>
    </w:tbl>
    <w:p w:rsidR="005B0D82" w:rsidRDefault="000E573C" w:rsidP="005B0D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商品购买模式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判断商家</w:t>
      </w:r>
      <w:proofErr w:type="gramStart"/>
      <w:r>
        <w:rPr>
          <w:rFonts w:ascii="微软雅黑" w:eastAsia="微软雅黑" w:hAnsi="微软雅黑"/>
        </w:rPr>
        <w:t>无满减活动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或者</w:t>
      </w:r>
      <w:r w:rsidR="00FB45AC">
        <w:rPr>
          <w:rFonts w:ascii="微软雅黑" w:eastAsia="微软雅黑" w:hAnsi="微软雅黑"/>
        </w:rPr>
        <w:t>用户</w:t>
      </w:r>
      <w:r w:rsidR="002D2C07">
        <w:rPr>
          <w:rFonts w:ascii="微软雅黑" w:eastAsia="微软雅黑" w:hAnsi="微软雅黑"/>
        </w:rPr>
        <w:t>未</w:t>
      </w:r>
      <w:r>
        <w:rPr>
          <w:rFonts w:ascii="微软雅黑" w:eastAsia="微软雅黑" w:hAnsi="微软雅黑"/>
        </w:rPr>
        <w:t>达到</w:t>
      </w:r>
      <w:proofErr w:type="gramStart"/>
      <w:r>
        <w:rPr>
          <w:rFonts w:ascii="微软雅黑" w:eastAsia="微软雅黑" w:hAnsi="微软雅黑"/>
        </w:rPr>
        <w:t>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不显示此字段</w:t>
      </w:r>
    </w:p>
    <w:p w:rsidR="001F1B3F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活动优惠金额 和 优惠券金额用“-”表示</w:t>
      </w:r>
    </w:p>
    <w:p w:rsidR="00C17BC3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“实付”金额显示关系：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F1B3F"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 w:hint="eastAsia"/>
        </w:rPr>
        <w:t>状态</w:t>
      </w:r>
      <w:proofErr w:type="gramStart"/>
      <w:r w:rsidR="001F1B3F"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时：</w:t>
      </w:r>
      <w:r w:rsidR="001F1B3F">
        <w:rPr>
          <w:rFonts w:ascii="微软雅黑" w:eastAsia="微软雅黑" w:hAnsi="微软雅黑" w:hint="eastAsia"/>
        </w:rPr>
        <w:t>显示“待支付”</w:t>
      </w:r>
      <w:r>
        <w:rPr>
          <w:rFonts w:ascii="微软雅黑" w:eastAsia="微软雅黑" w:hAnsi="微软雅黑" w:hint="eastAsia"/>
        </w:rPr>
        <w:t>金额</w:t>
      </w:r>
      <w:r w:rsidR="001F1B3F">
        <w:rPr>
          <w:rFonts w:ascii="微软雅黑" w:eastAsia="微软雅黑" w:hAnsi="微软雅黑" w:hint="eastAsia"/>
        </w:rPr>
        <w:t>；</w:t>
      </w:r>
    </w:p>
    <w:p w:rsidR="001F1B3F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2）订单状态已关闭 和 已取消时：不显示此字段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3）其余订单状态：都显示“实付”金额</w:t>
      </w:r>
    </w:p>
    <w:p w:rsidR="00B31CAD" w:rsidRDefault="00634F6B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</w:t>
      </w:r>
      <w:r>
        <w:rPr>
          <w:rFonts w:ascii="微软雅黑" w:eastAsia="微软雅黑" w:hAnsi="微软雅黑" w:hint="eastAsia"/>
        </w:rPr>
        <w:t>：按照订单类型显示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634F6B" w:rsidTr="00050198">
        <w:tc>
          <w:tcPr>
            <w:tcW w:w="1843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634F6B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E22251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收货人、联系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、收货地址、配送时间、备注</w:t>
            </w:r>
          </w:p>
        </w:tc>
      </w:tr>
      <w:tr w:rsidR="00634F6B" w:rsidTr="00634F6B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上门服务：联系人、联系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、服务地址、预约上门时间、备注</w:t>
            </w:r>
          </w:p>
        </w:tc>
      </w:tr>
      <w:tr w:rsidR="00634F6B" w:rsidTr="00050198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到店服务：联系人、联系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、预约到店时间、备注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F575CD" w:rsidRDefault="00634F6B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</w:tbl>
    <w:p w:rsidR="00634F6B" w:rsidRDefault="00634F6B" w:rsidP="00634F6B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备注为空时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</w:t>
      </w:r>
    </w:p>
    <w:p w:rsidR="008969E1" w:rsidRDefault="008969E1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订单信息包含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订单号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下单时间</w:t>
      </w:r>
      <w:r>
        <w:rPr>
          <w:rFonts w:ascii="微软雅黑" w:eastAsia="微软雅黑" w:hAnsi="微软雅黑" w:hint="eastAsia"/>
        </w:rPr>
        <w:t>（提交订单时间）、支付方式（默认“在线支付”）</w:t>
      </w:r>
      <w:r w:rsidR="001E3659">
        <w:rPr>
          <w:rFonts w:ascii="微软雅黑" w:eastAsia="微软雅黑" w:hAnsi="微软雅黑" w:hint="eastAsia"/>
        </w:rPr>
        <w:t>-</w:t>
      </w:r>
      <w:proofErr w:type="gramStart"/>
      <w:r w:rsidR="001E3659">
        <w:rPr>
          <w:rFonts w:ascii="微软雅黑" w:eastAsia="微软雅黑" w:hAnsi="微软雅黑" w:hint="eastAsia"/>
        </w:rPr>
        <w:t>待支付</w:t>
      </w:r>
      <w:proofErr w:type="gramEnd"/>
      <w:r w:rsidR="001E3659">
        <w:rPr>
          <w:rFonts w:ascii="微软雅黑" w:eastAsia="微软雅黑" w:hAnsi="微软雅黑" w:hint="eastAsia"/>
        </w:rPr>
        <w:t>时没有支付方式</w:t>
      </w:r>
    </w:p>
    <w:p w:rsidR="00F27A97" w:rsidRDefault="00F27A97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底部【去支付</w:t>
      </w:r>
      <w:r w:rsidR="003E4DA5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</w:t>
      </w:r>
      <w:r w:rsidR="003E4DA5">
        <w:rPr>
          <w:rFonts w:ascii="微软雅黑" w:eastAsia="微软雅黑" w:hAnsi="微软雅黑" w:hint="eastAsia"/>
        </w:rPr>
        <w:t>：只有在订单</w:t>
      </w:r>
      <w:proofErr w:type="gramStart"/>
      <w:r w:rsidR="003E4DA5">
        <w:rPr>
          <w:rFonts w:ascii="微软雅黑" w:eastAsia="微软雅黑" w:hAnsi="微软雅黑" w:hint="eastAsia"/>
        </w:rPr>
        <w:t>待支付</w:t>
      </w:r>
      <w:proofErr w:type="gramEnd"/>
      <w:r w:rsidR="003E4DA5">
        <w:rPr>
          <w:rFonts w:ascii="微软雅黑" w:eastAsia="微软雅黑" w:hAnsi="微软雅黑" w:hint="eastAsia"/>
        </w:rPr>
        <w:t>状态下才显示</w:t>
      </w:r>
    </w:p>
    <w:p w:rsidR="003E4DA5" w:rsidRPr="003E4DA5" w:rsidRDefault="003E4DA5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底部【取消订单】按钮显示规则：</w:t>
      </w:r>
    </w:p>
    <w:tbl>
      <w:tblPr>
        <w:tblW w:w="88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392"/>
        <w:gridCol w:w="3654"/>
      </w:tblGrid>
      <w:tr w:rsidR="00C71767" w:rsidTr="00C71767">
        <w:tc>
          <w:tcPr>
            <w:tcW w:w="1843" w:type="dxa"/>
            <w:shd w:val="clear" w:color="auto" w:fill="0070C0"/>
            <w:vAlign w:val="center"/>
          </w:tcPr>
          <w:p w:rsidR="00C71767" w:rsidRPr="00E22251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 w:rsidR="00C71767" w:rsidRPr="00E22251" w:rsidRDefault="00C71767" w:rsidP="00C71767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 w:rsidR="00C71767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交互规则</w:t>
            </w:r>
          </w:p>
        </w:tc>
      </w:tr>
      <w:tr w:rsidR="00C71767" w:rsidRPr="00275978" w:rsidTr="00C71767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C71767" w:rsidRPr="00E22251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C71767" w:rsidRPr="00275978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Tr="00DC0AFF">
        <w:trPr>
          <w:trHeight w:val="188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Tr="00C71767">
        <w:trPr>
          <w:trHeight w:val="187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</w:t>
            </w:r>
          </w:p>
        </w:tc>
        <w:tc>
          <w:tcPr>
            <w:tcW w:w="3654" w:type="dxa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RPr="00ED1100" w:rsidTr="00C71767">
        <w:tc>
          <w:tcPr>
            <w:tcW w:w="1843" w:type="dxa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DC0AFF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Pr="00F575CD" w:rsidRDefault="00DC0AFF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预约成功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</w:tbl>
    <w:p w:rsidR="003E4DA5" w:rsidRDefault="00DC0AFF" w:rsidP="00615D9A">
      <w:pPr>
        <w:pStyle w:val="afb"/>
        <w:widowControl w:val="0"/>
        <w:numPr>
          <w:ilvl w:val="0"/>
          <w:numId w:val="33"/>
        </w:numPr>
        <w:jc w:val="both"/>
        <w:rPr>
          <w:rFonts w:ascii="微软雅黑" w:eastAsia="微软雅黑" w:hAnsi="微软雅黑"/>
        </w:rPr>
      </w:pPr>
      <w:r w:rsidRPr="00DC0AFF">
        <w:rPr>
          <w:rFonts w:ascii="微软雅黑" w:eastAsia="微软雅黑" w:hAnsi="微软雅黑" w:hint="eastAsia"/>
        </w:rPr>
        <w:t>弹框提示</w:t>
      </w:r>
    </w:p>
    <w:p w:rsidR="00DC0AFF" w:rsidRDefault="00DC0AFF" w:rsidP="00DC0AFF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65CE1ED" wp14:editId="14542F3F">
            <wp:extent cx="2009524" cy="1104762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点击【取消】关闭提示；点击【确定】取消订单，并关闭提示</w:t>
      </w:r>
    </w:p>
    <w:p w:rsidR="00DC0AFF" w:rsidRPr="000343FE" w:rsidRDefault="00DC0AFF" w:rsidP="000343FE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A537CF" wp14:editId="695AFBAE">
            <wp:extent cx="2009524" cy="1104762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点击【确定】关闭提示</w:t>
      </w:r>
    </w:p>
    <w:p w:rsidR="007A7527" w:rsidRPr="00EC61D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A7527" w:rsidRDefault="007A75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点击更多状态：进入订单跟踪页</w:t>
      </w:r>
    </w:p>
    <w:p w:rsidR="00166673" w:rsidRDefault="0016667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点击商家名称：进入商家此产品类型的</w:t>
      </w:r>
      <w:r w:rsidR="00896B04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商品列表页</w:t>
      </w:r>
    </w:p>
    <w:p w:rsidR="004E2B5B" w:rsidRDefault="004E2B5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点击【去付款】按钮：进入订单支付页</w:t>
      </w:r>
    </w:p>
    <w:p w:rsidR="009F30CF" w:rsidRDefault="000343FE" w:rsidP="000343FE">
      <w:pPr>
        <w:pStyle w:val="4"/>
        <w:rPr>
          <w:lang w:val="zh-CN" w:eastAsia="zh-CN"/>
        </w:rPr>
      </w:pPr>
      <w:bookmarkStart w:id="130" w:name="_Toc489003010"/>
      <w:r w:rsidRPr="000343FE">
        <w:rPr>
          <w:lang w:val="zh-CN" w:eastAsia="zh-CN"/>
        </w:rPr>
        <w:t>订单状态跟踪</w:t>
      </w:r>
      <w:bookmarkEnd w:id="130"/>
    </w:p>
    <w:p w:rsidR="000343FE" w:rsidRPr="000343FE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0343FE">
        <w:rPr>
          <w:rFonts w:hint="eastAsia"/>
          <w:sz w:val="30"/>
          <w:szCs w:val="30"/>
          <w:lang w:val="zh-CN"/>
        </w:rPr>
        <w:t>页面</w:t>
      </w:r>
    </w:p>
    <w:p w:rsidR="000343FE" w:rsidRDefault="000343FE" w:rsidP="000343FE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276293C" wp14:editId="6A18D9A2">
            <wp:extent cx="2023988" cy="3600000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FE" w:rsidRPr="000C7115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订单号：</w:t>
      </w:r>
      <w:r>
        <w:rPr>
          <w:rFonts w:ascii="微软雅黑" w:eastAsia="微软雅黑" w:hAnsi="微软雅黑"/>
        </w:rPr>
        <w:t>订单编号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各类服务状态及文案提示对应关系：</w:t>
      </w:r>
      <w:proofErr w:type="gramStart"/>
      <w:r w:rsidR="00DB1485">
        <w:rPr>
          <w:rFonts w:ascii="微软雅黑" w:eastAsia="微软雅黑" w:hAnsi="微软雅黑" w:hint="eastAsia"/>
        </w:rPr>
        <w:t>除待支付</w:t>
      </w:r>
      <w:proofErr w:type="gramEnd"/>
      <w:r w:rsidR="00DB1485">
        <w:rPr>
          <w:rFonts w:ascii="微软雅黑" w:eastAsia="微软雅黑" w:hAnsi="微软雅黑" w:hint="eastAsia"/>
        </w:rPr>
        <w:t>状态描述文案与订单详情不同，其余都相同</w:t>
      </w:r>
    </w:p>
    <w:p w:rsidR="000343FE" w:rsidRDefault="00935597" w:rsidP="000343FE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61F8D6" wp14:editId="0794138B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935597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6" o:spid="_x0000_s1065" type="#_x0000_t202" style="position:absolute;left:0;text-align:left;margin-left:376pt;margin-top:178.05pt;width:1in;height:28.5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" fillcolor="white [3201]" stroked="f" strokeweight=".5pt">
                <v:textbox>
                  <w:txbxContent>
                    <w:p w:rsidR="002A0FAC" w:rsidRDefault="002A0FAC" w:rsidP="00935597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6BE8141" wp14:editId="65717892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34521148" id="直接箭头连接符 355" o:spid="_x0000_s1026" type="#_x0000_t32" style="position:absolute;left:0;text-align:left;margin-left:337.75pt;margin-top:198.3pt;width:36.75pt;height:6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D2B70B3" wp14:editId="168F5FF1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Default="002A0FAC" w:rsidP="00935597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4" o:spid="_x0000_s1066" type="#_x0000_t202" style="position:absolute;left:0;text-align:left;margin-left:374.5pt;margin-top:151.8pt;width:1in;height:28.5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M5mw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" fillcolor="white [3201]" stroked="f" strokeweight=".5pt">
                <v:textbox>
                  <w:txbxContent>
                    <w:p w:rsidR="002A0FAC" w:rsidRDefault="002A0FAC" w:rsidP="00935597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605D05" wp14:editId="2CDD52B2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4FA18C73" id="直接箭头连接符 353" o:spid="_x0000_s1026" type="#_x0000_t32" style="position:absolute;left:0;text-align:left;margin-left:336.25pt;margin-top:172.05pt;width:36.75pt;height:6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dUDAIAAD8EAAAOAAAAZHJzL2Uyb0RvYy54bWysU0uOEzEQ3SNxB8t70p0Mk0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9MTSiwzeEk3ry8/v3p38+nj9dvLL1dv0v7De5IS0K7WhxmilnYNfRT8GpL2vQRDpFb+&#10;BU5CdgP1kX02+zCYLfaRcPx5dzo9m5x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A5440" wp14:editId="243EF012">
            <wp:extent cx="3866667" cy="3200000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时间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对应跟踪状态的时间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最新更新的状态用特殊颜色标识出来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状态排序：按照状态变化倒序开始排列（最新更新的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状态显示在最上面）</w:t>
      </w:r>
    </w:p>
    <w:p w:rsidR="007916F3" w:rsidRPr="00EC61D1" w:rsidRDefault="007916F3" w:rsidP="007916F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2503F0" w:rsidRPr="002503F0" w:rsidRDefault="002503F0" w:rsidP="002503F0">
      <w:pPr>
        <w:pStyle w:val="4"/>
        <w:rPr>
          <w:lang w:val="zh-CN" w:eastAsia="zh-CN"/>
        </w:rPr>
      </w:pPr>
      <w:bookmarkStart w:id="131" w:name="_Toc489003011"/>
      <w:r>
        <w:rPr>
          <w:lang w:val="zh-CN" w:eastAsia="zh-CN"/>
        </w:rPr>
        <w:t>订单状态流转规则</w:t>
      </w:r>
      <w:bookmarkEnd w:id="131"/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D8CADB2" wp14:editId="38F04042">
            <wp:extent cx="4679672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3DDFF76" wp14:editId="269E49C1">
            <wp:extent cx="4923809" cy="3885714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课程购买-订单状态流转规则：</w:t>
      </w:r>
    </w:p>
    <w:p w:rsidR="002503F0" w:rsidRP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1803C91" wp14:editId="4FA05D24">
            <wp:extent cx="4923809" cy="22380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6221F72" wp14:editId="761D2B6E">
            <wp:extent cx="4923809" cy="3885714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精品团购-订单状态流转规则：</w:t>
      </w:r>
    </w:p>
    <w:p w:rsidR="000343FE" w:rsidRDefault="002503F0" w:rsidP="009C45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818250D" wp14:editId="31525AEF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E6" w:rsidRDefault="005D63E6" w:rsidP="005D63E6">
      <w:pPr>
        <w:pStyle w:val="4"/>
        <w:rPr>
          <w:lang w:val="zh-CN" w:eastAsia="zh-CN"/>
        </w:rPr>
      </w:pPr>
      <w:bookmarkStart w:id="132" w:name="_Toc489003012"/>
      <w:r w:rsidRPr="005D63E6">
        <w:rPr>
          <w:rFonts w:hint="eastAsia"/>
          <w:lang w:val="zh-CN" w:eastAsia="zh-CN"/>
        </w:rPr>
        <w:lastRenderedPageBreak/>
        <w:t>团购</w:t>
      </w:r>
      <w:r w:rsidR="002F7AA9">
        <w:rPr>
          <w:rFonts w:hint="eastAsia"/>
          <w:lang w:val="zh-CN" w:eastAsia="zh-CN"/>
        </w:rPr>
        <w:t>订单</w:t>
      </w:r>
      <w:bookmarkEnd w:id="132"/>
    </w:p>
    <w:p w:rsidR="00510C65" w:rsidRPr="00ED2026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的团购订单：</w:t>
      </w:r>
      <w:r w:rsidRPr="00ED2026">
        <w:rPr>
          <w:rFonts w:ascii="微软雅黑" w:eastAsia="微软雅黑" w:hAnsi="微软雅黑" w:hint="eastAsia"/>
        </w:rPr>
        <w:t>逾期30分钟</w:t>
      </w:r>
      <w:r>
        <w:rPr>
          <w:rFonts w:ascii="微软雅黑" w:eastAsia="微软雅黑" w:hAnsi="微软雅黑" w:hint="eastAsia"/>
        </w:rPr>
        <w:t>未支付订单</w:t>
      </w:r>
      <w:r w:rsidRPr="00ED2026">
        <w:rPr>
          <w:rFonts w:ascii="微软雅黑" w:eastAsia="微软雅黑" w:hAnsi="微软雅黑" w:hint="eastAsia"/>
        </w:rPr>
        <w:t>自动关闭，关闭后补库存</w:t>
      </w:r>
    </w:p>
    <w:p w:rsidR="00510C65" w:rsidRP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“未消费”团购券</w:t>
      </w:r>
      <w:r w:rsidRPr="00ED2026">
        <w:rPr>
          <w:rFonts w:ascii="微软雅黑" w:eastAsia="微软雅黑" w:hAnsi="微软雅黑" w:hint="eastAsia"/>
        </w:rPr>
        <w:t>到期后，支持“过期退”的商家活动结束后</w:t>
      </w:r>
      <w:r>
        <w:rPr>
          <w:rFonts w:ascii="微软雅黑" w:eastAsia="微软雅黑" w:hAnsi="微软雅黑" w:hint="eastAsia"/>
        </w:rPr>
        <w:t>系统</w:t>
      </w:r>
      <w:r w:rsidRPr="00ED2026">
        <w:rPr>
          <w:rFonts w:ascii="微软雅黑" w:eastAsia="微软雅黑" w:hAnsi="微软雅黑" w:hint="eastAsia"/>
        </w:rPr>
        <w:t>自动进入退款流程；不支持“过期退”的</w:t>
      </w:r>
      <w:proofErr w:type="gramStart"/>
      <w:r w:rsidRPr="00ED2026">
        <w:rPr>
          <w:rFonts w:ascii="微软雅黑" w:eastAsia="微软雅黑" w:hAnsi="微软雅黑" w:hint="eastAsia"/>
        </w:rPr>
        <w:t>团购</w:t>
      </w:r>
      <w:r>
        <w:rPr>
          <w:rFonts w:ascii="微软雅黑" w:eastAsia="微软雅黑" w:hAnsi="微软雅黑" w:hint="eastAsia"/>
        </w:rPr>
        <w:t>在我</w:t>
      </w:r>
      <w:proofErr w:type="gramEnd"/>
      <w:r>
        <w:rPr>
          <w:rFonts w:ascii="微软雅黑" w:eastAsia="微软雅黑" w:hAnsi="微软雅黑" w:hint="eastAsia"/>
        </w:rPr>
        <w:t>的订单列表</w:t>
      </w:r>
      <w:proofErr w:type="gramStart"/>
      <w:r>
        <w:rPr>
          <w:rFonts w:ascii="微软雅黑" w:eastAsia="微软雅黑" w:hAnsi="微软雅黑" w:hint="eastAsia"/>
        </w:rPr>
        <w:t>页</w:t>
      </w:r>
      <w:r w:rsidRPr="00ED2026">
        <w:rPr>
          <w:rFonts w:ascii="微软雅黑" w:eastAsia="微软雅黑" w:hAnsi="微软雅黑" w:hint="eastAsia"/>
        </w:rPr>
        <w:t>显示</w:t>
      </w:r>
      <w:proofErr w:type="gramEnd"/>
      <w:r w:rsidRPr="00ED2026">
        <w:rPr>
          <w:rFonts w:ascii="微软雅黑" w:eastAsia="微软雅黑" w:hAnsi="微软雅黑" w:hint="eastAsia"/>
        </w:rPr>
        <w:t>“已过期”状态</w:t>
      </w:r>
    </w:p>
    <w:p w:rsidR="00510C65" w:rsidRPr="00510C65" w:rsidRDefault="00510C65" w:rsidP="00510C65">
      <w:pPr>
        <w:rPr>
          <w:b/>
          <w:lang w:eastAsia="zh-CN"/>
        </w:rPr>
      </w:pPr>
      <w:r w:rsidRPr="00510C65">
        <w:rPr>
          <w:rFonts w:hint="eastAsia"/>
          <w:b/>
          <w:lang w:eastAsia="zh-CN"/>
        </w:rPr>
        <w:t>团购订单详情</w:t>
      </w:r>
    </w:p>
    <w:p w:rsidR="002F7AA9" w:rsidRPr="000C7115" w:rsidRDefault="002F7AA9" w:rsidP="002F7A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F7AA9" w:rsidRPr="002F7AA9" w:rsidRDefault="00ED2026" w:rsidP="00ED202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F775C4A" wp14:editId="611C5813">
            <wp:extent cx="2025000" cy="3600000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E6" w:rsidRPr="000C7115" w:rsidRDefault="005D63E6" w:rsidP="005D63E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F7AA9" w:rsidRDefault="002F7AA9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团购订单详情：无订单状态及状态跟踪部分，</w:t>
      </w:r>
      <w:proofErr w:type="gramStart"/>
      <w:r>
        <w:rPr>
          <w:rFonts w:ascii="微软雅黑" w:eastAsia="微软雅黑" w:hAnsi="微软雅黑" w:hint="eastAsia"/>
        </w:rPr>
        <w:t>只有团</w:t>
      </w:r>
      <w:proofErr w:type="gramEnd"/>
      <w:r>
        <w:rPr>
          <w:rFonts w:ascii="微软雅黑" w:eastAsia="微软雅黑" w:hAnsi="微软雅黑" w:hint="eastAsia"/>
        </w:rPr>
        <w:t>购券状态</w:t>
      </w:r>
    </w:p>
    <w:p w:rsid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团购订单详情显示内容：</w:t>
      </w:r>
      <w:r w:rsidRPr="00510C65">
        <w:rPr>
          <w:rFonts w:ascii="微软雅黑" w:eastAsia="微软雅黑" w:hAnsi="微软雅黑" w:hint="eastAsia"/>
        </w:rPr>
        <w:t>团</w:t>
      </w:r>
      <w:proofErr w:type="gramStart"/>
      <w:r w:rsidRPr="00510C65">
        <w:rPr>
          <w:rFonts w:ascii="微软雅黑" w:eastAsia="微软雅黑" w:hAnsi="微软雅黑" w:hint="eastAsia"/>
        </w:rPr>
        <w:t>购</w:t>
      </w:r>
      <w:r w:rsidRPr="00510C65">
        <w:rPr>
          <w:rFonts w:ascii="微软雅黑" w:eastAsia="微软雅黑" w:hAnsi="微软雅黑"/>
        </w:rPr>
        <w:t>活动</w:t>
      </w:r>
      <w:proofErr w:type="gramEnd"/>
      <w:r w:rsidRPr="00510C65">
        <w:rPr>
          <w:rFonts w:ascii="微软雅黑" w:eastAsia="微软雅黑" w:hAnsi="微软雅黑"/>
        </w:rPr>
        <w:t>名称</w:t>
      </w:r>
      <w:r w:rsidRPr="00510C65">
        <w:rPr>
          <w:rFonts w:ascii="微软雅黑" w:eastAsia="微软雅黑" w:hAnsi="微软雅黑" w:hint="eastAsia"/>
        </w:rPr>
        <w:t>、团购图片、购买数量、</w:t>
      </w:r>
      <w:r w:rsidR="00712CF8">
        <w:rPr>
          <w:rFonts w:ascii="微软雅黑" w:eastAsia="微软雅黑" w:hAnsi="微软雅黑" w:hint="eastAsia"/>
        </w:rPr>
        <w:t>团购</w:t>
      </w:r>
      <w:r w:rsidRPr="00510C65">
        <w:rPr>
          <w:rFonts w:ascii="微软雅黑" w:eastAsia="微软雅黑" w:hAnsi="微软雅黑" w:hint="eastAsia"/>
        </w:rPr>
        <w:t>总价、团购券（有效期和团购券编号）</w:t>
      </w:r>
      <w:r>
        <w:rPr>
          <w:rFonts w:ascii="微软雅黑" w:eastAsia="微软雅黑" w:hAnsi="微软雅黑" w:hint="eastAsia"/>
        </w:rPr>
        <w:t>，其中团购券信息，在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的状态下，不显示</w:t>
      </w:r>
    </w:p>
    <w:p w:rsidR="00D2494E" w:rsidRDefault="00D2494E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团购券有效期：</w:t>
      </w:r>
      <w:proofErr w:type="gramStart"/>
      <w:r>
        <w:rPr>
          <w:rFonts w:ascii="微软雅黑" w:eastAsia="微软雅黑" w:hAnsi="微软雅黑" w:hint="eastAsia"/>
        </w:rPr>
        <w:t>指团购活动</w:t>
      </w:r>
      <w:proofErr w:type="gramEnd"/>
      <w:r>
        <w:rPr>
          <w:rFonts w:ascii="微软雅黑" w:eastAsia="微软雅黑" w:hAnsi="微软雅黑" w:hint="eastAsia"/>
        </w:rPr>
        <w:t>截止日期</w:t>
      </w:r>
    </w:p>
    <w:p w:rsidR="002F7AA9" w:rsidRPr="00D2494E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团购订单联系人信息：</w:t>
      </w:r>
      <w:r w:rsidRPr="00510C65">
        <w:rPr>
          <w:rFonts w:ascii="微软雅黑" w:eastAsia="微软雅黑" w:hAnsi="微软雅黑" w:hint="eastAsia"/>
        </w:rPr>
        <w:t>联系</w:t>
      </w:r>
      <w:r w:rsidRPr="00510C65">
        <w:rPr>
          <w:rFonts w:ascii="微软雅黑" w:eastAsia="微软雅黑" w:hAnsi="微软雅黑"/>
        </w:rPr>
        <w:t>电话</w:t>
      </w:r>
      <w:r w:rsidRPr="00510C65">
        <w:rPr>
          <w:rFonts w:ascii="微软雅黑" w:eastAsia="微软雅黑" w:hAnsi="微软雅黑" w:hint="eastAsia"/>
        </w:rPr>
        <w:t>、备注</w:t>
      </w:r>
      <w:r>
        <w:rPr>
          <w:rFonts w:ascii="微软雅黑" w:eastAsia="微软雅黑" w:hAnsi="微软雅黑" w:hint="eastAsia"/>
        </w:rPr>
        <w:t>（备注为空时，不显示）</w:t>
      </w:r>
    </w:p>
    <w:p w:rsidR="00712CF8" w:rsidRDefault="00712CF8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按钮显示规则：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状态：显示按钮【取消订单】和【去支付】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712CF8">
        <w:rPr>
          <w:rFonts w:ascii="微软雅黑" w:eastAsia="微软雅黑" w:hAnsi="微软雅黑" w:hint="eastAsia"/>
        </w:rPr>
        <w:t>支持“随时退”的团购，</w:t>
      </w:r>
      <w:r>
        <w:rPr>
          <w:rFonts w:ascii="微软雅黑" w:eastAsia="微软雅黑" w:hAnsi="微软雅黑" w:hint="eastAsia"/>
        </w:rPr>
        <w:t>有“未消费”团购券时：有【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D67BB9" w:rsidRPr="00712CF8" w:rsidRDefault="00D67BB9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3）不</w:t>
      </w:r>
      <w:r w:rsidRPr="00712CF8">
        <w:rPr>
          <w:rFonts w:ascii="微软雅黑" w:eastAsia="微软雅黑" w:hAnsi="微软雅黑" w:hint="eastAsia"/>
        </w:rPr>
        <w:t>支持“随时退”的团购</w:t>
      </w:r>
      <w:r>
        <w:rPr>
          <w:rFonts w:ascii="微软雅黑" w:eastAsia="微软雅黑" w:hAnsi="微软雅黑" w:hint="eastAsia"/>
        </w:rPr>
        <w:t>：没有【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2F7AA9" w:rsidRPr="006A641F" w:rsidRDefault="00D67BB9" w:rsidP="006A641F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4）“退款中”和“已退款”的状态：有“退款帮助”字段</w:t>
      </w:r>
    </w:p>
    <w:p w:rsidR="006A641F" w:rsidRPr="00EC61D1" w:rsidRDefault="006A641F" w:rsidP="006A641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返回到前一页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点击商品信息，进入团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点击退款帮助，进入退款帮助页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点击【申请退款】按钮，进入退款申请页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点击【去付款】按钮，进入订单支付页</w:t>
      </w:r>
    </w:p>
    <w:p w:rsidR="005D63E6" w:rsidRPr="00982B0D" w:rsidRDefault="00982B0D" w:rsidP="00982B0D">
      <w:pPr>
        <w:pStyle w:val="4"/>
        <w:rPr>
          <w:lang w:val="zh-CN" w:eastAsia="zh-CN"/>
        </w:rPr>
      </w:pPr>
      <w:bookmarkStart w:id="133" w:name="_Toc489003013"/>
      <w:r w:rsidRPr="00982B0D">
        <w:rPr>
          <w:rFonts w:hint="eastAsia"/>
          <w:lang w:val="zh-CN" w:eastAsia="zh-CN"/>
        </w:rPr>
        <w:t>申请退款</w:t>
      </w:r>
      <w:bookmarkEnd w:id="133"/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5D63E6" w:rsidRDefault="00982B0D" w:rsidP="00982B0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76BBEE6" wp14:editId="1B8749E9">
            <wp:extent cx="2155931" cy="4126727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默认勾选全部团购券,支持部分退款.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退款方式“  原路退回（3-10个工作日退款到原支付方）”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退款原因,单选（写在配置表中，方便修改）</w:t>
      </w:r>
    </w:p>
    <w:p w:rsid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退款原因选项如下：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982B0D">
        <w:rPr>
          <w:rFonts w:ascii="微软雅黑" w:eastAsia="微软雅黑" w:hAnsi="微软雅黑" w:hint="eastAsia"/>
        </w:rPr>
        <w:t>预约不上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2）商家不营业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3）商家不接待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4）去过了，不太满意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5）评价不太好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6）买多了/买错了</w:t>
      </w:r>
      <w:r>
        <w:rPr>
          <w:rFonts w:ascii="微软雅黑" w:eastAsia="微软雅黑" w:hAnsi="微软雅黑" w:hint="eastAsia"/>
        </w:rPr>
        <w:t>；7）</w:t>
      </w:r>
      <w:r w:rsidRPr="00982B0D">
        <w:rPr>
          <w:rFonts w:ascii="微软雅黑" w:eastAsia="微软雅黑" w:hAnsi="微软雅黑" w:hint="eastAsia"/>
        </w:rPr>
        <w:t>计划有变，没时间消费</w:t>
      </w:r>
      <w:r>
        <w:rPr>
          <w:rFonts w:ascii="微软雅黑" w:eastAsia="微软雅黑" w:hAnsi="微软雅黑" w:hint="eastAsia"/>
        </w:rPr>
        <w:t>；8）</w:t>
      </w:r>
      <w:r w:rsidRPr="00982B0D">
        <w:rPr>
          <w:rFonts w:ascii="微软雅黑" w:eastAsia="微软雅黑" w:hAnsi="微软雅黑" w:hint="eastAsia"/>
        </w:rPr>
        <w:t>后悔了，不想要了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9）商家说可以直接以团购价到店消费</w:t>
      </w:r>
      <w:r>
        <w:rPr>
          <w:rFonts w:ascii="微软雅黑" w:eastAsia="微软雅黑" w:hAnsi="微软雅黑" w:hint="eastAsia"/>
        </w:rPr>
        <w:t>；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10）更多</w:t>
      </w:r>
      <w:proofErr w:type="gramStart"/>
      <w:r w:rsidRPr="00982B0D">
        <w:rPr>
          <w:rFonts w:ascii="微软雅黑" w:eastAsia="微软雅黑" w:hAnsi="微软雅黑" w:hint="eastAsia"/>
        </w:rPr>
        <w:t>不爽请吐槽</w:t>
      </w:r>
      <w:proofErr w:type="gramEnd"/>
      <w:r w:rsidRPr="00982B0D">
        <w:rPr>
          <w:rFonts w:ascii="微软雅黑" w:eastAsia="微软雅黑" w:hAnsi="微软雅黑" w:hint="eastAsia"/>
        </w:rPr>
        <w:t>！(不限文字,</w:t>
      </w:r>
      <w:r>
        <w:rPr>
          <w:rFonts w:ascii="微软雅黑" w:eastAsia="微软雅黑" w:hAnsi="微软雅黑" w:hint="eastAsia"/>
        </w:rPr>
        <w:t>输入框可</w:t>
      </w:r>
      <w:r w:rsidRPr="00982B0D">
        <w:rPr>
          <w:rFonts w:ascii="微软雅黑" w:eastAsia="微软雅黑" w:hAnsi="微软雅黑" w:hint="eastAsia"/>
        </w:rPr>
        <w:t>折行)</w:t>
      </w:r>
      <w:r>
        <w:rPr>
          <w:rFonts w:ascii="微软雅黑" w:eastAsia="微软雅黑" w:hAnsi="微软雅黑" w:hint="eastAsia"/>
        </w:rPr>
        <w:t>——非必填项</w:t>
      </w:r>
    </w:p>
    <w:p w:rsidR="00D10499" w:rsidRDefault="00D1049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</w:t>
      </w:r>
      <w:r w:rsidRPr="004672E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业务规则判断：</w:t>
      </w:r>
    </w:p>
    <w:p w:rsid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4672E3">
        <w:rPr>
          <w:rFonts w:ascii="微软雅黑" w:eastAsia="微软雅黑" w:hAnsi="微软雅黑" w:hint="eastAsia"/>
        </w:rPr>
        <w:t>没选退款原因或没有填写退款原因</w:t>
      </w:r>
      <w:r>
        <w:rPr>
          <w:rFonts w:ascii="微软雅黑" w:eastAsia="微软雅黑" w:hAnsi="微软雅黑" w:hint="eastAsia"/>
        </w:rPr>
        <w:t>toast</w:t>
      </w:r>
      <w:r w:rsidRPr="004672E3">
        <w:rPr>
          <w:rFonts w:ascii="微软雅黑" w:eastAsia="微软雅黑" w:hAnsi="微软雅黑" w:hint="eastAsia"/>
        </w:rPr>
        <w:t>提示</w:t>
      </w:r>
      <w:r>
        <w:rPr>
          <w:rFonts w:ascii="微软雅黑" w:eastAsia="微软雅黑" w:hAnsi="微软雅黑" w:hint="eastAsia"/>
        </w:rPr>
        <w:t>“请选择退款原因”</w:t>
      </w:r>
    </w:p>
    <w:p w:rsidR="00D10499" w:rsidRP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</w:t>
      </w:r>
      <w:r w:rsidRPr="00D10499">
        <w:rPr>
          <w:rFonts w:ascii="微软雅黑" w:eastAsia="微软雅黑" w:hAnsi="微软雅黑" w:hint="eastAsia"/>
        </w:rPr>
        <w:t>没选退团购券</w:t>
      </w:r>
      <w:r>
        <w:rPr>
          <w:rFonts w:ascii="微软雅黑" w:eastAsia="微软雅黑" w:hAnsi="微软雅黑" w:hint="eastAsia"/>
        </w:rPr>
        <w:t>toast</w:t>
      </w:r>
      <w:r w:rsidRPr="00D10499">
        <w:rPr>
          <w:rFonts w:ascii="微软雅黑" w:eastAsia="微软雅黑" w:hAnsi="微软雅黑" w:hint="eastAsia"/>
        </w:rPr>
        <w:t>提示：</w:t>
      </w:r>
      <w:r>
        <w:rPr>
          <w:rFonts w:ascii="微软雅黑" w:eastAsia="微软雅黑" w:hAnsi="微软雅黑" w:hint="eastAsia"/>
        </w:rPr>
        <w:t>“</w:t>
      </w:r>
      <w:r w:rsidRPr="00D10499">
        <w:rPr>
          <w:rFonts w:ascii="微软雅黑" w:eastAsia="微软雅黑" w:hAnsi="微软雅黑" w:hint="eastAsia"/>
        </w:rPr>
        <w:t>请选择至少1张团购券</w:t>
      </w:r>
      <w:r>
        <w:rPr>
          <w:rFonts w:ascii="微软雅黑" w:eastAsia="微软雅黑" w:hAnsi="微软雅黑" w:hint="eastAsia"/>
        </w:rPr>
        <w:t>”</w:t>
      </w:r>
    </w:p>
    <w:p w:rsidR="004672E3" w:rsidRPr="00EC61D1" w:rsidRDefault="004672E3" w:rsidP="004672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72E3" w:rsidRDefault="004672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</w:t>
      </w:r>
      <w:r w:rsidR="00D10499">
        <w:rPr>
          <w:rFonts w:ascii="微软雅黑" w:eastAsia="微软雅黑" w:hAnsi="微软雅黑" w:hint="eastAsia"/>
        </w:rPr>
        <w:t>订单详情页</w:t>
      </w:r>
    </w:p>
    <w:p w:rsidR="00D10499" w:rsidRPr="00D10499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</w:t>
      </w:r>
      <w:r w:rsidR="00D10499" w:rsidRPr="00D10499"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 w:hint="eastAsia"/>
        </w:rPr>
        <w:t>信息正确进入退款申请提交成功</w:t>
      </w:r>
      <w:r w:rsidR="00D10499" w:rsidRPr="00D10499">
        <w:rPr>
          <w:rFonts w:ascii="微软雅黑" w:eastAsia="微软雅黑" w:hAnsi="微软雅黑" w:hint="eastAsia"/>
        </w:rPr>
        <w:t>页</w:t>
      </w:r>
    </w:p>
    <w:p w:rsidR="00D10499" w:rsidRPr="00275381" w:rsidRDefault="00275381" w:rsidP="00275381">
      <w:pPr>
        <w:widowControl w:val="0"/>
        <w:jc w:val="both"/>
        <w:rPr>
          <w:b/>
          <w:lang w:eastAsia="zh-CN"/>
        </w:rPr>
      </w:pPr>
      <w:r w:rsidRPr="00275381">
        <w:rPr>
          <w:rFonts w:hint="eastAsia"/>
          <w:b/>
          <w:lang w:eastAsia="zh-CN"/>
        </w:rPr>
        <w:t>退款申请提交成功页</w:t>
      </w:r>
    </w:p>
    <w:p w:rsidR="00275381" w:rsidRPr="00275381" w:rsidRDefault="00275381" w:rsidP="00275381"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02B26A5" wp14:editId="027647DC">
            <wp:extent cx="2028169" cy="3600000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1" w:rsidRPr="000C7115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5381" w:rsidRPr="00275381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Pr="00275381">
        <w:rPr>
          <w:rFonts w:ascii="微软雅黑" w:eastAsia="微软雅黑" w:hAnsi="微软雅黑" w:hint="eastAsia"/>
        </w:rPr>
        <w:t>提示“您已提交成功！  3-10个工作日退款到原支付方”</w:t>
      </w:r>
    </w:p>
    <w:p w:rsidR="00275381" w:rsidRPr="00EC61D1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75381" w:rsidRDefault="002753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【返回订单】按钮，</w:t>
      </w:r>
      <w:r w:rsidRPr="001D6857">
        <w:rPr>
          <w:rFonts w:ascii="微软雅黑" w:eastAsia="微软雅黑" w:hAnsi="微软雅黑" w:hint="eastAsia"/>
        </w:rPr>
        <w:t>返回到</w:t>
      </w:r>
      <w:r>
        <w:rPr>
          <w:rFonts w:ascii="微软雅黑" w:eastAsia="微软雅黑" w:hAnsi="微软雅黑" w:hint="eastAsia"/>
        </w:rPr>
        <w:t>订单详情页</w:t>
      </w:r>
    </w:p>
    <w:p w:rsidR="000A78FB" w:rsidRDefault="000A78FB" w:rsidP="000A78FB">
      <w:pPr>
        <w:widowControl w:val="0"/>
        <w:jc w:val="both"/>
        <w:rPr>
          <w:b/>
          <w:lang w:eastAsia="zh-CN"/>
        </w:rPr>
      </w:pPr>
      <w:r w:rsidRPr="000A78FB">
        <w:rPr>
          <w:rFonts w:hint="eastAsia"/>
          <w:b/>
          <w:lang w:eastAsia="zh-CN"/>
        </w:rPr>
        <w:t>退款帮助页，另附文档</w:t>
      </w:r>
      <w:r>
        <w:rPr>
          <w:rFonts w:hint="eastAsia"/>
          <w:b/>
          <w:lang w:eastAsia="zh-CN"/>
        </w:rPr>
        <w:t>（页面样式如下：）</w:t>
      </w:r>
    </w:p>
    <w:p w:rsidR="00982B0D" w:rsidRPr="000A78FB" w:rsidRDefault="000A78FB" w:rsidP="000A78FB">
      <w:pPr>
        <w:widowControl w:val="0"/>
        <w:jc w:val="center"/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EAF7414" wp14:editId="7C04DCBC">
            <wp:extent cx="2028169" cy="3600000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3"/>
        <w:rPr>
          <w:lang w:eastAsia="zh-CN"/>
        </w:rPr>
      </w:pPr>
      <w:bookmarkStart w:id="134" w:name="_Toc488432476"/>
      <w:bookmarkStart w:id="135" w:name="_Toc489003014"/>
      <w:r>
        <w:rPr>
          <w:rFonts w:hint="eastAsia"/>
          <w:lang w:eastAsia="zh-CN"/>
        </w:rPr>
        <w:t>我的发言</w:t>
      </w:r>
      <w:bookmarkEnd w:id="134"/>
      <w:bookmarkEnd w:id="135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95155A" wp14:editId="2F60FDAE">
            <wp:extent cx="2028169" cy="3600000"/>
            <wp:effectExtent l="0" t="0" r="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我在当前楼盘下的全部发言内容（包括我转发的内容）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标题“我的发言”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1）发言内容：头像、昵称、时间、发言内容、及删除、转发、评论、</w:t>
      </w:r>
      <w:proofErr w:type="gramStart"/>
      <w:r>
        <w:rPr>
          <w:rFonts w:ascii="微软雅黑" w:eastAsia="微软雅黑" w:hAnsi="微软雅黑" w:hint="eastAsia"/>
        </w:rPr>
        <w:t>点赞功能</w:t>
      </w:r>
      <w:proofErr w:type="gramEnd"/>
      <w:r>
        <w:rPr>
          <w:rFonts w:ascii="微软雅黑" w:eastAsia="微软雅黑" w:hAnsi="微软雅黑" w:hint="eastAsia"/>
        </w:rPr>
        <w:t>，显示及交互规则与</w:t>
      </w:r>
      <w:proofErr w:type="gramStart"/>
      <w:r>
        <w:rPr>
          <w:rFonts w:ascii="微软雅黑" w:eastAsia="微软雅黑" w:hAnsi="微软雅黑" w:hint="eastAsia"/>
        </w:rPr>
        <w:t>邻里圈我的</w:t>
      </w:r>
      <w:proofErr w:type="gramEnd"/>
      <w:r>
        <w:rPr>
          <w:rFonts w:ascii="微软雅黑" w:eastAsia="微软雅黑" w:hAnsi="微软雅黑" w:hint="eastAsia"/>
        </w:rPr>
        <w:t>发言内容相同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2）发言发布的板块：默认都是“邻里发言”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3）我发言内容的可见范围：“公开”、“好友可见”、“粉丝可见”（不可修改）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删除的发言不在列表显示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排序规则：按照发布时间倒序开始排列，最新发布的发言显示在最前面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E41B04" w:rsidRPr="00885F1B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发言内容中各交互规则不变</w:t>
      </w:r>
    </w:p>
    <w:p w:rsidR="00E41B04" w:rsidRDefault="00E41B04" w:rsidP="00E41B04">
      <w:pPr>
        <w:pStyle w:val="3"/>
        <w:rPr>
          <w:lang w:eastAsia="zh-CN"/>
        </w:rPr>
      </w:pPr>
      <w:bookmarkStart w:id="136" w:name="_Toc488432477"/>
      <w:bookmarkStart w:id="137" w:name="_Toc489003015"/>
      <w:r>
        <w:rPr>
          <w:rFonts w:hint="eastAsia"/>
          <w:lang w:eastAsia="zh-CN"/>
        </w:rPr>
        <w:t>我的关注</w:t>
      </w:r>
      <w:bookmarkEnd w:id="136"/>
      <w:bookmarkEnd w:id="137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6F0C9D6" wp14:editId="4E7BF779">
            <wp:extent cx="2028169" cy="3600000"/>
            <wp:effectExtent l="0" t="0" r="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我的全部关注用户列表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标题“我的关注”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3）默认状态为“已关注”，如果用户同时关注我，显示“相互关注”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排序规则：按照我关注的时间倒序开始排列，最新关注的用户显示在最前面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点击“已关注”或“相互关注”：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4D1C9E8" wp14:editId="7F3B80CD">
            <wp:extent cx="2009524" cy="1104762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38" w:name="_Toc488432478"/>
      <w:bookmarkStart w:id="139" w:name="_Toc489003016"/>
      <w:r>
        <w:rPr>
          <w:rFonts w:hint="eastAsia"/>
          <w:lang w:eastAsia="zh-CN"/>
        </w:rPr>
        <w:t>我的粉丝</w:t>
      </w:r>
      <w:bookmarkEnd w:id="138"/>
      <w:bookmarkEnd w:id="139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8C9292B" wp14:editId="483D114A">
            <wp:extent cx="2028169" cy="3600000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我的全部粉丝用户列表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标题“我的粉丝”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3）默认状态为“+关注”按钮，如果我同时关注了此用户，显示“已关注”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排序规则：按照添加时间倒序开始排列，最新成为粉丝的用户显示在最前面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点击【+关注】按钮：按钮</w:t>
      </w:r>
      <w:r w:rsidRPr="00F158A9">
        <w:rPr>
          <w:rFonts w:ascii="微软雅黑" w:eastAsia="微软雅黑" w:hAnsi="微软雅黑" w:hint="eastAsia"/>
        </w:rPr>
        <w:t>变成“已关注”（同时：我的关注+1）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9CD2656" wp14:editId="7E44A501">
            <wp:extent cx="2009524" cy="1104762"/>
            <wp:effectExtent l="0" t="0" r="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40" w:name="_Toc488432479"/>
      <w:bookmarkStart w:id="141" w:name="_Toc489003017"/>
      <w:r>
        <w:rPr>
          <w:rFonts w:hint="eastAsia"/>
          <w:lang w:eastAsia="zh-CN"/>
        </w:rPr>
        <w:t>我的点赞</w:t>
      </w:r>
      <w:bookmarkEnd w:id="140"/>
      <w:bookmarkEnd w:id="141"/>
    </w:p>
    <w:p w:rsidR="00E41B04" w:rsidRPr="000D36F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A7B098E" wp14:editId="4D2A5F88">
            <wp:extent cx="2024604" cy="3600000"/>
            <wp:effectExtent l="0" t="0" r="0" b="63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我给别人</w:t>
      </w:r>
      <w:proofErr w:type="gramStart"/>
      <w:r>
        <w:rPr>
          <w:rFonts w:ascii="微软雅黑" w:eastAsia="微软雅黑" w:hAnsi="微软雅黑" w:hint="eastAsia"/>
        </w:rPr>
        <w:t>的点赞记录</w:t>
      </w:r>
      <w:proofErr w:type="gramEnd"/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标题“我的赞”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头像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昵称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我点赞的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E41B04" w:rsidRPr="002419E2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E41B04" w:rsidRPr="00F30171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9FC12A" wp14:editId="24C26384">
            <wp:extent cx="2200275" cy="707231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E41B04" w:rsidRDefault="00E41B04" w:rsidP="00E41B04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50709126" wp14:editId="097D429D">
            <wp:extent cx="1933575" cy="1654568"/>
            <wp:effectExtent l="0" t="0" r="0" b="317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71326A" wp14:editId="02A7DAE3">
            <wp:extent cx="2590800" cy="113021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B93E78" w:rsidRDefault="00E41B04" w:rsidP="00E41B04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P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2C5F21" w:rsidRDefault="003C0674" w:rsidP="00982B0D">
      <w:pPr>
        <w:pStyle w:val="3"/>
        <w:rPr>
          <w:lang w:val="zh-CN" w:eastAsia="zh-CN"/>
        </w:rPr>
      </w:pPr>
      <w:bookmarkStart w:id="142" w:name="_Toc489003018"/>
      <w:proofErr w:type="gramStart"/>
      <w:r>
        <w:rPr>
          <w:rFonts w:hint="eastAsia"/>
          <w:lang w:val="zh-CN" w:eastAsia="zh-CN"/>
        </w:rPr>
        <w:t>致加手</w:t>
      </w:r>
      <w:proofErr w:type="gramEnd"/>
      <w:r>
        <w:rPr>
          <w:rFonts w:hint="eastAsia"/>
          <w:lang w:val="zh-CN" w:eastAsia="zh-CN"/>
        </w:rPr>
        <w:t>环</w:t>
      </w:r>
      <w:bookmarkEnd w:id="142"/>
    </w:p>
    <w:p w:rsidR="001C6E3A" w:rsidRDefault="00C34CD0" w:rsidP="00C34CD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C34CD0">
        <w:rPr>
          <w:sz w:val="30"/>
          <w:szCs w:val="30"/>
          <w:lang w:val="zh-CN"/>
        </w:rPr>
        <w:t>概述</w:t>
      </w:r>
    </w:p>
    <w:p w:rsidR="00C34CD0" w:rsidRDefault="00C34CD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环包含三部分数据：运动成绩、睡眠结果、羊城通</w:t>
      </w:r>
    </w:p>
    <w:p w:rsidR="00C34CD0" w:rsidRPr="0083252D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 w:hint="eastAsia"/>
        </w:rPr>
        <w:t>用户的运动</w:t>
      </w:r>
      <w:r w:rsidR="0083252D">
        <w:rPr>
          <w:rFonts w:ascii="微软雅黑" w:eastAsia="微软雅黑" w:hAnsi="微软雅黑" w:hint="eastAsia"/>
        </w:rPr>
        <w:t>成绩</w:t>
      </w:r>
      <w:r>
        <w:rPr>
          <w:rFonts w:ascii="微软雅黑" w:eastAsia="微软雅黑" w:hAnsi="微软雅黑" w:hint="eastAsia"/>
        </w:rPr>
        <w:t>和</w:t>
      </w:r>
      <w:r w:rsidRPr="00C34CD0">
        <w:rPr>
          <w:rFonts w:ascii="微软雅黑" w:eastAsia="微软雅黑" w:hAnsi="微软雅黑" w:hint="eastAsia"/>
        </w:rPr>
        <w:t>睡眠</w:t>
      </w:r>
      <w:r w:rsidR="0083252D">
        <w:rPr>
          <w:rFonts w:ascii="微软雅黑" w:eastAsia="微软雅黑" w:hAnsi="微软雅黑" w:hint="eastAsia"/>
        </w:rPr>
        <w:t>结果数据</w:t>
      </w:r>
      <w:r w:rsidRPr="00C34CD0">
        <w:rPr>
          <w:rFonts w:ascii="微软雅黑" w:eastAsia="微软雅黑" w:hAnsi="微软雅黑" w:hint="eastAsia"/>
        </w:rPr>
        <w:t>在数据库</w:t>
      </w:r>
      <w:r w:rsidR="009179AF" w:rsidRPr="009179AF">
        <w:rPr>
          <w:rFonts w:ascii="微软雅黑" w:eastAsia="微软雅黑" w:hAnsi="微软雅黑" w:hint="eastAsia"/>
          <w:color w:val="FF0000"/>
        </w:rPr>
        <w:t>长期记录</w:t>
      </w:r>
      <w:r w:rsidRPr="0083252D">
        <w:rPr>
          <w:rFonts w:ascii="微软雅黑" w:eastAsia="微软雅黑" w:hAnsi="微软雅黑" w:hint="eastAsia"/>
        </w:rPr>
        <w:t>（</w:t>
      </w:r>
      <w:r w:rsidR="0083252D">
        <w:rPr>
          <w:rFonts w:ascii="微软雅黑" w:eastAsia="微软雅黑" w:hAnsi="微软雅黑" w:hint="eastAsia"/>
        </w:rPr>
        <w:t>用户APP</w:t>
      </w:r>
      <w:r w:rsidRPr="0083252D">
        <w:rPr>
          <w:rFonts w:ascii="微软雅黑" w:eastAsia="微软雅黑" w:hAnsi="微软雅黑" w:hint="eastAsia"/>
        </w:rPr>
        <w:t>显示数据：本周数据+前一周数据）</w:t>
      </w:r>
    </w:p>
    <w:p w:rsidR="00C34CD0" w:rsidRPr="00C34CD0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/>
        </w:rPr>
        <w:t>手</w:t>
      </w:r>
      <w:proofErr w:type="gramStart"/>
      <w:r w:rsidRPr="00C34CD0">
        <w:rPr>
          <w:rFonts w:ascii="微软雅黑" w:eastAsia="微软雅黑" w:hAnsi="微软雅黑"/>
        </w:rPr>
        <w:t>环数据</w:t>
      </w:r>
      <w:proofErr w:type="gramEnd"/>
      <w:r w:rsidRPr="00C34CD0">
        <w:rPr>
          <w:rFonts w:ascii="微软雅黑" w:eastAsia="微软雅黑" w:hAnsi="微软雅黑"/>
        </w:rPr>
        <w:t>上传至服务器时间</w:t>
      </w:r>
      <w:r w:rsidRPr="00C34CD0">
        <w:rPr>
          <w:rFonts w:ascii="微软雅黑" w:eastAsia="微软雅黑" w:hAnsi="微软雅黑" w:hint="eastAsia"/>
        </w:rPr>
        <w:t xml:space="preserve">规则：每次进入 </w:t>
      </w:r>
      <w:r w:rsidR="0083252D">
        <w:rPr>
          <w:rFonts w:ascii="微软雅黑" w:eastAsia="微软雅黑" w:hAnsi="微软雅黑" w:hint="eastAsia"/>
        </w:rPr>
        <w:t>“</w:t>
      </w:r>
      <w:r w:rsidR="0083252D" w:rsidRPr="00C34CD0">
        <w:rPr>
          <w:rFonts w:ascii="微软雅黑" w:eastAsia="微软雅黑" w:hAnsi="微软雅黑" w:hint="eastAsia"/>
        </w:rPr>
        <w:t>运动</w:t>
      </w:r>
      <w:r w:rsidR="0083252D">
        <w:rPr>
          <w:rFonts w:ascii="微软雅黑" w:eastAsia="微软雅黑" w:hAnsi="微软雅黑" w:hint="eastAsia"/>
        </w:rPr>
        <w:t>成绩</w:t>
      </w:r>
      <w:r w:rsidRPr="00C34CD0">
        <w:rPr>
          <w:rFonts w:ascii="微软雅黑" w:eastAsia="微软雅黑" w:hAnsi="微软雅黑" w:hint="eastAsia"/>
        </w:rPr>
        <w:t>”和“睡眠数据”页时，自动把新数据上</w:t>
      </w:r>
      <w:r w:rsidRPr="00C34CD0">
        <w:rPr>
          <w:rFonts w:ascii="微软雅黑" w:eastAsia="微软雅黑" w:hAnsi="微软雅黑" w:hint="eastAsia"/>
        </w:rPr>
        <w:lastRenderedPageBreak/>
        <w:t>传至服务器，同步的数据永久保存</w:t>
      </w:r>
    </w:p>
    <w:p w:rsidR="00C34CD0" w:rsidRDefault="0083252D" w:rsidP="0083252D">
      <w:pPr>
        <w:pStyle w:val="4"/>
        <w:rPr>
          <w:lang w:val="zh-CN" w:eastAsia="zh-CN"/>
        </w:rPr>
      </w:pPr>
      <w:bookmarkStart w:id="143" w:name="_Toc489003019"/>
      <w:r w:rsidRPr="0083252D">
        <w:rPr>
          <w:rFonts w:hint="eastAsia"/>
          <w:lang w:val="zh-CN" w:eastAsia="zh-CN"/>
        </w:rPr>
        <w:t>手环设备管理</w:t>
      </w:r>
      <w:bookmarkEnd w:id="143"/>
    </w:p>
    <w:p w:rsidR="00F77F91" w:rsidRPr="00F77F91" w:rsidRDefault="00F77F9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判断我有无添加了手环设备，进入不同页面：</w:t>
      </w:r>
    </w:p>
    <w:p w:rsidR="00F77F91" w:rsidRPr="00F77F91" w:rsidRDefault="00F91D5F" w:rsidP="00F77F9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C84E9CA" wp14:editId="1209D47D">
            <wp:extent cx="5162550" cy="1540399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Default="005C3D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C3D81">
        <w:rPr>
          <w:rFonts w:ascii="微软雅黑" w:eastAsia="微软雅黑" w:hAnsi="微软雅黑" w:hint="eastAsia"/>
        </w:rPr>
        <w:t>弹框提示</w:t>
      </w:r>
    </w:p>
    <w:p w:rsid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E296B3F" wp14:editId="36040D54">
            <wp:extent cx="2009524" cy="1104762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P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点击【取消】，关闭提示，并返回到前一页；点击【确定】，关闭提示，并直接开启蓝牙</w:t>
      </w:r>
    </w:p>
    <w:p w:rsidR="0083252D" w:rsidRPr="009F30CF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3252D" w:rsidRDefault="0083252D" w:rsidP="0083252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4802741" wp14:editId="536EDD5A">
            <wp:extent cx="2023988" cy="3600000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D6">
        <w:rPr>
          <w:rFonts w:hint="eastAsia"/>
          <w:lang w:val="zh-CN" w:eastAsia="zh-CN"/>
        </w:rPr>
        <w:t xml:space="preserve">           </w:t>
      </w:r>
      <w:r w:rsidR="004254D6">
        <w:rPr>
          <w:noProof/>
          <w:lang w:eastAsia="zh-CN"/>
        </w:rPr>
        <w:drawing>
          <wp:inline distT="0" distB="0" distL="0" distR="0" wp14:anchorId="5F2E9F62" wp14:editId="1AA55CB4">
            <wp:extent cx="2023988" cy="3600000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D6" w:rsidRDefault="004254D6" w:rsidP="0083252D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                （右图）未添加手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</w:t>
      </w:r>
    </w:p>
    <w:p w:rsidR="0083252D" w:rsidRPr="000C7115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F91D5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91D5F">
        <w:rPr>
          <w:rFonts w:ascii="微软雅黑" w:eastAsia="微软雅黑" w:hAnsi="微软雅黑" w:hint="eastAsia"/>
        </w:rPr>
        <w:t>进入“设备管理页”：自动把我添加的手环名称信息同步上传到</w:t>
      </w:r>
      <w:r>
        <w:rPr>
          <w:rFonts w:ascii="微软雅黑" w:eastAsia="微软雅黑" w:hAnsi="微软雅黑" w:hint="eastAsia"/>
        </w:rPr>
        <w:t>综合管理平</w:t>
      </w:r>
      <w:r w:rsidRPr="00F91D5F">
        <w:rPr>
          <w:rFonts w:ascii="微软雅黑" w:eastAsia="微软雅黑" w:hAnsi="微软雅黑" w:hint="eastAsia"/>
        </w:rPr>
        <w:t>台“</w:t>
      </w:r>
      <w:r>
        <w:rPr>
          <w:rFonts w:ascii="微软雅黑" w:eastAsia="微软雅黑" w:hAnsi="微软雅黑" w:hint="eastAsia"/>
        </w:rPr>
        <w:t>会员管理-注册用户</w:t>
      </w:r>
      <w:r w:rsidRPr="00F91D5F">
        <w:rPr>
          <w:rFonts w:ascii="微软雅黑" w:eastAsia="微软雅黑" w:hAnsi="微软雅黑" w:hint="eastAsia"/>
        </w:rPr>
        <w:t>”中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</w:t>
      </w:r>
      <w:r w:rsidRPr="00462E6B">
        <w:rPr>
          <w:rFonts w:hint="eastAsia"/>
          <w:sz w:val="30"/>
          <w:szCs w:val="30"/>
          <w:lang w:val="zh-CN"/>
        </w:rPr>
        <w:t>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我的手环设备管理未添加任何手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4E220A8" wp14:editId="020BC0E0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图中页面规则说明：</w:t>
      </w:r>
    </w:p>
    <w:p w:rsidR="009E4DDB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1）在搜索过程中，不显示</w:t>
      </w:r>
      <w:r>
        <w:rPr>
          <w:rFonts w:ascii="微软雅黑" w:eastAsia="微软雅黑" w:hAnsi="微软雅黑" w:hint="eastAsia"/>
        </w:rPr>
        <w:t>【</w:t>
      </w:r>
      <w:r w:rsidRPr="008C52D2">
        <w:rPr>
          <w:rFonts w:ascii="微软雅黑" w:eastAsia="微软雅黑" w:hAnsi="微软雅黑" w:hint="eastAsia"/>
        </w:rPr>
        <w:t>重新搜索设备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</w:t>
      </w:r>
      <w:r>
        <w:rPr>
          <w:rFonts w:ascii="微软雅黑" w:eastAsia="微软雅黑" w:hAnsi="微软雅黑" w:hint="eastAsia"/>
        </w:rPr>
        <w:t>并且</w:t>
      </w:r>
      <w:r w:rsidRPr="008C52D2">
        <w:rPr>
          <w:rFonts w:ascii="微软雅黑" w:eastAsia="微软雅黑" w:hAnsi="微软雅黑" w:hint="eastAsia"/>
        </w:rPr>
        <w:t>页面信息</w:t>
      </w:r>
      <w:r>
        <w:rPr>
          <w:rFonts w:ascii="微软雅黑" w:eastAsia="微软雅黑" w:hAnsi="微软雅黑" w:hint="eastAsia"/>
        </w:rPr>
        <w:t>都</w:t>
      </w:r>
      <w:r w:rsidRPr="008C52D2">
        <w:rPr>
          <w:rFonts w:ascii="微软雅黑" w:eastAsia="微软雅黑" w:hAnsi="微软雅黑" w:hint="eastAsia"/>
        </w:rPr>
        <w:t>不可操作；</w:t>
      </w:r>
      <w:r w:rsidRPr="008C52D2">
        <w:rPr>
          <w:rFonts w:ascii="微软雅黑" w:eastAsia="微软雅黑" w:hAnsi="微软雅黑"/>
        </w:rPr>
        <w:tab/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2）搜索</w:t>
      </w:r>
      <w:r>
        <w:rPr>
          <w:rFonts w:ascii="微软雅黑" w:eastAsia="微软雅黑" w:hAnsi="微软雅黑" w:hint="eastAsia"/>
        </w:rPr>
        <w:t>结果完成，显示【重新搜索</w:t>
      </w:r>
      <w:r w:rsidRPr="008C52D2">
        <w:rPr>
          <w:rFonts w:ascii="微软雅黑" w:eastAsia="微软雅黑" w:hAnsi="微软雅黑" w:hint="eastAsia"/>
        </w:rPr>
        <w:t>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按钮，有结果：显示</w:t>
      </w:r>
      <w:r>
        <w:rPr>
          <w:rFonts w:ascii="微软雅黑" w:eastAsia="微软雅黑" w:hAnsi="微软雅黑" w:hint="eastAsia"/>
        </w:rPr>
        <w:t>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信息（搜索到的结果</w:t>
      </w:r>
      <w:r w:rsidRPr="008C52D2">
        <w:rPr>
          <w:rFonts w:ascii="微软雅黑" w:eastAsia="微软雅黑" w:hAnsi="微软雅黑" w:hint="eastAsia"/>
        </w:rPr>
        <w:t>可操作</w:t>
      </w:r>
      <w:r>
        <w:rPr>
          <w:rFonts w:ascii="微软雅黑" w:eastAsia="微软雅黑" w:hAnsi="微软雅黑" w:hint="eastAsia"/>
        </w:rPr>
        <w:t>）；无结果：显示“没有发现可用设备，请检查手环”（样式见下面）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3）</w:t>
      </w:r>
      <w:r w:rsidR="003F7B13">
        <w:rPr>
          <w:rFonts w:ascii="微软雅黑" w:eastAsia="微软雅黑" w:hAnsi="微软雅黑" w:hint="eastAsia"/>
        </w:rPr>
        <w:t>搜索结果显示</w:t>
      </w:r>
      <w:r w:rsidRPr="008C52D2">
        <w:rPr>
          <w:rFonts w:ascii="微软雅黑" w:eastAsia="微软雅黑" w:hAnsi="微软雅黑" w:hint="eastAsia"/>
        </w:rPr>
        <w:t>：手环图片、类型、名称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设备配对页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</w:t>
      </w:r>
      <w:proofErr w:type="gramStart"/>
      <w:r w:rsidRPr="003F7B13">
        <w:rPr>
          <w:rFonts w:ascii="微软雅黑" w:eastAsia="微软雅黑" w:hAnsi="微软雅黑"/>
        </w:rPr>
        <w:t>手环未敲击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完成超时</w:t>
      </w:r>
      <w:proofErr w:type="gramStart"/>
      <w:r w:rsidRPr="003F7B13">
        <w:rPr>
          <w:rFonts w:ascii="微软雅黑" w:eastAsia="微软雅黑" w:hAnsi="微软雅黑"/>
        </w:rPr>
        <w:t>时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页面toast提示</w:t>
      </w:r>
      <w:r w:rsidRPr="003F7B13">
        <w:rPr>
          <w:rFonts w:ascii="微软雅黑" w:eastAsia="微软雅黑" w:hAnsi="微软雅黑" w:hint="eastAsia"/>
        </w:rPr>
        <w:t>“连接超时”，页面并自动返回到前一页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2）成功完成配对，进入设备管理</w:t>
      </w:r>
      <w:r w:rsidRPr="003F7B13">
        <w:rPr>
          <w:rFonts w:ascii="微软雅黑" w:eastAsia="微软雅黑" w:hAnsi="微软雅黑" w:hint="eastAsia"/>
        </w:rPr>
        <w:t>页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和 手环已被其他用户绑定的情况下搜索不到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（已绑定的用户：删除设备后才允许被搜到）</w:t>
      </w:r>
    </w:p>
    <w:p w:rsidR="003F7B13" w:rsidRP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搜索结果排序</w:t>
      </w:r>
      <w:r>
        <w:rPr>
          <w:rFonts w:ascii="微软雅黑" w:eastAsia="微软雅黑" w:hAnsi="微软雅黑" w:hint="eastAsia"/>
        </w:rPr>
        <w:t>：</w:t>
      </w:r>
      <w:r w:rsidRPr="003F7B13">
        <w:rPr>
          <w:rFonts w:ascii="微软雅黑" w:eastAsia="微软雅黑" w:hAnsi="微软雅黑" w:hint="eastAsia"/>
        </w:rPr>
        <w:t>按搜索到的时间从近到远排列</w:t>
      </w:r>
    </w:p>
    <w:p w:rsidR="003F7B13" w:rsidRDefault="003F7B13" w:rsidP="003F7B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3F7B13" w:rsidRDefault="003F7B13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</w:t>
      </w:r>
      <w:proofErr w:type="gramStart"/>
      <w:r w:rsidRPr="003F7B13">
        <w:rPr>
          <w:rFonts w:ascii="微软雅黑" w:eastAsia="微软雅黑" w:hAnsi="微软雅黑" w:hint="eastAsia"/>
        </w:rPr>
        <w:t>和</w:t>
      </w:r>
      <w:proofErr w:type="gramEnd"/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点击【&lt;】按钮：设备管理页返回到</w:t>
      </w:r>
      <w:r w:rsidR="003F7B13" w:rsidRPr="00471A53">
        <w:rPr>
          <w:rFonts w:ascii="微软雅黑" w:eastAsia="微软雅黑" w:hAnsi="微软雅黑" w:hint="eastAsia"/>
        </w:rPr>
        <w:t>个人中心页</w:t>
      </w:r>
      <w:r>
        <w:rPr>
          <w:rFonts w:ascii="微软雅黑" w:eastAsia="微软雅黑" w:hAnsi="微软雅黑" w:hint="eastAsia"/>
        </w:rPr>
        <w:t>；</w:t>
      </w:r>
      <w:r w:rsidR="003F7B13" w:rsidRPr="00471A53">
        <w:rPr>
          <w:rFonts w:ascii="微软雅黑" w:eastAsia="微软雅黑" w:hAnsi="微软雅黑" w:hint="eastAsia"/>
        </w:rPr>
        <w:t>“选择设备页”和“设备配对页”返回到“设备</w:t>
      </w:r>
      <w:r w:rsidR="003F7B13" w:rsidRPr="00471A53">
        <w:rPr>
          <w:rFonts w:ascii="微软雅黑" w:eastAsia="微软雅黑" w:hAnsi="微软雅黑" w:hint="eastAsia"/>
        </w:rPr>
        <w:lastRenderedPageBreak/>
        <w:t>管理页”</w:t>
      </w:r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3F7B1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点击【重新搜索设备】按钮</w:t>
      </w:r>
      <w:r w:rsidR="003F7B13" w:rsidRPr="00471A53">
        <w:rPr>
          <w:rFonts w:ascii="微软雅黑" w:eastAsia="微软雅黑" w:hAnsi="微软雅黑" w:hint="eastAsia"/>
        </w:rPr>
        <w:t>：进入“选择设备——搜索过程中页面”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</w:t>
      </w:r>
      <w:r w:rsidRPr="00462E6B">
        <w:rPr>
          <w:rFonts w:hint="eastAsia"/>
          <w:sz w:val="30"/>
          <w:szCs w:val="30"/>
          <w:lang w:val="zh-CN"/>
        </w:rPr>
        <w:t>添加手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462E6B" w:rsidRDefault="00462E6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我的手环设备管理已添加了手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462E6B" w:rsidRDefault="00313916" w:rsidP="00462E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7F2FDCF" wp14:editId="5FFFBD06">
            <wp:extent cx="4089941" cy="3600000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设备管理页规则说明：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313916">
        <w:rPr>
          <w:rFonts w:ascii="微软雅黑" w:eastAsia="微软雅黑" w:hAnsi="微软雅黑" w:hint="eastAsia"/>
        </w:rPr>
        <w:t>设备信息</w:t>
      </w:r>
      <w:r>
        <w:rPr>
          <w:rFonts w:ascii="微软雅黑" w:eastAsia="微软雅黑" w:hAnsi="微软雅黑" w:hint="eastAsia"/>
        </w:rPr>
        <w:t>显示</w:t>
      </w:r>
      <w:r w:rsidRPr="00313916">
        <w:rPr>
          <w:rFonts w:ascii="微软雅黑" w:eastAsia="微软雅黑" w:hAnsi="微软雅黑" w:hint="eastAsia"/>
        </w:rPr>
        <w:t>：手环图片、类型、ID名称、连接状</w:t>
      </w:r>
      <w:r>
        <w:rPr>
          <w:rFonts w:ascii="微软雅黑" w:eastAsia="微软雅黑" w:hAnsi="微软雅黑" w:hint="eastAsia"/>
        </w:rPr>
        <w:t>态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313916">
        <w:rPr>
          <w:rFonts w:ascii="微软雅黑" w:eastAsia="微软雅黑" w:hAnsi="微软雅黑" w:hint="eastAsia"/>
        </w:rPr>
        <w:t>“设备状态”和“显示样式”关系如下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1038351" wp14:editId="2ED1A919">
            <wp:extent cx="127488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3）点击【添加】按钮，规则判断：</w:t>
      </w:r>
      <w:r w:rsidRPr="00313916">
        <w:rPr>
          <w:rFonts w:ascii="微软雅黑" w:eastAsia="微软雅黑" w:hAnsi="微软雅黑" w:hint="eastAsia"/>
        </w:rPr>
        <w:t>是否有已连接设备</w:t>
      </w:r>
      <w:r>
        <w:rPr>
          <w:rFonts w:ascii="微软雅黑" w:eastAsia="微软雅黑" w:hAnsi="微软雅黑" w:hint="eastAsia"/>
        </w:rPr>
        <w:t>：</w:t>
      </w:r>
      <w:r w:rsidRPr="00313916">
        <w:rPr>
          <w:rFonts w:ascii="微软雅黑" w:eastAsia="微软雅黑" w:hAnsi="微软雅黑" w:hint="eastAsia"/>
        </w:rPr>
        <w:t>①“未连接”：进入“选择设备页”②“连接中”和“已连接”：</w:t>
      </w:r>
      <w:r>
        <w:rPr>
          <w:rFonts w:ascii="微软雅黑" w:eastAsia="微软雅黑" w:hAnsi="微软雅黑" w:hint="eastAsia"/>
        </w:rPr>
        <w:t>弹框提示</w:t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C50E27F" wp14:editId="060E07BE">
            <wp:extent cx="2009524" cy="1104762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</w:t>
      </w:r>
    </w:p>
    <w:p w:rsidR="00AD3C80" w:rsidRPr="00313916" w:rsidRDefault="00AD3C80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4）已添加设备排序规则：</w:t>
      </w:r>
      <w:r w:rsidRPr="00AD3C80">
        <w:rPr>
          <w:rFonts w:ascii="微软雅黑" w:eastAsia="微软雅黑" w:hAnsi="微软雅黑" w:hint="eastAsia"/>
        </w:rPr>
        <w:t>已添加的设备按照添加时间倒序排列，新添加的设备排在</w:t>
      </w:r>
      <w:r>
        <w:rPr>
          <w:rFonts w:ascii="微软雅黑" w:eastAsia="微软雅黑" w:hAnsi="微软雅黑" w:hint="eastAsia"/>
        </w:rPr>
        <w:t>最前面</w:t>
      </w:r>
    </w:p>
    <w:p w:rsid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3252D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点击【&lt;】按钮：返回到个人中心页</w:t>
      </w:r>
    </w:p>
    <w:p w:rsidR="00AD3C80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点击设备信息：进入设备详情页</w:t>
      </w:r>
    </w:p>
    <w:p w:rsidR="00AD3C80" w:rsidRPr="00471A53" w:rsidRDefault="00AD3C8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AD3C80" w:rsidRDefault="00AD3C80" w:rsidP="00AD3C80">
      <w:pPr>
        <w:pStyle w:val="4"/>
        <w:rPr>
          <w:lang w:val="zh-CN" w:eastAsia="zh-CN"/>
        </w:rPr>
      </w:pPr>
      <w:bookmarkStart w:id="144" w:name="_Toc489003020"/>
      <w:r w:rsidRPr="00AD3C80">
        <w:rPr>
          <w:rFonts w:hint="eastAsia"/>
          <w:lang w:val="zh-CN" w:eastAsia="zh-CN"/>
        </w:rPr>
        <w:t>设备详情</w:t>
      </w:r>
      <w:bookmarkEnd w:id="144"/>
    </w:p>
    <w:p w:rsidR="00AD3C80" w:rsidRP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34BC330" wp14:editId="6C8BE6FF">
            <wp:extent cx="2023988" cy="3600000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noProof/>
          <w:lang w:eastAsia="zh-CN"/>
        </w:rPr>
        <w:drawing>
          <wp:inline distT="0" distB="0" distL="0" distR="0" wp14:anchorId="4E29A751" wp14:editId="2F04B0CF">
            <wp:extent cx="2024604" cy="3600000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 w:rsidR="00AD3C80" w:rsidRPr="00EC61D1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</w:rPr>
        <w:t>设备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状态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与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按钮显示</w:t>
      </w:r>
      <w:r>
        <w:rPr>
          <w:rFonts w:ascii="微软雅黑" w:eastAsia="微软雅黑" w:hAnsi="微软雅黑" w:hint="eastAsia"/>
        </w:rPr>
        <w:t>”及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设备信息显示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关系如下表</w:t>
      </w:r>
      <w:r w:rsidRPr="00AD3C80">
        <w:rPr>
          <w:rFonts w:ascii="微软雅黑" w:eastAsia="微软雅黑" w:hAnsi="微软雅黑" w:hint="eastAsia"/>
        </w:rPr>
        <w:t>：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201"/>
        <w:gridCol w:w="5295"/>
      </w:tblGrid>
      <w:tr w:rsidR="00AD3C80" w:rsidTr="00AD3C80">
        <w:trPr>
          <w:jc w:val="center"/>
        </w:trPr>
        <w:tc>
          <w:tcPr>
            <w:tcW w:w="1026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 w:hint="eastAsia"/>
                <w:color w:val="FFFFFF" w:themeColor="background1"/>
                <w:kern w:val="0"/>
                <w:sz w:val="20"/>
                <w:szCs w:val="20"/>
                <w:lang w:eastAsia="zh-CN"/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显示设备信息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337BDA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 w:rsid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删除设备时：app两周的手</w:t>
      </w:r>
      <w:proofErr w:type="gramStart"/>
      <w:r w:rsidRPr="00AD3C80">
        <w:rPr>
          <w:rFonts w:ascii="微软雅黑" w:eastAsia="微软雅黑" w:hAnsi="微软雅黑" w:hint="eastAsia"/>
        </w:rPr>
        <w:t>环数据</w:t>
      </w:r>
      <w:proofErr w:type="gramEnd"/>
      <w:r w:rsidRPr="00AD3C80">
        <w:rPr>
          <w:rFonts w:ascii="微软雅黑" w:eastAsia="微软雅黑" w:hAnsi="微软雅黑" w:hint="eastAsia"/>
        </w:rPr>
        <w:t>清空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未连接状态下页面说明：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1）只有</w:t>
      </w:r>
      <w:r w:rsidRPr="00AD3C80">
        <w:rPr>
          <w:rFonts w:ascii="微软雅黑" w:eastAsia="微软雅黑" w:hAnsi="微软雅黑" w:hint="eastAsia"/>
        </w:rPr>
        <w:t>iOS</w:t>
      </w:r>
      <w:r>
        <w:rPr>
          <w:rFonts w:ascii="微软雅黑" w:eastAsia="微软雅黑" w:hAnsi="微软雅黑" w:hint="eastAsia"/>
        </w:rPr>
        <w:t>端有</w:t>
      </w:r>
      <w:r w:rsidRPr="00AD3C80">
        <w:rPr>
          <w:rFonts w:ascii="微软雅黑" w:eastAsia="微软雅黑" w:hAnsi="微软雅黑" w:hint="eastAsia"/>
        </w:rPr>
        <w:t>页</w:t>
      </w:r>
      <w:r>
        <w:rPr>
          <w:rFonts w:ascii="微软雅黑" w:eastAsia="微软雅黑" w:hAnsi="微软雅黑" w:hint="eastAsia"/>
        </w:rPr>
        <w:t>面提示文案：</w:t>
      </w:r>
      <w:proofErr w:type="gramStart"/>
      <w:r w:rsidRPr="00AD3C80">
        <w:rPr>
          <w:rFonts w:ascii="微软雅黑" w:eastAsia="微软雅黑" w:hAnsi="微软雅黑" w:hint="eastAsia"/>
        </w:rPr>
        <w:t>“</w:t>
      </w:r>
      <w:proofErr w:type="gramEnd"/>
      <w:r w:rsidRPr="00AD3C80">
        <w:rPr>
          <w:rFonts w:ascii="微软雅黑" w:eastAsia="微软雅黑" w:hAnsi="微软雅黑" w:hint="eastAsia"/>
        </w:rPr>
        <w:t>如果想解除绑定手环，请在手机设置蓝牙中“忽略设备”即可”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2）点击【连接】按钮</w:t>
      </w:r>
      <w:r w:rsidRPr="00AD3C80">
        <w:rPr>
          <w:rFonts w:ascii="微软雅黑" w:eastAsia="微软雅黑" w:hAnsi="微软雅黑" w:hint="eastAsia"/>
        </w:rPr>
        <w:t>：判断有无已连接设备</w:t>
      </w:r>
      <w:r w:rsidR="00444F64">
        <w:rPr>
          <w:rFonts w:ascii="微软雅黑" w:eastAsia="微软雅黑" w:hAnsi="微软雅黑" w:hint="eastAsia"/>
        </w:rPr>
        <w:t>：</w:t>
      </w:r>
      <w:r w:rsidR="00444F64" w:rsidRPr="00313916">
        <w:rPr>
          <w:rFonts w:ascii="微软雅黑" w:eastAsia="微软雅黑" w:hAnsi="微软雅黑" w:hint="eastAsia"/>
        </w:rPr>
        <w:t>①</w:t>
      </w:r>
      <w:r w:rsidR="00444F64">
        <w:rPr>
          <w:rFonts w:ascii="微软雅黑" w:eastAsia="微软雅黑" w:hAnsi="微软雅黑" w:hint="eastAsia"/>
        </w:rPr>
        <w:t>有已连接</w:t>
      </w:r>
      <w:r w:rsidRPr="00444F64">
        <w:rPr>
          <w:rFonts w:ascii="微软雅黑" w:eastAsia="微软雅黑" w:hAnsi="微软雅黑" w:hint="eastAsia"/>
        </w:rPr>
        <w:t>设备：</w:t>
      </w:r>
      <w:r w:rsidR="00444F64">
        <w:rPr>
          <w:rFonts w:ascii="微软雅黑" w:eastAsia="微软雅黑" w:hAnsi="微软雅黑" w:hint="eastAsia"/>
        </w:rPr>
        <w:t>弹框</w:t>
      </w:r>
      <w:r w:rsidRPr="00444F64">
        <w:rPr>
          <w:rFonts w:ascii="微软雅黑" w:eastAsia="微软雅黑" w:hAnsi="微软雅黑" w:hint="eastAsia"/>
        </w:rPr>
        <w:t>提示“请先断开已连接设备”</w:t>
      </w:r>
    </w:p>
    <w:p w:rsidR="00AD3C80" w:rsidRDefault="00444F64" w:rsidP="00444F64">
      <w:pPr>
        <w:pStyle w:val="afb"/>
        <w:ind w:left="420"/>
        <w:rPr>
          <w:rFonts w:ascii="微软雅黑" w:eastAsia="微软雅黑" w:hAnsi="微软雅黑"/>
        </w:rPr>
      </w:pPr>
      <w:r w:rsidRPr="00313916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无已连接设备：</w:t>
      </w:r>
      <w:r w:rsidRPr="00AD3C80">
        <w:rPr>
          <w:rFonts w:ascii="微软雅黑" w:eastAsia="微软雅黑" w:hAnsi="微软雅黑" w:hint="eastAsia"/>
        </w:rPr>
        <w:t>完成连接过程</w:t>
      </w:r>
    </w:p>
    <w:p w:rsidR="00444F64" w:rsidRPr="00444F64" w:rsidRDefault="00444F64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AD3C80" w:rsidRPr="00AD3C80" w:rsidRDefault="00AD3C80" w:rsidP="00AD3C80">
      <w:pPr>
        <w:pStyle w:val="afb"/>
        <w:ind w:left="420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1FFBBA1" wp14:editId="2ACE05CD">
            <wp:extent cx="1537487" cy="878564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80">
        <w:rPr>
          <w:rFonts w:ascii="微软雅黑" w:eastAsia="微软雅黑" w:hAnsi="微软雅黑" w:hint="eastAsia"/>
        </w:rPr>
        <w:t xml:space="preserve"> </w:t>
      </w:r>
      <w:r w:rsidR="00444F64">
        <w:rPr>
          <w:rFonts w:ascii="微软雅黑" w:eastAsia="微软雅黑" w:hAnsi="微软雅黑" w:hint="eastAsia"/>
        </w:rPr>
        <w:t>点击【确定】按钮</w:t>
      </w:r>
      <w:r w:rsidRPr="00AD3C80">
        <w:rPr>
          <w:rFonts w:ascii="微软雅黑" w:eastAsia="微软雅黑" w:hAnsi="微软雅黑" w:hint="eastAsia"/>
        </w:rPr>
        <w:t>：提示关闭</w:t>
      </w:r>
    </w:p>
    <w:p w:rsidR="00444F64" w:rsidRPr="00AD3C80" w:rsidRDefault="00444F6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已连接状态下页面说明：</w:t>
      </w:r>
    </w:p>
    <w:p w:rsidR="00AD3C80" w:rsidRDefault="00444F64" w:rsidP="00444F64">
      <w:pPr>
        <w:widowControl w:val="0"/>
        <w:ind w:left="420"/>
        <w:jc w:val="both"/>
        <w:rPr>
          <w:lang w:eastAsia="zh-CN"/>
        </w:rPr>
      </w:pPr>
      <w:r w:rsidRPr="00444F64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点击名称：弹框显示，可编辑名称（名称为空toast提示“名称不能为空”）</w:t>
      </w:r>
    </w:p>
    <w:p w:rsidR="00444F64" w:rsidRDefault="00444F64" w:rsidP="00444F64">
      <w:pPr>
        <w:widowControl w:val="0"/>
        <w:ind w:left="42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C15C0B" wp14:editId="60F4F247">
            <wp:extent cx="1503485" cy="991660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F5" w:rsidRDefault="00444F64" w:rsidP="00337BDA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；点击【确定】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 w:rsidR="00EE5241" w:rsidRPr="00444F64" w:rsidRDefault="00337BDA" w:rsidP="00444F64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 w:rsidR="00EE5241">
        <w:rPr>
          <w:rFonts w:hint="eastAsia"/>
          <w:lang w:eastAsia="zh-CN"/>
        </w:rPr>
        <w:t>）点击【断开连接】按钮，断开手环连接状态（由“已连接”变为“未连接”）</w:t>
      </w:r>
    </w:p>
    <w:p w:rsidR="006E2AF5" w:rsidRDefault="006E2AF5" w:rsidP="006E2A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</w:t>
      </w:r>
      <w:r w:rsidR="00EE5241">
        <w:rPr>
          <w:rFonts w:ascii="微软雅黑" w:eastAsia="微软雅黑" w:hAnsi="微软雅黑" w:hint="eastAsia"/>
        </w:rPr>
        <w:t>前一页（连接中状态时，不可交互）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="00337BDA">
        <w:rPr>
          <w:rFonts w:ascii="微软雅黑" w:eastAsia="微软雅黑" w:hAnsi="微软雅黑" w:hint="eastAsia"/>
        </w:rPr>
        <w:t>删除设备</w:t>
      </w:r>
      <w:r>
        <w:rPr>
          <w:rFonts w:ascii="微软雅黑" w:eastAsia="微软雅黑" w:hAnsi="微软雅黑" w:hint="eastAsia"/>
        </w:rPr>
        <w:t>】按钮：</w:t>
      </w:r>
      <w:r w:rsidR="00337BDA">
        <w:rPr>
          <w:rFonts w:ascii="微软雅黑" w:eastAsia="微软雅黑" w:hAnsi="微软雅黑" w:hint="eastAsia"/>
        </w:rPr>
        <w:t>弹框提示“删除设备会清空设备相关数据，确定删除设备？”</w:t>
      </w:r>
    </w:p>
    <w:p w:rsidR="00337BDA" w:rsidRPr="00471A53" w:rsidRDefault="00337BDA" w:rsidP="00337BDA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FF774B" wp14:editId="7690487E">
            <wp:extent cx="1455354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【取消】关闭提示；点击【确定】关闭提示，并删除设备清空数据</w:t>
      </w:r>
    </w:p>
    <w:p w:rsidR="008A4E47" w:rsidRDefault="008A4E47" w:rsidP="008A4E47">
      <w:pPr>
        <w:pStyle w:val="4"/>
        <w:rPr>
          <w:lang w:val="zh-CN" w:eastAsia="zh-CN"/>
        </w:rPr>
      </w:pPr>
      <w:bookmarkStart w:id="145" w:name="_Toc489003021"/>
      <w:r>
        <w:rPr>
          <w:rFonts w:hint="eastAsia"/>
          <w:lang w:val="zh-CN" w:eastAsia="zh-CN"/>
        </w:rPr>
        <w:t>运动成绩</w:t>
      </w:r>
      <w:bookmarkEnd w:id="145"/>
    </w:p>
    <w:p w:rsidR="008A4E47" w:rsidRPr="00691D91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A4E47" w:rsidRPr="00DC0155" w:rsidRDefault="008A4E47" w:rsidP="008A4E4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1839F838" wp14:editId="02F44C25">
            <wp:extent cx="2023988" cy="3600000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47" w:rsidRPr="000C7115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C0EC7" w:rsidRDefault="007C0EC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进入页面时，获取一次数据</w:t>
      </w:r>
      <w:r>
        <w:rPr>
          <w:rFonts w:ascii="微软雅黑" w:eastAsia="微软雅黑" w:hAnsi="微软雅黑" w:hint="eastAsia"/>
        </w:rPr>
        <w:t>，并</w:t>
      </w:r>
      <w:r w:rsidRPr="008A4E47">
        <w:rPr>
          <w:rFonts w:ascii="微软雅黑" w:eastAsia="微软雅黑" w:hAnsi="微软雅黑" w:hint="eastAsia"/>
        </w:rPr>
        <w:t>自动将新数据上传至服务器</w:t>
      </w:r>
    </w:p>
    <w:p w:rsidR="007C0EC7" w:rsidRPr="007C0EC7" w:rsidRDefault="007C0EC7" w:rsidP="007C0EC7">
      <w:pPr>
        <w:pStyle w:val="afb"/>
        <w:ind w:left="84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A</w:t>
      </w:r>
      <w:r w:rsidRPr="008A4E47">
        <w:rPr>
          <w:rFonts w:ascii="微软雅黑" w:eastAsia="微软雅黑" w:hAnsi="微软雅黑" w:hint="eastAsia"/>
        </w:rPr>
        <w:t>pp可查看本周和前一周的运动数据，默认显示“今日运动”数据；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每日记录运动数据范围</w:t>
      </w:r>
      <w:r w:rsidRPr="008A4E47">
        <w:rPr>
          <w:rFonts w:ascii="微软雅黑" w:eastAsia="微软雅黑" w:hAnsi="微软雅黑" w:hint="eastAsia"/>
        </w:rPr>
        <w:t>：00:00——23:59（在此范围内，同步的数据记为当日运动量）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获取数据超时</w:t>
      </w:r>
      <w:r w:rsidR="007C0EC7">
        <w:rPr>
          <w:rFonts w:ascii="微软雅黑" w:eastAsia="微软雅黑" w:hAnsi="微软雅黑" w:hint="eastAsia"/>
        </w:rPr>
        <w:t>弹框</w:t>
      </w:r>
      <w:r w:rsidRPr="008A4E47">
        <w:rPr>
          <w:rFonts w:ascii="微软雅黑" w:eastAsia="微软雅黑" w:hAnsi="微软雅黑" w:hint="eastAsia"/>
        </w:rPr>
        <w:t>提示如下：</w:t>
      </w:r>
    </w:p>
    <w:p w:rsidR="008A4E47" w:rsidRPr="008A4E47" w:rsidRDefault="008A4E47" w:rsidP="007C0EC7">
      <w:pPr>
        <w:pStyle w:val="afb"/>
        <w:ind w:left="420" w:firstLineChars="200" w:firstLine="40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7119EC13" wp14:editId="0A827D6F">
            <wp:extent cx="1343278" cy="767588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E47">
        <w:rPr>
          <w:rFonts w:ascii="微软雅黑" w:eastAsia="微软雅黑" w:hAnsi="微软雅黑" w:hint="eastAsia"/>
        </w:rPr>
        <w:t xml:space="preserve"> 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放弃</w:t>
      </w:r>
      <w:r w:rsidR="007C0EC7">
        <w:rPr>
          <w:rFonts w:ascii="微软雅黑" w:eastAsia="微软雅黑" w:hAnsi="微软雅黑" w:hint="eastAsia"/>
        </w:rPr>
        <w:t>】：提示关闭；【</w:t>
      </w:r>
      <w:r w:rsidR="007C0EC7" w:rsidRPr="008A4E47">
        <w:rPr>
          <w:rFonts w:ascii="微软雅黑" w:eastAsia="微软雅黑" w:hAnsi="微软雅黑" w:hint="eastAsia"/>
        </w:rPr>
        <w:t>重新请求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>提示关闭，并重新发起请求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运动</w:t>
      </w:r>
      <w:r w:rsidR="007C0EC7">
        <w:rPr>
          <w:rFonts w:ascii="微软雅黑" w:eastAsia="微软雅黑" w:hAnsi="微软雅黑" w:hint="eastAsia"/>
        </w:rPr>
        <w:t>成绩</w:t>
      </w:r>
      <w:r w:rsidRPr="008A4E47">
        <w:rPr>
          <w:rFonts w:ascii="微软雅黑" w:eastAsia="微软雅黑" w:hAnsi="微软雅黑" w:hint="eastAsia"/>
        </w:rPr>
        <w:t>日期名称规则：“今日运动”、“昨日运动”、xx/xx运动（例：05/08运动）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“运动量”规则：“目标百分比”&lt;=50%，显示“较少”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 xml:space="preserve">               50%&lt;“目标百分比”&lt;=100%，显示“良好”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lastRenderedPageBreak/>
        <w:t xml:space="preserve">               “目标百分比”&gt;100%，显示“过量”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“目标”、“公里”、“千卡”：指当日运动数据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目标百分比=当日运动总步数/“运动目标值”*100%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图形轨迹说明</w:t>
      </w:r>
      <w:r w:rsidRPr="008A4E47">
        <w:rPr>
          <w:rFonts w:ascii="微软雅黑" w:eastAsia="微软雅黑" w:hAnsi="微软雅黑" w:hint="eastAsia"/>
        </w:rPr>
        <w:t>：</w:t>
      </w:r>
      <w:r w:rsidRPr="008A4E47">
        <w:rPr>
          <w:rFonts w:ascii="微软雅黑" w:eastAsia="微软雅黑" w:hAnsi="微软雅黑"/>
        </w:rPr>
        <w:t>按照</w:t>
      </w:r>
      <w:r w:rsidRPr="008A4E47">
        <w:rPr>
          <w:rFonts w:ascii="微软雅黑" w:eastAsia="微软雅黑" w:hAnsi="微软雅黑" w:hint="eastAsia"/>
        </w:rPr>
        <w:t>“</w:t>
      </w:r>
      <w:r w:rsidRPr="008A4E47">
        <w:rPr>
          <w:rFonts w:ascii="微软雅黑" w:eastAsia="微软雅黑" w:hAnsi="微软雅黑"/>
        </w:rPr>
        <w:t>目标百分比</w:t>
      </w:r>
      <w:r w:rsidRPr="008A4E47">
        <w:rPr>
          <w:rFonts w:ascii="微软雅黑" w:eastAsia="微软雅黑" w:hAnsi="微软雅黑" w:hint="eastAsia"/>
        </w:rPr>
        <w:t>”</w:t>
      </w:r>
      <w:r w:rsidRPr="008A4E47">
        <w:rPr>
          <w:rFonts w:ascii="微软雅黑" w:eastAsia="微软雅黑" w:hAnsi="微软雅黑"/>
        </w:rPr>
        <w:t>显示已走轨迹长度</w:t>
      </w:r>
      <w:r w:rsidRPr="008A4E47">
        <w:rPr>
          <w:rFonts w:ascii="微软雅黑" w:eastAsia="微软雅黑" w:hAnsi="微软雅黑" w:hint="eastAsia"/>
        </w:rPr>
        <w:t>（超过100%轨迹全部被填充）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“走步”、“跑步/快走”记录的数据：</w:t>
      </w:r>
      <w:proofErr w:type="gramStart"/>
      <w:r w:rsidRPr="008A4E47">
        <w:rPr>
          <w:rFonts w:ascii="微软雅黑" w:eastAsia="微软雅黑" w:hAnsi="微软雅黑" w:hint="eastAsia"/>
        </w:rPr>
        <w:t>以握奇数</w:t>
      </w:r>
      <w:proofErr w:type="gramEnd"/>
      <w:r w:rsidRPr="008A4E47">
        <w:rPr>
          <w:rFonts w:ascii="微软雅黑" w:eastAsia="微软雅黑" w:hAnsi="微软雅黑" w:hint="eastAsia"/>
        </w:rPr>
        <w:t>据规则为准（未佩戴手环，数据为0）</w:t>
      </w:r>
    </w:p>
    <w:p w:rsidR="007C0EC7" w:rsidRDefault="007C0EC7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 w:hint="eastAsia"/>
        </w:rPr>
        <w:t>标题【&lt;】按钮：返回到</w:t>
      </w:r>
      <w:r w:rsidRPr="008A4E47">
        <w:rPr>
          <w:rFonts w:ascii="微软雅黑" w:eastAsia="微软雅黑" w:hAnsi="微软雅黑" w:hint="eastAsia"/>
        </w:rPr>
        <w:t>个人中心</w:t>
      </w:r>
      <w:r w:rsidR="007C0EC7">
        <w:rPr>
          <w:rFonts w:ascii="微软雅黑" w:eastAsia="微软雅黑" w:hAnsi="微软雅黑" w:hint="eastAsia"/>
        </w:rPr>
        <w:t>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点击</w:t>
      </w:r>
      <w:r w:rsidR="007C0EC7"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4B12BE5A" wp14:editId="291D50EC">
            <wp:extent cx="140677" cy="14067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C7">
        <w:rPr>
          <w:rFonts w:ascii="微软雅黑" w:eastAsia="微软雅黑" w:hAnsi="微软雅黑" w:hint="eastAsia"/>
        </w:rPr>
        <w:t>】：切换到</w:t>
      </w:r>
      <w:r w:rsidRPr="008A4E47">
        <w:rPr>
          <w:rFonts w:ascii="微软雅黑" w:eastAsia="微软雅黑" w:hAnsi="微软雅黑" w:hint="eastAsia"/>
        </w:rPr>
        <w:t>运动统计页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/>
        </w:rPr>
        <w:t>页面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&lt;</w:t>
      </w:r>
      <w:r w:rsidR="00B42A58">
        <w:rPr>
          <w:rFonts w:ascii="微软雅黑" w:eastAsia="微软雅黑" w:hAnsi="微软雅黑" w:hint="eastAsia"/>
        </w:rPr>
        <w:t>、&gt;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 xml:space="preserve"> 或 </w:t>
      </w:r>
      <w:r w:rsidR="00B42A58"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 w:rsidR="00B42A58"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 w:rsidR="00B42A58"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 w:rsidR="00B42A58"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的运动数据（除标题和“目标”其他数据全部切换）</w:t>
      </w:r>
      <w:r w:rsidR="007C0EC7">
        <w:rPr>
          <w:rFonts w:ascii="微软雅黑" w:eastAsia="微软雅黑" w:hAnsi="微软雅黑" w:hint="eastAsia"/>
        </w:rPr>
        <w:t>；无法查看前一天</w:t>
      </w:r>
      <w:r w:rsidR="00B42A58">
        <w:rPr>
          <w:rFonts w:ascii="微软雅黑" w:eastAsia="微软雅黑" w:hAnsi="微软雅黑" w:hint="eastAsia"/>
        </w:rPr>
        <w:t>或者后一天</w:t>
      </w:r>
      <w:r w:rsidR="007C0EC7">
        <w:rPr>
          <w:rFonts w:ascii="微软雅黑" w:eastAsia="微软雅黑" w:hAnsi="微软雅黑" w:hint="eastAsia"/>
        </w:rPr>
        <w:t>数据时，【</w:t>
      </w:r>
      <w:r w:rsidR="007C0EC7" w:rsidRPr="008A4E47">
        <w:rPr>
          <w:rFonts w:ascii="微软雅黑" w:eastAsia="微软雅黑" w:hAnsi="微软雅黑" w:hint="eastAsia"/>
        </w:rPr>
        <w:t>&lt;</w:t>
      </w:r>
      <w:r w:rsidR="007C0EC7">
        <w:rPr>
          <w:rFonts w:ascii="微软雅黑" w:eastAsia="微软雅黑" w:hAnsi="微软雅黑" w:hint="eastAsia"/>
        </w:rPr>
        <w:t>】</w:t>
      </w:r>
      <w:r w:rsidR="00B42A58">
        <w:rPr>
          <w:rFonts w:ascii="微软雅黑" w:eastAsia="微软雅黑" w:hAnsi="微软雅黑" w:hint="eastAsia"/>
        </w:rPr>
        <w:t>【&gt;】</w:t>
      </w:r>
      <w:r w:rsidRPr="008A4E47">
        <w:rPr>
          <w:rFonts w:ascii="微软雅黑" w:eastAsia="微软雅黑" w:hAnsi="微软雅黑" w:hint="eastAsia"/>
        </w:rPr>
        <w:t>隐藏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Pr="008A4E47">
        <w:rPr>
          <w:rFonts w:ascii="微软雅黑" w:eastAsia="微软雅黑" w:hAnsi="微软雅黑" w:hint="eastAsia"/>
        </w:rPr>
        <w:t>“目标”：进入“运动目标值页”</w:t>
      </w:r>
    </w:p>
    <w:p w:rsidR="008A4E47" w:rsidRDefault="008F4E7A" w:rsidP="008F4E7A">
      <w:pPr>
        <w:widowControl w:val="0"/>
        <w:jc w:val="both"/>
        <w:rPr>
          <w:b/>
          <w:lang w:eastAsia="zh-CN"/>
        </w:rPr>
      </w:pPr>
      <w:r w:rsidRPr="008F4E7A">
        <w:rPr>
          <w:rFonts w:hint="eastAsia"/>
          <w:b/>
          <w:lang w:eastAsia="zh-CN"/>
        </w:rPr>
        <w:t>运动目标值页</w:t>
      </w:r>
    </w:p>
    <w:p w:rsidR="008F4E7A" w:rsidRDefault="008F4E7A" w:rsidP="008F4E7A">
      <w:pPr>
        <w:widowControl w:val="0"/>
        <w:jc w:val="center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64B6397C" wp14:editId="3DC83C63">
            <wp:extent cx="2023988" cy="3600000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8F4E7A">
        <w:rPr>
          <w:rFonts w:hint="eastAsia"/>
          <w:sz w:val="30"/>
          <w:szCs w:val="30"/>
          <w:lang w:val="zh-CN"/>
        </w:rPr>
        <w:lastRenderedPageBreak/>
        <w:t>业务规则：</w:t>
      </w:r>
    </w:p>
    <w:p w:rsid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目标值</w:t>
      </w:r>
      <w:r>
        <w:rPr>
          <w:rFonts w:ascii="微软雅黑" w:eastAsia="微软雅黑" w:hAnsi="微软雅黑" w:hint="eastAsia"/>
        </w:rPr>
        <w:t>数据</w:t>
      </w:r>
      <w:r w:rsidRPr="008F4E7A">
        <w:rPr>
          <w:rFonts w:ascii="微软雅黑" w:eastAsia="微软雅黑" w:hAnsi="微软雅黑" w:hint="eastAsia"/>
        </w:rPr>
        <w:t>范围：2000至30000，以1000标准递增，默认选择并设定10000步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向上滑动数值递增，向下滑动数值递减</w:t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Pr="008F4E7A">
        <w:rPr>
          <w:rFonts w:hint="eastAsia"/>
          <w:sz w:val="30"/>
          <w:szCs w:val="30"/>
          <w:lang w:val="zh-CN"/>
        </w:rPr>
        <w:t>规则：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上下滚动选择目标值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点击【&lt;】按钮：返回到上一页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点击【保存】按钮，保存当前选中目标值，并返回到前一页</w:t>
      </w:r>
    </w:p>
    <w:p w:rsidR="00612400" w:rsidRDefault="00612400" w:rsidP="00612400">
      <w:pPr>
        <w:pStyle w:val="4"/>
        <w:rPr>
          <w:lang w:val="zh-CN" w:eastAsia="zh-CN"/>
        </w:rPr>
      </w:pPr>
      <w:bookmarkStart w:id="146" w:name="_Toc489003022"/>
      <w:r>
        <w:rPr>
          <w:rFonts w:hint="eastAsia"/>
          <w:lang w:val="zh-CN" w:eastAsia="zh-CN"/>
        </w:rPr>
        <w:t>运动统计</w:t>
      </w:r>
      <w:bookmarkEnd w:id="146"/>
    </w:p>
    <w:p w:rsidR="00612400" w:rsidRPr="00691D9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12400" w:rsidRPr="00DC0155" w:rsidRDefault="00612400" w:rsidP="0061240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5C182D9" wp14:editId="2BC5935A">
            <wp:extent cx="2023988" cy="3600000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00" w:rsidRPr="000C7115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/>
        </w:rPr>
        <w:t>A</w:t>
      </w:r>
      <w:r w:rsidRPr="00612400">
        <w:rPr>
          <w:rFonts w:ascii="微软雅黑" w:eastAsia="微软雅黑" w:hAnsi="微软雅黑" w:hint="eastAsia"/>
        </w:rPr>
        <w:t>pp可查看本周和前一周的运动统计数据（向右滑查看前一周的数据）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日期：默认显示本周一至周日的日期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柱状图：默认显示从本周一至当天的柱状图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纵坐标：“步数”；横坐标：“日期”；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“总步数”、“日均步数”、“总卡路里”、“总里程”数据：统计从本周一至当天的数据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“日均步数”=“总步数”/ 记录的天数（结果取整数）</w:t>
      </w:r>
    </w:p>
    <w:p w:rsidR="00612400" w:rsidRPr="00EC61D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55B2B956" wp14:editId="447D09AF">
            <wp:extent cx="158262" cy="1582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”：切换到运动成绩</w:t>
      </w:r>
      <w:r w:rsidRPr="00612400">
        <w:rPr>
          <w:rFonts w:ascii="微软雅黑" w:eastAsia="微软雅黑" w:hAnsi="微软雅黑" w:hint="eastAsia"/>
        </w:rPr>
        <w:t>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向右滑动查看区域：可切换到前面一周的运动数据</w:t>
      </w:r>
    </w:p>
    <w:p w:rsidR="006C0532" w:rsidRDefault="006C0532" w:rsidP="006C0532">
      <w:pPr>
        <w:pStyle w:val="4"/>
        <w:rPr>
          <w:lang w:val="zh-CN" w:eastAsia="zh-CN"/>
        </w:rPr>
      </w:pPr>
      <w:bookmarkStart w:id="147" w:name="_Toc489003023"/>
      <w:r>
        <w:rPr>
          <w:rFonts w:hint="eastAsia"/>
          <w:lang w:val="zh-CN" w:eastAsia="zh-CN"/>
        </w:rPr>
        <w:t>睡眠结果</w:t>
      </w:r>
      <w:bookmarkEnd w:id="147"/>
    </w:p>
    <w:p w:rsidR="006C0532" w:rsidRPr="00691D9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C0532" w:rsidRPr="00DC0155" w:rsidRDefault="006C0532" w:rsidP="006C05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0BE95891" wp14:editId="11F76BED">
            <wp:extent cx="2023988" cy="3600000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32" w:rsidRPr="006C0532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进入页面时，自动获取一次数据</w:t>
      </w:r>
      <w:r>
        <w:rPr>
          <w:rFonts w:ascii="微软雅黑" w:eastAsia="微软雅黑" w:hAnsi="微软雅黑" w:hint="eastAsia"/>
        </w:rPr>
        <w:t>，并</w:t>
      </w:r>
      <w:r w:rsidRPr="006C0532">
        <w:rPr>
          <w:rFonts w:ascii="微软雅黑" w:eastAsia="微软雅黑" w:hAnsi="微软雅黑" w:hint="eastAsia"/>
        </w:rPr>
        <w:t>将新数据上传至服务器</w:t>
      </w:r>
    </w:p>
    <w:p w:rsidR="006C0532" w:rsidRPr="006C0532" w:rsidRDefault="006C0532" w:rsidP="006C0532">
      <w:pPr>
        <w:pStyle w:val="afb"/>
        <w:ind w:left="84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A</w:t>
      </w:r>
      <w:r w:rsidRPr="006C0532">
        <w:rPr>
          <w:rFonts w:ascii="微软雅黑" w:eastAsia="微软雅黑" w:hAnsi="微软雅黑" w:hint="eastAsia"/>
        </w:rPr>
        <w:t>pp可查看本周和前一周的睡眠数据；默认显示“今日睡眠”数据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每日记录睡眠数据范围</w:t>
      </w:r>
      <w:r w:rsidRPr="006C0532">
        <w:rPr>
          <w:rFonts w:ascii="微软雅黑" w:eastAsia="微软雅黑" w:hAnsi="微软雅黑" w:hint="eastAsia"/>
        </w:rPr>
        <w:t>：00:00——23:59（在此范围内，同步的数据记为当日睡眠量）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[例：场景</w:t>
      </w:r>
      <w:proofErr w:type="gramStart"/>
      <w:r w:rsidRPr="006C0532">
        <w:rPr>
          <w:rFonts w:ascii="微软雅黑" w:eastAsia="微软雅黑" w:hAnsi="微软雅黑" w:hint="eastAsia"/>
        </w:rPr>
        <w:t>一</w:t>
      </w:r>
      <w:proofErr w:type="gramEnd"/>
      <w:r w:rsidRPr="006C0532">
        <w:rPr>
          <w:rFonts w:ascii="微软雅黑" w:eastAsia="微软雅黑" w:hAnsi="微软雅黑" w:hint="eastAsia"/>
        </w:rPr>
        <w:t>：22日21：00——23日8：00的睡眠数据，在23日同步数据，则记录的睡眠数据为“今日睡眠”数据]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获取数据超时提示如下：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BF40DE1" wp14:editId="3CC56614">
            <wp:extent cx="1373622" cy="78492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53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【放弃】：提示关闭；【</w:t>
      </w:r>
      <w:r w:rsidRPr="006C0532">
        <w:rPr>
          <w:rFonts w:ascii="微软雅黑" w:eastAsia="微软雅黑" w:hAnsi="微软雅黑" w:hint="eastAsia"/>
        </w:rPr>
        <w:t>重新请求</w:t>
      </w:r>
      <w:r>
        <w:rPr>
          <w:rFonts w:ascii="微软雅黑" w:eastAsia="微软雅黑" w:hAnsi="微软雅黑" w:hint="eastAsia"/>
        </w:rPr>
        <w:t>】</w:t>
      </w:r>
      <w:r w:rsidRPr="006C0532">
        <w:rPr>
          <w:rFonts w:ascii="微软雅黑" w:eastAsia="微软雅黑" w:hAnsi="微软雅黑" w:hint="eastAsia"/>
        </w:rPr>
        <w:t>提示关闭，并发起重新请求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图形轨迹说明</w:t>
      </w:r>
      <w:r w:rsidRPr="006C0532">
        <w:rPr>
          <w:rFonts w:ascii="微软雅黑" w:eastAsia="微软雅黑" w:hAnsi="微软雅黑" w:hint="eastAsia"/>
        </w:rPr>
        <w:t>：</w:t>
      </w:r>
      <w:r w:rsidRPr="006C0532">
        <w:rPr>
          <w:rFonts w:ascii="微软雅黑" w:eastAsia="微软雅黑" w:hAnsi="微软雅黑"/>
        </w:rPr>
        <w:t>按照</w:t>
      </w:r>
      <w:r w:rsidRPr="006C0532">
        <w:rPr>
          <w:rFonts w:ascii="微软雅黑" w:eastAsia="微软雅黑" w:hAnsi="微软雅黑" w:hint="eastAsia"/>
        </w:rPr>
        <w:t>“</w:t>
      </w:r>
      <w:r w:rsidRPr="006C0532">
        <w:rPr>
          <w:rFonts w:ascii="微软雅黑" w:eastAsia="微软雅黑" w:hAnsi="微软雅黑"/>
        </w:rPr>
        <w:t>百分比</w:t>
      </w:r>
      <w:r w:rsidRPr="006C0532">
        <w:rPr>
          <w:rFonts w:ascii="微软雅黑" w:eastAsia="微软雅黑" w:hAnsi="微软雅黑" w:hint="eastAsia"/>
        </w:rPr>
        <w:t>”</w:t>
      </w:r>
      <w:r w:rsidRPr="006C0532">
        <w:rPr>
          <w:rFonts w:ascii="微软雅黑" w:eastAsia="微软雅黑" w:hAnsi="微软雅黑"/>
        </w:rPr>
        <w:t>显示已走轨迹长度</w:t>
      </w:r>
      <w:r w:rsidRPr="006C0532">
        <w:rPr>
          <w:rFonts w:ascii="微软雅黑" w:eastAsia="微软雅黑" w:hAnsi="微软雅黑" w:hint="eastAsia"/>
        </w:rPr>
        <w:t>（超过100%图形轨迹全部被填充）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睡眠轨迹百分比规则：以一周长度=12小时标准，按照“睡眠总时长”/12小时=百分数，在轨迹上显示出睡眠量（用填充颜色表示出来）</w:t>
      </w:r>
    </w:p>
    <w:p w:rsid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睡眠数据日期名称规则：“今日睡眠”、“昨日睡眠”、xx/xx睡眠（例：05/08睡眠）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“深睡时长”、“浅睡时长”：指当日睡眠总时长；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“睡眠时段”：指当日睡眠总时段</w:t>
      </w:r>
    </w:p>
    <w:p w:rsidR="006C0532" w:rsidRPr="001C7213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未佩戴手环，数据为0</w:t>
      </w:r>
    </w:p>
    <w:p w:rsidR="006C0532" w:rsidRPr="00EC61D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 w:rsidR="001C7213" w:rsidRPr="006C0532">
        <w:rPr>
          <w:rFonts w:ascii="微软雅黑" w:eastAsia="微软雅黑" w:hAnsi="微软雅黑" w:hint="eastAsia"/>
        </w:rPr>
        <w:t>个人中心页</w:t>
      </w:r>
    </w:p>
    <w:p w:rsidR="001C7213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6C0532">
        <w:rPr>
          <w:rFonts w:ascii="微软雅黑" w:eastAsia="微软雅黑" w:hAnsi="微软雅黑"/>
          <w:noProof/>
        </w:rPr>
        <w:drawing>
          <wp:inline distT="0" distB="0" distL="0" distR="0" wp14:anchorId="7BE9D1F9" wp14:editId="54292CF3">
            <wp:extent cx="140677" cy="14067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】：切换到睡眠统计页</w:t>
      </w:r>
    </w:p>
    <w:p w:rsidR="001C7213" w:rsidRPr="008A4E47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、&gt;】</w:t>
      </w:r>
      <w:r w:rsidRPr="008A4E47">
        <w:rPr>
          <w:rFonts w:ascii="微软雅黑" w:eastAsia="微软雅黑" w:hAnsi="微软雅黑" w:hint="eastAsia"/>
        </w:rPr>
        <w:t xml:space="preserve"> 或 </w:t>
      </w:r>
      <w:r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睡眠</w:t>
      </w:r>
      <w:r w:rsidRPr="008A4E47">
        <w:rPr>
          <w:rFonts w:ascii="微软雅黑" w:eastAsia="微软雅黑" w:hAnsi="微软雅黑" w:hint="eastAsia"/>
        </w:rPr>
        <w:t>数据（除标题和“目标”其他数据全部切换）</w:t>
      </w:r>
      <w:r>
        <w:rPr>
          <w:rFonts w:ascii="微软雅黑" w:eastAsia="微软雅黑" w:hAnsi="微软雅黑" w:hint="eastAsia"/>
        </w:rPr>
        <w:t>；无法查看前一天或者后一天数据时，【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】【&gt;】</w:t>
      </w:r>
      <w:r w:rsidRPr="008A4E47">
        <w:rPr>
          <w:rFonts w:ascii="微软雅黑" w:eastAsia="微软雅黑" w:hAnsi="微软雅黑" w:hint="eastAsia"/>
        </w:rPr>
        <w:t>隐藏</w:t>
      </w:r>
    </w:p>
    <w:p w:rsidR="00FD585A" w:rsidRDefault="00FD585A" w:rsidP="00FD585A">
      <w:pPr>
        <w:pStyle w:val="4"/>
        <w:rPr>
          <w:lang w:val="zh-CN" w:eastAsia="zh-CN"/>
        </w:rPr>
      </w:pPr>
      <w:bookmarkStart w:id="148" w:name="_Toc489003024"/>
      <w:r>
        <w:rPr>
          <w:rFonts w:hint="eastAsia"/>
          <w:lang w:val="zh-CN" w:eastAsia="zh-CN"/>
        </w:rPr>
        <w:t>睡眠统计</w:t>
      </w:r>
      <w:bookmarkEnd w:id="148"/>
    </w:p>
    <w:p w:rsidR="00FD585A" w:rsidRPr="00691D91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D585A" w:rsidRPr="00DC0155" w:rsidRDefault="00FD585A" w:rsidP="00FD585A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4AAE4AE8" wp14:editId="1B7C7DF3">
            <wp:extent cx="2023988" cy="3600000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5A" w:rsidRPr="000C7115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/>
        </w:rPr>
        <w:t>A</w:t>
      </w:r>
      <w:r w:rsidRPr="00FD585A">
        <w:rPr>
          <w:rFonts w:ascii="微软雅黑" w:eastAsia="微软雅黑" w:hAnsi="微软雅黑" w:hint="eastAsia"/>
        </w:rPr>
        <w:t>pp可查看本周和前一周的睡眠统计数据（向右滑查看前一周的数据）</w:t>
      </w:r>
    </w:p>
    <w:p w:rsidR="00FD585A" w:rsidRPr="00FD585A" w:rsidRDefault="00FD585A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日期：默认显示从本周一至周日的日期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柱状图：默认显示从本周一至当天的柱状图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纵坐标：“时长”；横坐标：“日期”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“总睡眠时长”、“平均睡眠时长”、“深度睡眠总时长”、“浅度睡眠总时长”数据：统计从本周一至当天的数据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“平均睡眠时长”=“总睡眠时长”/ 记录的天数（结果取整数“分钟”）</w:t>
      </w:r>
    </w:p>
    <w:p w:rsidR="00FD585A" w:rsidRPr="00EC61D1" w:rsidRDefault="00FD585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11F89AB0" wp14:editId="09530963">
            <wp:extent cx="158262" cy="15826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”：切换到睡眠结果</w:t>
      </w:r>
      <w:r w:rsidRPr="00612400">
        <w:rPr>
          <w:rFonts w:ascii="微软雅黑" w:eastAsia="微软雅黑" w:hAnsi="微软雅黑" w:hint="eastAsia"/>
        </w:rPr>
        <w:t>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1C7213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</w:t>
      </w:r>
      <w:r>
        <w:rPr>
          <w:rFonts w:ascii="微软雅黑" w:eastAsia="微软雅黑" w:hAnsi="微软雅黑" w:hint="eastAsia"/>
        </w:rPr>
        <w:t>睡眠</w:t>
      </w:r>
      <w:r w:rsidRPr="00612400">
        <w:rPr>
          <w:rFonts w:ascii="微软雅黑" w:eastAsia="微软雅黑" w:hAnsi="微软雅黑" w:hint="eastAsia"/>
        </w:rPr>
        <w:t>数据</w:t>
      </w:r>
    </w:p>
    <w:p w:rsidR="009D0310" w:rsidRDefault="009D0310" w:rsidP="009D0310">
      <w:pPr>
        <w:pStyle w:val="4"/>
        <w:rPr>
          <w:lang w:val="zh-CN" w:eastAsia="zh-CN"/>
        </w:rPr>
      </w:pPr>
      <w:bookmarkStart w:id="149" w:name="_Toc489003025"/>
      <w:r>
        <w:rPr>
          <w:rFonts w:hint="eastAsia"/>
          <w:lang w:val="zh-CN" w:eastAsia="zh-CN"/>
        </w:rPr>
        <w:t>羊城通</w:t>
      </w:r>
      <w:bookmarkEnd w:id="149"/>
    </w:p>
    <w:p w:rsidR="009D0310" w:rsidRPr="00691D91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D0310" w:rsidRPr="00DC0155" w:rsidRDefault="009D0310" w:rsidP="009D031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19BDE53" wp14:editId="63ACFB4E">
            <wp:extent cx="2023988" cy="3600000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10" w:rsidRPr="000C7115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/>
        </w:rPr>
        <w:t>获取手环</w:t>
      </w:r>
      <w:proofErr w:type="gramStart"/>
      <w:r w:rsidRPr="009D0310">
        <w:rPr>
          <w:rFonts w:ascii="微软雅黑" w:eastAsia="微软雅黑" w:hAnsi="微软雅黑"/>
        </w:rPr>
        <w:t>一</w:t>
      </w:r>
      <w:proofErr w:type="gramEnd"/>
      <w:r w:rsidRPr="009D0310">
        <w:rPr>
          <w:rFonts w:ascii="微软雅黑" w:eastAsia="微软雅黑" w:hAnsi="微软雅黑"/>
        </w:rPr>
        <w:t>卡通</w:t>
      </w:r>
      <w:r w:rsidRPr="009D0310">
        <w:rPr>
          <w:rFonts w:ascii="微软雅黑" w:eastAsia="微软雅黑" w:hAnsi="微软雅黑" w:hint="eastAsia"/>
        </w:rPr>
        <w:t>“卡号”、“余额”、</w:t>
      </w:r>
      <w:proofErr w:type="gramStart"/>
      <w:r w:rsidRPr="009D0310">
        <w:rPr>
          <w:rFonts w:ascii="微软雅黑" w:eastAsia="微软雅黑" w:hAnsi="微软雅黑" w:hint="eastAsia"/>
        </w:rPr>
        <w:t>一</w:t>
      </w:r>
      <w:proofErr w:type="gramEnd"/>
      <w:r w:rsidRPr="009D0310">
        <w:rPr>
          <w:rFonts w:ascii="微软雅黑" w:eastAsia="微软雅黑" w:hAnsi="微软雅黑" w:hint="eastAsia"/>
        </w:rPr>
        <w:t>卡通消费记录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消费记录：1）时间：显示月、日、时间点；2）类型：“充值”、“消费”；3）金额：充值为正，消费为负</w:t>
      </w:r>
    </w:p>
    <w:p w:rsid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消费记录排序：按照消费时间倒序排列（</w:t>
      </w:r>
      <w:r>
        <w:rPr>
          <w:rFonts w:ascii="微软雅黑" w:eastAsia="微软雅黑" w:hAnsi="微软雅黑" w:hint="eastAsia"/>
        </w:rPr>
        <w:t>显示</w:t>
      </w:r>
      <w:r w:rsidRPr="009D0310">
        <w:rPr>
          <w:rFonts w:ascii="微软雅黑" w:eastAsia="微软雅黑" w:hAnsi="微软雅黑" w:hint="eastAsia"/>
        </w:rPr>
        <w:t>最近10条</w:t>
      </w:r>
      <w:r>
        <w:rPr>
          <w:rFonts w:ascii="微软雅黑" w:eastAsia="微软雅黑" w:hAnsi="微软雅黑" w:hint="eastAsia"/>
        </w:rPr>
        <w:t>数据</w:t>
      </w:r>
      <w:r w:rsidRPr="009D0310">
        <w:rPr>
          <w:rFonts w:ascii="微软雅黑" w:eastAsia="微软雅黑" w:hAnsi="微软雅黑" w:hint="eastAsia"/>
        </w:rPr>
        <w:t>）</w:t>
      </w:r>
    </w:p>
    <w:p w:rsidR="009D0310" w:rsidRPr="00EC61D1" w:rsidRDefault="009D0310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前一页</w:t>
      </w:r>
    </w:p>
    <w:p w:rsidR="00AD3C80" w:rsidRPr="00B6470D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 w:rsidRPr="009D0310">
        <w:rPr>
          <w:rFonts w:ascii="微软雅黑" w:eastAsia="微软雅黑" w:hAnsi="微软雅黑" w:hint="eastAsia"/>
        </w:rPr>
        <w:t>充值说明：判断当前楼盘所属城市取当前城市下的“充值说明页”（例：“广州楼盘”）广州楼盘：调取广州版“充值说明页”</w:t>
      </w:r>
    </w:p>
    <w:p w:rsidR="00823723" w:rsidRPr="00040457" w:rsidRDefault="00823723" w:rsidP="00823723">
      <w:pPr>
        <w:pStyle w:val="3"/>
        <w:rPr>
          <w:lang w:eastAsia="zh-CN"/>
        </w:rPr>
      </w:pPr>
      <w:bookmarkStart w:id="150" w:name="_Toc489003026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50"/>
    </w:p>
    <w:p w:rsidR="00823723" w:rsidRPr="005265E7" w:rsidRDefault="00823723" w:rsidP="00823723">
      <w:pPr>
        <w:pStyle w:val="4"/>
        <w:rPr>
          <w:lang w:eastAsia="zh-CN"/>
        </w:rPr>
      </w:pPr>
      <w:bookmarkStart w:id="151" w:name="_Toc475023760"/>
      <w:bookmarkStart w:id="152" w:name="_Toc475609427"/>
      <w:bookmarkStart w:id="153" w:name="_Toc475694542"/>
      <w:bookmarkStart w:id="154" w:name="_Toc477455128"/>
      <w:bookmarkStart w:id="155" w:name="_Toc489003027"/>
      <w:r w:rsidRPr="002025DD">
        <w:rPr>
          <w:rFonts w:hint="eastAsia"/>
          <w:lang w:eastAsia="zh-CN"/>
        </w:rPr>
        <w:t>房间</w:t>
      </w:r>
      <w:bookmarkEnd w:id="151"/>
      <w:bookmarkEnd w:id="152"/>
      <w:bookmarkEnd w:id="153"/>
      <w:bookmarkEnd w:id="154"/>
      <w:r>
        <w:rPr>
          <w:rFonts w:hint="eastAsia"/>
          <w:lang w:eastAsia="zh-CN"/>
        </w:rPr>
        <w:t>列表</w:t>
      </w:r>
      <w:bookmarkEnd w:id="155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 w:rsidRPr="00FE4026">
        <w:rPr>
          <w:rFonts w:ascii="宋体" w:hAnsi="宋体" w:cs="宋体" w:hint="eastAsia"/>
          <w:szCs w:val="21"/>
          <w:lang w:eastAsia="zh-CN"/>
        </w:rPr>
        <w:t>显示用户绑定的</w:t>
      </w:r>
      <w:r>
        <w:rPr>
          <w:rFonts w:ascii="宋体" w:hAnsi="宋体" w:cs="宋体" w:hint="eastAsia"/>
          <w:szCs w:val="21"/>
          <w:lang w:eastAsia="zh-CN"/>
        </w:rPr>
        <w:t>所有</w:t>
      </w:r>
      <w:r w:rsidRPr="00FE4026">
        <w:rPr>
          <w:rFonts w:ascii="宋体" w:hAnsi="宋体" w:cs="宋体" w:hint="eastAsia"/>
          <w:szCs w:val="21"/>
          <w:lang w:eastAsia="zh-CN"/>
        </w:rPr>
        <w:t>房间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spacing w:beforeLines="100" w:before="312" w:afterLines="100" w:after="312" w:line="360" w:lineRule="auto"/>
        <w:ind w:leftChars="50" w:left="100" w:rightChars="50" w:right="10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  <w:lang w:eastAsia="zh-CN"/>
        </w:rPr>
        <w:drawing>
          <wp:inline distT="0" distB="0" distL="0" distR="0" wp14:anchorId="7E31C16A" wp14:editId="55D5F6CB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0C69AA2F" wp14:editId="4CB277C8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75AA2206" wp14:editId="1AE82F60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823723">
      <w:pPr>
        <w:ind w:firstLineChars="800" w:firstLine="1680"/>
        <w:rPr>
          <w:rFonts w:ascii="宋体" w:hAnsi="宋体"/>
          <w:sz w:val="24"/>
          <w:lang w:eastAsia="zh-CN"/>
        </w:rPr>
      </w:pPr>
      <w:r>
        <w:rPr>
          <w:rFonts w:hint="eastAsia"/>
          <w:noProof/>
          <w:sz w:val="21"/>
          <w:szCs w:val="21"/>
          <w:lang w:eastAsia="zh-CN"/>
        </w:rPr>
        <w:t>没有</w:t>
      </w:r>
      <w:r>
        <w:rPr>
          <w:noProof/>
          <w:sz w:val="21"/>
          <w:szCs w:val="21"/>
          <w:lang w:eastAsia="zh-CN"/>
        </w:rPr>
        <w:t>房间</w:t>
      </w:r>
      <w:r>
        <w:rPr>
          <w:rFonts w:hint="eastAsia"/>
          <w:noProof/>
          <w:sz w:val="21"/>
          <w:szCs w:val="21"/>
          <w:lang w:eastAsia="zh-CN"/>
        </w:rPr>
        <w:t xml:space="preserve">              </w:t>
      </w:r>
      <w:r>
        <w:rPr>
          <w:noProof/>
          <w:sz w:val="21"/>
          <w:szCs w:val="21"/>
          <w:lang w:eastAsia="zh-CN"/>
        </w:rPr>
        <w:t xml:space="preserve"> </w:t>
      </w:r>
      <w:r>
        <w:rPr>
          <w:rFonts w:hint="eastAsia"/>
          <w:noProof/>
          <w:sz w:val="21"/>
          <w:szCs w:val="21"/>
          <w:lang w:eastAsia="zh-CN"/>
        </w:rPr>
        <w:t xml:space="preserve">     业主</w:t>
      </w:r>
      <w:r>
        <w:rPr>
          <w:noProof/>
          <w:sz w:val="21"/>
          <w:szCs w:val="21"/>
          <w:lang w:eastAsia="zh-CN"/>
        </w:rPr>
        <w:t>认证</w:t>
      </w:r>
      <w:r>
        <w:rPr>
          <w:rFonts w:hint="eastAsia"/>
          <w:noProof/>
          <w:sz w:val="21"/>
          <w:szCs w:val="21"/>
          <w:lang w:eastAsia="zh-CN"/>
        </w:rPr>
        <w:t xml:space="preserve">                      家属</w:t>
      </w:r>
      <w:r>
        <w:rPr>
          <w:noProof/>
          <w:sz w:val="21"/>
          <w:szCs w:val="21"/>
          <w:lang w:eastAsia="zh-CN"/>
        </w:rPr>
        <w:t>认证</w:t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业务规则</w:t>
      </w:r>
    </w:p>
    <w:p w:rsidR="00823723" w:rsidRPr="004864AF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864AF">
        <w:rPr>
          <w:rFonts w:hint="eastAsia"/>
          <w:sz w:val="21"/>
          <w:szCs w:val="21"/>
        </w:rPr>
        <w:t>绑定</w:t>
      </w:r>
      <w:r w:rsidRPr="004864AF">
        <w:rPr>
          <w:sz w:val="21"/>
          <w:szCs w:val="21"/>
        </w:rPr>
        <w:t>方式：自动匹配、</w:t>
      </w:r>
      <w:r w:rsidRPr="004864AF">
        <w:rPr>
          <w:rFonts w:hint="eastAsia"/>
          <w:sz w:val="21"/>
          <w:szCs w:val="21"/>
        </w:rPr>
        <w:t>授权绑定</w:t>
      </w:r>
    </w:p>
    <w:p w:rsidR="00823723" w:rsidRPr="00AE2193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 w:rsidRPr="00AE2193">
        <w:rPr>
          <w:rFonts w:ascii="宋体" w:hAnsi="宋体" w:cs="宋体" w:hint="eastAsia"/>
          <w:szCs w:val="21"/>
        </w:rPr>
        <w:t>自动匹配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proofErr w:type="gramStart"/>
      <w:r>
        <w:rPr>
          <w:rFonts w:ascii="宋体" w:hAnsi="宋体" w:cs="宋体" w:hint="eastAsia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proofErr w:type="gramEnd"/>
      <w:r>
        <w:rPr>
          <w:rFonts w:ascii="宋体" w:hAnsi="宋体" w:cs="宋体" w:hint="eastAsia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ascii="宋体" w:hAnsi="宋体" w:cs="宋体" w:hint="eastAsia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</w:t>
      </w:r>
      <w:r>
        <w:rPr>
          <w:rFonts w:ascii="宋体" w:hAnsi="宋体" w:cs="宋体"/>
          <w:szCs w:val="21"/>
        </w:rPr>
        <w:lastRenderedPageBreak/>
        <w:t>系</w:t>
      </w:r>
      <w:r w:rsidRPr="00AE2193">
        <w:rPr>
          <w:rFonts w:ascii="宋体" w:hAnsi="宋体" w:cs="宋体" w:hint="eastAsia"/>
          <w:szCs w:val="21"/>
        </w:rPr>
        <w:t>。</w:t>
      </w:r>
      <w:r>
        <w:rPr>
          <w:rFonts w:ascii="宋体" w:hAnsi="宋体" w:cs="宋体" w:hint="eastAsia"/>
          <w:szCs w:val="21"/>
        </w:rPr>
        <w:t>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ascii="宋体" w:hAnsi="宋体" w:cs="宋体" w:hint="eastAsia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ascii="宋体" w:hAnsi="宋体" w:cs="宋体" w:hint="eastAsia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ascii="宋体" w:hAnsi="宋体" w:cs="宋体" w:hint="eastAsia"/>
          <w:szCs w:val="21"/>
        </w:rPr>
        <w:t>）</w:t>
      </w:r>
    </w:p>
    <w:p w:rsidR="00823723" w:rsidRPr="004D0A7C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授权绑定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ascii="宋体" w:hAnsi="宋体" w:cs="宋体" w:hint="eastAsia"/>
          <w:szCs w:val="21"/>
        </w:rPr>
        <w:t>房间授权</w:t>
      </w:r>
    </w:p>
    <w:p w:rsidR="00823723" w:rsidRPr="0055084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 w:rsidRPr="00550846">
        <w:rPr>
          <w:rFonts w:hint="eastAsia"/>
          <w:sz w:val="21"/>
          <w:szCs w:val="21"/>
        </w:rPr>
        <w:t>空数据</w:t>
      </w:r>
      <w:proofErr w:type="gramEnd"/>
      <w:r w:rsidRPr="00550846">
        <w:rPr>
          <w:rFonts w:hint="eastAsia"/>
          <w:sz w:val="21"/>
          <w:szCs w:val="21"/>
        </w:rPr>
        <w:t>页面提示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您没有绑定任何房间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1.</w:t>
      </w:r>
      <w:r w:rsidRPr="004D0A7C">
        <w:rPr>
          <w:rFonts w:hint="eastAsia"/>
          <w:color w:val="000000"/>
          <w:sz w:val="21"/>
          <w:szCs w:val="21"/>
        </w:rPr>
        <w:t>产权登记人使用房产登记手机</w:t>
      </w:r>
      <w:proofErr w:type="gramStart"/>
      <w:r w:rsidRPr="004D0A7C">
        <w:rPr>
          <w:rFonts w:hint="eastAsia"/>
          <w:color w:val="000000"/>
          <w:sz w:val="21"/>
          <w:szCs w:val="21"/>
        </w:rPr>
        <w:t>号注册</w:t>
      </w:r>
      <w:proofErr w:type="gramEnd"/>
      <w:r w:rsidRPr="004D0A7C">
        <w:rPr>
          <w:rFonts w:hint="eastAsia"/>
          <w:color w:val="000000"/>
          <w:sz w:val="21"/>
          <w:szCs w:val="21"/>
        </w:rPr>
        <w:t>可自动绑定房间，如更换手机号或有疑问请联系客服</w:t>
      </w:r>
      <w:r w:rsidRPr="004D0A7C">
        <w:rPr>
          <w:rFonts w:hint="eastAsia"/>
          <w:color w:val="000000"/>
          <w:sz w:val="21"/>
          <w:szCs w:val="21"/>
          <w:u w:val="single"/>
        </w:rPr>
        <w:t>123456</w:t>
      </w:r>
      <w:r w:rsidRPr="004D0A7C">
        <w:rPr>
          <w:rFonts w:hint="eastAsia"/>
          <w:color w:val="000000"/>
          <w:sz w:val="21"/>
          <w:szCs w:val="21"/>
          <w:u w:val="single"/>
        </w:rPr>
        <w:t>（调取</w:t>
      </w:r>
      <w:r w:rsidR="0044587C">
        <w:rPr>
          <w:rFonts w:hint="eastAsia"/>
          <w:color w:val="000000"/>
          <w:sz w:val="21"/>
          <w:szCs w:val="21"/>
          <w:u w:val="single"/>
        </w:rPr>
        <w:t>楼盘</w:t>
      </w:r>
      <w:r w:rsidRPr="004D0A7C">
        <w:rPr>
          <w:color w:val="000000"/>
          <w:sz w:val="21"/>
          <w:szCs w:val="21"/>
          <w:u w:val="single"/>
        </w:rPr>
        <w:t>电话</w:t>
      </w:r>
      <w:r w:rsidRPr="004D0A7C">
        <w:rPr>
          <w:rFonts w:hint="eastAsia"/>
          <w:color w:val="000000"/>
          <w:sz w:val="21"/>
          <w:szCs w:val="21"/>
          <w:u w:val="single"/>
        </w:rPr>
        <w:t>）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2</w:t>
      </w:r>
      <w:r w:rsidRPr="004D0A7C">
        <w:rPr>
          <w:rFonts w:hint="eastAsia"/>
          <w:sz w:val="21"/>
          <w:szCs w:val="21"/>
        </w:rPr>
        <w:t>、非产权登记人请联系产权登记人添加授权</w:t>
      </w:r>
    </w:p>
    <w:p w:rsidR="00823723" w:rsidRPr="004D0A7C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业主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 w:rsidR="00823723" w:rsidRPr="000B7818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添加</w:t>
      </w:r>
      <w:r w:rsidRPr="00550846">
        <w:rPr>
          <w:sz w:val="21"/>
          <w:szCs w:val="21"/>
        </w:rPr>
        <w:t>新成员</w:t>
      </w:r>
      <w:r w:rsidRPr="00550846">
        <w:rPr>
          <w:rFonts w:hint="eastAsia"/>
          <w:sz w:val="21"/>
          <w:szCs w:val="21"/>
        </w:rPr>
        <w:t>信息</w:t>
      </w:r>
      <w:r w:rsidRPr="00550846">
        <w:rPr>
          <w:sz w:val="21"/>
          <w:szCs w:val="21"/>
        </w:rPr>
        <w:t>显示在</w:t>
      </w:r>
      <w:r w:rsidRPr="00550846">
        <w:rPr>
          <w:rFonts w:hint="eastAsia"/>
          <w:sz w:val="21"/>
          <w:szCs w:val="21"/>
        </w:rPr>
        <w:t xml:space="preserve"> </w:t>
      </w:r>
      <w:r w:rsidRPr="00550846">
        <w:rPr>
          <w:rFonts w:hint="eastAsia"/>
          <w:sz w:val="21"/>
          <w:szCs w:val="21"/>
        </w:rPr>
        <w:t>房间</w:t>
      </w:r>
      <w:r w:rsidRPr="00550846">
        <w:rPr>
          <w:sz w:val="21"/>
          <w:szCs w:val="21"/>
        </w:rPr>
        <w:t>信息下面</w:t>
      </w:r>
    </w:p>
    <w:p w:rsidR="00823723" w:rsidRPr="00550846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6E3EA1" wp14:editId="18658EA4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397980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38" o:spid="_x0000_s1026" type="#_x0000_t13" style="position:absolute;left:0;text-align:left;margin-left:249.15pt;margin-top:45.95pt;width:13.4pt;height:11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" adj="12170" fillcolor="#4f81bd" strokecolor="#385d8a" strokeweight="2pt">
                <v:path arrowok="t"/>
              </v:shape>
            </w:pict>
          </mc:Fallback>
        </mc:AlternateContent>
      </w:r>
      <w:r w:rsidRPr="009F7D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1DEF7D" wp14:editId="167953F2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4E8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479633F8" wp14:editId="68548EC1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550846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</w:t>
      </w:r>
      <w:r w:rsidRPr="00550846">
        <w:rPr>
          <w:rFonts w:hint="eastAsia"/>
          <w:sz w:val="21"/>
          <w:szCs w:val="21"/>
        </w:rPr>
        <w:t>：</w:t>
      </w:r>
      <w:r w:rsidRPr="00550846">
        <w:rPr>
          <w:sz w:val="21"/>
          <w:szCs w:val="21"/>
        </w:rPr>
        <w:t>成员姓名、手机号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信息操作：删除</w:t>
      </w:r>
    </w:p>
    <w:p w:rsidR="00823723" w:rsidRPr="0053098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家属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 w:rsidRPr="000B7818">
        <w:rPr>
          <w:sz w:val="21"/>
          <w:szCs w:val="21"/>
        </w:rPr>
        <w:t xml:space="preserve"> </w:t>
      </w:r>
    </w:p>
    <w:p w:rsidR="00823723" w:rsidRPr="003729AF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0EF55DE7" wp14:editId="76202DF2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</w:t>
      </w:r>
      <w:r w:rsidRPr="002E12AF">
        <w:rPr>
          <w:rFonts w:hint="eastAsia"/>
          <w:sz w:val="21"/>
          <w:szCs w:val="21"/>
        </w:rPr>
        <w:t>不能</w:t>
      </w:r>
      <w:r>
        <w:rPr>
          <w:rFonts w:hint="eastAsia"/>
          <w:sz w:val="21"/>
          <w:szCs w:val="21"/>
        </w:rPr>
        <w:t>绑定其他成员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一个</w:t>
      </w:r>
      <w:r w:rsidRPr="00530983">
        <w:rPr>
          <w:sz w:val="21"/>
          <w:szCs w:val="21"/>
        </w:rPr>
        <w:t>用户可以是多个身份</w:t>
      </w:r>
      <w:r w:rsidRPr="00530983">
        <w:rPr>
          <w:rFonts w:hint="eastAsia"/>
          <w:sz w:val="21"/>
          <w:szCs w:val="21"/>
        </w:rPr>
        <w:t xml:space="preserve"> </w:t>
      </w:r>
      <w:r w:rsidRPr="00530983">
        <w:rPr>
          <w:sz w:val="21"/>
          <w:szCs w:val="21"/>
        </w:rPr>
        <w:t xml:space="preserve"> </w:t>
      </w:r>
    </w:p>
    <w:p w:rsidR="00D07FAC" w:rsidRPr="00530983" w:rsidRDefault="00D07FAC" w:rsidP="00D07FAC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客</w:t>
      </w:r>
      <w:proofErr w:type="gramStart"/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电话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调取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电话】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lastRenderedPageBreak/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Pr="00FF075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FF075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【添加</w:t>
      </w:r>
      <w:r w:rsidRPr="00FF0756"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</w:t>
      </w:r>
      <w:r w:rsidRPr="00FF0756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“</w:t>
      </w:r>
      <w:r w:rsidRPr="00FF0756"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</w:t>
      </w:r>
      <w:r w:rsidRPr="00FF0756">
        <w:rPr>
          <w:rFonts w:hint="eastAsia"/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</w:t>
      </w:r>
      <w:r w:rsidRPr="00550846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】</w:t>
      </w:r>
      <w:r w:rsidRPr="00550846">
        <w:rPr>
          <w:rFonts w:hint="eastAsia"/>
          <w:sz w:val="21"/>
          <w:szCs w:val="21"/>
        </w:rPr>
        <w:t>按钮</w:t>
      </w:r>
      <w:r w:rsidRPr="00550846">
        <w:rPr>
          <w:sz w:val="21"/>
          <w:szCs w:val="21"/>
        </w:rPr>
        <w:t>，</w:t>
      </w:r>
      <w:r w:rsidRPr="00550846">
        <w:rPr>
          <w:rFonts w:hint="eastAsia"/>
          <w:sz w:val="21"/>
          <w:szCs w:val="21"/>
        </w:rPr>
        <w:t>弹出</w:t>
      </w:r>
      <w:r w:rsidRPr="00550846">
        <w:rPr>
          <w:sz w:val="21"/>
          <w:szCs w:val="21"/>
        </w:rPr>
        <w:t>二次提示</w:t>
      </w:r>
      <w:r w:rsidRPr="00550846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确认</w:t>
      </w:r>
      <w:r w:rsidRPr="00550846">
        <w:rPr>
          <w:sz w:val="21"/>
          <w:szCs w:val="21"/>
        </w:rPr>
        <w:t>删除</w:t>
      </w:r>
      <w:r w:rsidRPr="00550846">
        <w:rPr>
          <w:rFonts w:hint="eastAsia"/>
          <w:sz w:val="21"/>
          <w:szCs w:val="21"/>
        </w:rPr>
        <w:t>该</w:t>
      </w:r>
      <w:r w:rsidRPr="00550846"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 w:rsidRPr="00550846">
        <w:rPr>
          <w:sz w:val="21"/>
          <w:szCs w:val="21"/>
        </w:rPr>
        <w:t>”</w:t>
      </w:r>
      <w:r w:rsidRPr="00550846">
        <w:rPr>
          <w:rFonts w:hint="eastAsia"/>
          <w:sz w:val="21"/>
          <w:szCs w:val="21"/>
        </w:rPr>
        <w:t>，</w:t>
      </w:r>
      <w:r w:rsidRPr="00550846">
        <w:rPr>
          <w:sz w:val="21"/>
          <w:szCs w:val="21"/>
        </w:rPr>
        <w:t>删除后该用户</w:t>
      </w:r>
      <w:r w:rsidRPr="00550846">
        <w:rPr>
          <w:rFonts w:hint="eastAsia"/>
          <w:sz w:val="21"/>
          <w:szCs w:val="21"/>
        </w:rPr>
        <w:t>认证</w:t>
      </w:r>
      <w:r w:rsidRPr="00550846">
        <w:rPr>
          <w:sz w:val="21"/>
          <w:szCs w:val="21"/>
        </w:rPr>
        <w:t>记录将同步删除</w:t>
      </w:r>
      <w:r w:rsidRPr="00550846">
        <w:rPr>
          <w:rFonts w:hint="eastAsia"/>
          <w:sz w:val="21"/>
          <w:szCs w:val="21"/>
        </w:rPr>
        <w:t>。</w:t>
      </w:r>
      <w:r w:rsidRPr="00A1223A">
        <w:rPr>
          <w:rFonts w:hint="eastAsia"/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040457" w:rsidRDefault="00823723" w:rsidP="00615D9A">
      <w:pPr>
        <w:pStyle w:val="afb"/>
        <w:keepNext/>
        <w:keepLines/>
        <w:widowControl w:val="0"/>
        <w:numPr>
          <w:ilvl w:val="1"/>
          <w:numId w:val="67"/>
        </w:numPr>
        <w:overflowPunct/>
        <w:autoSpaceDE/>
        <w:autoSpaceDN/>
        <w:adjustRightInd/>
        <w:spacing w:beforeLines="100" w:before="312" w:afterLines="100" w:after="312" w:line="360" w:lineRule="auto"/>
        <w:ind w:leftChars="50" w:left="100" w:rightChars="50" w:right="10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56" w:name="_Toc466379419"/>
      <w:bookmarkStart w:id="157" w:name="_Toc468438994"/>
      <w:bookmarkStart w:id="158" w:name="_Toc468701815"/>
      <w:bookmarkStart w:id="159" w:name="_Toc468710130"/>
      <w:bookmarkStart w:id="160" w:name="_Toc474342191"/>
      <w:bookmarkStart w:id="161" w:name="_Toc474403997"/>
      <w:bookmarkStart w:id="162" w:name="_Toc475023604"/>
      <w:bookmarkStart w:id="163" w:name="_Toc475023648"/>
      <w:bookmarkStart w:id="164" w:name="_Toc475023757"/>
      <w:bookmarkStart w:id="165" w:name="_Toc475694543"/>
      <w:bookmarkStart w:id="166" w:name="_Toc475694657"/>
      <w:bookmarkStart w:id="167" w:name="_Toc475694695"/>
      <w:bookmarkStart w:id="168" w:name="_Toc476054288"/>
      <w:bookmarkStart w:id="169" w:name="_Toc477455092"/>
      <w:bookmarkStart w:id="170" w:name="_Toc477455129"/>
      <w:bookmarkStart w:id="171" w:name="_Toc485333394"/>
      <w:bookmarkStart w:id="172" w:name="_Toc485397515"/>
      <w:bookmarkStart w:id="173" w:name="_Toc488348333"/>
      <w:bookmarkStart w:id="174" w:name="_Toc488849652"/>
      <w:bookmarkStart w:id="175" w:name="_Toc488849847"/>
      <w:bookmarkStart w:id="176" w:name="_Toc489001142"/>
      <w:bookmarkStart w:id="177" w:name="_Toc489003028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:rsidR="00823723" w:rsidRPr="002025DD" w:rsidRDefault="00823723" w:rsidP="00823723">
      <w:pPr>
        <w:pStyle w:val="4"/>
        <w:rPr>
          <w:lang w:eastAsia="zh-CN"/>
        </w:rPr>
      </w:pPr>
      <w:bookmarkStart w:id="178" w:name="_Toc475023761"/>
      <w:bookmarkStart w:id="179" w:name="_Toc475609429"/>
      <w:bookmarkStart w:id="180" w:name="_Toc475694545"/>
      <w:bookmarkStart w:id="181" w:name="_Toc477455130"/>
      <w:bookmarkStart w:id="182" w:name="_Toc489003029"/>
      <w:r w:rsidRPr="002025DD">
        <w:rPr>
          <w:rFonts w:hint="eastAsia"/>
          <w:lang w:eastAsia="zh-CN"/>
        </w:rPr>
        <w:t>添加</w:t>
      </w:r>
      <w:r w:rsidRPr="002025DD">
        <w:rPr>
          <w:lang w:eastAsia="zh-CN"/>
        </w:rPr>
        <w:t>成员</w:t>
      </w:r>
      <w:bookmarkEnd w:id="178"/>
      <w:bookmarkEnd w:id="179"/>
      <w:bookmarkEnd w:id="180"/>
      <w:bookmarkEnd w:id="181"/>
      <w:bookmarkEnd w:id="182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pStyle w:val="afb"/>
        <w:spacing w:beforeLines="100" w:before="312" w:afterLines="100" w:after="312" w:line="360" w:lineRule="auto"/>
        <w:ind w:leftChars="-405" w:left="-527" w:rightChars="50" w:right="100" w:hangingChars="118" w:hanging="283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4B8FA49C" wp14:editId="60AACCB6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E4188A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页面</w:t>
      </w:r>
      <w:r>
        <w:rPr>
          <w:sz w:val="21"/>
          <w:szCs w:val="21"/>
        </w:rPr>
        <w:t>标题：添加成员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房间</w:t>
      </w:r>
      <w:r w:rsidRPr="0078796E"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 w:rsidR="00823723" w:rsidRPr="002B5A34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2B5A34">
        <w:rPr>
          <w:sz w:val="21"/>
          <w:szCs w:val="21"/>
        </w:rPr>
        <w:t>姓名：</w:t>
      </w:r>
      <w:r w:rsidRPr="002B5A34">
        <w:rPr>
          <w:rFonts w:hint="eastAsia"/>
          <w:sz w:val="21"/>
          <w:szCs w:val="21"/>
        </w:rPr>
        <w:t>输入框</w:t>
      </w:r>
      <w:r w:rsidRPr="002B5A34"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</w:t>
      </w:r>
      <w:r w:rsidRPr="002B5A34">
        <w:rPr>
          <w:rFonts w:hint="eastAsia"/>
          <w:sz w:val="21"/>
          <w:szCs w:val="21"/>
        </w:rPr>
        <w:t>真实</w:t>
      </w:r>
      <w:r w:rsidRPr="002B5A34">
        <w:rPr>
          <w:sz w:val="21"/>
          <w:szCs w:val="21"/>
        </w:rPr>
        <w:t>姓名）</w:t>
      </w:r>
      <w:r w:rsidRPr="002B5A34">
        <w:rPr>
          <w:sz w:val="21"/>
          <w:szCs w:val="21"/>
        </w:rPr>
        <w:t xml:space="preserve"> 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手机号</w:t>
      </w:r>
      <w:r w:rsidRPr="0078796E">
        <w:rPr>
          <w:sz w:val="21"/>
          <w:szCs w:val="21"/>
        </w:rPr>
        <w:t>：</w:t>
      </w:r>
      <w:r w:rsidRPr="0078796E">
        <w:rPr>
          <w:rFonts w:hint="eastAsia"/>
          <w:sz w:val="21"/>
          <w:szCs w:val="21"/>
        </w:rPr>
        <w:t>输入框</w:t>
      </w:r>
      <w:r w:rsidRPr="0078796E"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 w:rsidRPr="0078796E">
        <w:rPr>
          <w:sz w:val="21"/>
          <w:szCs w:val="21"/>
        </w:rPr>
        <w:t>注册手机号）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最多输入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，超过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无法输入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proofErr w:type="gramStart"/>
      <w:r>
        <w:rPr>
          <w:rFonts w:hint="eastAsia"/>
          <w:sz w:val="21"/>
          <w:szCs w:val="21"/>
        </w:rPr>
        <w:t>空数据</w:t>
      </w:r>
      <w:proofErr w:type="gramEnd"/>
      <w:r>
        <w:rPr>
          <w:rFonts w:hint="eastAsia"/>
          <w:sz w:val="21"/>
          <w:szCs w:val="21"/>
        </w:rPr>
        <w:t>及</w:t>
      </w:r>
      <w:r>
        <w:rPr>
          <w:sz w:val="21"/>
          <w:szCs w:val="21"/>
        </w:rPr>
        <w:t>不合规范提示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请填写真实</w:t>
      </w:r>
      <w:r w:rsidRPr="00723D43"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请填写注册</w:t>
      </w:r>
      <w:r w:rsidRPr="00723D43"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</w:t>
      </w:r>
      <w:r w:rsidRPr="00723D43">
        <w:rPr>
          <w:rFonts w:hint="eastAsia"/>
          <w:color w:val="C00000"/>
          <w:sz w:val="21"/>
          <w:szCs w:val="21"/>
        </w:rPr>
        <w:t>11</w:t>
      </w:r>
      <w:r w:rsidRPr="00723D43">
        <w:rPr>
          <w:rFonts w:hint="eastAsia"/>
          <w:color w:val="C00000"/>
          <w:sz w:val="21"/>
          <w:szCs w:val="21"/>
        </w:rPr>
        <w:t>位有效手机号</w:t>
      </w:r>
      <w:r>
        <w:rPr>
          <w:sz w:val="21"/>
          <w:szCs w:val="21"/>
        </w:rPr>
        <w:t>”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 w:rsidRPr="0078796E">
        <w:rPr>
          <w:sz w:val="21"/>
          <w:szCs w:val="21"/>
        </w:rPr>
        <w:t>提示</w:t>
      </w:r>
      <w:r w:rsidRPr="0078796E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添加</w:t>
      </w:r>
      <w:r w:rsidRPr="0078796E">
        <w:rPr>
          <w:sz w:val="21"/>
          <w:szCs w:val="21"/>
        </w:rPr>
        <w:t>成功</w:t>
      </w:r>
      <w:r w:rsidRPr="0078796E">
        <w:rPr>
          <w:sz w:val="21"/>
          <w:szCs w:val="21"/>
        </w:rPr>
        <w:t>”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 w:rsidRPr="0078796E"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 w:rsidRPr="0078796E">
        <w:rPr>
          <w:sz w:val="21"/>
          <w:szCs w:val="21"/>
        </w:rPr>
        <w:t>页</w:t>
      </w:r>
    </w:p>
    <w:p w:rsidR="00823723" w:rsidRDefault="00823723" w:rsidP="00823723">
      <w:pPr>
        <w:pStyle w:val="4"/>
        <w:rPr>
          <w:lang w:eastAsia="zh-CN"/>
        </w:rPr>
      </w:pPr>
      <w:bookmarkStart w:id="183" w:name="_Toc489003030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83"/>
    </w:p>
    <w:p w:rsidR="00823723" w:rsidRPr="00246122" w:rsidRDefault="00823723" w:rsidP="00823723">
      <w:pPr>
        <w:pStyle w:val="5"/>
        <w:ind w:left="200" w:rightChars="0" w:right="200" w:hanging="767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列表</w:t>
      </w:r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4" w:name="_Toc485333397"/>
      <w:bookmarkStart w:id="185" w:name="_Toc485397518"/>
      <w:bookmarkStart w:id="186" w:name="_Toc488348336"/>
      <w:bookmarkStart w:id="187" w:name="_Toc488849655"/>
      <w:bookmarkStart w:id="188" w:name="_Toc488849850"/>
      <w:bookmarkStart w:id="189" w:name="_Toc489001145"/>
      <w:bookmarkStart w:id="190" w:name="_Toc489003031"/>
      <w:bookmarkEnd w:id="184"/>
      <w:bookmarkEnd w:id="185"/>
      <w:bookmarkEnd w:id="186"/>
      <w:bookmarkEnd w:id="187"/>
      <w:bookmarkEnd w:id="188"/>
      <w:bookmarkEnd w:id="189"/>
      <w:bookmarkEnd w:id="19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1" w:name="_Toc485333398"/>
      <w:bookmarkStart w:id="192" w:name="_Toc485397519"/>
      <w:bookmarkStart w:id="193" w:name="_Toc488348337"/>
      <w:bookmarkStart w:id="194" w:name="_Toc488849656"/>
      <w:bookmarkStart w:id="195" w:name="_Toc488849851"/>
      <w:bookmarkStart w:id="196" w:name="_Toc489001146"/>
      <w:bookmarkStart w:id="197" w:name="_Toc489003032"/>
      <w:bookmarkEnd w:id="191"/>
      <w:bookmarkEnd w:id="192"/>
      <w:bookmarkEnd w:id="193"/>
      <w:bookmarkEnd w:id="194"/>
      <w:bookmarkEnd w:id="195"/>
      <w:bookmarkEnd w:id="196"/>
      <w:bookmarkEnd w:id="19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8" w:name="_Toc485333399"/>
      <w:bookmarkStart w:id="199" w:name="_Toc485397520"/>
      <w:bookmarkStart w:id="200" w:name="_Toc488348338"/>
      <w:bookmarkStart w:id="201" w:name="_Toc488849657"/>
      <w:bookmarkStart w:id="202" w:name="_Toc488849852"/>
      <w:bookmarkStart w:id="203" w:name="_Toc489001147"/>
      <w:bookmarkStart w:id="204" w:name="_Toc489003033"/>
      <w:bookmarkEnd w:id="198"/>
      <w:bookmarkEnd w:id="199"/>
      <w:bookmarkEnd w:id="200"/>
      <w:bookmarkEnd w:id="201"/>
      <w:bookmarkEnd w:id="202"/>
      <w:bookmarkEnd w:id="203"/>
      <w:bookmarkEnd w:id="20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5" w:name="_Toc485333400"/>
      <w:bookmarkStart w:id="206" w:name="_Toc485397521"/>
      <w:bookmarkStart w:id="207" w:name="_Toc488348339"/>
      <w:bookmarkStart w:id="208" w:name="_Toc488849658"/>
      <w:bookmarkStart w:id="209" w:name="_Toc488849853"/>
      <w:bookmarkStart w:id="210" w:name="_Toc489001148"/>
      <w:bookmarkStart w:id="211" w:name="_Toc489003034"/>
      <w:bookmarkEnd w:id="205"/>
      <w:bookmarkEnd w:id="206"/>
      <w:bookmarkEnd w:id="207"/>
      <w:bookmarkEnd w:id="208"/>
      <w:bookmarkEnd w:id="209"/>
      <w:bookmarkEnd w:id="210"/>
      <w:bookmarkEnd w:id="21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2" w:name="_Toc485333401"/>
      <w:bookmarkStart w:id="213" w:name="_Toc485397522"/>
      <w:bookmarkStart w:id="214" w:name="_Toc488348340"/>
      <w:bookmarkStart w:id="215" w:name="_Toc488849659"/>
      <w:bookmarkStart w:id="216" w:name="_Toc488849854"/>
      <w:bookmarkStart w:id="217" w:name="_Toc489001149"/>
      <w:bookmarkStart w:id="218" w:name="_Toc489003035"/>
      <w:bookmarkEnd w:id="212"/>
      <w:bookmarkEnd w:id="213"/>
      <w:bookmarkEnd w:id="214"/>
      <w:bookmarkEnd w:id="215"/>
      <w:bookmarkEnd w:id="216"/>
      <w:bookmarkEnd w:id="217"/>
      <w:bookmarkEnd w:id="21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9" w:name="_Toc485333402"/>
      <w:bookmarkStart w:id="220" w:name="_Toc485397523"/>
      <w:bookmarkStart w:id="221" w:name="_Toc488348341"/>
      <w:bookmarkStart w:id="222" w:name="_Toc488849660"/>
      <w:bookmarkStart w:id="223" w:name="_Toc488849855"/>
      <w:bookmarkStart w:id="224" w:name="_Toc489001150"/>
      <w:bookmarkStart w:id="225" w:name="_Toc489003036"/>
      <w:bookmarkEnd w:id="219"/>
      <w:bookmarkEnd w:id="220"/>
      <w:bookmarkEnd w:id="221"/>
      <w:bookmarkEnd w:id="222"/>
      <w:bookmarkEnd w:id="223"/>
      <w:bookmarkEnd w:id="224"/>
      <w:bookmarkEnd w:id="22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26" w:name="_Toc485333403"/>
      <w:bookmarkStart w:id="227" w:name="_Toc485397524"/>
      <w:bookmarkStart w:id="228" w:name="_Toc488348342"/>
      <w:bookmarkStart w:id="229" w:name="_Toc488849661"/>
      <w:bookmarkStart w:id="230" w:name="_Toc488849856"/>
      <w:bookmarkStart w:id="231" w:name="_Toc489001151"/>
      <w:bookmarkStart w:id="232" w:name="_Toc489003037"/>
      <w:bookmarkEnd w:id="226"/>
      <w:bookmarkEnd w:id="227"/>
      <w:bookmarkEnd w:id="228"/>
      <w:bookmarkEnd w:id="229"/>
      <w:bookmarkEnd w:id="230"/>
      <w:bookmarkEnd w:id="231"/>
      <w:bookmarkEnd w:id="23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33" w:name="_Toc485333404"/>
      <w:bookmarkStart w:id="234" w:name="_Toc485397525"/>
      <w:bookmarkStart w:id="235" w:name="_Toc488348343"/>
      <w:bookmarkStart w:id="236" w:name="_Toc488849662"/>
      <w:bookmarkStart w:id="237" w:name="_Toc488849857"/>
      <w:bookmarkStart w:id="238" w:name="_Toc489001152"/>
      <w:bookmarkStart w:id="239" w:name="_Toc489003038"/>
      <w:bookmarkEnd w:id="233"/>
      <w:bookmarkEnd w:id="234"/>
      <w:bookmarkEnd w:id="235"/>
      <w:bookmarkEnd w:id="236"/>
      <w:bookmarkEnd w:id="237"/>
      <w:bookmarkEnd w:id="238"/>
      <w:bookmarkEnd w:id="23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40" w:name="_Toc485333405"/>
      <w:bookmarkStart w:id="241" w:name="_Toc485397526"/>
      <w:bookmarkStart w:id="242" w:name="_Toc488348344"/>
      <w:bookmarkStart w:id="243" w:name="_Toc488849663"/>
      <w:bookmarkStart w:id="244" w:name="_Toc488849858"/>
      <w:bookmarkStart w:id="245" w:name="_Toc489001153"/>
      <w:bookmarkStart w:id="246" w:name="_Toc489003039"/>
      <w:bookmarkEnd w:id="240"/>
      <w:bookmarkEnd w:id="241"/>
      <w:bookmarkEnd w:id="242"/>
      <w:bookmarkEnd w:id="243"/>
      <w:bookmarkEnd w:id="244"/>
      <w:bookmarkEnd w:id="245"/>
      <w:bookmarkEnd w:id="24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47" w:name="_Toc485333406"/>
      <w:bookmarkStart w:id="248" w:name="_Toc485397527"/>
      <w:bookmarkStart w:id="249" w:name="_Toc488348345"/>
      <w:bookmarkStart w:id="250" w:name="_Toc488849664"/>
      <w:bookmarkStart w:id="251" w:name="_Toc488849859"/>
      <w:bookmarkStart w:id="252" w:name="_Toc489001154"/>
      <w:bookmarkStart w:id="253" w:name="_Toc489003040"/>
      <w:bookmarkEnd w:id="247"/>
      <w:bookmarkEnd w:id="248"/>
      <w:bookmarkEnd w:id="249"/>
      <w:bookmarkEnd w:id="250"/>
      <w:bookmarkEnd w:id="251"/>
      <w:bookmarkEnd w:id="252"/>
      <w:bookmarkEnd w:id="25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4" w:name="_Toc485333407"/>
      <w:bookmarkStart w:id="255" w:name="_Toc485397528"/>
      <w:bookmarkStart w:id="256" w:name="_Toc488348346"/>
      <w:bookmarkStart w:id="257" w:name="_Toc488849665"/>
      <w:bookmarkStart w:id="258" w:name="_Toc488849860"/>
      <w:bookmarkStart w:id="259" w:name="_Toc489001155"/>
      <w:bookmarkStart w:id="260" w:name="_Toc489003041"/>
      <w:bookmarkEnd w:id="254"/>
      <w:bookmarkEnd w:id="255"/>
      <w:bookmarkEnd w:id="256"/>
      <w:bookmarkEnd w:id="257"/>
      <w:bookmarkEnd w:id="258"/>
      <w:bookmarkEnd w:id="259"/>
      <w:bookmarkEnd w:id="26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61" w:name="_Toc485333408"/>
      <w:bookmarkStart w:id="262" w:name="_Toc485397529"/>
      <w:bookmarkStart w:id="263" w:name="_Toc488348347"/>
      <w:bookmarkStart w:id="264" w:name="_Toc488849666"/>
      <w:bookmarkStart w:id="265" w:name="_Toc488849861"/>
      <w:bookmarkStart w:id="266" w:name="_Toc489001156"/>
      <w:bookmarkStart w:id="267" w:name="_Toc489003042"/>
      <w:bookmarkEnd w:id="261"/>
      <w:bookmarkEnd w:id="262"/>
      <w:bookmarkEnd w:id="263"/>
      <w:bookmarkEnd w:id="264"/>
      <w:bookmarkEnd w:id="265"/>
      <w:bookmarkEnd w:id="266"/>
      <w:bookmarkEnd w:id="26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68" w:name="_Toc485333409"/>
      <w:bookmarkStart w:id="269" w:name="_Toc485397530"/>
      <w:bookmarkStart w:id="270" w:name="_Toc488348348"/>
      <w:bookmarkStart w:id="271" w:name="_Toc488849667"/>
      <w:bookmarkStart w:id="272" w:name="_Toc488849862"/>
      <w:bookmarkStart w:id="273" w:name="_Toc489001157"/>
      <w:bookmarkStart w:id="274" w:name="_Toc489003043"/>
      <w:bookmarkEnd w:id="268"/>
      <w:bookmarkEnd w:id="269"/>
      <w:bookmarkEnd w:id="270"/>
      <w:bookmarkEnd w:id="271"/>
      <w:bookmarkEnd w:id="272"/>
      <w:bookmarkEnd w:id="273"/>
      <w:bookmarkEnd w:id="27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75" w:name="_Toc485333410"/>
      <w:bookmarkStart w:id="276" w:name="_Toc485397531"/>
      <w:bookmarkStart w:id="277" w:name="_Toc488348349"/>
      <w:bookmarkStart w:id="278" w:name="_Toc488849668"/>
      <w:bookmarkStart w:id="279" w:name="_Toc488849863"/>
      <w:bookmarkStart w:id="280" w:name="_Toc489001158"/>
      <w:bookmarkStart w:id="281" w:name="_Toc489003044"/>
      <w:bookmarkEnd w:id="275"/>
      <w:bookmarkEnd w:id="276"/>
      <w:bookmarkEnd w:id="277"/>
      <w:bookmarkEnd w:id="278"/>
      <w:bookmarkEnd w:id="279"/>
      <w:bookmarkEnd w:id="280"/>
      <w:bookmarkEnd w:id="28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82" w:name="_Toc485333411"/>
      <w:bookmarkStart w:id="283" w:name="_Toc485397532"/>
      <w:bookmarkStart w:id="284" w:name="_Toc488348350"/>
      <w:bookmarkStart w:id="285" w:name="_Toc488849669"/>
      <w:bookmarkStart w:id="286" w:name="_Toc488849864"/>
      <w:bookmarkStart w:id="287" w:name="_Toc489001159"/>
      <w:bookmarkStart w:id="288" w:name="_Toc489003045"/>
      <w:bookmarkEnd w:id="282"/>
      <w:bookmarkEnd w:id="283"/>
      <w:bookmarkEnd w:id="284"/>
      <w:bookmarkEnd w:id="285"/>
      <w:bookmarkEnd w:id="286"/>
      <w:bookmarkEnd w:id="287"/>
      <w:bookmarkEnd w:id="28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89" w:name="_Toc485333412"/>
      <w:bookmarkStart w:id="290" w:name="_Toc485397533"/>
      <w:bookmarkStart w:id="291" w:name="_Toc488348351"/>
      <w:bookmarkStart w:id="292" w:name="_Toc488849670"/>
      <w:bookmarkStart w:id="293" w:name="_Toc488849865"/>
      <w:bookmarkStart w:id="294" w:name="_Toc489001160"/>
      <w:bookmarkStart w:id="295" w:name="_Toc489003046"/>
      <w:bookmarkEnd w:id="289"/>
      <w:bookmarkEnd w:id="290"/>
      <w:bookmarkEnd w:id="291"/>
      <w:bookmarkEnd w:id="292"/>
      <w:bookmarkEnd w:id="293"/>
      <w:bookmarkEnd w:id="294"/>
      <w:bookmarkEnd w:id="295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96" w:name="_Toc485333413"/>
      <w:bookmarkStart w:id="297" w:name="_Toc485397534"/>
      <w:bookmarkStart w:id="298" w:name="_Toc488348352"/>
      <w:bookmarkStart w:id="299" w:name="_Toc488849671"/>
      <w:bookmarkStart w:id="300" w:name="_Toc488849866"/>
      <w:bookmarkStart w:id="301" w:name="_Toc489001161"/>
      <w:bookmarkStart w:id="302" w:name="_Toc489003047"/>
      <w:bookmarkEnd w:id="296"/>
      <w:bookmarkEnd w:id="297"/>
      <w:bookmarkEnd w:id="298"/>
      <w:bookmarkEnd w:id="299"/>
      <w:bookmarkEnd w:id="300"/>
      <w:bookmarkEnd w:id="301"/>
      <w:bookmarkEnd w:id="302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03" w:name="_Toc485333414"/>
      <w:bookmarkStart w:id="304" w:name="_Toc485397535"/>
      <w:bookmarkStart w:id="305" w:name="_Toc488348353"/>
      <w:bookmarkStart w:id="306" w:name="_Toc488849672"/>
      <w:bookmarkStart w:id="307" w:name="_Toc488849867"/>
      <w:bookmarkStart w:id="308" w:name="_Toc489001162"/>
      <w:bookmarkStart w:id="309" w:name="_Toc489003048"/>
      <w:bookmarkEnd w:id="303"/>
      <w:bookmarkEnd w:id="304"/>
      <w:bookmarkEnd w:id="305"/>
      <w:bookmarkEnd w:id="306"/>
      <w:bookmarkEnd w:id="307"/>
      <w:bookmarkEnd w:id="308"/>
      <w:bookmarkEnd w:id="309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10" w:name="_Toc485333415"/>
      <w:bookmarkStart w:id="311" w:name="_Toc485397536"/>
      <w:bookmarkStart w:id="312" w:name="_Toc488348354"/>
      <w:bookmarkStart w:id="313" w:name="_Toc488849673"/>
      <w:bookmarkStart w:id="314" w:name="_Toc488849868"/>
      <w:bookmarkStart w:id="315" w:name="_Toc489001163"/>
      <w:bookmarkStart w:id="316" w:name="_Toc489003049"/>
      <w:bookmarkEnd w:id="310"/>
      <w:bookmarkEnd w:id="311"/>
      <w:bookmarkEnd w:id="312"/>
      <w:bookmarkEnd w:id="313"/>
      <w:bookmarkEnd w:id="314"/>
      <w:bookmarkEnd w:id="315"/>
      <w:bookmarkEnd w:id="316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6E1933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 w:rsidR="00823723" w:rsidRPr="00424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（HTML5）</w:t>
      </w:r>
    </w:p>
    <w:p w:rsidR="00823723" w:rsidRDefault="00823723" w:rsidP="00823723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lastRenderedPageBreak/>
        <w:drawing>
          <wp:inline distT="0" distB="0" distL="0" distR="0" wp14:anchorId="137C4C5E" wp14:editId="228A7B5B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0E25A3">
        <w:rPr>
          <w:rFonts w:ascii="微软雅黑" w:hAnsi="微软雅黑" w:hint="eastAsia"/>
          <w:sz w:val="28"/>
          <w:szCs w:val="28"/>
        </w:rPr>
        <w:t>问题</w:t>
      </w:r>
      <w:r w:rsidRPr="000E25A3">
        <w:rPr>
          <w:rFonts w:ascii="微软雅黑" w:hAnsi="微软雅黑"/>
          <w:sz w:val="28"/>
          <w:szCs w:val="28"/>
        </w:rPr>
        <w:t>描述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Arial" w:hAnsi="Arial" w:cs="Arial"/>
          <w:color w:val="333333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家属如何绑定房间？</w:t>
      </w:r>
    </w:p>
    <w:p w:rsidR="00823723" w:rsidRPr="00312A67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 w:rsidR="00823723" w:rsidRPr="0078796E" w:rsidRDefault="00823723" w:rsidP="00615D9A">
      <w:pPr>
        <w:pStyle w:val="10"/>
        <w:numPr>
          <w:ilvl w:val="0"/>
          <w:numId w:val="7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 w:rsidR="00823723" w:rsidRPr="00BE2E4E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Default="00823723" w:rsidP="00823723">
      <w:pPr>
        <w:pStyle w:val="5"/>
        <w:ind w:left="200" w:rightChars="0" w:right="200" w:hanging="626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解答</w:t>
      </w:r>
    </w:p>
    <w:p w:rsidR="00823723" w:rsidRPr="000E2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ascii="微软雅黑" w:hAnsi="微软雅黑" w:hint="eastAsia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ascii="微软雅黑" w:hAnsi="微软雅黑" w:hint="eastAsia"/>
          <w:sz w:val="28"/>
          <w:szCs w:val="28"/>
        </w:rPr>
        <w:t>）</w:t>
      </w:r>
    </w:p>
    <w:p w:rsidR="00823723" w:rsidRDefault="00823723" w:rsidP="00823723">
      <w:pPr>
        <w:pStyle w:val="10"/>
        <w:numPr>
          <w:ilvl w:val="0"/>
          <w:numId w:val="0"/>
        </w:numPr>
        <w:ind w:leftChars="472" w:left="944" w:firstLineChars="203" w:firstLine="426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35AB174B" wp14:editId="7FA96BCA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IMG_4962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noProof/>
          <w:sz w:val="21"/>
          <w:szCs w:val="21"/>
        </w:rPr>
        <w:drawing>
          <wp:inline distT="0" distB="0" distL="0" distR="0" wp14:anchorId="21991288" wp14:editId="08689F56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4963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 w:rsidR="00823723" w:rsidRDefault="00823723" w:rsidP="00823723">
      <w:pPr>
        <w:pStyle w:val="10"/>
        <w:numPr>
          <w:ilvl w:val="0"/>
          <w:numId w:val="0"/>
        </w:numPr>
        <w:ind w:leftChars="742" w:left="1484"/>
        <w:jc w:val="lef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0B55500" wp14:editId="378AA1AA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4964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noProof/>
          <w:sz w:val="21"/>
          <w:szCs w:val="21"/>
        </w:rPr>
        <w:drawing>
          <wp:inline distT="0" distB="0" distL="0" distR="0" wp14:anchorId="5C68C73B" wp14:editId="3AAFFF6C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496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业主使用购房预留手机</w:t>
      </w:r>
      <w:proofErr w:type="gramStart"/>
      <w:r w:rsidRPr="00483E48">
        <w:rPr>
          <w:rFonts w:cs="Arial"/>
          <w:color w:val="333333"/>
          <w:lang w:eastAsia="zh-CN"/>
        </w:rPr>
        <w:t>号注册</w:t>
      </w:r>
      <w:proofErr w:type="gramEnd"/>
      <w:r w:rsidRPr="00483E48">
        <w:rPr>
          <w:rFonts w:cs="Arial"/>
          <w:color w:val="333333"/>
          <w:lang w:eastAsia="zh-CN"/>
        </w:rPr>
        <w:t>可自动绑定房间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使用购房预留手机号注册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查看房间绑定信息</w:t>
      </w:r>
    </w:p>
    <w:p w:rsidR="00823723" w:rsidRPr="00483E48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业主如更换手机号，可以先注册再联系客服，待客</w:t>
      </w:r>
      <w:proofErr w:type="gramStart"/>
      <w:r w:rsidRPr="00483E48">
        <w:rPr>
          <w:rFonts w:cs="Arial"/>
          <w:color w:val="333333"/>
          <w:lang w:eastAsia="zh-CN"/>
        </w:rPr>
        <w:t>服修改</w:t>
      </w:r>
      <w:proofErr w:type="gramEnd"/>
      <w:r w:rsidRPr="00483E48">
        <w:rPr>
          <w:rFonts w:cs="Arial"/>
          <w:color w:val="333333"/>
          <w:lang w:eastAsia="zh-CN"/>
        </w:rPr>
        <w:t>预留手机号后，新手机号自动绑定房间，用户可在“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”中查看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lastRenderedPageBreak/>
        <w:t>使用更换手机号注册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联系客</w:t>
      </w:r>
      <w:proofErr w:type="gramStart"/>
      <w:r w:rsidRPr="00404319">
        <w:rPr>
          <w:rFonts w:cs="Arial"/>
          <w:color w:val="333333"/>
          <w:lang w:eastAsia="zh-CN"/>
        </w:rPr>
        <w:t>服修改</w:t>
      </w:r>
      <w:proofErr w:type="gramEnd"/>
      <w:r w:rsidRPr="00404319">
        <w:rPr>
          <w:rFonts w:cs="Arial"/>
          <w:color w:val="333333"/>
          <w:lang w:eastAsia="zh-CN"/>
        </w:rPr>
        <w:t>预留手机号</w:t>
      </w:r>
    </w:p>
    <w:p w:rsidR="00823723" w:rsidRPr="00483E48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04319">
        <w:rPr>
          <w:rFonts w:cs="Arial"/>
          <w:color w:val="333333"/>
          <w:lang w:eastAsia="zh-CN"/>
        </w:rPr>
        <w:t>”查看绑定房间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家属需要联系业主</w:t>
      </w:r>
      <w:proofErr w:type="gramStart"/>
      <w:r w:rsidRPr="00483E48">
        <w:rPr>
          <w:rFonts w:cs="Arial"/>
          <w:color w:val="333333"/>
          <w:lang w:eastAsia="zh-CN"/>
        </w:rPr>
        <w:t>代为开通</w:t>
      </w:r>
      <w:proofErr w:type="gramEnd"/>
      <w:r w:rsidRPr="00483E48">
        <w:rPr>
          <w:rFonts w:cs="Arial"/>
          <w:color w:val="333333"/>
          <w:lang w:eastAsia="zh-CN"/>
        </w:rPr>
        <w:t>授权</w:t>
      </w:r>
    </w:p>
    <w:p w:rsidR="00823723" w:rsidRPr="00404319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联系业主开通授权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家属在“</w:t>
      </w:r>
      <w:r w:rsidR="00FA1895">
        <w:rPr>
          <w:rFonts w:cs="Arial"/>
          <w:color w:val="333333"/>
          <w:lang w:eastAsia="zh-CN"/>
        </w:rPr>
        <w:t>我</w:t>
      </w:r>
      <w:r w:rsidR="00FA1895">
        <w:rPr>
          <w:rFonts w:cs="Arial" w:hint="eastAsia"/>
          <w:color w:val="333333"/>
          <w:lang w:eastAsia="zh-CN"/>
        </w:rPr>
        <w:t>家</w:t>
      </w:r>
      <w:r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”中，可以查看授权的房间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 w:rsidR="00823723" w:rsidRPr="00404319" w:rsidRDefault="00823723" w:rsidP="00615D9A">
      <w:pPr>
        <w:numPr>
          <w:ilvl w:val="0"/>
          <w:numId w:val="77"/>
        </w:numPr>
        <w:ind w:left="1276" w:hanging="425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添加房间成员</w:t>
      </w:r>
    </w:p>
    <w:p w:rsidR="00823723" w:rsidRPr="00314E34" w:rsidRDefault="00823723" w:rsidP="00823723">
      <w:pPr>
        <w:numPr>
          <w:ilvl w:val="0"/>
          <w:numId w:val="77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管理房间授权（删除房间成员将取消授权）</w:t>
      </w:r>
    </w:p>
    <w:p w:rsidR="00823723" w:rsidRDefault="00823723" w:rsidP="00823723">
      <w:pPr>
        <w:pStyle w:val="3"/>
        <w:rPr>
          <w:lang w:eastAsia="zh-CN"/>
        </w:rPr>
      </w:pPr>
      <w:bookmarkStart w:id="317" w:name="_Toc475609433"/>
      <w:bookmarkStart w:id="318" w:name="_Toc475694549"/>
      <w:bookmarkStart w:id="319" w:name="_Toc477455134"/>
      <w:bookmarkStart w:id="320" w:name="_Toc489003050"/>
      <w:r w:rsidRPr="00EB5A90">
        <w:rPr>
          <w:rFonts w:hint="eastAsia"/>
          <w:lang w:eastAsia="zh-CN"/>
        </w:rPr>
        <w:t>我的</w:t>
      </w:r>
      <w:r w:rsidRPr="00EB5A90">
        <w:rPr>
          <w:lang w:eastAsia="zh-CN"/>
        </w:rPr>
        <w:t>投诉</w:t>
      </w:r>
      <w:bookmarkEnd w:id="317"/>
      <w:bookmarkEnd w:id="318"/>
      <w:bookmarkEnd w:id="319"/>
      <w:bookmarkEnd w:id="320"/>
    </w:p>
    <w:p w:rsidR="00823723" w:rsidRPr="000B4281" w:rsidRDefault="00823723" w:rsidP="00823723">
      <w:pPr>
        <w:pStyle w:val="4"/>
        <w:rPr>
          <w:lang w:eastAsia="zh-CN"/>
        </w:rPr>
      </w:pPr>
      <w:bookmarkStart w:id="321" w:name="_Toc489003051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321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 w:hint="eastAsia"/>
          <w:szCs w:val="21"/>
          <w:lang w:eastAsia="zh-CN"/>
        </w:rPr>
        <w:t>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0CE695AC" wp14:editId="0508AD3F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感谢您使用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显示</w:t>
      </w:r>
      <w:r w:rsidRPr="000B4281">
        <w:rPr>
          <w:color w:val="000000"/>
          <w:sz w:val="21"/>
          <w:szCs w:val="21"/>
        </w:rPr>
        <w:t>顺序：</w:t>
      </w:r>
      <w:r w:rsidRPr="000B4281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每次加载</w:t>
      </w:r>
      <w:r w:rsidRPr="000B4281">
        <w:rPr>
          <w:color w:val="000000"/>
          <w:sz w:val="21"/>
          <w:szCs w:val="21"/>
        </w:rPr>
        <w:t>20</w:t>
      </w:r>
      <w:r w:rsidRPr="000B4281">
        <w:rPr>
          <w:rFonts w:hint="eastAsia"/>
          <w:color w:val="000000"/>
          <w:sz w:val="21"/>
          <w:szCs w:val="21"/>
        </w:rPr>
        <w:t>条</w:t>
      </w:r>
      <w:r w:rsidRPr="000B4281">
        <w:rPr>
          <w:color w:val="000000"/>
          <w:sz w:val="21"/>
          <w:szCs w:val="21"/>
        </w:rPr>
        <w:t>数据</w:t>
      </w:r>
      <w:r w:rsidRPr="000B4281">
        <w:rPr>
          <w:rFonts w:hint="eastAsia"/>
          <w:color w:val="000000"/>
          <w:sz w:val="21"/>
          <w:szCs w:val="21"/>
        </w:rPr>
        <w:t>，</w:t>
      </w:r>
      <w:r w:rsidRPr="000B4281">
        <w:rPr>
          <w:color w:val="000000"/>
          <w:sz w:val="21"/>
          <w:szCs w:val="21"/>
        </w:rPr>
        <w:t>逐步加载</w:t>
      </w:r>
      <w:r w:rsidRPr="000B4281">
        <w:rPr>
          <w:rFonts w:hint="eastAsia"/>
          <w:color w:val="000000"/>
          <w:sz w:val="21"/>
          <w:szCs w:val="21"/>
        </w:rPr>
        <w:t>（需要</w:t>
      </w:r>
      <w:r w:rsidRPr="000B4281">
        <w:rPr>
          <w:color w:val="000000"/>
          <w:sz w:val="21"/>
          <w:szCs w:val="21"/>
        </w:rPr>
        <w:t>呼叫中心</w:t>
      </w:r>
      <w:proofErr w:type="gramStart"/>
      <w:r w:rsidRPr="000B4281">
        <w:rPr>
          <w:color w:val="000000"/>
          <w:sz w:val="21"/>
          <w:szCs w:val="21"/>
        </w:rPr>
        <w:t>那边提供</w:t>
      </w:r>
      <w:proofErr w:type="gramEnd"/>
      <w:r w:rsidRPr="000B4281">
        <w:rPr>
          <w:color w:val="000000"/>
          <w:sz w:val="21"/>
          <w:szCs w:val="21"/>
        </w:rPr>
        <w:t>分页接口</w:t>
      </w:r>
      <w:r w:rsidRPr="000B4281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2" w:name="_Toc489003052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2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38EB017C" wp14:editId="2AA4C358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lastRenderedPageBreak/>
        <w:t>页面标题：</w:t>
      </w:r>
      <w:r>
        <w:rPr>
          <w:rFonts w:hint="eastAsia"/>
          <w:sz w:val="21"/>
          <w:szCs w:val="21"/>
        </w:rPr>
        <w:t>投诉</w:t>
      </w:r>
      <w:r w:rsidRPr="00EA6CDC">
        <w:rPr>
          <w:rFonts w:hint="eastAsia"/>
          <w:sz w:val="21"/>
          <w:szCs w:val="21"/>
        </w:rPr>
        <w:t>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3" w:name="_Toc489003053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323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DE6E3E2" wp14:editId="6DC11191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Pr="004B4D6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EA39A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23723" w:rsidRDefault="00823723" w:rsidP="00823723">
      <w:pPr>
        <w:rPr>
          <w:lang w:eastAsia="zh-CN"/>
        </w:rPr>
      </w:pPr>
    </w:p>
    <w:p w:rsidR="00823723" w:rsidRPr="00EB5A90" w:rsidRDefault="00823723" w:rsidP="00823723">
      <w:pPr>
        <w:pStyle w:val="3"/>
        <w:rPr>
          <w:lang w:eastAsia="zh-CN"/>
        </w:rPr>
      </w:pPr>
      <w:bookmarkStart w:id="324" w:name="_Toc475609430"/>
      <w:bookmarkStart w:id="325" w:name="_Toc475694546"/>
      <w:bookmarkStart w:id="326" w:name="_Toc477455131"/>
      <w:bookmarkStart w:id="327" w:name="_Toc489003054"/>
      <w:r w:rsidRPr="00EB5A90">
        <w:rPr>
          <w:rFonts w:hint="eastAsia"/>
          <w:lang w:eastAsia="zh-CN"/>
        </w:rPr>
        <w:lastRenderedPageBreak/>
        <w:t>我的</w:t>
      </w:r>
      <w:r w:rsidRPr="00EB5A90">
        <w:rPr>
          <w:lang w:eastAsia="zh-CN"/>
        </w:rPr>
        <w:t>报修</w:t>
      </w:r>
      <w:bookmarkEnd w:id="324"/>
      <w:bookmarkEnd w:id="325"/>
      <w:bookmarkEnd w:id="326"/>
      <w:bookmarkEnd w:id="327"/>
    </w:p>
    <w:p w:rsidR="00823723" w:rsidRPr="00885611" w:rsidRDefault="00823723" w:rsidP="00823723">
      <w:pPr>
        <w:pStyle w:val="4"/>
        <w:rPr>
          <w:lang w:eastAsia="zh-CN"/>
        </w:rPr>
      </w:pPr>
      <w:bookmarkStart w:id="328" w:name="_Toc471487455"/>
      <w:bookmarkStart w:id="329" w:name="_Toc475609431"/>
      <w:bookmarkStart w:id="330" w:name="_Toc475694547"/>
      <w:bookmarkStart w:id="331" w:name="_Toc477455132"/>
      <w:bookmarkStart w:id="332" w:name="_Toc489003055"/>
      <w:r>
        <w:rPr>
          <w:rFonts w:hint="eastAsia"/>
          <w:lang w:eastAsia="zh-CN"/>
        </w:rPr>
        <w:t>报修</w:t>
      </w:r>
      <w:r w:rsidRPr="00885611">
        <w:rPr>
          <w:lang w:eastAsia="zh-CN"/>
        </w:rPr>
        <w:t>列表</w:t>
      </w:r>
      <w:bookmarkEnd w:id="328"/>
      <w:bookmarkEnd w:id="329"/>
      <w:bookmarkEnd w:id="330"/>
      <w:bookmarkEnd w:id="331"/>
      <w:bookmarkEnd w:id="33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 w:rsidRPr="00C01FF2">
        <w:rPr>
          <w:rFonts w:ascii="宋体" w:hAnsi="宋体" w:cs="宋体" w:hint="eastAsia"/>
          <w:szCs w:val="21"/>
          <w:lang w:eastAsia="zh-CN"/>
        </w:rPr>
        <w:t>报修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 w:rsidRPr="00C01FF2">
        <w:rPr>
          <w:rFonts w:ascii="宋体" w:hAnsi="宋体" w:cs="宋体" w:hint="eastAsia"/>
          <w:szCs w:val="21"/>
          <w:lang w:eastAsia="zh-CN"/>
        </w:rPr>
        <w:t>报修单号等列表信息。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drawing>
          <wp:inline distT="0" distB="0" distL="0" distR="0" wp14:anchorId="22CBD7EC" wp14:editId="01272FF6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lastRenderedPageBreak/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</w:t>
            </w:r>
            <w:r w:rsidRPr="00CC145D">
              <w:rPr>
                <w:rFonts w:hint="eastAsia"/>
                <w:sz w:val="21"/>
                <w:szCs w:val="21"/>
              </w:rPr>
              <w:t>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显示</w:t>
      </w:r>
      <w:r w:rsidRPr="005C201A">
        <w:rPr>
          <w:color w:val="000000"/>
          <w:sz w:val="21"/>
          <w:szCs w:val="21"/>
        </w:rPr>
        <w:t>顺序：</w:t>
      </w:r>
      <w:r w:rsidRPr="005C201A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每次加载</w:t>
      </w:r>
      <w:r w:rsidRPr="005C201A">
        <w:rPr>
          <w:color w:val="000000"/>
          <w:sz w:val="21"/>
          <w:szCs w:val="21"/>
        </w:rPr>
        <w:t>20</w:t>
      </w:r>
      <w:r w:rsidRPr="005C201A">
        <w:rPr>
          <w:rFonts w:hint="eastAsia"/>
          <w:color w:val="000000"/>
          <w:sz w:val="21"/>
          <w:szCs w:val="21"/>
        </w:rPr>
        <w:t>条</w:t>
      </w:r>
      <w:r w:rsidRPr="005C201A">
        <w:rPr>
          <w:color w:val="000000"/>
          <w:sz w:val="21"/>
          <w:szCs w:val="21"/>
        </w:rPr>
        <w:t>数据</w:t>
      </w:r>
      <w:r w:rsidRPr="005C201A">
        <w:rPr>
          <w:rFonts w:hint="eastAsia"/>
          <w:color w:val="000000"/>
          <w:sz w:val="21"/>
          <w:szCs w:val="21"/>
        </w:rPr>
        <w:t>，</w:t>
      </w:r>
      <w:r w:rsidRPr="005C201A">
        <w:rPr>
          <w:color w:val="000000"/>
          <w:sz w:val="21"/>
          <w:szCs w:val="21"/>
        </w:rPr>
        <w:t>逐步加载</w:t>
      </w:r>
      <w:r w:rsidRPr="005C201A">
        <w:rPr>
          <w:rFonts w:hint="eastAsia"/>
          <w:color w:val="000000"/>
          <w:sz w:val="21"/>
          <w:szCs w:val="21"/>
        </w:rPr>
        <w:t>（需要</w:t>
      </w:r>
      <w:r w:rsidRPr="005C201A">
        <w:rPr>
          <w:color w:val="000000"/>
          <w:sz w:val="21"/>
          <w:szCs w:val="21"/>
        </w:rPr>
        <w:t>呼叫中心</w:t>
      </w:r>
      <w:proofErr w:type="gramStart"/>
      <w:r w:rsidRPr="005C201A">
        <w:rPr>
          <w:color w:val="000000"/>
          <w:sz w:val="21"/>
          <w:szCs w:val="21"/>
        </w:rPr>
        <w:t>那边提供</w:t>
      </w:r>
      <w:proofErr w:type="gramEnd"/>
      <w:r w:rsidRPr="005C201A">
        <w:rPr>
          <w:color w:val="000000"/>
          <w:sz w:val="21"/>
          <w:szCs w:val="21"/>
        </w:rPr>
        <w:t>分页接口</w:t>
      </w:r>
      <w:r w:rsidRPr="005C201A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33" w:name="_Toc471487456"/>
      <w:bookmarkStart w:id="334" w:name="_Toc475609432"/>
      <w:bookmarkStart w:id="335" w:name="_Toc475694548"/>
      <w:bookmarkStart w:id="336" w:name="_Toc477455133"/>
      <w:bookmarkStart w:id="337" w:name="_Toc489003056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33"/>
      <w:bookmarkEnd w:id="334"/>
      <w:bookmarkEnd w:id="335"/>
      <w:bookmarkEnd w:id="336"/>
      <w:bookmarkEnd w:id="337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679ED2" wp14:editId="3D44CFCF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页面标题：报修详情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38" w:name="_Toc489003057"/>
      <w:r>
        <w:rPr>
          <w:rFonts w:hint="eastAsia"/>
          <w:lang w:eastAsia="zh-CN"/>
        </w:rPr>
        <w:lastRenderedPageBreak/>
        <w:t>状态</w:t>
      </w:r>
      <w:r>
        <w:rPr>
          <w:lang w:eastAsia="zh-CN"/>
        </w:rPr>
        <w:t>跟踪</w:t>
      </w:r>
      <w:bookmarkEnd w:id="338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13E4FE43" wp14:editId="52FAFD72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39" w:name="_Toc489003058"/>
      <w:r>
        <w:rPr>
          <w:rFonts w:hint="eastAsia"/>
          <w:lang w:val="zh-CN" w:eastAsia="zh-CN"/>
        </w:rPr>
        <w:t>我的购物车</w:t>
      </w:r>
      <w:bookmarkEnd w:id="339"/>
    </w:p>
    <w:p w:rsidR="00632432" w:rsidRPr="00691D91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2432" w:rsidRPr="00632432" w:rsidRDefault="00632432" w:rsidP="006324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 w:bidi="x-none"/>
        </w:rPr>
      </w:pPr>
      <w:r>
        <w:rPr>
          <w:noProof/>
          <w:lang w:eastAsia="zh-CN"/>
        </w:rPr>
        <w:drawing>
          <wp:inline distT="0" distB="0" distL="0" distR="0" wp14:anchorId="01D9E598" wp14:editId="1F49B044">
            <wp:extent cx="2028169" cy="3600000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32" w:rsidRPr="000C7115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我的购物车：网络在线购物车</w:t>
      </w:r>
    </w:p>
    <w:p w:rsidR="00353CB4" w:rsidRDefault="00353CB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C50E68">
        <w:rPr>
          <w:rFonts w:ascii="微软雅黑" w:eastAsia="微软雅黑" w:hAnsi="微软雅黑" w:hint="eastAsia"/>
        </w:rPr>
        <w:t>自动</w:t>
      </w:r>
      <w:r>
        <w:rPr>
          <w:rFonts w:ascii="微软雅黑" w:eastAsia="微软雅黑" w:hAnsi="微软雅黑" w:hint="eastAsia"/>
        </w:rPr>
        <w:t>刷新购物</w:t>
      </w:r>
      <w:proofErr w:type="gramStart"/>
      <w:r>
        <w:rPr>
          <w:rFonts w:ascii="微软雅黑" w:eastAsia="微软雅黑" w:hAnsi="微软雅黑" w:hint="eastAsia"/>
        </w:rPr>
        <w:t>车最新</w:t>
      </w:r>
      <w:proofErr w:type="gramEnd"/>
      <w:r>
        <w:rPr>
          <w:rFonts w:ascii="微软雅黑" w:eastAsia="微软雅黑" w:hAnsi="微软雅黑" w:hint="eastAsia"/>
        </w:rPr>
        <w:t>数据：</w:t>
      </w:r>
      <w:proofErr w:type="gramStart"/>
      <w:r>
        <w:rPr>
          <w:rFonts w:ascii="微软雅黑" w:eastAsia="微软雅黑" w:hAnsi="微软雅黑" w:hint="eastAsia"/>
        </w:rPr>
        <w:t>有改价商品</w:t>
      </w:r>
      <w:proofErr w:type="gramEnd"/>
      <w:r>
        <w:rPr>
          <w:rFonts w:ascii="微软雅黑" w:eastAsia="微软雅黑" w:hAnsi="微软雅黑" w:hint="eastAsia"/>
        </w:rPr>
        <w:t>显示最新价格，有下</w:t>
      </w:r>
      <w:proofErr w:type="gramStart"/>
      <w:r>
        <w:rPr>
          <w:rFonts w:ascii="微软雅黑" w:eastAsia="微软雅黑" w:hAnsi="微软雅黑" w:hint="eastAsia"/>
        </w:rPr>
        <w:t>架商品</w:t>
      </w:r>
      <w:proofErr w:type="gramEnd"/>
      <w:r>
        <w:rPr>
          <w:rFonts w:ascii="微软雅黑" w:eastAsia="微软雅黑" w:hAnsi="微软雅黑" w:hint="eastAsia"/>
        </w:rPr>
        <w:t>自动下架处理</w:t>
      </w:r>
    </w:p>
    <w:p w:rsidR="003E5227" w:rsidRDefault="003E52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购物车无商品页面提示“您购物车中暂时没有商品！”</w:t>
      </w:r>
    </w:p>
    <w:p w:rsidR="00632432" w:rsidRPr="00A23620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购物车内数据按照单商家去结算</w:t>
      </w:r>
      <w:r w:rsidR="00A23620">
        <w:rPr>
          <w:rFonts w:ascii="微软雅黑" w:eastAsia="微软雅黑" w:hAnsi="微软雅黑" w:hint="eastAsia"/>
        </w:rPr>
        <w:t>（多商家之间单选规则</w:t>
      </w:r>
      <w:r w:rsidR="00A23620" w:rsidRPr="00A23620">
        <w:rPr>
          <w:rFonts w:ascii="微软雅黑" w:eastAsia="微软雅黑" w:hAnsi="微软雅黑" w:hint="eastAsia"/>
        </w:rPr>
        <w:t>）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 xml:space="preserve"> 和 配送活动 全部显示出来，优先</w:t>
      </w:r>
      <w:proofErr w:type="gramStart"/>
      <w:r>
        <w:rPr>
          <w:rFonts w:ascii="微软雅黑" w:eastAsia="微软雅黑" w:hAnsi="微软雅黑" w:hint="eastAsia"/>
        </w:rPr>
        <w:t>显示满减活动</w:t>
      </w:r>
      <w:proofErr w:type="gramEnd"/>
      <w:r>
        <w:rPr>
          <w:rFonts w:ascii="微软雅黑" w:eastAsia="微软雅黑" w:hAnsi="微软雅黑" w:hint="eastAsia"/>
        </w:rPr>
        <w:t>，超过一行用“...”表示</w:t>
      </w:r>
      <w:r w:rsidR="00A12E59">
        <w:rPr>
          <w:rFonts w:ascii="微软雅黑" w:eastAsia="微软雅黑" w:hAnsi="微软雅黑" w:hint="eastAsia"/>
        </w:rPr>
        <w:t>；商家无活动，则不显示，此部分隐藏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商品信息显示：商品图片、商品名称、商品原价、优惠价（无优惠价则不显示）；数据规则与商品</w:t>
      </w:r>
      <w:r>
        <w:rPr>
          <w:rFonts w:ascii="微软雅黑" w:eastAsia="微软雅黑" w:hAnsi="微软雅黑" w:hint="eastAsia"/>
        </w:rPr>
        <w:lastRenderedPageBreak/>
        <w:t>列表页相同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点击【+】、【-】按钮：商品数量+1、-1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商品数量为1，再点击【-】按钮，弹框提示“确定删除此商品？”</w:t>
      </w:r>
    </w:p>
    <w:p w:rsidR="00632432" w:rsidRDefault="00632432" w:rsidP="0063243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8FBF572" wp14:editId="250417F8">
            <wp:extent cx="2009524" cy="1104762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【取消】关闭提示；【确定】关闭提示，并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商品</w:t>
      </w:r>
    </w:p>
    <w:p w:rsidR="00632432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选择商家按钮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商家内商品全选中</w:t>
      </w:r>
    </w:p>
    <w:p w:rsidR="00A23620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多商家单选规则</w:t>
      </w:r>
    </w:p>
    <w:p w:rsidR="0097622E" w:rsidRDefault="009762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合计</w:t>
      </w:r>
      <w:r w:rsidR="00F916BC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：勾选商家的</w:t>
      </w:r>
      <w:r w:rsidR="0098179F"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 w:hint="eastAsia"/>
        </w:rPr>
        <w:t>商品</w:t>
      </w:r>
      <w:r w:rsidR="00F916BC">
        <w:rPr>
          <w:rFonts w:ascii="微软雅黑" w:eastAsia="微软雅黑" w:hAnsi="微软雅黑" w:hint="eastAsia"/>
        </w:rPr>
        <w:t>总额</w:t>
      </w:r>
    </w:p>
    <w:p w:rsidR="00AC67D6" w:rsidRDefault="00AC67D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“合计”和【结算】按钮：浮层显示</w:t>
      </w:r>
    </w:p>
    <w:p w:rsidR="00BF6BAE" w:rsidRDefault="00BF6BAE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>
        <w:rPr>
          <w:rFonts w:ascii="微软雅黑" w:eastAsia="微软雅黑" w:hAnsi="微软雅黑" w:hint="eastAsia"/>
        </w:rPr>
        <w:t>点击</w:t>
      </w:r>
      <w:r w:rsidRPr="0004527C">
        <w:rPr>
          <w:rFonts w:ascii="微软雅黑" w:eastAsia="微软雅黑" w:hAnsi="微软雅黑" w:hint="eastAsia"/>
          <w:b/>
        </w:rPr>
        <w:t>【去结算】判断逻辑</w:t>
      </w:r>
      <w:r>
        <w:rPr>
          <w:rFonts w:ascii="微软雅黑" w:eastAsia="微软雅黑" w:hAnsi="微软雅黑" w:hint="eastAsia"/>
        </w:rPr>
        <w:t>如下：</w:t>
      </w:r>
    </w:p>
    <w:p w:rsidR="00BF6BAE" w:rsidRPr="00E27BC6" w:rsidRDefault="00BF6BAE" w:rsidP="00BF6BAE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183ABE" wp14:editId="219266F6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D1" w:rsidRPr="0060057C" w:rsidRDefault="00BF6BAE" w:rsidP="0060057C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884C057" wp14:editId="67D37C54">
            <wp:extent cx="2009524" cy="1104762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B30ED1" w:rsidRDefault="00B30ED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商家内商品排列：按照商品加入购物车先后顺序依次显示</w:t>
      </w:r>
    </w:p>
    <w:p w:rsidR="0060057C" w:rsidRPr="009D0310" w:rsidRDefault="0060057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购物车商家排序：按照添加时间倒序开始排列</w:t>
      </w:r>
    </w:p>
    <w:p w:rsidR="00C50E68" w:rsidRPr="00EC61D1" w:rsidRDefault="00C50E68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50E68" w:rsidRDefault="00C50E6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249E6" w:rsidRDefault="00F249E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】按钮</w:t>
      </w:r>
      <w:r w:rsidR="00D1320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浮层显示商家活动信息（浮层显示效果：从下至上弹出）</w:t>
      </w:r>
    </w:p>
    <w:p w:rsidR="009C50C9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</w:t>
      </w:r>
      <w:r w:rsidR="00432A43">
        <w:rPr>
          <w:rFonts w:ascii="微软雅黑" w:eastAsia="微软雅黑" w:hAnsi="微软雅黑" w:hint="eastAsia"/>
        </w:rPr>
        <w:t>商品列表</w:t>
      </w:r>
      <w:r>
        <w:rPr>
          <w:rFonts w:ascii="微软雅黑" w:eastAsia="微软雅黑" w:hAnsi="微软雅黑" w:hint="eastAsia"/>
        </w:rPr>
        <w:t>页</w:t>
      </w:r>
    </w:p>
    <w:p w:rsidR="009C50C9" w:rsidRPr="009D0310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0C00EC" w:rsidRPr="00A12E59" w:rsidRDefault="00A12E59" w:rsidP="000C00EC">
      <w:pPr>
        <w:rPr>
          <w:b/>
          <w:lang w:eastAsia="zh-CN"/>
        </w:rPr>
      </w:pPr>
      <w:r w:rsidRPr="00A12E59">
        <w:rPr>
          <w:b/>
          <w:lang w:eastAsia="zh-CN"/>
        </w:rPr>
        <w:t>商家活动浮层样式</w:t>
      </w:r>
    </w:p>
    <w:p w:rsidR="00A12E59" w:rsidRDefault="00A12E59" w:rsidP="00A12E5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755A198" wp14:editId="6B252074">
            <wp:extent cx="2028169" cy="3600000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9" w:rsidRPr="000C7115" w:rsidRDefault="00A12E59" w:rsidP="00A12E5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5F43" w:rsidRDefault="00A55F4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标题“商家活动”</w:t>
      </w:r>
    </w:p>
    <w:p w:rsidR="00A12E59" w:rsidRDefault="00A12E5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商家活动信息包括：</w:t>
      </w:r>
      <w:r w:rsidR="00490570">
        <w:rPr>
          <w:rFonts w:ascii="微软雅黑" w:eastAsia="微软雅黑" w:hAnsi="微软雅黑" w:hint="eastAsia"/>
        </w:rPr>
        <w:t>商品促销-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 w:rsidR="00490570">
        <w:rPr>
          <w:rFonts w:ascii="微软雅黑" w:eastAsia="微软雅黑" w:hAnsi="微软雅黑" w:hint="eastAsia"/>
        </w:rPr>
        <w:t xml:space="preserve"> 和 </w:t>
      </w:r>
      <w:r>
        <w:rPr>
          <w:rFonts w:ascii="微软雅黑" w:eastAsia="微软雅黑" w:hAnsi="微软雅黑" w:hint="eastAsia"/>
        </w:rPr>
        <w:t>运费</w:t>
      </w:r>
      <w:r w:rsidR="00490570">
        <w:rPr>
          <w:rFonts w:ascii="微软雅黑" w:eastAsia="微软雅黑" w:hAnsi="微软雅黑" w:hint="eastAsia"/>
        </w:rPr>
        <w:t>-</w:t>
      </w:r>
      <w:proofErr w:type="gramStart"/>
      <w:r>
        <w:rPr>
          <w:rFonts w:ascii="微软雅黑" w:eastAsia="微软雅黑" w:hAnsi="微软雅黑" w:hint="eastAsia"/>
        </w:rPr>
        <w:t>满额包邮活动</w:t>
      </w:r>
      <w:proofErr w:type="gramEnd"/>
    </w:p>
    <w:p w:rsidR="00B04626" w:rsidRPr="000C7115" w:rsidRDefault="00B04626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B04626" w:rsidRPr="00B04626" w:rsidRDefault="00B0462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点击【x】或者 背景：关闭弹层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0" w:name="_Toc489003059"/>
      <w:r>
        <w:rPr>
          <w:rFonts w:hint="eastAsia"/>
          <w:lang w:val="zh-CN" w:eastAsia="zh-CN"/>
        </w:rPr>
        <w:t>访客邀请</w:t>
      </w:r>
      <w:bookmarkEnd w:id="340"/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6E2EA9" w:rsidRDefault="00970C05" w:rsidP="00970C0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A5AF2FC" wp14:editId="5E287627">
            <wp:extent cx="2023988" cy="3600000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4F2" w:rsidRPr="009B3816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70C05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楼盘邀请访客记录</w:t>
      </w:r>
    </w:p>
    <w:p w:rsidR="002B4C5A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没有邀请记录页面提示“暂无邀请访客记录！”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默认显示20条数据，超过上滑页面加载更多数据</w:t>
      </w:r>
      <w:r w:rsidR="00827ADC">
        <w:rPr>
          <w:rFonts w:ascii="微软雅黑" w:eastAsia="微软雅黑" w:hAnsi="微软雅黑" w:hint="eastAsia"/>
        </w:rPr>
        <w:t>（每次加载20条）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082934">
        <w:rPr>
          <w:rFonts w:ascii="微软雅黑" w:eastAsia="微软雅黑" w:hAnsi="微软雅黑" w:hint="eastAsia"/>
        </w:rPr>
        <w:t>访客信息内容：访客姓名、尊称（男-“先生”；女-“女士”）、预约时间（月-日）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已失效的访客信息不显示预约时间，显示失效状态“已过期”或者“已作废”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“已过期”：指已过预约日期，自动变成“已过期”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“已作废”：指用户操作【作废】处理的预约信息，变成“已作废”</w:t>
      </w:r>
    </w:p>
    <w:p w:rsidR="00903419" w:rsidRDefault="00903419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【添加访客】按钮：浮层显示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未过期的访客排序：按照添加时间倒序开始排列</w:t>
      </w:r>
    </w:p>
    <w:p w:rsidR="00970C05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已失效的访客排序：按照失效时间倒序开始排列</w:t>
      </w:r>
    </w:p>
    <w:p w:rsidR="00082934" w:rsidRP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默认未过期的访客信息优先显示</w:t>
      </w:r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970C05" w:rsidRDefault="00970C0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F626CB">
        <w:rPr>
          <w:rFonts w:ascii="微软雅黑" w:eastAsia="微软雅黑" w:hAnsi="微软雅黑" w:hint="eastAsia"/>
        </w:rPr>
        <w:t>【&lt;】按钮，返回到前一页</w:t>
      </w:r>
    </w:p>
    <w:p w:rsidR="00F626CB" w:rsidRDefault="00F626CB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点击【添加访客】按钮，进入添加访客页</w:t>
      </w:r>
    </w:p>
    <w:p w:rsidR="005373AC" w:rsidRPr="00B04626" w:rsidRDefault="005373AC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点击访客信息，进入访客详情页</w:t>
      </w:r>
      <w:r w:rsidR="0075541E">
        <w:rPr>
          <w:rFonts w:ascii="微软雅黑" w:eastAsia="微软雅黑" w:hAnsi="微软雅黑" w:hint="eastAsia"/>
        </w:rPr>
        <w:t>（已失效的访客，进入访客</w:t>
      </w:r>
      <w:r w:rsidR="00EF1937">
        <w:rPr>
          <w:rFonts w:ascii="微软雅黑" w:eastAsia="微软雅黑" w:hAnsi="微软雅黑" w:hint="eastAsia"/>
        </w:rPr>
        <w:t>失效</w:t>
      </w:r>
      <w:r w:rsidR="001D18A1">
        <w:rPr>
          <w:rFonts w:ascii="微软雅黑" w:eastAsia="微软雅黑" w:hAnsi="微软雅黑" w:hint="eastAsia"/>
        </w:rPr>
        <w:t>详情</w:t>
      </w:r>
      <w:r w:rsidR="0075541E">
        <w:rPr>
          <w:rFonts w:ascii="微软雅黑" w:eastAsia="微软雅黑" w:hAnsi="微软雅黑" w:hint="eastAsia"/>
        </w:rPr>
        <w:t>页）</w:t>
      </w:r>
    </w:p>
    <w:p w:rsidR="005373AC" w:rsidRPr="005373AC" w:rsidRDefault="005373AC" w:rsidP="005373AC">
      <w:pPr>
        <w:pStyle w:val="4"/>
        <w:rPr>
          <w:lang w:val="zh-CN" w:eastAsia="zh-CN"/>
        </w:rPr>
      </w:pPr>
      <w:bookmarkStart w:id="341" w:name="_Toc489003060"/>
      <w:r w:rsidRPr="005373AC">
        <w:rPr>
          <w:lang w:val="zh-CN" w:eastAsia="zh-CN"/>
        </w:rPr>
        <w:t>添加访客</w:t>
      </w:r>
      <w:bookmarkEnd w:id="341"/>
    </w:p>
    <w:p w:rsidR="005373AC" w:rsidRPr="00691D9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373AC" w:rsidRPr="00DC0155" w:rsidRDefault="005373AC" w:rsidP="005373A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1499062" wp14:editId="0E34CDC1">
            <wp:extent cx="2023988" cy="3600000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3AC" w:rsidRPr="000C7115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房间号：默认第一条房间数据</w:t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访客姓名：默认“请输入访客姓名”，最多输入</w:t>
      </w:r>
      <w:r w:rsidR="00E45555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个字，点击获取焦点</w:t>
      </w:r>
    </w:p>
    <w:p w:rsidR="007667C4" w:rsidRPr="00013935" w:rsidRDefault="007667C4" w:rsidP="007667C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AC629E6" wp14:editId="3F422CA7">
            <wp:extent cx="171450" cy="15773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7667C4" w:rsidRPr="007667C4" w:rsidRDefault="007667C4" w:rsidP="007667C4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8B7E32C" wp14:editId="71930D63">
            <wp:extent cx="3409524" cy="1314286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</w:t>
      </w:r>
      <w:r w:rsidR="00F14885">
        <w:rPr>
          <w:rFonts w:ascii="微软雅黑" w:eastAsia="微软雅黑" w:hAnsi="微软雅黑" w:hint="eastAsia"/>
        </w:rPr>
        <w:t>性别：单选，默认“男性”</w:t>
      </w:r>
    </w:p>
    <w:p w:rsidR="00460D06" w:rsidRDefault="00460D0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来访时间：默认明天日期</w:t>
      </w:r>
      <w:r w:rsidR="005F6D53">
        <w:rPr>
          <w:rFonts w:ascii="微软雅黑" w:eastAsia="微软雅黑" w:hAnsi="微软雅黑" w:hint="eastAsia"/>
        </w:rPr>
        <w:t>（月-日）</w:t>
      </w:r>
    </w:p>
    <w:p w:rsidR="005F6D53" w:rsidRPr="00D938AD" w:rsidRDefault="007667C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页面提醒“访客邀请码在预约来访时间内有效”</w:t>
      </w:r>
    </w:p>
    <w:p w:rsidR="005373AC" w:rsidRPr="00EC61D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14D76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点击房间号信息：进入选择房间页</w:t>
      </w:r>
    </w:p>
    <w:p w:rsidR="00C13122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点击【生成访客邀请码】按钮：记录编辑的访客信息，生成二维码</w:t>
      </w:r>
    </w:p>
    <w:p w:rsidR="00114D76" w:rsidRDefault="00C13122" w:rsidP="00C1312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1）生成</w:t>
      </w:r>
      <w:proofErr w:type="gramStart"/>
      <w:r>
        <w:rPr>
          <w:rFonts w:ascii="微软雅黑" w:eastAsia="微软雅黑" w:hAnsi="微软雅黑" w:hint="eastAsia"/>
        </w:rPr>
        <w:t>二维码成功</w:t>
      </w:r>
      <w:proofErr w:type="gramEnd"/>
      <w:r>
        <w:rPr>
          <w:rFonts w:ascii="微软雅黑" w:eastAsia="微软雅黑" w:hAnsi="微软雅黑" w:hint="eastAsia"/>
        </w:rPr>
        <w:t>：</w:t>
      </w:r>
      <w:r w:rsidR="00114D76">
        <w:rPr>
          <w:rFonts w:ascii="微软雅黑" w:eastAsia="微软雅黑" w:hAnsi="微软雅黑" w:hint="eastAsia"/>
        </w:rPr>
        <w:t>进入访客详情页</w:t>
      </w:r>
    </w:p>
    <w:p w:rsidR="00F7653B" w:rsidRDefault="00C13122" w:rsidP="00F7653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2）生成</w:t>
      </w:r>
      <w:proofErr w:type="gramStart"/>
      <w:r>
        <w:rPr>
          <w:rFonts w:ascii="微软雅黑" w:eastAsia="微软雅黑" w:hAnsi="微软雅黑" w:hint="eastAsia"/>
        </w:rPr>
        <w:t>二维码失败</w:t>
      </w:r>
      <w:proofErr w:type="gramEnd"/>
      <w:r>
        <w:rPr>
          <w:rFonts w:ascii="微软雅黑" w:eastAsia="微软雅黑" w:hAnsi="微软雅黑" w:hint="eastAsia"/>
        </w:rPr>
        <w:t>：当前页toast提示“生成邀请码失败”</w:t>
      </w:r>
    </w:p>
    <w:p w:rsidR="00F7653B" w:rsidRPr="00F7653B" w:rsidRDefault="00F7653B" w:rsidP="00F7653B">
      <w:pPr>
        <w:widowControl w:val="0"/>
        <w:jc w:val="both"/>
        <w:rPr>
          <w:b/>
          <w:lang w:eastAsia="zh-CN"/>
        </w:rPr>
      </w:pPr>
      <w:r w:rsidRPr="00F7653B">
        <w:rPr>
          <w:rFonts w:hint="eastAsia"/>
          <w:b/>
          <w:lang w:eastAsia="zh-CN"/>
        </w:rPr>
        <w:t>选择房间页</w:t>
      </w:r>
    </w:p>
    <w:p w:rsidR="00F7653B" w:rsidRDefault="00F7653B" w:rsidP="00F7653B">
      <w:pPr>
        <w:widowControl w:val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1757937" wp14:editId="02B7FC31">
            <wp:extent cx="1979381" cy="3600000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B" w:rsidRPr="000C7115" w:rsidRDefault="00F7653B" w:rsidP="00F7653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数据规则：显示我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楼盘下的</w:t>
      </w:r>
      <w:r w:rsidR="00AE1312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房间数据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房间信息：单选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默认当前选择的房间为选中状态</w:t>
      </w:r>
    </w:p>
    <w:p w:rsidR="00735611" w:rsidRDefault="0073561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房间排序：按照绑定房间</w:t>
      </w:r>
      <w:r w:rsidR="009D2500">
        <w:rPr>
          <w:rFonts w:ascii="微软雅黑" w:eastAsia="微软雅黑" w:hAnsi="微软雅黑" w:hint="eastAsia"/>
        </w:rPr>
        <w:t>先后顺序依次显示</w:t>
      </w:r>
    </w:p>
    <w:p w:rsidR="0006323C" w:rsidRPr="00EC61D1" w:rsidRDefault="0006323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6323C" w:rsidRDefault="0006323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7653B" w:rsidRPr="0006323C" w:rsidRDefault="00C115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点击房间，进入添加访客页</w:t>
      </w:r>
      <w:r w:rsidR="0073561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并将选择的房间信息同步到“添加访客-房间号”字段内</w:t>
      </w:r>
    </w:p>
    <w:p w:rsidR="005373AC" w:rsidRDefault="002C6AE3" w:rsidP="002C6AE3">
      <w:pPr>
        <w:pStyle w:val="4"/>
        <w:rPr>
          <w:lang w:val="zh-CN" w:eastAsia="zh-CN"/>
        </w:rPr>
      </w:pPr>
      <w:bookmarkStart w:id="342" w:name="_Toc489003061"/>
      <w:r w:rsidRPr="002C6AE3">
        <w:rPr>
          <w:lang w:val="zh-CN" w:eastAsia="zh-CN"/>
        </w:rPr>
        <w:t>访客详情</w:t>
      </w:r>
      <w:bookmarkEnd w:id="342"/>
    </w:p>
    <w:p w:rsidR="002C6AE3" w:rsidRPr="00691D91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6AE3" w:rsidRPr="00E95527" w:rsidRDefault="002C6AE3" w:rsidP="002C6AE3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675282AB" wp14:editId="636BD408">
            <wp:extent cx="2023988" cy="3600000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527" w:rsidRPr="00E95527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C6AE3" w:rsidRPr="000C7115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6AE3" w:rsidRDefault="002C6A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二维码：绑定访客信息，在预约日期（00:00至23:59）内有效</w:t>
      </w:r>
      <w:r w:rsidR="008D6C04">
        <w:rPr>
          <w:rFonts w:ascii="微软雅黑" w:eastAsia="微软雅黑" w:hAnsi="微软雅黑" w:hint="eastAsia"/>
        </w:rPr>
        <w:t>、一进一出有效</w:t>
      </w:r>
    </w:p>
    <w:p w:rsidR="002C6AE3" w:rsidRDefault="008D6C0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访客信息：预约房间（楼盘名称-楼栋-单元-房间号）、访客姓名、尊称</w:t>
      </w:r>
      <w:r w:rsidR="00D5799F">
        <w:rPr>
          <w:rFonts w:ascii="微软雅黑" w:eastAsia="微软雅黑" w:hAnsi="微软雅黑" w:hint="eastAsia"/>
        </w:rPr>
        <w:t>（男-“先生”；女-“女士”）</w:t>
      </w:r>
      <w:r>
        <w:rPr>
          <w:rFonts w:ascii="微软雅黑" w:eastAsia="微软雅黑" w:hAnsi="微软雅黑" w:hint="eastAsia"/>
        </w:rPr>
        <w:t>、预约时间</w:t>
      </w:r>
    </w:p>
    <w:p w:rsidR="008D6C04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页面提示“在进出门禁前扫码，即可开门”</w:t>
      </w:r>
    </w:p>
    <w:p w:rsidR="00F543A7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分享给朋友：支持分享形式“微信”、“QQ”</w:t>
      </w:r>
    </w:p>
    <w:p w:rsidR="00683F85" w:rsidRDefault="00683F8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分享形式：页面</w:t>
      </w:r>
      <w:r w:rsidR="005D4096">
        <w:rPr>
          <w:rFonts w:ascii="微软雅黑" w:eastAsia="微软雅黑" w:hAnsi="微软雅黑" w:hint="eastAsia"/>
        </w:rPr>
        <w:t>分享</w:t>
      </w:r>
      <w:r>
        <w:rPr>
          <w:rFonts w:ascii="微软雅黑" w:eastAsia="微软雅黑" w:hAnsi="微软雅黑" w:hint="eastAsia"/>
        </w:rPr>
        <w:t>H5链接</w:t>
      </w:r>
    </w:p>
    <w:p w:rsidR="00355AC5" w:rsidRPr="00355AC5" w:rsidRDefault="00355AC5" w:rsidP="00355AC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55AC5">
        <w:rPr>
          <w:rFonts w:hint="eastAsia"/>
          <w:sz w:val="30"/>
          <w:szCs w:val="30"/>
          <w:lang w:val="zh-CN"/>
        </w:rPr>
        <w:t>交互规则</w:t>
      </w:r>
    </w:p>
    <w:p w:rsidR="00355AC5" w:rsidRDefault="00355AC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点击【&lt;】按钮：返回到前一页</w:t>
      </w:r>
    </w:p>
    <w:p w:rsidR="00EB3D18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【一键作废】按钮：点击按钮，页面</w:t>
      </w:r>
      <w:r w:rsidR="001D18A1">
        <w:rPr>
          <w:rFonts w:ascii="微软雅黑" w:eastAsia="微软雅黑" w:hAnsi="微软雅黑" w:hint="eastAsia"/>
        </w:rPr>
        <w:t>邀请码</w:t>
      </w:r>
      <w:r>
        <w:rPr>
          <w:rFonts w:ascii="微软雅黑" w:eastAsia="微软雅黑" w:hAnsi="微软雅黑" w:hint="eastAsia"/>
        </w:rPr>
        <w:t>作废</w:t>
      </w:r>
      <w:r w:rsidR="001D18A1">
        <w:rPr>
          <w:rFonts w:ascii="微软雅黑" w:eastAsia="微软雅黑" w:hAnsi="微软雅黑" w:hint="eastAsia"/>
        </w:rPr>
        <w:t>，页面跳转到访客邀请码失效页</w:t>
      </w:r>
      <w:r w:rsidR="000A5A71">
        <w:rPr>
          <w:rFonts w:ascii="微软雅黑" w:eastAsia="微软雅黑" w:hAnsi="微软雅黑" w:hint="eastAsia"/>
        </w:rPr>
        <w:t>（如下）</w:t>
      </w:r>
    </w:p>
    <w:p w:rsidR="008D6C04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【分享给朋友】按钮：点击按钮，浮层选择分享形式</w:t>
      </w:r>
    </w:p>
    <w:p w:rsidR="002C6AE3" w:rsidRPr="00E95527" w:rsidRDefault="001D18A1" w:rsidP="0061198F"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</w:t>
      </w:r>
      <w:r w:rsidR="00E95527" w:rsidRPr="00E95527">
        <w:rPr>
          <w:rFonts w:hint="eastAsia"/>
          <w:b/>
          <w:lang w:eastAsia="zh-CN"/>
        </w:rPr>
        <w:t>详情页</w:t>
      </w:r>
    </w:p>
    <w:p w:rsidR="002C6AE3" w:rsidRDefault="00E95527" w:rsidP="00E95527">
      <w:pPr>
        <w:jc w:val="center"/>
        <w:rPr>
          <w:lang w:eastAsia="zh-CN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AB215B1" wp14:editId="5CF6F886">
            <wp:extent cx="2023988" cy="3600000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="005C0D97" w:rsidRPr="006F349B">
        <w:rPr>
          <w:sz w:val="30"/>
          <w:szCs w:val="30"/>
          <w:lang w:val="zh-CN"/>
        </w:rPr>
        <w:t>规则</w:t>
      </w:r>
      <w:r w:rsidR="00AC5B92" w:rsidRPr="006F349B">
        <w:rPr>
          <w:rFonts w:hint="eastAsia"/>
          <w:sz w:val="30"/>
          <w:szCs w:val="30"/>
          <w:lang w:val="zh-CN"/>
        </w:rPr>
        <w:t>：</w:t>
      </w:r>
    </w:p>
    <w:p w:rsidR="00E95527" w:rsidRPr="006F349B" w:rsidRDefault="00AC5B92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【&lt;】按钮，返回到前一页</w:t>
      </w:r>
    </w:p>
    <w:p w:rsidR="005C0D97" w:rsidRPr="005C0D97" w:rsidRDefault="005C0D97" w:rsidP="002C6AE3">
      <w:pPr>
        <w:rPr>
          <w:b/>
          <w:lang w:eastAsia="zh-CN"/>
        </w:rPr>
      </w:pPr>
      <w:r w:rsidRPr="005C0D97">
        <w:rPr>
          <w:rFonts w:hint="eastAsia"/>
          <w:b/>
          <w:lang w:eastAsia="zh-CN"/>
        </w:rPr>
        <w:t>访客码分享选择浮层</w:t>
      </w:r>
    </w:p>
    <w:p w:rsidR="005C0D97" w:rsidRDefault="005C0D97" w:rsidP="005C0D9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9A902A0" wp14:editId="33D674B7">
            <wp:extent cx="2024604" cy="3600000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Pr="006F349B">
        <w:rPr>
          <w:sz w:val="30"/>
          <w:szCs w:val="30"/>
          <w:lang w:val="zh-CN"/>
        </w:rPr>
        <w:t>规则</w:t>
      </w:r>
      <w:r w:rsidRPr="006F349B">
        <w:rPr>
          <w:rFonts w:hint="eastAsia"/>
          <w:sz w:val="30"/>
          <w:szCs w:val="30"/>
          <w:lang w:val="zh-CN"/>
        </w:rPr>
        <w:t>：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点击【QQ】，进入QQ选择联系人页面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点击【微信】，进</w:t>
      </w:r>
      <w:proofErr w:type="gramStart"/>
      <w:r>
        <w:rPr>
          <w:rFonts w:ascii="微软雅黑" w:eastAsia="微软雅黑" w:hAnsi="微软雅黑" w:hint="eastAsia"/>
        </w:rPr>
        <w:t>入微信选择</w:t>
      </w:r>
      <w:proofErr w:type="gramEnd"/>
      <w:r>
        <w:rPr>
          <w:rFonts w:ascii="微软雅黑" w:eastAsia="微软雅黑" w:hAnsi="微软雅黑" w:hint="eastAsia"/>
        </w:rPr>
        <w:t>联系人页面</w:t>
      </w:r>
    </w:p>
    <w:p w:rsidR="00AC5B92" w:rsidRPr="009431AA" w:rsidRDefault="00972131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取消</w:t>
      </w:r>
      <w:r w:rsidRPr="006F349B">
        <w:rPr>
          <w:rFonts w:ascii="微软雅黑" w:eastAsia="微软雅黑" w:hAnsi="微软雅黑" w:hint="eastAsia"/>
        </w:rPr>
        <w:t>】按钮，</w:t>
      </w:r>
      <w:r>
        <w:rPr>
          <w:rFonts w:ascii="微软雅黑" w:eastAsia="微软雅黑" w:hAnsi="微软雅黑" w:hint="eastAsia"/>
        </w:rPr>
        <w:t>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3" w:name="_Toc489003062"/>
      <w:r>
        <w:rPr>
          <w:rFonts w:hint="eastAsia"/>
          <w:lang w:val="zh-CN" w:eastAsia="zh-CN"/>
        </w:rPr>
        <w:t>我的收藏</w:t>
      </w:r>
      <w:bookmarkEnd w:id="343"/>
    </w:p>
    <w:p w:rsidR="000D7320" w:rsidRPr="00691D91" w:rsidRDefault="000D7320" w:rsidP="000D73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87FCF" w:rsidRDefault="00887FCF" w:rsidP="00887FCF">
      <w:pPr>
        <w:jc w:val="center"/>
        <w:rPr>
          <w:lang w:eastAsia="zh-CN"/>
        </w:rPr>
      </w:pPr>
      <w:r w:rsidRPr="007576A5">
        <w:rPr>
          <w:noProof/>
          <w:lang w:eastAsia="zh-CN"/>
        </w:rPr>
        <w:lastRenderedPageBreak/>
        <w:drawing>
          <wp:inline distT="0" distB="0" distL="0" distR="0" wp14:anchorId="454859FC" wp14:editId="03B0F9A8">
            <wp:extent cx="2023088" cy="3600000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87FCF" w:rsidRDefault="00887FCF" w:rsidP="00887FCF">
      <w:pPr>
        <w:ind w:firstLineChars="200" w:firstLine="400"/>
        <w:rPr>
          <w:noProof/>
          <w:lang w:eastAsia="zh-CN"/>
        </w:rPr>
      </w:pPr>
      <w:r w:rsidRPr="00887FCF">
        <w:rPr>
          <w:rFonts w:hint="eastAsia"/>
          <w:lang w:eastAsia="zh-CN"/>
        </w:rPr>
        <w:t>显示</w:t>
      </w:r>
      <w:r w:rsidRPr="00887FCF"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商家信息：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显示商家</w:t>
      </w:r>
      <w:r w:rsidR="004A2405"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（标签有内容显示，无内容不显示）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商家排序：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887FCF" w:rsidRPr="00887FCF"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 w:rsidR="00887FCF" w:rsidRPr="00417FBC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882FF6">
        <w:rPr>
          <w:rFonts w:ascii="微软雅黑" w:hAnsi="微软雅黑" w:cs="Times New Roman" w:hint="eastAsia"/>
          <w:kern w:val="0"/>
          <w:sz w:val="20"/>
          <w:szCs w:val="20"/>
        </w:rPr>
        <w:t>信息，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进入</w:t>
      </w:r>
      <w:r w:rsidR="00387430">
        <w:rPr>
          <w:rFonts w:ascii="微软雅黑" w:hAnsi="微软雅黑" w:cs="Times New Roman" w:hint="eastAsia"/>
          <w:kern w:val="0"/>
          <w:sz w:val="20"/>
          <w:szCs w:val="20"/>
        </w:rPr>
        <w:t>商家首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取消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 w:rsidR="009431AA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【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返回到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上一页</w:t>
      </w:r>
    </w:p>
    <w:p w:rsidR="0043557B" w:rsidRPr="007A46D7" w:rsidRDefault="0043557B" w:rsidP="0043557B">
      <w:pPr>
        <w:pStyle w:val="3"/>
        <w:rPr>
          <w:lang w:val="zh-CN" w:eastAsia="zh-CN"/>
        </w:rPr>
      </w:pPr>
      <w:bookmarkStart w:id="344" w:name="_设置"/>
      <w:bookmarkStart w:id="345" w:name="_Toc483674693"/>
      <w:bookmarkStart w:id="346" w:name="_Toc489003063"/>
      <w:bookmarkEnd w:id="344"/>
      <w:r w:rsidRPr="007A46D7">
        <w:rPr>
          <w:rFonts w:hint="eastAsia"/>
          <w:lang w:val="zh-CN" w:eastAsia="zh-CN"/>
        </w:rPr>
        <w:lastRenderedPageBreak/>
        <w:t>设置</w:t>
      </w:r>
      <w:bookmarkEnd w:id="345"/>
      <w:bookmarkEnd w:id="346"/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B1319" w:rsidP="0043557B">
      <w:pPr>
        <w:pStyle w:val="10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9FD31A" wp14:editId="327273FF">
            <wp:extent cx="2047183" cy="3600000"/>
            <wp:effectExtent l="0" t="0" r="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47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F2698F" w:rsidRDefault="0043557B" w:rsidP="0043557B">
      <w:pPr>
        <w:pStyle w:val="10"/>
        <w:numPr>
          <w:ilvl w:val="0"/>
          <w:numId w:val="0"/>
        </w:numPr>
        <w:ind w:left="426"/>
        <w:rPr>
          <w:sz w:val="21"/>
          <w:szCs w:val="21"/>
        </w:rPr>
      </w:pPr>
      <w:r w:rsidRPr="000423B6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>。</w:t>
      </w:r>
      <w:r w:rsidRPr="00F2698F">
        <w:rPr>
          <w:rFonts w:hint="eastAsia"/>
          <w:sz w:val="21"/>
          <w:szCs w:val="21"/>
        </w:rPr>
        <w:t xml:space="preserve"> </w:t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 w:rsidR="0043557B" w:rsidRPr="0058412E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通知</w:t>
      </w:r>
      <w:r w:rsidR="003B1319">
        <w:rPr>
          <w:sz w:val="21"/>
          <w:szCs w:val="21"/>
        </w:rPr>
        <w:t>设置</w:t>
      </w:r>
      <w:r w:rsidR="00757735">
        <w:rPr>
          <w:rFonts w:hint="eastAsia"/>
          <w:sz w:val="21"/>
          <w:szCs w:val="21"/>
        </w:rPr>
        <w:t>：关联在“邻里圈”功能下显示，此楼盘有邻里圈即显示，没有</w:t>
      </w:r>
      <w:proofErr w:type="gramStart"/>
      <w:r w:rsidR="00757735">
        <w:rPr>
          <w:rFonts w:hint="eastAsia"/>
          <w:sz w:val="21"/>
          <w:szCs w:val="21"/>
        </w:rPr>
        <w:t>邻里圈则不</w:t>
      </w:r>
      <w:proofErr w:type="gramEnd"/>
      <w:r w:rsidR="00757735">
        <w:rPr>
          <w:rFonts w:hint="eastAsia"/>
          <w:sz w:val="21"/>
          <w:szCs w:val="21"/>
        </w:rPr>
        <w:t>显示。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proofErr w:type="gramStart"/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>功能</w:t>
      </w:r>
      <w:proofErr w:type="gramEnd"/>
      <w:r>
        <w:rPr>
          <w:sz w:val="21"/>
          <w:szCs w:val="21"/>
        </w:rPr>
        <w:t>不显示</w:t>
      </w:r>
      <w:r>
        <w:rPr>
          <w:sz w:val="21"/>
          <w:szCs w:val="21"/>
        </w:rPr>
        <w:t xml:space="preserve"> </w:t>
      </w:r>
    </w:p>
    <w:p w:rsidR="0043557B" w:rsidRPr="00F2698F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开启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短信，手环振动（</w:t>
      </w:r>
      <w:r w:rsidRPr="00F2698F">
        <w:rPr>
          <w:sz w:val="21"/>
          <w:szCs w:val="21"/>
        </w:rPr>
        <w:t>3</w:t>
      </w:r>
      <w:r w:rsidRPr="00F2698F">
        <w:rPr>
          <w:sz w:val="21"/>
          <w:szCs w:val="21"/>
        </w:rPr>
        <w:t>下）；</w:t>
      </w:r>
    </w:p>
    <w:p w:rsidR="0043557B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关闭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短信，手环不振动；</w:t>
      </w:r>
    </w:p>
    <w:p w:rsidR="0043557B" w:rsidRPr="00665BFF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2F03B6" w:rsidRDefault="0043557B" w:rsidP="002F03B6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点击【</w:t>
      </w:r>
      <w:r w:rsidR="002F03B6">
        <w:rPr>
          <w:rFonts w:hint="eastAsia"/>
          <w:sz w:val="21"/>
          <w:szCs w:val="21"/>
        </w:rPr>
        <w:t>消息通知设置</w:t>
      </w:r>
      <w:r>
        <w:rPr>
          <w:rFonts w:hint="eastAsia"/>
          <w:sz w:val="21"/>
          <w:szCs w:val="21"/>
        </w:rPr>
        <w:t>】</w:t>
      </w:r>
      <w:r w:rsidR="002F03B6">
        <w:rPr>
          <w:rFonts w:hint="eastAsia"/>
          <w:sz w:val="21"/>
          <w:szCs w:val="21"/>
        </w:rPr>
        <w:t>：进入消息通知设置页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 w:rsidR="0043557B" w:rsidRPr="0083453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</w:t>
      </w:r>
      <w:r>
        <w:rPr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 w:rsidR="0043557B" w:rsidRDefault="0043557B" w:rsidP="0043557B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D8D886" wp14:editId="78F7732E">
            <wp:extent cx="2385392" cy="1277284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557B" w:rsidRPr="00511D73" w:rsidRDefault="0043557B" w:rsidP="0043557B">
      <w:pPr>
        <w:pStyle w:val="10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 w:rsidR="0043557B" w:rsidRPr="007A17F1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707F51" w:rsidRDefault="00707F51" w:rsidP="00CF0008">
      <w:pPr>
        <w:pStyle w:val="4"/>
        <w:rPr>
          <w:lang w:val="zh-CN" w:eastAsia="zh-CN"/>
        </w:rPr>
      </w:pPr>
      <w:bookmarkStart w:id="347" w:name="_Toc489003064"/>
      <w:r>
        <w:rPr>
          <w:rFonts w:hint="eastAsia"/>
          <w:lang w:val="zh-CN" w:eastAsia="zh-CN"/>
        </w:rPr>
        <w:t>消息通知设置页</w:t>
      </w:r>
      <w:bookmarkEnd w:id="347"/>
    </w:p>
    <w:p w:rsidR="00707F51" w:rsidRPr="005F4544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07F51" w:rsidRDefault="00707F51" w:rsidP="00707F51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80A9822" wp14:editId="597B23E5">
            <wp:extent cx="1920000" cy="3600000"/>
            <wp:effectExtent l="0" t="0" r="4445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07F51" w:rsidRPr="00531800" w:rsidRDefault="00707F51" w:rsidP="00707F51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设置邻里圈推送的消息</w:t>
      </w:r>
      <w:r w:rsidR="00B045D8">
        <w:rPr>
          <w:rFonts w:ascii="微软雅黑" w:hAnsi="微软雅黑" w:cs="Times New Roman" w:hint="eastAsia"/>
          <w:kern w:val="0"/>
          <w:sz w:val="20"/>
          <w:szCs w:val="20"/>
        </w:rPr>
        <w:t>提醒</w:t>
      </w:r>
      <w:r>
        <w:rPr>
          <w:rFonts w:ascii="微软雅黑" w:hAnsi="微软雅黑" w:cs="Times New Roman" w:hint="eastAsia"/>
          <w:kern w:val="0"/>
          <w:sz w:val="20"/>
          <w:szCs w:val="20"/>
        </w:rPr>
        <w:t>是否接收</w:t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07F51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默认开关键：全部为开启状态</w:t>
      </w:r>
    </w:p>
    <w:p w:rsidR="00B045D8" w:rsidRPr="00B045D8" w:rsidRDefault="00B045D8" w:rsidP="00B045D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“@我的”：控制消息首页“@我的”消息是否接收（关闭，则不接收提醒）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“评论”：控制消息首页“评论”消息是否接收（关闭，则不接收提醒）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“赞”：控制消息首页“赞”的消息是否接收（关闭，则不接收提醒）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“被关注”：控制我被关注（即成为我的粉丝）后消息是否接收（关闭，则不接收提醒）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“允许评论带图”：控制别人评论我的发言/转发/评论的内容时，是否可以带图（关闭，则不允许带图）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“屏蔽设置”：管理我屏蔽发言的用户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D4707F"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点击“屏蔽设置”：进入屏蔽设置页</w:t>
      </w:r>
    </w:p>
    <w:p w:rsidR="00D4707F" w:rsidRDefault="00D4707F" w:rsidP="00D4707F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屏蔽设置</w:t>
      </w:r>
    </w:p>
    <w:p w:rsidR="00D4707F" w:rsidRPr="005F4544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4707F" w:rsidRDefault="00D4707F" w:rsidP="00D470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41CF656" wp14:editId="46231B88">
            <wp:extent cx="2028169" cy="3600000"/>
            <wp:effectExtent l="0" t="0" r="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4707F" w:rsidRPr="00D4707F" w:rsidRDefault="00D4707F" w:rsidP="00D4707F">
      <w:pPr>
        <w:pStyle w:val="afb"/>
        <w:ind w:left="420"/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我屏蔽发言用户的列表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默认当前楼盘</w:t>
      </w:r>
      <w:r>
        <w:rPr>
          <w:rFonts w:ascii="微软雅黑" w:eastAsia="微软雅黑" w:hAnsi="微软雅黑" w:hint="eastAsia"/>
        </w:rPr>
        <w:t>我屏蔽的全部用户，全部加载出来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显示屏蔽用户数据包括：头像、昵称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排序规则：按照我屏蔽时间倒序开始排列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点击“添加屏蔽用户”，进入选择好友页（被选择的好友，自动添加到我的屏蔽用户列表中）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点击【解除绑定】：弹框提示“确定解除此用户的绑定？”</w:t>
      </w:r>
    </w:p>
    <w:p w:rsidR="00D4707F" w:rsidRDefault="00D4707F" w:rsidP="00D4707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E40586" wp14:editId="05B4CCB6">
            <wp:extent cx="2009524" cy="1104762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Pr="00407A73" w:rsidRDefault="00D4707F" w:rsidP="00407A7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点击【取消】：关闭弹框；点击【确定】：关闭弹框，并恢复</w:t>
      </w:r>
      <w:r w:rsidR="00260765">
        <w:rPr>
          <w:rFonts w:ascii="微软雅黑" w:eastAsia="微软雅黑" w:hAnsi="微软雅黑" w:hint="eastAsia"/>
        </w:rPr>
        <w:t>我与此</w:t>
      </w:r>
      <w:r>
        <w:rPr>
          <w:rFonts w:ascii="微软雅黑" w:eastAsia="微软雅黑" w:hAnsi="微软雅黑" w:hint="eastAsia"/>
        </w:rPr>
        <w:t>用户</w:t>
      </w:r>
      <w:r w:rsidR="00260765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原状态</w:t>
      </w:r>
    </w:p>
    <w:p w:rsidR="00CF0008" w:rsidRPr="007A46D7" w:rsidRDefault="00CF0008" w:rsidP="00CF0008">
      <w:pPr>
        <w:pStyle w:val="4"/>
        <w:rPr>
          <w:lang w:val="zh-CN" w:eastAsia="zh-CN"/>
        </w:rPr>
      </w:pPr>
      <w:bookmarkStart w:id="348" w:name="_Toc489003065"/>
      <w:r w:rsidRPr="007A46D7">
        <w:rPr>
          <w:lang w:val="zh-CN" w:eastAsia="zh-CN"/>
        </w:rPr>
        <w:t>修改</w:t>
      </w:r>
      <w:r w:rsidRPr="007A46D7">
        <w:rPr>
          <w:rFonts w:hint="eastAsia"/>
          <w:lang w:val="zh-CN" w:eastAsia="zh-CN"/>
        </w:rPr>
        <w:t>密码</w:t>
      </w:r>
      <w:bookmarkEnd w:id="348"/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41E0C3B" wp14:editId="0FC7EA0F">
            <wp:extent cx="1624083" cy="2953801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30037" cy="29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092771" w:rsidRDefault="00CF0008" w:rsidP="00010584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CF0008" w:rsidRDefault="00CF0008" w:rsidP="00010584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“请输入验证码”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531800" w:rsidRDefault="00CF0008" w:rsidP="00CF0008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向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</w:t>
      </w:r>
      <w:r>
        <w:rPr>
          <w:rFonts w:ascii="微软雅黑" w:hAnsi="微软雅黑" w:cs="Times New Roman" w:hint="eastAsia"/>
          <w:kern w:val="0"/>
          <w:sz w:val="20"/>
          <w:szCs w:val="20"/>
        </w:rPr>
        <w:t>发送</w:t>
      </w:r>
      <w:r>
        <w:rPr>
          <w:rFonts w:ascii="微软雅黑" w:hAnsi="微软雅黑" w:cs="Times New Roman"/>
          <w:kern w:val="0"/>
          <w:sz w:val="20"/>
          <w:szCs w:val="20"/>
        </w:rPr>
        <w:t>验证码，通过短信验证</w:t>
      </w:r>
      <w:proofErr w:type="gramStart"/>
      <w:r>
        <w:rPr>
          <w:rFonts w:ascii="微软雅黑" w:hAnsi="微软雅黑" w:cs="Times New Roman"/>
          <w:kern w:val="0"/>
          <w:sz w:val="20"/>
          <w:szCs w:val="20"/>
        </w:rPr>
        <w:t>码验</w:t>
      </w:r>
      <w:r>
        <w:rPr>
          <w:rFonts w:ascii="微软雅黑" w:hAnsi="微软雅黑" w:cs="Times New Roman" w:hint="eastAsia"/>
          <w:kern w:val="0"/>
          <w:sz w:val="20"/>
          <w:szCs w:val="20"/>
        </w:rPr>
        <w:t>用户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真实性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>
        <w:rPr>
          <w:rFonts w:ascii="微软雅黑" w:eastAsia="微软雅黑" w:hAnsi="微软雅黑" w:hint="eastAsia"/>
        </w:rPr>
        <w:t>验证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CF0008" w:rsidRPr="00FD7C92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调取</w:t>
      </w:r>
      <w:r>
        <w:rPr>
          <w:rFonts w:ascii="微软雅黑" w:eastAsia="微软雅黑" w:hAnsi="微软雅黑"/>
        </w:rPr>
        <w:t>当前账号绑定手机号，中间</w:t>
      </w:r>
      <w:r>
        <w:rPr>
          <w:rFonts w:ascii="微软雅黑" w:eastAsia="微软雅黑" w:hAnsi="微软雅黑" w:hint="eastAsia"/>
        </w:rPr>
        <w:t>4位</w:t>
      </w:r>
      <w:r>
        <w:rPr>
          <w:rFonts w:ascii="微软雅黑" w:eastAsia="微软雅黑" w:hAnsi="微软雅黑"/>
        </w:rPr>
        <w:t>用*挡住</w:t>
      </w:r>
    </w:p>
    <w:p w:rsidR="00CF0008" w:rsidRPr="00531800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】，</w:t>
      </w:r>
      <w:r w:rsidRPr="004618D6">
        <w:rPr>
          <w:rFonts w:ascii="微软雅黑" w:eastAsia="微软雅黑" w:hAnsi="微软雅黑"/>
        </w:rPr>
        <w:t>发送验证码</w:t>
      </w:r>
      <w:r w:rsidRPr="004618D6">
        <w:rPr>
          <w:rFonts w:ascii="微软雅黑" w:eastAsia="微软雅黑" w:hAnsi="微软雅黑" w:hint="eastAsia"/>
        </w:rPr>
        <w:t>，并toast</w:t>
      </w:r>
      <w:r w:rsidRPr="004618D6">
        <w:rPr>
          <w:rFonts w:ascii="微软雅黑" w:eastAsia="微软雅黑" w:hAnsi="微软雅黑"/>
        </w:rPr>
        <w:t>提示“</w:t>
      </w:r>
      <w:r w:rsidRPr="004618D6">
        <w:rPr>
          <w:rFonts w:ascii="微软雅黑" w:eastAsia="微软雅黑" w:hAnsi="微软雅黑" w:hint="eastAsia"/>
        </w:rPr>
        <w:t>验证码</w:t>
      </w:r>
      <w:r w:rsidRPr="004618D6">
        <w:rPr>
          <w:rFonts w:ascii="微软雅黑" w:eastAsia="微软雅黑" w:hAnsi="微软雅黑"/>
        </w:rPr>
        <w:t>已发送”</w:t>
      </w:r>
      <w:r w:rsidRPr="004618D6">
        <w:rPr>
          <w:rFonts w:ascii="微软雅黑" w:eastAsia="微软雅黑" w:hAnsi="微软雅黑" w:hint="eastAsia"/>
        </w:rPr>
        <w:t>，【获取</w:t>
      </w:r>
      <w:r w:rsidRPr="004618D6">
        <w:rPr>
          <w:rFonts w:ascii="微软雅黑" w:eastAsia="微软雅黑" w:hAnsi="微软雅黑"/>
        </w:rPr>
        <w:t>验证码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按钮置灰变为“60s</w:t>
      </w:r>
      <w:r w:rsidRPr="004618D6">
        <w:rPr>
          <w:rFonts w:ascii="微软雅黑" w:eastAsia="微软雅黑" w:hAnsi="微软雅黑" w:hint="eastAsia"/>
        </w:rPr>
        <w:t>后重试</w:t>
      </w:r>
      <w:r w:rsidRPr="004618D6">
        <w:rPr>
          <w:rFonts w:ascii="微软雅黑" w:eastAsia="微软雅黑" w:hAnsi="微软雅黑"/>
        </w:rPr>
        <w:t>”</w:t>
      </w:r>
      <w:r w:rsidRPr="004618D6">
        <w:rPr>
          <w:rFonts w:ascii="微软雅黑" w:eastAsia="微软雅黑" w:hAnsi="微软雅黑" w:hint="eastAsia"/>
        </w:rPr>
        <w:t>（</w:t>
      </w:r>
      <w:r w:rsidRPr="004618D6">
        <w:rPr>
          <w:rFonts w:ascii="微软雅黑" w:eastAsia="微软雅黑" w:hAnsi="微软雅黑"/>
        </w:rPr>
        <w:t xml:space="preserve"> 倒计时到</w:t>
      </w:r>
      <w:r w:rsidRPr="004618D6">
        <w:rPr>
          <w:rFonts w:ascii="微软雅黑" w:eastAsia="微软雅黑" w:hAnsi="微软雅黑" w:hint="eastAsia"/>
        </w:rPr>
        <w:t>0</w:t>
      </w:r>
      <w:r w:rsidRPr="004618D6">
        <w:rPr>
          <w:rFonts w:ascii="微软雅黑" w:eastAsia="微软雅黑" w:hAnsi="微软雅黑"/>
        </w:rPr>
        <w:t>s时</w:t>
      </w:r>
      <w:r w:rsidRPr="004618D6">
        <w:rPr>
          <w:rFonts w:ascii="微软雅黑" w:eastAsia="微软雅黑" w:hAnsi="微软雅黑" w:hint="eastAsia"/>
        </w:rPr>
        <w:t>按钮</w:t>
      </w:r>
      <w:r w:rsidRPr="004618D6">
        <w:rPr>
          <w:rFonts w:ascii="微软雅黑" w:eastAsia="微软雅黑" w:hAnsi="微软雅黑"/>
        </w:rPr>
        <w:t>变为</w:t>
      </w:r>
      <w:r w:rsidRPr="004618D6">
        <w:rPr>
          <w:rFonts w:ascii="微软雅黑" w:eastAsia="微软雅黑" w:hAnsi="微软雅黑" w:hint="eastAsia"/>
        </w:rPr>
        <w:t>【重新</w:t>
      </w:r>
      <w:r w:rsidRPr="004618D6">
        <w:rPr>
          <w:rFonts w:ascii="微软雅黑" w:eastAsia="微软雅黑" w:hAnsi="微软雅黑"/>
        </w:rPr>
        <w:t>发送</w:t>
      </w:r>
      <w:r w:rsidRPr="004618D6">
        <w:rPr>
          <w:rFonts w:ascii="微软雅黑" w:eastAsia="微软雅黑" w:hAnsi="微软雅黑" w:hint="eastAsia"/>
        </w:rPr>
        <w:t>】变亮</w:t>
      </w:r>
      <w:r w:rsidRPr="004618D6">
        <w:rPr>
          <w:rFonts w:ascii="微软雅黑" w:eastAsia="微软雅黑" w:hAnsi="微软雅黑"/>
        </w:rPr>
        <w:t>，可再次点击发送</w:t>
      </w:r>
      <w:r w:rsidRPr="004618D6">
        <w:rPr>
          <w:rFonts w:ascii="微软雅黑" w:eastAsia="微软雅黑" w:hAnsi="微软雅黑" w:hint="eastAsia"/>
        </w:rPr>
        <w:t>）</w:t>
      </w:r>
    </w:p>
    <w:p w:rsidR="00CF0008" w:rsidRPr="001766E3" w:rsidRDefault="00CF0008" w:rsidP="00CF0008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/>
        </w:rPr>
        <w:t>验证码为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  <w:r>
        <w:rPr>
          <w:rFonts w:ascii="微软雅黑" w:eastAsia="微软雅黑" w:hAnsi="微软雅黑" w:hint="eastAsia"/>
        </w:rPr>
        <w:t>；</w:t>
      </w:r>
      <w:r w:rsidRPr="004618D6">
        <w:rPr>
          <w:rFonts w:ascii="微软雅黑" w:eastAsia="微软雅黑" w:hAnsi="微软雅黑" w:hint="eastAsia"/>
        </w:rPr>
        <w:t>“非空”时</w:t>
      </w:r>
      <w:r w:rsidRPr="004618D6">
        <w:rPr>
          <w:rFonts w:ascii="微软雅黑" w:eastAsia="微软雅黑" w:hAnsi="微软雅黑"/>
        </w:rPr>
        <w:t>，</w:t>
      </w:r>
      <w:r w:rsidRPr="004618D6">
        <w:rPr>
          <w:rFonts w:ascii="微软雅黑" w:eastAsia="微软雅黑" w:hAnsi="微软雅黑" w:hint="eastAsia"/>
        </w:rPr>
        <w:t>【</w:t>
      </w:r>
      <w:r w:rsidRPr="004618D6">
        <w:rPr>
          <w:rFonts w:ascii="微软雅黑" w:eastAsia="微软雅黑" w:hAnsi="微软雅黑"/>
        </w:rPr>
        <w:t>下一步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按钮变亮，可以点击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F0008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F0008" w:rsidRPr="00013935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CF0008" w:rsidRPr="00013935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36B04E4" wp14:editId="3BA73E39">
            <wp:extent cx="1979381" cy="3600000"/>
            <wp:effectExtent l="0" t="0" r="1905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140277" w:rsidRDefault="00CF0008" w:rsidP="00010584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CF0008" w:rsidRDefault="00CF0008" w:rsidP="0001058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默认提示“6~15位字母或数字”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140277" w:rsidRDefault="00CF0008" w:rsidP="00CF0008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不需要</w:t>
      </w:r>
      <w:r>
        <w:rPr>
          <w:rFonts w:ascii="微软雅黑" w:hAnsi="微软雅黑" w:cs="Times New Roman"/>
          <w:kern w:val="0"/>
          <w:sz w:val="20"/>
          <w:szCs w:val="20"/>
        </w:rPr>
        <w:t>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F0008" w:rsidRPr="00140277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CF0008" w:rsidRPr="004618D6" w:rsidRDefault="00CF0008" w:rsidP="00CF0008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A0AEEAB" wp14:editId="3072E76B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324D0C8" wp14:editId="766A6B7C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1）为空，toast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密码长度6~15位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设置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页面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BAA644A" wp14:editId="02D64879">
            <wp:extent cx="2390476" cy="914286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Pr="00343535" w:rsidRDefault="00CF0008" w:rsidP="0034353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49" w:name="_Toc489003066"/>
      <w:r w:rsidRPr="007A46D7">
        <w:rPr>
          <w:rFonts w:hint="eastAsia"/>
          <w:lang w:val="zh-CN" w:eastAsia="zh-CN"/>
        </w:rPr>
        <w:t>关于我们</w:t>
      </w:r>
      <w:bookmarkEnd w:id="349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 xml:space="preserve"> </w:t>
      </w:r>
      <w:r w:rsidRPr="00417FBC">
        <w:rPr>
          <w:noProof/>
          <w:lang w:eastAsia="zh-CN"/>
        </w:rPr>
        <w:t xml:space="preserve"> </w:t>
      </w:r>
      <w:r w:rsidRPr="004D5B88">
        <w:rPr>
          <w:noProof/>
          <w:lang w:eastAsia="zh-CN"/>
        </w:rPr>
        <w:drawing>
          <wp:inline distT="0" distB="0" distL="0" distR="0" wp14:anchorId="71A6F87C" wp14:editId="2D97A589">
            <wp:extent cx="2023088" cy="3600000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Pr="006763D2">
        <w:rPr>
          <w:noProof/>
          <w:lang w:eastAsia="zh-CN"/>
        </w:rPr>
        <w:drawing>
          <wp:inline distT="0" distB="0" distL="0" distR="0" wp14:anchorId="2DB6462C" wp14:editId="44AED1D0">
            <wp:extent cx="2023088" cy="3600000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>Ios页面</w:t>
      </w:r>
      <w:r>
        <w:rPr>
          <w:rFonts w:hint="eastAsia"/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t xml:space="preserve">    Android页面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3754C7" w:rsidRPr="003754C7" w:rsidRDefault="003754C7" w:rsidP="003754C7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</w:t>
      </w:r>
      <w:r>
        <w:rPr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</w:t>
      </w:r>
      <w:r>
        <w:rPr>
          <w:sz w:val="21"/>
          <w:szCs w:val="21"/>
        </w:rPr>
        <w:t>没有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当前</w:t>
      </w:r>
      <w:r w:rsidRPr="00DC72B1"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已检测到</w:t>
      </w:r>
      <w:r w:rsidRPr="00DC72B1"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 w:rsidR="0043557B" w:rsidRPr="00B94A3C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0" w:name="_Toc489003067"/>
      <w:r w:rsidRPr="007A46D7">
        <w:rPr>
          <w:rFonts w:hint="eastAsia"/>
          <w:lang w:val="zh-CN" w:eastAsia="zh-CN"/>
        </w:rPr>
        <w:t>用户</w:t>
      </w:r>
      <w:r w:rsidRPr="007A46D7">
        <w:rPr>
          <w:lang w:val="zh-CN" w:eastAsia="zh-CN"/>
        </w:rPr>
        <w:t>使用</w:t>
      </w:r>
      <w:r w:rsidRPr="007A46D7">
        <w:rPr>
          <w:rFonts w:hint="eastAsia"/>
          <w:lang w:val="zh-CN" w:eastAsia="zh-CN"/>
        </w:rPr>
        <w:t>协议</w:t>
      </w:r>
      <w:bookmarkEnd w:id="350"/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31F06">
        <w:rPr>
          <w:noProof/>
          <w:lang w:eastAsia="zh-CN"/>
        </w:rPr>
        <w:drawing>
          <wp:inline distT="0" distB="0" distL="0" distR="0" wp14:anchorId="01B3EB83" wp14:editId="6E5EB6FC">
            <wp:extent cx="2023088" cy="3600000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1" w:name="_Toc489003068"/>
      <w:r w:rsidRPr="007A46D7">
        <w:rPr>
          <w:rFonts w:hint="eastAsia"/>
          <w:lang w:val="zh-CN" w:eastAsia="zh-CN"/>
        </w:rPr>
        <w:t>意见</w:t>
      </w:r>
      <w:r w:rsidRPr="007A46D7">
        <w:rPr>
          <w:lang w:val="zh-CN" w:eastAsia="zh-CN"/>
        </w:rPr>
        <w:t>反馈</w:t>
      </w:r>
      <w:bookmarkEnd w:id="351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4D5B88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43535" w:rsidP="0043557B">
      <w:pPr>
        <w:jc w:val="center"/>
        <w:rPr>
          <w:lang w:eastAsia="zh-CN"/>
        </w:rPr>
      </w:pPr>
      <w:r w:rsidRPr="00343535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29EDCCE" wp14:editId="6389B3F5">
            <wp:extent cx="2023988" cy="3600000"/>
            <wp:effectExtent l="0" t="0" r="0" b="635"/>
            <wp:docPr id="479" name="图片 479" descr="D:\01软件\01陈斌\01智慧社区\14实地全周期项目\hachi-红色系设计图\07我家\14设置\06意见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hachi-红色系设计图\07我家\14设置\06意见反馈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W w:w="7872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62"/>
        <w:gridCol w:w="3724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Pr="004D5B8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</w:t>
      </w:r>
      <w:r>
        <w:rPr>
          <w:sz w:val="21"/>
          <w:szCs w:val="21"/>
        </w:rPr>
        <w:t>e</w:t>
      </w:r>
      <w:r>
        <w:rPr>
          <w:sz w:val="21"/>
          <w:szCs w:val="21"/>
        </w:rPr>
        <w:t>家的支持，在使用产品的过程中有任何问题您都可以反馈给我们：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</w:t>
      </w:r>
      <w:r>
        <w:rPr>
          <w:sz w:val="21"/>
          <w:szCs w:val="21"/>
        </w:rPr>
        <w:t>“</w:t>
      </w:r>
      <w:r w:rsidRPr="00651899">
        <w:rPr>
          <w:rFonts w:hint="eastAsia"/>
          <w:color w:val="C00000"/>
          <w:sz w:val="21"/>
          <w:szCs w:val="21"/>
        </w:rPr>
        <w:t>请填写</w:t>
      </w:r>
      <w:r w:rsidRPr="00651899"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</w:t>
      </w:r>
      <w:r>
        <w:rPr>
          <w:sz w:val="21"/>
          <w:szCs w:val="21"/>
        </w:rPr>
        <w:t>”</w:t>
      </w:r>
      <w:r>
        <w:rPr>
          <w:sz w:val="21"/>
          <w:szCs w:val="21"/>
        </w:rPr>
        <w:t>返回上一页</w:t>
      </w:r>
    </w:p>
    <w:p w:rsidR="0043557B" w:rsidRPr="00343535" w:rsidRDefault="0043557B" w:rsidP="00343535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0C6349" w:rsidRDefault="000C6349" w:rsidP="000C6349">
      <w:pPr>
        <w:pStyle w:val="20"/>
      </w:pPr>
      <w:bookmarkStart w:id="352" w:name="_社区"/>
      <w:bookmarkStart w:id="353" w:name="_Toc489003069"/>
      <w:bookmarkEnd w:id="352"/>
      <w:r>
        <w:rPr>
          <w:rFonts w:hint="eastAsia"/>
        </w:rPr>
        <w:t>社区</w:t>
      </w:r>
      <w:bookmarkEnd w:id="353"/>
    </w:p>
    <w:p w:rsidR="002717C8" w:rsidRDefault="002717C8" w:rsidP="002717C8">
      <w:pPr>
        <w:pStyle w:val="3"/>
        <w:rPr>
          <w:lang w:val="zh-CN" w:eastAsia="zh-CN"/>
        </w:rPr>
      </w:pPr>
      <w:bookmarkStart w:id="354" w:name="_Toc489003070"/>
      <w:r>
        <w:rPr>
          <w:rFonts w:hint="eastAsia"/>
          <w:lang w:val="zh-CN" w:eastAsia="zh-CN"/>
        </w:rPr>
        <w:t>社区首页</w:t>
      </w:r>
      <w:bookmarkEnd w:id="354"/>
    </w:p>
    <w:p w:rsidR="002717C8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717C8" w:rsidRDefault="002717C8" w:rsidP="002717C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57C91">
        <w:rPr>
          <w:rFonts w:ascii="微软雅黑" w:eastAsia="微软雅黑" w:hAnsi="微软雅黑" w:hint="eastAsia"/>
        </w:rPr>
        <w:t>社区</w:t>
      </w:r>
      <w:r>
        <w:rPr>
          <w:rFonts w:ascii="微软雅黑" w:eastAsia="微软雅黑" w:hAnsi="微软雅黑" w:hint="eastAsia"/>
        </w:rPr>
        <w:t>首页数据</w:t>
      </w:r>
    </w:p>
    <w:p w:rsidR="002717C8" w:rsidRPr="00C92B24" w:rsidRDefault="002717C8" w:rsidP="002717C8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通过普及综合管理平台手动推荐控制显示的内容有：广告模块、推荐模块</w:t>
      </w:r>
      <w:r w:rsidR="00757C9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其他信息按照定义规则显示。</w:t>
      </w:r>
    </w:p>
    <w:p w:rsidR="002717C8" w:rsidRPr="005F4544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C424F" w:rsidRDefault="00FF4C3B" w:rsidP="003C424F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FF4C3B" w:rsidRDefault="002A0FAC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FF4C3B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5" o:spid="_x0000_s1067" type="#_x0000_t202" style="position:absolute;left:0;text-align:left;margin-left:.25pt;margin-top:195.3pt;width:1in;height:39pt;z-index:251833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" fillcolor="white [3201]" stroked="f" strokeweight=".5pt">
                <v:textbox>
                  <w:txbxContent>
                    <w:p w:rsidR="002A0FAC" w:rsidRPr="00FF4C3B" w:rsidRDefault="002A0FAC">
                      <w:pPr>
                        <w:rPr>
                          <w:color w:val="FF0000"/>
                          <w:lang w:eastAsia="zh-CN"/>
                        </w:rPr>
                      </w:pPr>
                      <w:r w:rsidRPr="00FF4C3B"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53" name="左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53" o:spid="_x0000_s1026" type="#_x0000_t87" style="position:absolute;left:0;text-align:left;margin-left:52pt;margin-top:147.3pt;width:16.5pt;height:133.5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" adj="222" strokecolor="red"/>
            </w:pict>
          </mc:Fallback>
        </mc:AlternateConten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>
            <wp:extent cx="1500000" cy="3600000"/>
            <wp:effectExtent l="0" t="0" r="5080" b="635"/>
            <wp:docPr id="14" name="图片 14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304">
        <w:rPr>
          <w:rFonts w:hint="eastAsia"/>
          <w:sz w:val="30"/>
          <w:szCs w:val="30"/>
          <w:lang w:val="zh-CN" w:eastAsia="zh-CN"/>
        </w:rPr>
        <w:t xml:space="preserve">   </w:t>
      </w:r>
      <w:r w:rsidR="003C424F">
        <w:rPr>
          <w:rFonts w:hint="eastAsia"/>
          <w:sz w:val="30"/>
          <w:szCs w:val="30"/>
          <w:lang w:val="zh-CN" w:eastAsia="zh-CN"/>
        </w:rPr>
        <w:t xml:space="preserve">     </w: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>
            <wp:extent cx="2023988" cy="3600000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24F" w:rsidRDefault="003C424F" w:rsidP="009D4304">
      <w:pPr>
        <w:ind w:firstLineChars="700" w:firstLine="1400"/>
        <w:rPr>
          <w:lang w:val="zh-CN" w:eastAsia="zh-CN"/>
        </w:rPr>
      </w:pPr>
      <w:r>
        <w:rPr>
          <w:rFonts w:hint="eastAsia"/>
          <w:lang w:val="zh-CN" w:eastAsia="zh-CN"/>
        </w:rPr>
        <w:t xml:space="preserve">（左图）产生交易记录样式    </w:t>
      </w:r>
      <w:r w:rsidR="009D4304">
        <w:rPr>
          <w:rFonts w:hint="eastAsia"/>
          <w:lang w:val="zh-CN" w:eastAsia="zh-CN"/>
        </w:rPr>
        <w:t xml:space="preserve">   </w:t>
      </w:r>
      <w:r>
        <w:rPr>
          <w:rFonts w:hint="eastAsia"/>
          <w:lang w:val="zh-CN" w:eastAsia="zh-CN"/>
        </w:rPr>
        <w:t xml:space="preserve">       （右图）无任何交易记录样式</w:t>
      </w:r>
    </w:p>
    <w:p w:rsidR="00496B31" w:rsidRPr="0021328F" w:rsidRDefault="00496B31" w:rsidP="00496B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96B31" w:rsidRDefault="002C17F5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登录条件判断：</w:t>
      </w:r>
      <w:r w:rsidRPr="002C17F5">
        <w:rPr>
          <w:rFonts w:ascii="微软雅黑" w:eastAsia="微软雅黑" w:hAnsi="微软雅黑" w:hint="eastAsia"/>
        </w:rPr>
        <w:t>进入页面判断登录条件：未登录状态下，信息流不显示，页面提示“</w:t>
      </w:r>
      <w:r w:rsidR="00BE7880">
        <w:rPr>
          <w:rFonts w:ascii="微软雅黑" w:eastAsia="微软雅黑" w:hAnsi="微软雅黑" w:hint="eastAsia"/>
        </w:rPr>
        <w:t>暂</w:t>
      </w:r>
      <w:r w:rsidRPr="002C17F5">
        <w:rPr>
          <w:rFonts w:ascii="微软雅黑" w:eastAsia="微软雅黑" w:hAnsi="微软雅黑" w:hint="eastAsia"/>
        </w:rPr>
        <w:t>未</w:t>
      </w:r>
      <w:r w:rsidR="00BE7880">
        <w:rPr>
          <w:rFonts w:ascii="微软雅黑" w:eastAsia="微软雅黑" w:hAnsi="微软雅黑" w:hint="eastAsia"/>
        </w:rPr>
        <w:t>登录，无法查看服务</w:t>
      </w:r>
      <w:r w:rsidRPr="002C17F5">
        <w:rPr>
          <w:rFonts w:ascii="微软雅黑" w:eastAsia="微软雅黑" w:hAnsi="微软雅黑" w:hint="eastAsia"/>
        </w:rPr>
        <w:t>记录</w:t>
      </w:r>
      <w:r w:rsidR="00BE7880">
        <w:rPr>
          <w:rFonts w:ascii="微软雅黑" w:eastAsia="微软雅黑" w:hAnsi="微软雅黑" w:hint="eastAsia"/>
        </w:rPr>
        <w:t xml:space="preserve"> 去登录</w:t>
      </w:r>
      <w:r w:rsidR="009D4304">
        <w:rPr>
          <w:rFonts w:ascii="微软雅黑" w:eastAsia="微软雅黑" w:hAnsi="微软雅黑" w:hint="eastAsia"/>
        </w:rPr>
        <w:t xml:space="preserve"> </w:t>
      </w:r>
      <w:r w:rsidR="00BE7880">
        <w:rPr>
          <w:rFonts w:ascii="微软雅黑" w:eastAsia="微软雅黑" w:hAnsi="微软雅黑" w:hint="eastAsia"/>
        </w:rPr>
        <w:t>&gt;</w:t>
      </w:r>
      <w:r w:rsidRPr="002C17F5">
        <w:rPr>
          <w:rFonts w:ascii="微软雅黑" w:eastAsia="微软雅黑" w:hAnsi="微软雅黑" w:hint="eastAsia"/>
        </w:rPr>
        <w:t>”</w:t>
      </w:r>
      <w:r w:rsidR="00BE7880">
        <w:rPr>
          <w:rFonts w:ascii="微软雅黑" w:eastAsia="微软雅黑" w:hAnsi="微软雅黑" w:hint="eastAsia"/>
        </w:rPr>
        <w:t>（点击“去登录</w:t>
      </w:r>
      <w:r w:rsidR="009D4304">
        <w:rPr>
          <w:rFonts w:ascii="微软雅黑" w:eastAsia="微软雅黑" w:hAnsi="微软雅黑" w:hint="eastAsia"/>
        </w:rPr>
        <w:t xml:space="preserve"> &gt;</w:t>
      </w:r>
      <w:r w:rsidR="00BE7880">
        <w:rPr>
          <w:rFonts w:ascii="微软雅黑" w:eastAsia="微软雅黑" w:hAnsi="微软雅黑" w:hint="eastAsia"/>
        </w:rPr>
        <w:t>”</w:t>
      </w:r>
      <w:r w:rsidR="009D4304">
        <w:rPr>
          <w:rFonts w:ascii="微软雅黑" w:eastAsia="微软雅黑" w:hAnsi="微软雅黑" w:hint="eastAsia"/>
        </w:rPr>
        <w:t>，进入登录页面</w:t>
      </w:r>
      <w:r w:rsidR="00BE7880">
        <w:rPr>
          <w:rFonts w:ascii="微软雅黑" w:eastAsia="微软雅黑" w:hAnsi="微软雅黑" w:hint="eastAsia"/>
        </w:rPr>
        <w:t>）</w:t>
      </w:r>
    </w:p>
    <w:p w:rsidR="009D4304" w:rsidRDefault="009D4304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页面其他信息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按照功能模块规则判断是否需要登录</w:t>
      </w:r>
    </w:p>
    <w:p w:rsidR="009D4304" w:rsidRDefault="007D1980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其他</w:t>
      </w:r>
      <w:r w:rsidR="009D4304">
        <w:rPr>
          <w:rFonts w:ascii="微软雅黑" w:eastAsia="微软雅黑" w:hAnsi="微软雅黑"/>
        </w:rPr>
        <w:t>页面信息结构规则如下</w:t>
      </w:r>
      <w:r w:rsidR="009D4304">
        <w:rPr>
          <w:rFonts w:ascii="微软雅黑" w:eastAsia="微软雅黑" w:hAnsi="微软雅黑" w:hint="eastAsia"/>
        </w:rPr>
        <w:t>：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55" w:name="_Toc489003071"/>
      <w:r>
        <w:rPr>
          <w:rFonts w:hint="eastAsia"/>
          <w:lang w:val="zh-CN" w:eastAsia="zh-CN"/>
        </w:rPr>
        <w:t>顶部广告</w:t>
      </w:r>
      <w:bookmarkEnd w:id="355"/>
    </w:p>
    <w:p w:rsidR="007D1980" w:rsidRPr="007D1980" w:rsidRDefault="007D1980" w:rsidP="007D1980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52169352" wp14:editId="471EA1A2">
            <wp:extent cx="3638550" cy="1323975"/>
            <wp:effectExtent l="0" t="0" r="0" b="9525"/>
            <wp:docPr id="257" name="图片 257" descr="C:\Users\root\AppData\Roaming\Tencent\Users\596034074\TIM\WinTemp\RichOle\)4}{[MFWA89ZPNS%FH{N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Roaming\Tencent\Users\596034074\TIM\WinTemp\RichOle\)4}{[MFWA89ZPNS%FH{NREW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80" w:rsidRPr="0021328F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根据普及综合管理平台发布的“社区”模块广告对应显示：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7D1980" w:rsidRPr="00B73608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任何广告，默认显示社区模块占位图，有广告，占位图不显示</w:t>
      </w:r>
    </w:p>
    <w:p w:rsidR="007D1980" w:rsidRPr="00F360B1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bookmarkStart w:id="356" w:name="_Toc489003072"/>
    <w:p w:rsidR="007D1980" w:rsidRDefault="007D1980" w:rsidP="007D1980">
      <w:pPr>
        <w:pStyle w:val="4"/>
        <w:rPr>
          <w:lang w:val="zh-CN" w:eastAsia="zh-CN"/>
        </w:rPr>
      </w:pP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D1B7956" wp14:editId="320AC0FE">
                <wp:simplePos x="0" y="0"/>
                <wp:positionH relativeFrom="column">
                  <wp:posOffset>4279900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1" o:spid="_x0000_s1068" type="#_x0000_t202" style="position:absolute;left:0;text-align:left;margin-left:337pt;margin-top:21.9pt;width:1in;height:33.75pt;z-index:251823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" fillcolor="white [3201]" stroked="f" strokeweight=".5pt">
                <v:textbox>
                  <w:txbxContent>
                    <w:p w:rsidR="002A0FAC" w:rsidRPr="008457FC" w:rsidRDefault="002A0FA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E1B2A91" wp14:editId="133CB699">
                <wp:simplePos x="0" y="0"/>
                <wp:positionH relativeFrom="column">
                  <wp:posOffset>3355975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9" o:spid="_x0000_s1069" type="#_x0000_t202" style="position:absolute;left:0;text-align:left;margin-left:264.25pt;margin-top:21.9pt;width:1in;height:33.75pt;z-index:251822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" fillcolor="white [3201]" stroked="f" strokeweight=".5pt">
                <v:textbox>
                  <w:txbxContent>
                    <w:p w:rsidR="002A0FAC" w:rsidRPr="008457FC" w:rsidRDefault="002A0FA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BC99DC2" wp14:editId="70B5D9E4">
                <wp:simplePos x="0" y="0"/>
                <wp:positionH relativeFrom="column">
                  <wp:posOffset>2413000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373" name="文本框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3" o:spid="_x0000_s1070" type="#_x0000_t202" style="position:absolute;left:0;text-align:left;margin-left:190pt;margin-top:21.15pt;width:1in;height:33.75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" fillcolor="white [3201]" stroked="f" strokeweight=".5pt">
                <v:textbox>
                  <w:txbxContent>
                    <w:p w:rsidR="002A0FAC" w:rsidRPr="008457FC" w:rsidRDefault="002A0FA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74BBA5E" wp14:editId="0F397EFE">
                <wp:simplePos x="0" y="0"/>
                <wp:positionH relativeFrom="column">
                  <wp:posOffset>1470025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420" name="文本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FAC" w:rsidRPr="008457FC" w:rsidRDefault="002A0FA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20" o:spid="_x0000_s1071" type="#_x0000_t202" style="position:absolute;left:0;text-align:left;margin-left:115.75pt;margin-top:21.15pt;width:1in;height:33.75pt;z-index:251820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" fillcolor="white [3201]" stroked="f" strokeweight=".5pt">
                <v:textbox>
                  <w:txbxContent>
                    <w:p w:rsidR="002A0FAC" w:rsidRPr="008457FC" w:rsidRDefault="002A0FA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356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3A967CB" wp14:editId="0395D498">
            <wp:extent cx="3638095" cy="952381"/>
            <wp:effectExtent l="0" t="0" r="635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按照综合管理平台“社区-模块推荐”推荐的顺序从小到大依次显示（如上图所示）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显示数量：最多显示4个模块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后台不推荐模块，则此推荐</w:t>
      </w:r>
      <w:proofErr w:type="gramStart"/>
      <w:r>
        <w:rPr>
          <w:rFonts w:ascii="微软雅黑" w:eastAsia="微软雅黑" w:hAnsi="微软雅黑" w:hint="eastAsia"/>
        </w:rPr>
        <w:t>模块位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7D1980" w:rsidRPr="0074449C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57" w:name="_Toc489003073"/>
      <w:r>
        <w:rPr>
          <w:rFonts w:hint="eastAsia"/>
          <w:lang w:val="zh-CN" w:eastAsia="zh-CN"/>
        </w:rPr>
        <w:lastRenderedPageBreak/>
        <w:t>最新公告</w:t>
      </w:r>
      <w:bookmarkEnd w:id="357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8EAB79" wp14:editId="2B552FA1">
            <wp:extent cx="3666667" cy="1304762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显示最新一条社区公告通知信息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</w:t>
      </w:r>
      <w:r>
        <w:rPr>
          <w:rFonts w:ascii="微软雅黑" w:eastAsia="微软雅黑" w:hAnsi="微软雅黑" w:hint="eastAsia"/>
        </w:rPr>
        <w:t>con：取综合管理后台icon（颜色显示规则：icon-白色；背景：icon颜色）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栏目标题：“最新公告”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时间：发布公告时间与系统时间对比，按照邻里圈时间显示规则显示，示例如下：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（“刚刚”/“1分钟前”/“1小时前”/“昨天 时-分”/“月-日 时-分”）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1）公告标题：全部显示出来，超过一行，用“...”表示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2）公告摘要：全部显示出来，超过折行显示</w:t>
      </w:r>
    </w:p>
    <w:p w:rsidR="007D1980" w:rsidRPr="003A2E2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9648AA">
        <w:rPr>
          <w:rFonts w:ascii="微软雅黑" w:hAnsi="微软雅黑" w:cs="Times New Roman"/>
          <w:kern w:val="0"/>
          <w:sz w:val="20"/>
          <w:szCs w:val="20"/>
        </w:rPr>
        <w:t>…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】：进入社区公告列表页</w:t>
      </w:r>
    </w:p>
    <w:p w:rsidR="009648AA" w:rsidRDefault="009648AA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点击内容：进入此公告详情页</w:t>
      </w:r>
    </w:p>
    <w:p w:rsidR="003B5E31" w:rsidRDefault="003B5E31" w:rsidP="003B5E31">
      <w:pPr>
        <w:pStyle w:val="4"/>
        <w:rPr>
          <w:lang w:val="zh-CN" w:eastAsia="zh-CN"/>
        </w:rPr>
      </w:pPr>
      <w:bookmarkStart w:id="358" w:name="_Toc489003074"/>
      <w:r>
        <w:rPr>
          <w:rFonts w:hint="eastAsia"/>
          <w:lang w:val="zh-CN" w:eastAsia="zh-CN"/>
        </w:rPr>
        <w:lastRenderedPageBreak/>
        <w:t>信息流</w:t>
      </w:r>
      <w:bookmarkEnd w:id="358"/>
    </w:p>
    <w:p w:rsidR="003B5E31" w:rsidRDefault="003B5E31" w:rsidP="003B5E3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63AB084" wp14:editId="70444BBA">
            <wp:extent cx="3666667" cy="4133333"/>
            <wp:effectExtent l="0" t="0" r="0" b="63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31" w:rsidRPr="00EC61D1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B5E31" w:rsidRDefault="003B5E31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信息流显示的数据类型有：物业缴费-缴费记录；房屋报修-</w:t>
      </w:r>
      <w:proofErr w:type="gramStart"/>
      <w:r>
        <w:rPr>
          <w:rFonts w:ascii="微软雅黑" w:eastAsia="微软雅黑" w:hAnsi="微软雅黑" w:hint="eastAsia"/>
        </w:rPr>
        <w:t>报修工</w:t>
      </w:r>
      <w:proofErr w:type="gramEnd"/>
      <w:r>
        <w:rPr>
          <w:rFonts w:ascii="微软雅黑" w:eastAsia="微软雅黑" w:hAnsi="微软雅黑" w:hint="eastAsia"/>
        </w:rPr>
        <w:t>单；投诉建议-投诉工单，显示数据规则如下：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85"/>
        <w:gridCol w:w="5655"/>
      </w:tblGrid>
      <w:tr w:rsidR="003B5E31" w:rsidTr="003B5E31">
        <w:tc>
          <w:tcPr>
            <w:tcW w:w="2685" w:type="dxa"/>
            <w:shd w:val="clear" w:color="auto" w:fill="0070C0"/>
          </w:tcPr>
          <w:p w:rsidR="003B5E31" w:rsidRPr="0060219F" w:rsidRDefault="003B5E31" w:rsidP="003B5E31">
            <w:pPr>
              <w:pStyle w:val="afb"/>
              <w:jc w:val="both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数据类型</w:t>
            </w:r>
          </w:p>
        </w:tc>
        <w:tc>
          <w:tcPr>
            <w:tcW w:w="5655" w:type="dxa"/>
            <w:shd w:val="clear" w:color="auto" w:fill="0070C0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显示内容及规则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物业缴费</w:t>
            </w:r>
          </w:p>
        </w:tc>
        <w:tc>
          <w:tcPr>
            <w:tcW w:w="5655" w:type="dxa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1）标题：“缴费账单”</w:t>
            </w:r>
          </w:p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</w:t>
            </w:r>
            <w:r w:rsidR="00150420">
              <w:rPr>
                <w:rFonts w:ascii="微软雅黑" w:eastAsia="微软雅黑" w:hAnsi="微软雅黑" w:hint="eastAsia"/>
              </w:rPr>
              <w:t>：物业缴费icon（规则同上最新公告）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3）时间：此账单当前状态的时间与系统时间关系（显示规则同上最新公告）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4）状态：当前账单状态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5）订单号：即账单订单号</w:t>
            </w:r>
          </w:p>
          <w:p w:rsidR="00150420" w:rsidRP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6）订单金额：即账单订单金额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房屋报修</w:t>
            </w:r>
          </w:p>
        </w:tc>
        <w:tc>
          <w:tcPr>
            <w:tcW w:w="5655" w:type="dxa"/>
            <w:vAlign w:val="center"/>
          </w:tcPr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1）标题：“报修工单”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2）icon：房屋报修icon（规则同上最新公告）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</w:t>
            </w:r>
            <w:r>
              <w:rPr>
                <w:rFonts w:ascii="微软雅黑" w:eastAsia="微软雅黑" w:hAnsi="微软雅黑" w:hint="eastAsia"/>
              </w:rPr>
              <w:lastRenderedPageBreak/>
              <w:t>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</w:t>
            </w:r>
            <w:r w:rsidR="00E27A53">
              <w:rPr>
                <w:rFonts w:ascii="微软雅黑" w:eastAsia="微软雅黑" w:hAnsi="微软雅黑" w:hint="eastAsia"/>
              </w:rPr>
              <w:t>描述：当前工单状态描述文案</w:t>
            </w:r>
          </w:p>
          <w:p w:rsidR="003B5E31" w:rsidRP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</w:t>
            </w:r>
            <w:r w:rsidR="00E27A53">
              <w:rPr>
                <w:rFonts w:ascii="微软雅黑" w:eastAsia="微软雅黑" w:hAnsi="微软雅黑" w:hint="eastAsia"/>
              </w:rPr>
              <w:t>订单号：即我的报修单号</w:t>
            </w:r>
          </w:p>
        </w:tc>
      </w:tr>
      <w:tr w:rsidR="003B5E31" w:rsidTr="00E27A53">
        <w:tc>
          <w:tcPr>
            <w:tcW w:w="2685" w:type="dxa"/>
            <w:vAlign w:val="center"/>
          </w:tcPr>
          <w:p w:rsidR="003B5E31" w:rsidRPr="0017377D" w:rsidRDefault="003B5E31" w:rsidP="00E27A53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投诉建议</w:t>
            </w:r>
          </w:p>
        </w:tc>
        <w:tc>
          <w:tcPr>
            <w:tcW w:w="5655" w:type="dxa"/>
            <w:vAlign w:val="center"/>
          </w:tcPr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1）标题：“投诉工单”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2）icon：投诉建议icon（规则同上最新公告）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状态的时间与系统时间关系（显示规则同上最新公告）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5）描述：当前工单状态描述文案</w:t>
            </w:r>
          </w:p>
          <w:p w:rsidR="003B5E31" w:rsidRPr="0017377D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6）订单号：即我的报修单号</w:t>
            </w:r>
          </w:p>
        </w:tc>
      </w:tr>
    </w:tbl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其中每个模块数据，只显示最新一条</w:t>
      </w:r>
      <w:r w:rsidR="00B70437">
        <w:rPr>
          <w:rFonts w:ascii="微软雅黑" w:eastAsia="微软雅黑" w:hAnsi="微软雅黑" w:hint="eastAsia"/>
        </w:rPr>
        <w:t>；无任何记录时，默认显示“您还未产生社区服务记录”（上右图）</w:t>
      </w:r>
    </w:p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排序规则：按照更新时间倒序开始排序，最新更新的数据显示在最前面</w:t>
      </w:r>
    </w:p>
    <w:p w:rsidR="003B5E31" w:rsidRPr="003A2E20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3B5E31" w:rsidRDefault="003B5E31" w:rsidP="003B5E3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rFonts w:ascii="微软雅黑" w:hAnsi="微软雅黑" w:cs="Times New Roman"/>
          <w:kern w:val="0"/>
          <w:sz w:val="20"/>
          <w:szCs w:val="20"/>
        </w:rPr>
        <w:t>…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</w:t>
      </w:r>
      <w:r w:rsidR="0064792F">
        <w:rPr>
          <w:rFonts w:ascii="微软雅黑" w:hAnsi="微软雅黑" w:cs="Times New Roman" w:hint="eastAsia"/>
          <w:kern w:val="0"/>
          <w:sz w:val="20"/>
          <w:szCs w:val="20"/>
        </w:rPr>
        <w:t>对应模块订单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1）缴费账单：进入缴费记录页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proofErr w:type="gramStart"/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工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单：进入我的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投诉工单：进入我的投诉列表页</w:t>
      </w:r>
    </w:p>
    <w:p w:rsidR="003C424F" w:rsidRPr="0073249C" w:rsidRDefault="003B5E31" w:rsidP="003C424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对应订单详情页</w:t>
      </w:r>
      <w:r w:rsidR="00AC57F6">
        <w:rPr>
          <w:rFonts w:ascii="微软雅黑" w:hAnsi="微软雅黑" w:cs="Times New Roman" w:hint="eastAsia"/>
          <w:kern w:val="0"/>
          <w:sz w:val="20"/>
          <w:szCs w:val="20"/>
        </w:rPr>
        <w:t>（账单详情页 或 报修详情页）</w:t>
      </w:r>
    </w:p>
    <w:p w:rsidR="000C6349" w:rsidRDefault="000C6349" w:rsidP="000C6349">
      <w:pPr>
        <w:pStyle w:val="3"/>
        <w:rPr>
          <w:lang w:eastAsia="zh-CN"/>
        </w:rPr>
      </w:pPr>
      <w:bookmarkStart w:id="359" w:name="_Toc489003075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59"/>
    </w:p>
    <w:p w:rsidR="000C6349" w:rsidRPr="007A4F91" w:rsidRDefault="000C6349" w:rsidP="000C6349">
      <w:pPr>
        <w:pStyle w:val="4"/>
        <w:rPr>
          <w:lang w:eastAsia="zh-CN"/>
        </w:rPr>
      </w:pPr>
      <w:bookmarkStart w:id="360" w:name="_Toc489003076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60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展示当前小区的公告信息</w:t>
      </w:r>
      <w: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147F00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C999BF" wp14:editId="1C1C0550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调用当前小区的公告数据，以标题列表形式展现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 w:rsidRPr="00147F00">
        <w:rPr>
          <w:rFonts w:hint="eastAsia"/>
          <w:sz w:val="21"/>
          <w:szCs w:val="21"/>
        </w:rPr>
        <w:t>30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标题后显示公告发布时间</w:t>
      </w:r>
      <w:r w:rsidRPr="00147F00">
        <w:rPr>
          <w:rFonts w:hint="eastAsia"/>
          <w:sz w:val="21"/>
          <w:szCs w:val="21"/>
        </w:rPr>
        <w:t xml:space="preserve"> </w:t>
      </w:r>
      <w:r w:rsidRPr="00147F00">
        <w:rPr>
          <w:rFonts w:hint="eastAsia"/>
          <w:sz w:val="21"/>
          <w:szCs w:val="21"/>
        </w:rPr>
        <w:t>年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月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固定日期显示长度，标题一行显示，显示不下省略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 w:rsidRPr="00147F00">
        <w:rPr>
          <w:rFonts w:hint="eastAsia"/>
          <w:sz w:val="21"/>
          <w:szCs w:val="21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列表进入“公告</w:t>
      </w:r>
      <w:r w:rsidRPr="00147F00">
        <w:rPr>
          <w:rFonts w:hint="eastAsia"/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 w:rsidRPr="00147F00">
        <w:rPr>
          <w:rFonts w:hint="eastAsia"/>
          <w:sz w:val="21"/>
          <w:szCs w:val="21"/>
        </w:rPr>
        <w:t>页</w:t>
      </w:r>
    </w:p>
    <w:p w:rsidR="000C6349" w:rsidRPr="00CD3D07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1" w:name="_Toc489003077"/>
      <w:r>
        <w:rPr>
          <w:rFonts w:hint="eastAsia"/>
          <w:lang w:eastAsia="zh-CN"/>
        </w:rPr>
        <w:lastRenderedPageBreak/>
        <w:t>公告</w:t>
      </w:r>
      <w:r>
        <w:rPr>
          <w:lang w:eastAsia="zh-CN"/>
        </w:rPr>
        <w:t>详情</w:t>
      </w:r>
      <w:bookmarkEnd w:id="361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D23C63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7A048821" wp14:editId="1AE7516D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05291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362" w:name="_Toc489003078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362"/>
    </w:p>
    <w:p w:rsidR="000C6349" w:rsidRPr="00BF15F9" w:rsidRDefault="000C6349" w:rsidP="000C6349">
      <w:pPr>
        <w:pStyle w:val="4"/>
        <w:rPr>
          <w:lang w:eastAsia="zh-CN"/>
        </w:rPr>
      </w:pPr>
      <w:bookmarkStart w:id="363" w:name="_Toc489003079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63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 wp14:anchorId="390BE2DA" wp14:editId="180A881C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67145583" wp14:editId="12217D67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4" w:name="_Toc489003080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364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报修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报修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29D480BB" wp14:editId="585B5522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42DDD2F7" wp14:editId="52F330DC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预约</w:t>
            </w:r>
            <w:r w:rsidRPr="00E179B3"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Pr="00E179B3" w:rsidRDefault="000C6349" w:rsidP="00994875">
            <w:pPr>
              <w:rPr>
                <w:rFonts w:ascii="Arial" w:eastAsia="宋体" w:hAnsi="Arial"/>
                <w:lang w:eastAsia="zh-CN"/>
              </w:rPr>
            </w:pPr>
            <w:r w:rsidRPr="00E179B3">
              <w:rPr>
                <w:rFonts w:ascii="Arial" w:eastAsia="宋体" w:hAnsi="Arial" w:hint="eastAsia"/>
                <w:lang w:eastAsia="zh-CN"/>
              </w:rPr>
              <w:t>日期</w:t>
            </w:r>
            <w:r w:rsidRPr="00E179B3">
              <w:rPr>
                <w:rFonts w:ascii="Arial" w:eastAsia="宋体" w:hAnsi="Arial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显示</w:t>
            </w:r>
            <w:r w:rsidRPr="00E179B3"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选择</w:t>
            </w:r>
            <w:r w:rsidRPr="00E179B3">
              <w:rPr>
                <w:lang w:eastAsia="zh-CN"/>
              </w:rPr>
              <w:t>时间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BB57E6">
        <w:rPr>
          <w:rFonts w:ascii="微软雅黑" w:hAnsi="微软雅黑" w:hint="eastAsia"/>
          <w:sz w:val="21"/>
          <w:szCs w:val="21"/>
        </w:rPr>
        <w:t>页面</w:t>
      </w:r>
      <w:r w:rsidRPr="00BB57E6">
        <w:rPr>
          <w:rFonts w:ascii="微软雅黑" w:hAnsi="微软雅黑"/>
          <w:sz w:val="21"/>
          <w:szCs w:val="21"/>
        </w:rPr>
        <w:t>标题：房屋报修</w:t>
      </w:r>
    </w:p>
    <w:p w:rsidR="000C6349" w:rsidRPr="00BB57E6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rFonts w:ascii="微软雅黑" w:hAnsi="微软雅黑"/>
          <w:sz w:val="21"/>
          <w:szCs w:val="21"/>
          <w:highlight w:val="yellow"/>
        </w:rPr>
      </w:pPr>
      <w:r w:rsidRPr="00E179B3">
        <w:rPr>
          <w:rFonts w:hint="eastAsia"/>
          <w:sz w:val="21"/>
          <w:szCs w:val="21"/>
          <w:highlight w:val="yellow"/>
        </w:rPr>
        <w:t>预约</w:t>
      </w:r>
      <w:r w:rsidRPr="00E179B3"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可预约当天</w:t>
      </w:r>
      <w:r w:rsidRPr="00E179B3">
        <w:rPr>
          <w:rFonts w:ascii="微软雅黑" w:hAnsi="微软雅黑"/>
          <w:sz w:val="21"/>
          <w:szCs w:val="21"/>
          <w:highlight w:val="yellow"/>
        </w:rPr>
        <w:t>及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7天</w:t>
      </w:r>
      <w:r w:rsidRPr="00E179B3"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ascii="微软雅黑" w:hAnsi="微软雅黑" w:hint="eastAsia"/>
          <w:sz w:val="21"/>
          <w:szCs w:val="21"/>
          <w:highlight w:val="yellow"/>
        </w:rPr>
        <w:t>；</w:t>
      </w:r>
    </w:p>
    <w:p w:rsidR="000C6349" w:rsidRPr="00E179B3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/>
          <w:sz w:val="21"/>
          <w:szCs w:val="21"/>
        </w:rPr>
        <w:t xml:space="preserve">          </w:t>
      </w:r>
      <w:r w:rsidRPr="00E179B3">
        <w:rPr>
          <w:rFonts w:ascii="微软雅黑" w:hAnsi="微软雅黑" w:hint="eastAsia"/>
          <w:sz w:val="21"/>
          <w:szCs w:val="21"/>
        </w:rPr>
        <w:t>预约</w:t>
      </w:r>
      <w:r w:rsidRPr="00E179B3">
        <w:rPr>
          <w:rFonts w:ascii="微软雅黑" w:hAnsi="微软雅黑"/>
          <w:sz w:val="21"/>
          <w:szCs w:val="21"/>
        </w:rPr>
        <w:t>时间</w:t>
      </w:r>
      <w:r>
        <w:rPr>
          <w:rFonts w:ascii="微软雅黑" w:hAnsi="微软雅黑" w:hint="eastAsia"/>
          <w:sz w:val="21"/>
          <w:szCs w:val="21"/>
        </w:rPr>
        <w:t xml:space="preserve"> 0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-</w:t>
      </w:r>
      <w:r>
        <w:rPr>
          <w:rFonts w:ascii="微软雅黑" w:hAnsi="微软雅黑" w:hint="eastAsia"/>
          <w:sz w:val="21"/>
          <w:szCs w:val="21"/>
        </w:rPr>
        <w:t>24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，时间</w:t>
      </w:r>
      <w:r w:rsidRPr="00E179B3">
        <w:rPr>
          <w:rFonts w:ascii="微软雅黑" w:hAnsi="微软雅黑" w:hint="eastAsia"/>
          <w:sz w:val="21"/>
          <w:szCs w:val="21"/>
        </w:rPr>
        <w:t>点</w:t>
      </w:r>
      <w:r w:rsidRPr="00E179B3">
        <w:rPr>
          <w:rFonts w:ascii="微软雅黑" w:hAnsi="微软雅黑"/>
          <w:sz w:val="21"/>
          <w:szCs w:val="21"/>
        </w:rPr>
        <w:t>间隔</w:t>
      </w:r>
      <w:r w:rsidRPr="00E179B3">
        <w:rPr>
          <w:rFonts w:ascii="微软雅黑" w:hAnsi="微软雅黑" w:hint="eastAsia"/>
          <w:sz w:val="21"/>
          <w:szCs w:val="21"/>
        </w:rPr>
        <w:t>30分钟</w:t>
      </w:r>
      <w:r>
        <w:rPr>
          <w:rFonts w:ascii="微软雅黑" w:hAnsi="微软雅黑" w:hint="eastAsia"/>
          <w:sz w:val="21"/>
          <w:szCs w:val="21"/>
        </w:rPr>
        <w:t>；</w:t>
      </w:r>
    </w:p>
    <w:p w:rsidR="000C6349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 w:hint="eastAsia"/>
          <w:sz w:val="21"/>
          <w:szCs w:val="21"/>
        </w:rPr>
        <w:t xml:space="preserve">          预约</w:t>
      </w:r>
      <w:r w:rsidRPr="00E179B3">
        <w:rPr>
          <w:rFonts w:ascii="微软雅黑" w:hAnsi="微软雅黑"/>
          <w:sz w:val="21"/>
          <w:szCs w:val="21"/>
        </w:rPr>
        <w:t>限制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E179B3">
        <w:rPr>
          <w:rFonts w:ascii="微软雅黑" w:hAnsi="微软雅黑"/>
          <w:sz w:val="21"/>
          <w:szCs w:val="21"/>
        </w:rPr>
        <w:t>当天</w:t>
      </w:r>
      <w:r w:rsidRPr="00E179B3">
        <w:rPr>
          <w:rFonts w:ascii="微软雅黑" w:hAnsi="微软雅黑" w:hint="eastAsia"/>
          <w:sz w:val="21"/>
          <w:szCs w:val="21"/>
        </w:rPr>
        <w:t>只能</w:t>
      </w:r>
      <w:r w:rsidRPr="00E179B3">
        <w:rPr>
          <w:rFonts w:ascii="微软雅黑" w:hAnsi="微软雅黑"/>
          <w:sz w:val="21"/>
          <w:szCs w:val="21"/>
        </w:rPr>
        <w:t>预约当前时间</w:t>
      </w:r>
      <w:r>
        <w:rPr>
          <w:rFonts w:ascii="微软雅黑" w:hAnsi="微软雅黑" w:hint="eastAsia"/>
          <w:sz w:val="21"/>
          <w:szCs w:val="21"/>
        </w:rPr>
        <w:t>1小时</w:t>
      </w:r>
      <w:r w:rsidRPr="00E179B3">
        <w:rPr>
          <w:rFonts w:ascii="微软雅黑" w:hAnsi="微软雅黑"/>
          <w:sz w:val="21"/>
          <w:szCs w:val="21"/>
        </w:rPr>
        <w:t>后的时间，</w:t>
      </w:r>
      <w:r w:rsidRPr="00E179B3">
        <w:rPr>
          <w:rFonts w:ascii="微软雅黑" w:hAnsi="微软雅黑" w:hint="eastAsia"/>
          <w:sz w:val="21"/>
          <w:szCs w:val="21"/>
        </w:rPr>
        <w:t>不能</w:t>
      </w:r>
      <w:r w:rsidRPr="00E179B3">
        <w:rPr>
          <w:rFonts w:ascii="微软雅黑" w:hAnsi="微软雅黑"/>
          <w:sz w:val="21"/>
          <w:szCs w:val="21"/>
        </w:rPr>
        <w:t>预约的不显示</w:t>
      </w:r>
    </w:p>
    <w:p w:rsidR="000C6349" w:rsidRPr="00F91F08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（备注：目前写死，后期后台可配置）</w:t>
      </w:r>
    </w:p>
    <w:p w:rsidR="000C6349" w:rsidRPr="00CE5622" w:rsidRDefault="000C6349" w:rsidP="000C6349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56A64DAC" wp14:editId="44FEB2F3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调取该</w:t>
      </w:r>
      <w:r w:rsidRPr="00F1532A"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 w:rsidRPr="007062CD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Pr="00E179B3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 w:rsidR="000C6349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选择时间</w:t>
      </w:r>
      <w:r>
        <w:rPr>
          <w:noProof/>
        </w:rPr>
        <w:t>后</w:t>
      </w:r>
      <w:r>
        <w:rPr>
          <w:rFonts w:hint="eastAsia"/>
          <w:noProof/>
        </w:rPr>
        <w:t>将</w:t>
      </w:r>
      <w:r>
        <w:rPr>
          <w:noProof/>
        </w:rPr>
        <w:t>值附在预约时间</w:t>
      </w:r>
      <w:r>
        <w:rPr>
          <w:rFonts w:hint="eastAsia"/>
          <w:noProof/>
        </w:rPr>
        <w:t>栏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  <w:shd w:val="clear" w:color="auto" w:fill="FF0000"/>
        </w:rPr>
      </w:pPr>
      <w:r>
        <w:rPr>
          <w:noProof/>
          <w:shd w:val="clear" w:color="auto" w:fill="FF0000"/>
        </w:rPr>
        <w:drawing>
          <wp:inline distT="0" distB="0" distL="0" distR="0" wp14:anchorId="7A23EA97" wp14:editId="4EEBACA6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1532A" w:rsidRDefault="000C6349" w:rsidP="000C6349">
      <w:pPr>
        <w:pStyle w:val="10"/>
        <w:numPr>
          <w:ilvl w:val="0"/>
          <w:numId w:val="61"/>
        </w:numPr>
        <w:rPr>
          <w:noProof/>
          <w:shd w:val="clear" w:color="auto" w:fill="FFFFFF"/>
        </w:rPr>
      </w:pPr>
      <w:r w:rsidRPr="00F43482">
        <w:rPr>
          <w:rFonts w:hint="eastAsia"/>
          <w:noProof/>
        </w:rPr>
        <w:lastRenderedPageBreak/>
        <w:t>将</w:t>
      </w:r>
      <w:r w:rsidRPr="00F43482">
        <w:rPr>
          <w:noProof/>
        </w:rPr>
        <w:t>“</w:t>
      </w:r>
      <w:r w:rsidRPr="00F43482">
        <w:rPr>
          <w:rFonts w:hint="eastAsia"/>
          <w:noProof/>
        </w:rPr>
        <w:t>今日</w:t>
      </w:r>
      <w:r w:rsidRPr="00F43482">
        <w:rPr>
          <w:noProof/>
        </w:rPr>
        <w:t>、明日</w:t>
      </w:r>
      <w:r w:rsidRPr="00F43482">
        <w:rPr>
          <w:noProof/>
        </w:rPr>
        <w:t>”</w:t>
      </w:r>
      <w:r w:rsidRPr="00F43482">
        <w:rPr>
          <w:rFonts w:hint="eastAsia"/>
          <w:noProof/>
        </w:rPr>
        <w:t>转化</w:t>
      </w:r>
      <w:r w:rsidRPr="00F43482">
        <w:rPr>
          <w:noProof/>
        </w:rPr>
        <w:t>为日期</w:t>
      </w:r>
      <w:r w:rsidRPr="00F43482">
        <w:rPr>
          <w:rFonts w:hint="eastAsia"/>
          <w:noProof/>
        </w:rPr>
        <w:t xml:space="preserve"> 06</w:t>
      </w:r>
      <w:r w:rsidRPr="00F43482">
        <w:rPr>
          <w:noProof/>
        </w:rPr>
        <w:t>-10</w:t>
      </w:r>
    </w:p>
    <w:p w:rsidR="000C6349" w:rsidRPr="00F43482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点击</w:t>
      </w:r>
      <w:r>
        <w:rPr>
          <w:noProof/>
        </w:rPr>
        <w:drawing>
          <wp:inline distT="0" distB="0" distL="0" distR="0" wp14:anchorId="424B37A4" wp14:editId="5AA27887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删除</w:t>
      </w:r>
      <w:r>
        <w:rPr>
          <w:noProof/>
        </w:rPr>
        <w:t>所选内容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ascii="微软雅黑" w:hAnsi="微软雅黑" w:hint="eastAsia"/>
          <w:sz w:val="21"/>
          <w:szCs w:val="21"/>
        </w:rPr>
        <w:t>“提交成功”页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没有填写报修内容，toast提示“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请填写报修内容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65" w:name="_Toc489003081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365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5F6A6BD" wp14:editId="02677662">
                <wp:simplePos x="0" y="0"/>
                <wp:positionH relativeFrom="column">
                  <wp:posOffset>2366038</wp:posOffset>
                </wp:positionH>
                <wp:positionV relativeFrom="paragraph">
                  <wp:posOffset>937426</wp:posOffset>
                </wp:positionV>
                <wp:extent cx="127220" cy="111318"/>
                <wp:effectExtent l="0" t="0" r="25400" b="2222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22" o:spid="_x0000_s1026" style="position:absolute;left:0;text-align:left;margin-left:186.3pt;margin-top:73.8pt;width:10pt;height:8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6353949" wp14:editId="52E37B64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 xml:space="preserve">报修单号： </w:t>
      </w:r>
      <w:r w:rsidRPr="001A13DF">
        <w:rPr>
          <w:rFonts w:ascii="微软雅黑" w:hAnsi="微软雅黑" w:hint="eastAsia"/>
          <w:sz w:val="21"/>
          <w:szCs w:val="21"/>
        </w:rPr>
        <w:t>WX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我家-我的报修“中查看处理进程，必要情况下我们将派人与您联系，请您谅解。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66" w:name="_Toc489003082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366"/>
    </w:p>
    <w:p w:rsidR="000C6349" w:rsidRPr="00BF15F9" w:rsidRDefault="000C6349" w:rsidP="000C6349">
      <w:pPr>
        <w:pStyle w:val="4"/>
        <w:rPr>
          <w:lang w:eastAsia="zh-CN"/>
        </w:rPr>
      </w:pPr>
      <w:bookmarkStart w:id="367" w:name="_Toc489003083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67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C017BF3" wp14:editId="5FFD0433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0896FA2A" wp14:editId="2307C45F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8" w:name="_Toc489003084"/>
      <w:r>
        <w:rPr>
          <w:rFonts w:hint="eastAsia"/>
          <w:lang w:eastAsia="zh-CN"/>
        </w:rPr>
        <w:t>填写投诉单</w:t>
      </w:r>
      <w:bookmarkEnd w:id="368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投诉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投诉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7C05434E" wp14:editId="70F3FC85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8E5">
        <w:rPr>
          <w:noProof/>
        </w:rPr>
        <w:t xml:space="preserve"> 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44587C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联系人</w:t>
      </w:r>
      <w:r w:rsidRPr="00E852B3">
        <w:rPr>
          <w:rFonts w:ascii="微软雅黑" w:hAnsi="微软雅黑"/>
          <w:sz w:val="21"/>
          <w:szCs w:val="21"/>
        </w:rPr>
        <w:t>：</w:t>
      </w:r>
      <w:r w:rsidRPr="00E852B3">
        <w:rPr>
          <w:rFonts w:ascii="微软雅黑" w:hAnsi="微软雅黑" w:hint="eastAsia"/>
          <w:sz w:val="21"/>
          <w:szCs w:val="21"/>
        </w:rPr>
        <w:t>调取该</w:t>
      </w:r>
      <w:r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</w:t>
      </w:r>
      <w:r w:rsidRPr="00E852B3">
        <w:rPr>
          <w:rFonts w:ascii="微软雅黑" w:hAnsi="微软雅黑"/>
          <w:sz w:val="21"/>
          <w:szCs w:val="21"/>
        </w:rPr>
        <w:t>电话：</w:t>
      </w:r>
      <w:r w:rsidRPr="00E852B3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没有填写投诉内容，toast提示“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</w:t>
      </w:r>
      <w:r>
        <w:rPr>
          <w:rFonts w:ascii="微软雅黑" w:hAnsi="微软雅黑" w:hint="eastAsia"/>
          <w:color w:val="C00000"/>
          <w:sz w:val="21"/>
          <w:szCs w:val="21"/>
        </w:rPr>
        <w:t>投诉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69" w:name="_Toc489003085"/>
      <w:r>
        <w:rPr>
          <w:rFonts w:hint="eastAsia"/>
          <w:lang w:eastAsia="zh-CN"/>
        </w:rPr>
        <w:lastRenderedPageBreak/>
        <w:t>提交</w:t>
      </w:r>
      <w:r>
        <w:rPr>
          <w:lang w:eastAsia="zh-CN"/>
        </w:rPr>
        <w:t>成功</w:t>
      </w:r>
      <w:bookmarkEnd w:id="369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B2B7DD0" wp14:editId="2E868C60">
                <wp:simplePos x="0" y="0"/>
                <wp:positionH relativeFrom="column">
                  <wp:posOffset>2334232</wp:posOffset>
                </wp:positionH>
                <wp:positionV relativeFrom="paragraph">
                  <wp:posOffset>912909</wp:posOffset>
                </wp:positionV>
                <wp:extent cx="190832" cy="135172"/>
                <wp:effectExtent l="0" t="0" r="19050" b="1778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8" o:spid="_x0000_s1026" style="position:absolute;left:0;text-align:left;margin-left:183.8pt;margin-top:71.9pt;width:15.0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7AC4035B" wp14:editId="4CC1BB02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报修单号： TS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我家-我的投诉“中查看处理进程，必要情况下我们将派人与您联系，请您谅解。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lastRenderedPageBreak/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70" w:name="_Toc489003086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370"/>
    </w:p>
    <w:p w:rsidR="000C6349" w:rsidRDefault="000C6349" w:rsidP="000C6349">
      <w:pPr>
        <w:pStyle w:val="4"/>
        <w:rPr>
          <w:lang w:eastAsia="zh-CN"/>
        </w:rPr>
      </w:pPr>
      <w:bookmarkStart w:id="371" w:name="_Toc489003087"/>
      <w:r>
        <w:rPr>
          <w:rFonts w:hint="eastAsia"/>
          <w:lang w:eastAsia="zh-CN"/>
        </w:rPr>
        <w:t>首页</w:t>
      </w:r>
      <w:bookmarkEnd w:id="371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spacing w:line="480" w:lineRule="auto"/>
        <w:ind w:left="420"/>
        <w:rPr>
          <w:sz w:val="21"/>
          <w:szCs w:val="21"/>
          <w:lang w:eastAsia="zh-CN"/>
        </w:rPr>
      </w:pPr>
      <w:r w:rsidRPr="00316248"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F302CCB" wp14:editId="36334542">
                <wp:simplePos x="0" y="0"/>
                <wp:positionH relativeFrom="column">
                  <wp:posOffset>2540966</wp:posOffset>
                </wp:positionH>
                <wp:positionV relativeFrom="paragraph">
                  <wp:posOffset>3426847</wp:posOffset>
                </wp:positionV>
                <wp:extent cx="1033670" cy="246600"/>
                <wp:effectExtent l="0" t="0" r="14605" b="2032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4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3" o:spid="_x0000_s1026" style="position:absolute;left:0;text-align:left;margin-left:200.1pt;margin-top:269.85pt;width:81.4pt;height:19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67F4C2D3" wp14:editId="33E30E4A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社区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去掉</w:t>
      </w:r>
      <w:r>
        <w:rPr>
          <w:noProof/>
          <w:lang w:eastAsia="zh-CN"/>
        </w:rPr>
        <w:t>客服电话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lastRenderedPageBreak/>
        <w:t>顶部图片：</w:t>
      </w:r>
      <w:proofErr w:type="gramStart"/>
      <w:r w:rsidRPr="00316248">
        <w:rPr>
          <w:rFonts w:hint="eastAsia"/>
          <w:sz w:val="21"/>
          <w:szCs w:val="21"/>
        </w:rPr>
        <w:t>显示占位图</w:t>
      </w:r>
      <w:proofErr w:type="gramEnd"/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模块入口：</w:t>
      </w:r>
      <w:r>
        <w:rPr>
          <w:rFonts w:hint="eastAsia"/>
          <w:sz w:val="21"/>
          <w:szCs w:val="21"/>
        </w:rPr>
        <w:t>物业缴费</w:t>
      </w:r>
      <w:r w:rsidRPr="00316248">
        <w:rPr>
          <w:rFonts w:hint="eastAsia"/>
          <w:sz w:val="21"/>
          <w:szCs w:val="21"/>
        </w:rPr>
        <w:t>、预缴费用、缴费记录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未登录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</w:t>
      </w:r>
      <w:r>
        <w:rPr>
          <w:rFonts w:ascii="微软雅黑" w:hAnsi="微软雅黑" w:hint="eastAsia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  <w:r w:rsidRPr="006979A8">
        <w:rPr>
          <w:rFonts w:ascii="微软雅黑" w:hAnsi="微软雅黑" w:hint="eastAsia"/>
          <w:sz w:val="21"/>
          <w:szCs w:val="21"/>
        </w:rPr>
        <w:t>”“预缴费用”“预缴记录”判断是否登录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没有登录，进入登录流程，完成登录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已登录（物业缴费、预缴费用）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点击“物业缴费”“预缴费用”判断是否绑定当前</w:t>
      </w:r>
      <w:r w:rsidRPr="006979A8">
        <w:rPr>
          <w:rFonts w:ascii="微软雅黑" w:hAnsi="微软雅黑"/>
          <w:sz w:val="21"/>
          <w:szCs w:val="21"/>
        </w:rPr>
        <w:t>小区</w:t>
      </w:r>
      <w:r w:rsidRPr="006979A8">
        <w:rPr>
          <w:rFonts w:ascii="微软雅黑" w:hAnsi="微软雅黑" w:hint="eastAsia"/>
          <w:sz w:val="21"/>
          <w:szCs w:val="21"/>
        </w:rPr>
        <w:t>房间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没有绑定房间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ind w:left="840" w:firstLine="153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没有</w:t>
      </w:r>
      <w:r w:rsidRPr="006979A8">
        <w:rPr>
          <w:sz w:val="21"/>
          <w:szCs w:val="21"/>
        </w:rPr>
        <w:t>绑定房间，点击模块入口弹出提示</w:t>
      </w:r>
      <w:r w:rsidRPr="006979A8">
        <w:rPr>
          <w:rFonts w:hint="eastAsia"/>
          <w:sz w:val="21"/>
          <w:szCs w:val="21"/>
        </w:rPr>
        <w:t>“</w:t>
      </w:r>
      <w:r w:rsidRPr="006979A8">
        <w:rPr>
          <w:rFonts w:hint="eastAsia"/>
          <w:color w:val="C00000"/>
          <w:sz w:val="21"/>
          <w:szCs w:val="21"/>
        </w:rPr>
        <w:t>您没有</w:t>
      </w:r>
      <w:r w:rsidRPr="006979A8">
        <w:rPr>
          <w:color w:val="C00000"/>
          <w:sz w:val="21"/>
          <w:szCs w:val="21"/>
        </w:rPr>
        <w:t>在该小区认证房间</w:t>
      </w:r>
      <w:r w:rsidRPr="006979A8">
        <w:rPr>
          <w:rFonts w:hint="eastAsia"/>
          <w:sz w:val="21"/>
          <w:szCs w:val="21"/>
        </w:rPr>
        <w:t>”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 wp14:anchorId="28A80D78" wp14:editId="52196D3D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点击【查看帮助】进入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帮助说明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/>
          <w:sz w:val="21"/>
          <w:szCs w:val="21"/>
        </w:rPr>
        <w:t>页</w:t>
      </w:r>
      <w:r w:rsidRPr="006979A8">
        <w:rPr>
          <w:rFonts w:ascii="微软雅黑" w:hAnsi="微软雅黑" w:hint="eastAsia"/>
          <w:sz w:val="21"/>
          <w:szCs w:val="21"/>
        </w:rPr>
        <w:t>，</w:t>
      </w:r>
      <w:r w:rsidRPr="006979A8">
        <w:rPr>
          <w:rFonts w:ascii="微软雅黑" w:hAnsi="微软雅黑"/>
          <w:sz w:val="21"/>
          <w:szCs w:val="21"/>
        </w:rPr>
        <w:t>点击【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】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弹框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点击“物业缴费”“预缴费用”进入“选择房间”页面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已登录（缴费记录）</w:t>
      </w:r>
    </w:p>
    <w:p w:rsidR="000C6349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点击缴费记录</w:t>
      </w:r>
      <w:r w:rsidRPr="006979A8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缴费记录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 w:hint="eastAsia"/>
          <w:sz w:val="21"/>
          <w:szCs w:val="21"/>
        </w:rPr>
        <w:t>页面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C6349" w:rsidRDefault="000C6349" w:rsidP="000C6349">
      <w:pPr>
        <w:pStyle w:val="4"/>
        <w:rPr>
          <w:lang w:eastAsia="zh-CN"/>
        </w:rPr>
      </w:pPr>
      <w:bookmarkStart w:id="372" w:name="_Toc489003088"/>
      <w:r>
        <w:rPr>
          <w:rFonts w:hint="eastAsia"/>
          <w:lang w:eastAsia="zh-CN"/>
        </w:rPr>
        <w:lastRenderedPageBreak/>
        <w:t>物业</w:t>
      </w:r>
      <w:r>
        <w:rPr>
          <w:lang w:eastAsia="zh-CN"/>
        </w:rPr>
        <w:t>缴费</w:t>
      </w:r>
      <w:bookmarkEnd w:id="372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80A34A" wp14:editId="46051776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</w:t>
      </w:r>
      <w:r>
        <w:rPr>
          <w:sz w:val="21"/>
          <w:szCs w:val="21"/>
          <w:lang w:val="zh-CN"/>
        </w:rPr>
        <w:t>toast</w:t>
      </w:r>
      <w:r>
        <w:rPr>
          <w:sz w:val="21"/>
          <w:szCs w:val="21"/>
          <w:lang w:val="zh-CN"/>
        </w:rPr>
        <w:t>提示</w:t>
      </w:r>
      <w:r>
        <w:rPr>
          <w:sz w:val="21"/>
          <w:szCs w:val="21"/>
          <w:lang w:val="zh-CN"/>
        </w:rPr>
        <w:t>“</w:t>
      </w:r>
      <w:r w:rsidRPr="00BF68D3">
        <w:rPr>
          <w:rFonts w:hint="eastAsia"/>
          <w:color w:val="C00000"/>
          <w:sz w:val="21"/>
          <w:szCs w:val="21"/>
          <w:lang w:val="zh-CN"/>
        </w:rPr>
        <w:t>请</w:t>
      </w:r>
      <w:r w:rsidRPr="00BF68D3"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显示选择房间的欠缴账单和冻结账单，对于欠缴账单可以进行缴费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tabs>
          <w:tab w:val="left" w:pos="6521"/>
        </w:tabs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4C61F1F1" wp14:editId="648B8FDA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91A8E36" wp14:editId="6ACE9CA9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8D635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D6358">
        <w:rPr>
          <w:rFonts w:ascii="微软雅黑" w:hAnsi="微软雅黑" w:hint="eastAsia"/>
          <w:sz w:val="21"/>
          <w:szCs w:val="21"/>
        </w:rPr>
        <w:t>页面</w:t>
      </w:r>
      <w:r w:rsidRPr="008D6358">
        <w:rPr>
          <w:rFonts w:ascii="微软雅黑" w:hAnsi="微软雅黑"/>
          <w:sz w:val="21"/>
          <w:szCs w:val="21"/>
        </w:rPr>
        <w:t>标题：</w:t>
      </w:r>
      <w:r w:rsidRPr="008D6358">
        <w:rPr>
          <w:rFonts w:ascii="微软雅黑" w:hAnsi="微软雅黑" w:hint="eastAsia"/>
          <w:sz w:val="21"/>
          <w:szCs w:val="21"/>
        </w:rPr>
        <w:t>物业</w:t>
      </w:r>
      <w:r w:rsidRPr="008D6358">
        <w:rPr>
          <w:rFonts w:ascii="微软雅黑" w:hAnsi="微软雅黑"/>
          <w:sz w:val="21"/>
          <w:szCs w:val="21"/>
        </w:rPr>
        <w:t>缴费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欠费总金额：显示选择房间的欠费总额，包含冻结账单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房间信息：显示选择查看的房间（楼栋、房间号），一行居中显示，超出一行缩略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Tab标签：未缴账单（默认）、已缴账单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未缴账单按月显示（年、月）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lastRenderedPageBreak/>
        <w:t>旧账单显示在前面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多房间相同收费项目合并显示，金额累加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右上角显示“明细”按钮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水/电费：项目名称后显示 “查表”按钮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对于“未支付”成功的订单，冻结所选项目，在列表中置灰显示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 w:rsidRPr="005E0051">
        <w:rPr>
          <w:rFonts w:ascii="微软雅黑" w:hAnsi="微软雅黑" w:hint="eastAsia"/>
          <w:sz w:val="21"/>
          <w:szCs w:val="21"/>
        </w:rPr>
        <w:t>不能勾选，不计入欠费总额，待订单释放后恢复欠缴状态。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1008C8">
        <w:rPr>
          <w:rFonts w:ascii="微软雅黑" w:hAnsi="微软雅黑" w:hint="eastAsia"/>
          <w:color w:val="FF0000"/>
          <w:sz w:val="21"/>
          <w:szCs w:val="21"/>
        </w:rPr>
        <w:t>订单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默认勾选全部费用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没有未缴费账单，页面提示“暂无未缴账单”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没有勾选缴费项目“立即缴费”按钮不可点击（灰色），有勾选项目可点击（绿色）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明细</w:t>
      </w:r>
      <w:r>
        <w:rPr>
          <w:rFonts w:ascii="微软雅黑" w:hAnsi="微软雅黑" w:hint="eastAsia"/>
          <w:sz w:val="21"/>
          <w:szCs w:val="21"/>
        </w:rPr>
        <w:t>】，进入“账单</w:t>
      </w:r>
      <w:r w:rsidRPr="001008C8">
        <w:rPr>
          <w:rFonts w:ascii="微软雅黑" w:hAnsi="微软雅黑" w:hint="eastAsia"/>
          <w:sz w:val="21"/>
          <w:szCs w:val="21"/>
        </w:rPr>
        <w:t>明细”页面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查表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进入“查表”页面（目前支持水费、电费的读数查询）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全选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勾选全部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取消勾选某个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项目，“全选”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框取消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选中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点击tab标签切换页面</w:t>
      </w:r>
    </w:p>
    <w:p w:rsidR="000C6349" w:rsidRPr="00277E2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r w:rsidRPr="00277E20">
        <w:rPr>
          <w:rFonts w:ascii="微软雅黑" w:hAnsi="微软雅黑" w:hint="eastAsia"/>
          <w:sz w:val="21"/>
          <w:szCs w:val="21"/>
          <w:highlight w:val="yellow"/>
        </w:rPr>
        <w:t>勾选账单</w:t>
      </w:r>
    </w:p>
    <w:p w:rsidR="000C6349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proofErr w:type="gramStart"/>
      <w:r w:rsidRPr="0035216E">
        <w:rPr>
          <w:rFonts w:ascii="微软雅黑" w:hAnsi="微软雅黑" w:hint="eastAsia"/>
          <w:sz w:val="21"/>
          <w:szCs w:val="21"/>
        </w:rPr>
        <w:t>勾</w:t>
      </w:r>
      <w:proofErr w:type="gramEnd"/>
      <w:r w:rsidRPr="0035216E">
        <w:rPr>
          <w:rFonts w:ascii="微软雅黑" w:hAnsi="微软雅黑" w:hint="eastAsia"/>
          <w:sz w:val="21"/>
          <w:szCs w:val="21"/>
        </w:rPr>
        <w:t>选</w:t>
      </w:r>
      <w:r w:rsidRPr="0035216E">
        <w:rPr>
          <w:rFonts w:ascii="微软雅黑" w:hAnsi="微软雅黑"/>
          <w:sz w:val="21"/>
          <w:szCs w:val="21"/>
        </w:rPr>
        <w:t>时判断，勾选项之前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的账单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（勾选项</w:t>
      </w:r>
      <w:r w:rsidRPr="0035216E">
        <w:rPr>
          <w:rFonts w:ascii="微软雅黑" w:hAnsi="微软雅黑"/>
          <w:sz w:val="21"/>
          <w:szCs w:val="21"/>
        </w:rPr>
        <w:t>之前没有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欠费，这个月可以</w:t>
      </w:r>
      <w:r w:rsidRPr="0035216E">
        <w:rPr>
          <w:rFonts w:ascii="微软雅黑" w:hAnsi="微软雅黑" w:hint="eastAsia"/>
          <w:sz w:val="21"/>
          <w:szCs w:val="21"/>
        </w:rPr>
        <w:t>随</w:t>
      </w:r>
      <w:r w:rsidRPr="0035216E">
        <w:rPr>
          <w:rFonts w:ascii="微软雅黑" w:hAnsi="微软雅黑" w:hint="eastAsia"/>
          <w:sz w:val="21"/>
          <w:szCs w:val="21"/>
        </w:rPr>
        <w:lastRenderedPageBreak/>
        <w:t>便</w:t>
      </w:r>
      <w:r w:rsidRPr="0035216E">
        <w:rPr>
          <w:rFonts w:ascii="微软雅黑" w:hAnsi="微软雅黑"/>
          <w:sz w:val="21"/>
          <w:szCs w:val="21"/>
        </w:rPr>
        <w:t>勾选</w:t>
      </w:r>
      <w:r w:rsidRPr="0035216E">
        <w:rPr>
          <w:rFonts w:ascii="微软雅黑" w:hAnsi="微软雅黑" w:hint="eastAsia"/>
          <w:sz w:val="21"/>
          <w:szCs w:val="21"/>
        </w:rPr>
        <w:t>），</w:t>
      </w:r>
      <w:r>
        <w:rPr>
          <w:rFonts w:ascii="微软雅黑" w:hAnsi="微软雅黑" w:hint="eastAsia"/>
          <w:sz w:val="21"/>
          <w:szCs w:val="21"/>
        </w:rPr>
        <w:t>如果没有</w:t>
      </w:r>
      <w:proofErr w:type="gramStart"/>
      <w:r>
        <w:rPr>
          <w:rFonts w:ascii="微软雅黑" w:hAnsi="微软雅黑" w:hint="eastAsia"/>
          <w:sz w:val="21"/>
          <w:szCs w:val="21"/>
        </w:rPr>
        <w:t>全部勾选</w:t>
      </w:r>
      <w:proofErr w:type="gramEnd"/>
      <w:r>
        <w:rPr>
          <w:rFonts w:ascii="微软雅黑" w:hAnsi="微软雅黑" w:hint="eastAsia"/>
          <w:sz w:val="21"/>
          <w:szCs w:val="21"/>
        </w:rPr>
        <w:t>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跳月缴费，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请</w:t>
      </w:r>
      <w:proofErr w:type="gramStart"/>
      <w:r w:rsidRPr="009D666D">
        <w:rPr>
          <w:rFonts w:ascii="微软雅黑" w:hAnsi="微软雅黑" w:hint="eastAsia"/>
          <w:color w:val="C00000"/>
          <w:sz w:val="21"/>
          <w:szCs w:val="21"/>
        </w:rPr>
        <w:t>把之前</w:t>
      </w:r>
      <w:proofErr w:type="gramEnd"/>
      <w:r w:rsidRPr="009D666D">
        <w:rPr>
          <w:rFonts w:ascii="微软雅黑" w:hAnsi="微软雅黑" w:hint="eastAsia"/>
          <w:color w:val="C00000"/>
          <w:sz w:val="21"/>
          <w:szCs w:val="21"/>
        </w:rPr>
        <w:t>的</w:t>
      </w:r>
      <w:r w:rsidRPr="009D666D">
        <w:rPr>
          <w:rFonts w:ascii="微软雅黑" w:hAnsi="微软雅黑"/>
          <w:color w:val="C00000"/>
          <w:sz w:val="21"/>
          <w:szCs w:val="21"/>
        </w:rPr>
        <w:t>月份账单结清。</w:t>
      </w:r>
    </w:p>
    <w:p w:rsidR="000C6349" w:rsidRPr="00FF34CF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 w:rsidRPr="00FF34CF">
        <w:rPr>
          <w:rFonts w:ascii="微软雅黑" w:hAnsi="微软雅黑" w:hint="eastAsia"/>
          <w:b/>
          <w:color w:val="000000"/>
          <w:sz w:val="21"/>
          <w:szCs w:val="21"/>
        </w:rPr>
        <w:t>备注：有冻结的账单下月不能缴费</w:t>
      </w:r>
    </w:p>
    <w:p w:rsidR="000C6349" w:rsidRPr="0010138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135CE094" wp14:editId="6D2057DE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noProof/>
        </w:rPr>
      </w:pPr>
      <w:r w:rsidRPr="00F07086">
        <w:rPr>
          <w:rFonts w:ascii="微软雅黑" w:hAnsi="微软雅黑" w:hint="eastAsia"/>
          <w:sz w:val="21"/>
          <w:szCs w:val="21"/>
        </w:rPr>
        <w:t>点击【立即缴费】</w:t>
      </w:r>
      <w:r w:rsidRPr="008D1EC0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8D1EC0">
        <w:rPr>
          <w:rFonts w:ascii="微软雅黑" w:hAnsi="微软雅黑"/>
          <w:sz w:val="21"/>
          <w:szCs w:val="21"/>
        </w:rPr>
        <w:t>确认缴费</w:t>
      </w:r>
      <w:r>
        <w:rPr>
          <w:rFonts w:ascii="微软雅黑" w:hAnsi="微软雅黑" w:hint="eastAsia"/>
          <w:sz w:val="21"/>
          <w:szCs w:val="21"/>
        </w:rPr>
        <w:t>”</w:t>
      </w:r>
      <w:r w:rsidRPr="008D1EC0">
        <w:rPr>
          <w:rFonts w:ascii="微软雅黑" w:hAnsi="微软雅黑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sz w:val="24"/>
          <w:szCs w:val="24"/>
        </w:rPr>
      </w:pPr>
      <w:r w:rsidRPr="00BE41BC">
        <w:rPr>
          <w:rFonts w:hint="eastAsia"/>
          <w:sz w:val="24"/>
          <w:szCs w:val="24"/>
        </w:rPr>
        <w:t>显示选择房间的已缴账单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0CD7D224" wp14:editId="4EA57789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CE78F0C" wp14:editId="1A6795C1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新账单显示在前面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每次加载</w:t>
      </w:r>
      <w:r w:rsidRPr="00F12222">
        <w:rPr>
          <w:rFonts w:hint="eastAsia"/>
          <w:color w:val="000000"/>
          <w:sz w:val="21"/>
          <w:szCs w:val="21"/>
        </w:rPr>
        <w:t>12</w:t>
      </w:r>
      <w:r w:rsidRPr="00F12222">
        <w:rPr>
          <w:rFonts w:hint="eastAsia"/>
          <w:color w:val="000000"/>
          <w:sz w:val="21"/>
          <w:szCs w:val="21"/>
        </w:rPr>
        <w:t>个月份数据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多房间相同收费项目合并显示，金额累加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右上角显示“明细”按钮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水</w:t>
      </w:r>
      <w:r w:rsidRPr="00F12222">
        <w:rPr>
          <w:rFonts w:hint="eastAsia"/>
          <w:color w:val="000000"/>
          <w:sz w:val="21"/>
          <w:szCs w:val="21"/>
        </w:rPr>
        <w:t>/</w:t>
      </w:r>
      <w:r w:rsidRPr="00F12222">
        <w:rPr>
          <w:rFonts w:hint="eastAsia"/>
          <w:color w:val="000000"/>
          <w:sz w:val="21"/>
          <w:szCs w:val="21"/>
        </w:rPr>
        <w:t>电费：项目名称后显示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“查表”按钮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点击“明细”，进入“账单明细”页面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lastRenderedPageBreak/>
        <w:t>点击</w:t>
      </w:r>
      <w:r w:rsidRPr="00F12222">
        <w:rPr>
          <w:rFonts w:hint="eastAsia"/>
          <w:color w:val="000000"/>
          <w:sz w:val="21"/>
          <w:szCs w:val="21"/>
        </w:rPr>
        <w:t>tab</w:t>
      </w:r>
      <w:r w:rsidRPr="00F12222">
        <w:rPr>
          <w:rFonts w:hint="eastAsia"/>
          <w:color w:val="000000"/>
          <w:sz w:val="21"/>
          <w:szCs w:val="21"/>
        </w:rPr>
        <w:t>标签切换页面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 w:rsidRPr="00F12222">
        <w:rPr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按钮</w:t>
      </w:r>
      <w:r w:rsidRPr="00F12222">
        <w:rPr>
          <w:color w:val="000000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显示当前</w:t>
      </w:r>
      <w:r w:rsidRPr="00F12222">
        <w:rPr>
          <w:color w:val="000000"/>
          <w:sz w:val="21"/>
          <w:szCs w:val="21"/>
        </w:rPr>
        <w:t>月份各房间的账单明细。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12E8D127" wp14:editId="08AC75F3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账单月：年</w:t>
      </w:r>
      <w:r w:rsidRPr="00F12222">
        <w:rPr>
          <w:rFonts w:hint="eastAsia"/>
          <w:color w:val="000000"/>
          <w:sz w:val="21"/>
          <w:szCs w:val="21"/>
        </w:rPr>
        <w:t>-</w:t>
      </w:r>
      <w:r w:rsidRPr="00F12222">
        <w:rPr>
          <w:rFonts w:hint="eastAsia"/>
          <w:color w:val="000000"/>
          <w:sz w:val="21"/>
          <w:szCs w:val="21"/>
        </w:rPr>
        <w:t>月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账单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</w:p>
    <w:p w:rsidR="000C6349" w:rsidRPr="009A27B4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 w:rsidRPr="00F12222">
        <w:rPr>
          <w:rFonts w:hint="eastAsia"/>
          <w:color w:val="000000"/>
          <w:sz w:val="21"/>
          <w:szCs w:val="21"/>
        </w:rPr>
        <w:t>以房间为维</w:t>
      </w:r>
      <w:proofErr w:type="gramStart"/>
      <w:r w:rsidRPr="00F12222">
        <w:rPr>
          <w:rFonts w:hint="eastAsia"/>
          <w:color w:val="000000"/>
          <w:sz w:val="21"/>
          <w:szCs w:val="21"/>
        </w:rPr>
        <w:t>度显示</w:t>
      </w:r>
      <w:proofErr w:type="gramEnd"/>
      <w:r w:rsidRPr="00F12222">
        <w:rPr>
          <w:rFonts w:hint="eastAsia"/>
          <w:color w:val="000000"/>
          <w:sz w:val="21"/>
          <w:szCs w:val="21"/>
        </w:rPr>
        <w:t>缴费账单，房间名称</w:t>
      </w:r>
      <w:r>
        <w:rPr>
          <w:rFonts w:hint="eastAsia"/>
          <w:color w:val="000000"/>
          <w:sz w:val="21"/>
          <w:szCs w:val="21"/>
        </w:rPr>
        <w:t>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</w:t>
      </w:r>
      <w:r w:rsidRPr="00F12222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缴费</w:t>
      </w:r>
      <w:r w:rsidRPr="00F12222">
        <w:rPr>
          <w:rFonts w:hint="eastAsia"/>
          <w:color w:val="000000"/>
          <w:sz w:val="21"/>
          <w:szCs w:val="21"/>
        </w:rPr>
        <w:t>项目、金额</w:t>
      </w:r>
      <w:r>
        <w:rPr>
          <w:rFonts w:hint="eastAsia"/>
          <w:color w:val="000000"/>
          <w:sz w:val="21"/>
          <w:szCs w:val="21"/>
        </w:rPr>
        <w:t>（</w:t>
      </w:r>
      <w:r w:rsidRPr="009A27B4">
        <w:rPr>
          <w:rFonts w:hint="eastAsia"/>
          <w:color w:val="000000"/>
          <w:sz w:val="21"/>
          <w:szCs w:val="21"/>
        </w:rPr>
        <w:t>含有“车位”的账单显示</w:t>
      </w:r>
      <w:r w:rsidRPr="009A27B4"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计费资源“车位号”）</w:t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919C6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显示缴费项目及金额，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B35A845" wp14:editId="3485335D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</w:t>
      </w:r>
      <w:r>
        <w:rPr>
          <w:color w:val="000000"/>
          <w:sz w:val="21"/>
          <w:szCs w:val="21"/>
        </w:rPr>
        <w:t>“N</w:t>
      </w:r>
      <w:proofErr w:type="gramStart"/>
      <w:r>
        <w:rPr>
          <w:rFonts w:hint="eastAsia"/>
          <w:color w:val="000000"/>
          <w:sz w:val="21"/>
          <w:szCs w:val="21"/>
        </w:rPr>
        <w:t>个</w:t>
      </w:r>
      <w:proofErr w:type="gramEnd"/>
      <w:r>
        <w:rPr>
          <w:color w:val="000000"/>
          <w:sz w:val="21"/>
          <w:szCs w:val="21"/>
        </w:rPr>
        <w:t>优惠券可用</w:t>
      </w:r>
      <w:r>
        <w:rPr>
          <w:color w:val="000000"/>
          <w:sz w:val="21"/>
          <w:szCs w:val="21"/>
        </w:rPr>
        <w:t>”</w:t>
      </w:r>
    </w:p>
    <w:p w:rsidR="000C6349" w:rsidRPr="00025F4A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选中</w:t>
      </w:r>
      <w:r>
        <w:rPr>
          <w:color w:val="000000"/>
          <w:sz w:val="21"/>
          <w:szCs w:val="21"/>
        </w:rPr>
        <w:t>优惠券后显示优惠金额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75103785" wp14:editId="0A2EE720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44656934" wp14:editId="0181BAAC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E31699" wp14:editId="6AE6DBAC">
            <wp:extent cx="2878455" cy="38163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58656F6" wp14:editId="7DC2F068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3A8DCC34" wp14:editId="6CDFBB7B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5E2860A8" wp14:editId="4E10FA5A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您有账单被冻结，无法提交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8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C61290E" wp14:editId="36710089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您有账单价格发生变更，请重新选择</w:t>
      </w:r>
      <w:r>
        <w:rPr>
          <w:noProof/>
        </w:rPr>
        <w:t>”</w:t>
      </w:r>
    </w:p>
    <w:p w:rsidR="000C6349" w:rsidRPr="00383456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282E6AC0" wp14:editId="17C21F92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0C6349" w:rsidRDefault="000C6349" w:rsidP="000C6349">
      <w:pPr>
        <w:pStyle w:val="5"/>
        <w:ind w:left="200" w:rightChars="0" w:right="20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Chars="283" w:left="566" w:firstLineChars="50" w:firstLine="105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选择</w:t>
      </w:r>
      <w:r w:rsidRPr="004E37A6">
        <w:rPr>
          <w:sz w:val="21"/>
          <w:szCs w:val="21"/>
        </w:rPr>
        <w:t>支付方式</w:t>
      </w:r>
      <w:r w:rsidRPr="004E37A6">
        <w:rPr>
          <w:rFonts w:hint="eastAsia"/>
          <w:sz w:val="21"/>
          <w:szCs w:val="21"/>
        </w:rPr>
        <w:t>支付订单。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D41D306" wp14:editId="31493C63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619E6613" wp14:editId="14BEC504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Pr="00C94515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Pr="00C9451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98E352" wp14:editId="0555BBD3">
            <wp:extent cx="2470150" cy="1255395"/>
            <wp:effectExtent l="0" t="0" r="6350" b="19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numPr>
          <w:ilvl w:val="0"/>
          <w:numId w:val="15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1</w:t>
      </w:r>
      <w:r>
        <w:rPr>
          <w:rFonts w:ascii="微软雅黑" w:hAnsi="微软雅黑" w:hint="eastAsia"/>
        </w:rPr>
        <w:t>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134ADE" wp14:editId="102C0FDA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="420"/>
        <w:rPr>
          <w:sz w:val="21"/>
          <w:szCs w:val="21"/>
        </w:rPr>
      </w:pPr>
      <w:r w:rsidRPr="009A5E75">
        <w:rPr>
          <w:rFonts w:hint="eastAsia"/>
          <w:sz w:val="21"/>
          <w:szCs w:val="21"/>
        </w:rPr>
        <w:t>订单支付成功页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68D293" wp14:editId="2163039B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990A7A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73" w:name="_Toc489003089"/>
      <w:r>
        <w:rPr>
          <w:rFonts w:hint="eastAsia"/>
          <w:lang w:eastAsia="zh-CN"/>
        </w:rPr>
        <w:t>查表</w:t>
      </w:r>
      <w:bookmarkEnd w:id="373"/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查看</w:t>
      </w:r>
      <w:r w:rsidRPr="00580B67">
        <w:rPr>
          <w:rFonts w:ascii="微软雅黑" w:hAnsi="微软雅黑" w:cs="Times New Roman"/>
          <w:kern w:val="0"/>
          <w:sz w:val="21"/>
          <w:szCs w:val="21"/>
        </w:rPr>
        <w:t>表具</w:t>
      </w:r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数据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8E1F9B" wp14:editId="5D5F7664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查表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页面标题：水表、</w:t>
      </w:r>
      <w:r w:rsidRPr="00580B67">
        <w:rPr>
          <w:sz w:val="21"/>
          <w:szCs w:val="21"/>
        </w:rPr>
        <w:t>电表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多水表默认</w:t>
      </w:r>
      <w:r w:rsidRPr="00580B67">
        <w:rPr>
          <w:sz w:val="21"/>
          <w:szCs w:val="21"/>
        </w:rPr>
        <w:t>显示</w:t>
      </w:r>
      <w:proofErr w:type="gramStart"/>
      <w:r w:rsidRPr="00580B67">
        <w:rPr>
          <w:rFonts w:hint="eastAsia"/>
          <w:sz w:val="21"/>
          <w:szCs w:val="21"/>
        </w:rPr>
        <w:t>第一个</w:t>
      </w:r>
      <w:r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数据</w:t>
      </w:r>
      <w:proofErr w:type="gramEnd"/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查表信息：</w:t>
      </w:r>
      <w:r w:rsidRPr="00580B67">
        <w:rPr>
          <w:rFonts w:hint="eastAsia"/>
          <w:sz w:val="21"/>
          <w:szCs w:val="21"/>
        </w:rPr>
        <w:t xml:space="preserve"> </w:t>
      </w:r>
      <w:proofErr w:type="gramStart"/>
      <w:r w:rsidRPr="00580B67">
        <w:rPr>
          <w:rFonts w:hint="eastAsia"/>
          <w:sz w:val="21"/>
          <w:szCs w:val="21"/>
        </w:rPr>
        <w:t>当前</w:t>
      </w:r>
      <w:r w:rsidRPr="00580B67">
        <w:rPr>
          <w:sz w:val="21"/>
          <w:szCs w:val="21"/>
        </w:rPr>
        <w:t>表具的</w:t>
      </w:r>
      <w:proofErr w:type="gramEnd"/>
      <w:r w:rsidRPr="00580B67">
        <w:rPr>
          <w:rFonts w:hint="eastAsia"/>
          <w:sz w:val="21"/>
          <w:szCs w:val="21"/>
        </w:rPr>
        <w:t>房间</w:t>
      </w:r>
      <w:r w:rsidRPr="00580B67">
        <w:rPr>
          <w:sz w:val="21"/>
          <w:szCs w:val="21"/>
        </w:rPr>
        <w:t>名称、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编号</w:t>
      </w:r>
      <w:proofErr w:type="gramEnd"/>
      <w:r w:rsidRPr="00580B67">
        <w:rPr>
          <w:sz w:val="21"/>
          <w:szCs w:val="21"/>
        </w:rPr>
        <w:t>、</w:t>
      </w:r>
      <w:r w:rsidRPr="00580B67">
        <w:rPr>
          <w:rFonts w:hint="eastAsia"/>
          <w:sz w:val="21"/>
          <w:szCs w:val="21"/>
        </w:rPr>
        <w:t>账单</w:t>
      </w:r>
      <w:r w:rsidRPr="00580B67">
        <w:rPr>
          <w:sz w:val="21"/>
          <w:szCs w:val="21"/>
        </w:rPr>
        <w:t>月、</w:t>
      </w:r>
      <w:r w:rsidRPr="00580B67">
        <w:rPr>
          <w:rFonts w:hint="eastAsia"/>
          <w:sz w:val="21"/>
          <w:szCs w:val="21"/>
        </w:rPr>
        <w:t>用量</w:t>
      </w:r>
      <w:r w:rsidRPr="00580B67">
        <w:rPr>
          <w:sz w:val="21"/>
          <w:szCs w:val="21"/>
        </w:rPr>
        <w:t>（</w:t>
      </w:r>
      <w:r w:rsidRPr="00580B67">
        <w:rPr>
          <w:rFonts w:hint="eastAsia"/>
          <w:sz w:val="21"/>
          <w:szCs w:val="21"/>
        </w:rPr>
        <w:t>水表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吨、电表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度）</w:t>
      </w:r>
      <w:r w:rsidRPr="00580B67">
        <w:rPr>
          <w:rFonts w:hint="eastAsia"/>
          <w:sz w:val="21"/>
          <w:szCs w:val="21"/>
        </w:rPr>
        <w:t>、</w:t>
      </w:r>
      <w:r w:rsidRPr="00580B67">
        <w:rPr>
          <w:sz w:val="21"/>
          <w:szCs w:val="21"/>
        </w:rPr>
        <w:t>本期读数、上期读数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多表具</w:t>
      </w:r>
      <w:r w:rsidRPr="00580B67">
        <w:rPr>
          <w:sz w:val="21"/>
          <w:szCs w:val="21"/>
        </w:rPr>
        <w:t>右上角</w:t>
      </w:r>
      <w:proofErr w:type="gramEnd"/>
      <w:r w:rsidRPr="00580B67">
        <w:rPr>
          <w:sz w:val="21"/>
          <w:szCs w:val="21"/>
        </w:rPr>
        <w:t>有【</w:t>
      </w:r>
      <w:r w:rsidRPr="00580B67">
        <w:rPr>
          <w:rFonts w:hint="eastAsia"/>
          <w:sz w:val="21"/>
          <w:szCs w:val="21"/>
        </w:rPr>
        <w:t>切换</w:t>
      </w:r>
      <w:r w:rsidRPr="00580B67">
        <w:rPr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按钮</w:t>
      </w:r>
      <w:r w:rsidRPr="00580B67">
        <w:rPr>
          <w:sz w:val="21"/>
          <w:szCs w:val="21"/>
        </w:rPr>
        <w:t>，</w:t>
      </w:r>
      <w:r w:rsidRPr="00580B67">
        <w:rPr>
          <w:rFonts w:hint="eastAsia"/>
          <w:sz w:val="21"/>
          <w:szCs w:val="21"/>
        </w:rPr>
        <w:t>单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没有</w:t>
      </w:r>
      <w:proofErr w:type="gramEnd"/>
      <w:r w:rsidRPr="00580B67">
        <w:rPr>
          <w:sz w:val="21"/>
          <w:szCs w:val="21"/>
        </w:rPr>
        <w:t>切换按钮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点击右上角【切换】进入</w:t>
      </w:r>
      <w:r>
        <w:rPr>
          <w:rFonts w:hint="eastAsia"/>
          <w:sz w:val="21"/>
          <w:szCs w:val="21"/>
        </w:rPr>
        <w:t>“</w:t>
      </w:r>
      <w:r w:rsidRPr="00580B67">
        <w:rPr>
          <w:rFonts w:hint="eastAsia"/>
          <w:sz w:val="21"/>
          <w:szCs w:val="21"/>
        </w:rPr>
        <w:t>选择表具</w:t>
      </w:r>
      <w:r>
        <w:rPr>
          <w:rFonts w:hint="eastAsia"/>
          <w:sz w:val="21"/>
          <w:szCs w:val="21"/>
        </w:rPr>
        <w:t>”</w:t>
      </w:r>
      <w:r w:rsidRPr="00580B67">
        <w:rPr>
          <w:sz w:val="21"/>
          <w:szCs w:val="21"/>
        </w:rPr>
        <w:t>页面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</w:t>
      </w:r>
      <w:r>
        <w:rPr>
          <w:rFonts w:hint="eastAsia"/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>
        <w:rPr>
          <w:rFonts w:ascii="微软雅黑" w:hAnsi="微软雅黑" w:cs="Times New Roman" w:hint="eastAsia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324DC88C" wp14:editId="6D13841D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C6B">
        <w:rPr>
          <w:noProof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选择表具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 w:rsidR="000C6349" w:rsidRPr="00C06C6B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表</w:t>
      </w:r>
      <w:proofErr w:type="gramEnd"/>
      <w:r>
        <w:rPr>
          <w:rFonts w:hint="eastAsia"/>
          <w:sz w:val="21"/>
          <w:szCs w:val="21"/>
        </w:rPr>
        <w:t>具名称</w:t>
      </w:r>
      <w:r>
        <w:rPr>
          <w:sz w:val="21"/>
          <w:szCs w:val="21"/>
        </w:rPr>
        <w:t>，记录</w:t>
      </w:r>
      <w:proofErr w:type="gramStart"/>
      <w:r>
        <w:rPr>
          <w:sz w:val="21"/>
          <w:szCs w:val="21"/>
        </w:rPr>
        <w:t>所选表具返回</w:t>
      </w:r>
      <w:proofErr w:type="gramEnd"/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</w:t>
      </w:r>
      <w:proofErr w:type="gramStart"/>
      <w:r>
        <w:rPr>
          <w:sz w:val="21"/>
          <w:szCs w:val="21"/>
        </w:rPr>
        <w:t>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  <w:proofErr w:type="gramEnd"/>
    </w:p>
    <w:p w:rsidR="000C6349" w:rsidRPr="009A5E75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点击【返回】返回上一页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74" w:name="_Toc489003090"/>
      <w:r>
        <w:rPr>
          <w:rFonts w:hint="eastAsia"/>
          <w:lang w:eastAsia="zh-CN"/>
        </w:rPr>
        <w:t>预缴费用</w:t>
      </w:r>
      <w:bookmarkEnd w:id="374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C043E6" wp14:editId="0AF98FAC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</w:t>
      </w:r>
      <w:r>
        <w:rPr>
          <w:rFonts w:hint="eastAsia"/>
          <w:sz w:val="21"/>
          <w:szCs w:val="21"/>
        </w:rPr>
        <w:t>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预缴余额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  <w:sz w:val="24"/>
          <w:szCs w:val="24"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 wp14:anchorId="2309670B" wp14:editId="3AC2D542">
            <wp:extent cx="4094480" cy="345313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预缴</w:t>
      </w:r>
      <w:r w:rsidRPr="006F47E4">
        <w:rPr>
          <w:sz w:val="24"/>
          <w:szCs w:val="24"/>
          <w:lang w:eastAsia="zh-CN"/>
        </w:rPr>
        <w:t>费用-无预缴</w:t>
      </w:r>
      <w:r w:rsidRPr="006F47E4">
        <w:rPr>
          <w:rFonts w:hint="eastAsia"/>
          <w:sz w:val="24"/>
          <w:szCs w:val="24"/>
          <w:lang w:eastAsia="zh-CN"/>
        </w:rPr>
        <w:t xml:space="preserve">           </w:t>
      </w: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 预缴</w:t>
      </w:r>
      <w:r w:rsidRPr="006F47E4">
        <w:rPr>
          <w:sz w:val="24"/>
          <w:szCs w:val="24"/>
          <w:lang w:eastAsia="zh-CN"/>
        </w:rPr>
        <w:t>费用-</w:t>
      </w:r>
      <w:r w:rsidRPr="006F47E4">
        <w:rPr>
          <w:rFonts w:hint="eastAsia"/>
          <w:sz w:val="24"/>
          <w:szCs w:val="24"/>
          <w:lang w:eastAsia="zh-CN"/>
        </w:rPr>
        <w:t>有</w:t>
      </w:r>
      <w:r w:rsidRPr="006F47E4">
        <w:rPr>
          <w:sz w:val="24"/>
          <w:szCs w:val="24"/>
          <w:lang w:eastAsia="zh-CN"/>
        </w:rPr>
        <w:t>预缴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702BDA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ascii="微软雅黑" w:hAnsi="微软雅黑" w:hint="eastAsia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</w:t>
      </w:r>
      <w:r>
        <w:rPr>
          <w:rFonts w:ascii="微软雅黑" w:hAnsi="微软雅黑" w:hint="eastAsia"/>
          <w:sz w:val="21"/>
          <w:szCs w:val="21"/>
        </w:rPr>
        <w:t>小区</w:t>
      </w:r>
      <w:r>
        <w:rPr>
          <w:rFonts w:ascii="微软雅黑" w:hAnsi="微软雅黑"/>
          <w:sz w:val="21"/>
          <w:szCs w:val="21"/>
        </w:rPr>
        <w:t>、</w:t>
      </w:r>
      <w:r w:rsidRPr="001008C8">
        <w:rPr>
          <w:rFonts w:ascii="微软雅黑" w:hAnsi="微软雅黑" w:hint="eastAsia"/>
          <w:sz w:val="21"/>
          <w:szCs w:val="21"/>
        </w:rPr>
        <w:t>楼栋、房间号）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/>
          <w:color w:val="FF0000"/>
          <w:sz w:val="21"/>
          <w:szCs w:val="21"/>
        </w:rPr>
        <w:t>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余额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显示</w:t>
      </w:r>
      <w:r w:rsidRPr="00CC57A9">
        <w:rPr>
          <w:rFonts w:ascii="微软雅黑" w:hAnsi="微软雅黑"/>
          <w:color w:val="FF0000"/>
          <w:sz w:val="21"/>
          <w:szCs w:val="21"/>
        </w:rPr>
        <w:t>还没有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销账</w:t>
      </w:r>
      <w:r w:rsidRPr="00CC57A9">
        <w:rPr>
          <w:rFonts w:ascii="微软雅黑" w:hAnsi="微软雅黑"/>
          <w:color w:val="FF0000"/>
          <w:sz w:val="21"/>
          <w:szCs w:val="21"/>
        </w:rPr>
        <w:t>的预缴项目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、余额</w:t>
      </w:r>
      <w:r w:rsidRPr="00CC57A9">
        <w:rPr>
          <w:rFonts w:ascii="微软雅黑" w:hAnsi="微软雅黑"/>
          <w:color w:val="FF0000"/>
          <w:sz w:val="21"/>
          <w:szCs w:val="21"/>
        </w:rPr>
        <w:t>，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账户中</w:t>
      </w:r>
      <w:r w:rsidRPr="00CC57A9">
        <w:rPr>
          <w:rFonts w:ascii="微软雅黑" w:hAnsi="微软雅黑"/>
          <w:color w:val="FF0000"/>
          <w:sz w:val="21"/>
          <w:szCs w:val="21"/>
        </w:rPr>
        <w:t>没有预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缴</w:t>
      </w:r>
      <w:r w:rsidRPr="00CC57A9">
        <w:rPr>
          <w:rFonts w:ascii="微软雅黑" w:hAnsi="微软雅黑"/>
          <w:color w:val="FF0000"/>
          <w:sz w:val="21"/>
          <w:szCs w:val="21"/>
        </w:rPr>
        <w:t>费用则不显示该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模块</w:t>
      </w:r>
      <w:r w:rsidRPr="00CC57A9">
        <w:rPr>
          <w:rFonts w:ascii="微软雅黑" w:hAnsi="微软雅黑"/>
          <w:color w:val="FF0000"/>
          <w:sz w:val="21"/>
          <w:szCs w:val="21"/>
        </w:rPr>
        <w:t>，参看图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“预缴</w:t>
      </w:r>
      <w:r w:rsidRPr="00CC57A9">
        <w:rPr>
          <w:rFonts w:ascii="微软雅黑" w:hAnsi="微软雅黑"/>
          <w:color w:val="FF0000"/>
          <w:sz w:val="21"/>
          <w:szCs w:val="21"/>
        </w:rPr>
        <w:t>费用-无预缴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”；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</w:t>
      </w:r>
      <w:r w:rsidRPr="00CC57A9">
        <w:rPr>
          <w:rFonts w:ascii="微软雅黑" w:hAnsi="微软雅黑"/>
          <w:color w:val="FF0000"/>
          <w:sz w:val="21"/>
          <w:szCs w:val="21"/>
        </w:rPr>
        <w:t>项目：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复选，默认</w:t>
      </w:r>
      <w:r w:rsidRPr="00CC57A9">
        <w:rPr>
          <w:rFonts w:ascii="微软雅黑" w:hAnsi="微软雅黑"/>
          <w:color w:val="FF0000"/>
          <w:sz w:val="21"/>
          <w:szCs w:val="21"/>
        </w:rPr>
        <w:t>无勾选，预缴项目名称、单月应收金额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，</w:t>
      </w:r>
      <w:r w:rsidRPr="00CC57A9">
        <w:rPr>
          <w:rFonts w:ascii="微软雅黑" w:hAnsi="微软雅黑"/>
          <w:color w:val="FF0000"/>
          <w:sz w:val="21"/>
          <w:szCs w:val="21"/>
        </w:rPr>
        <w:t>目前支持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物业费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车位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预缴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预缴月数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数量默认1，最小1，</w:t>
      </w:r>
      <w:r w:rsidRPr="00CC57A9">
        <w:rPr>
          <w:rFonts w:ascii="微软雅黑" w:hAnsi="微软雅黑"/>
          <w:color w:val="FF0000"/>
          <w:sz w:val="21"/>
          <w:szCs w:val="21"/>
        </w:rPr>
        <w:t>没有最大值限制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</w:t>
      </w:r>
      <w:r>
        <w:rPr>
          <w:rFonts w:ascii="微软雅黑" w:hAnsi="微软雅黑" w:hint="eastAsia"/>
          <w:sz w:val="21"/>
          <w:szCs w:val="21"/>
        </w:rPr>
        <w:t>项目缴纳</w:t>
      </w:r>
      <w:r>
        <w:rPr>
          <w:rFonts w:ascii="微软雅黑" w:hAnsi="微软雅黑"/>
          <w:sz w:val="21"/>
          <w:szCs w:val="21"/>
        </w:rPr>
        <w:t>月数总金额</w:t>
      </w:r>
    </w:p>
    <w:p w:rsidR="000C6349" w:rsidRPr="008342B4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</w:t>
      </w:r>
      <w:r>
        <w:rPr>
          <w:rFonts w:ascii="微软雅黑" w:hAnsi="微软雅黑" w:hint="eastAsia"/>
          <w:sz w:val="21"/>
          <w:szCs w:val="21"/>
        </w:rPr>
        <w:t>预缴项目</w:t>
      </w:r>
      <w:r w:rsidRPr="005E0051">
        <w:rPr>
          <w:rFonts w:ascii="微软雅黑" w:hAnsi="微软雅黑" w:hint="eastAsia"/>
          <w:sz w:val="21"/>
          <w:szCs w:val="21"/>
        </w:rPr>
        <w:t>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复选框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选中</w:t>
      </w:r>
      <w:r w:rsidRPr="008C62F2">
        <w:rPr>
          <w:rFonts w:ascii="微软雅黑" w:hAnsi="微软雅黑"/>
          <w:sz w:val="21"/>
          <w:szCs w:val="21"/>
        </w:rPr>
        <w:t>当前项目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再次点击取消勾选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预缴</w:t>
      </w:r>
      <w:r w:rsidRPr="008C62F2">
        <w:rPr>
          <w:rFonts w:ascii="微软雅黑" w:hAnsi="微软雅黑" w:hint="eastAsia"/>
          <w:sz w:val="21"/>
          <w:szCs w:val="21"/>
        </w:rPr>
        <w:t>月份 “+”“-”修改</w:t>
      </w:r>
      <w:r w:rsidRPr="008C62F2">
        <w:rPr>
          <w:rFonts w:ascii="微软雅黑" w:hAnsi="微软雅黑"/>
          <w:sz w:val="21"/>
          <w:szCs w:val="21"/>
        </w:rPr>
        <w:t>行度值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最小值到</w:t>
      </w:r>
      <w:r w:rsidRPr="008C62F2">
        <w:rPr>
          <w:rFonts w:ascii="微软雅黑" w:hAnsi="微软雅黑" w:hint="eastAsia"/>
          <w:sz w:val="21"/>
          <w:szCs w:val="21"/>
        </w:rPr>
        <w:t>1，“-”无法</w:t>
      </w:r>
      <w:r w:rsidRPr="008C62F2">
        <w:rPr>
          <w:rFonts w:ascii="微软雅黑" w:hAnsi="微软雅黑"/>
          <w:sz w:val="21"/>
          <w:szCs w:val="21"/>
        </w:rPr>
        <w:t>点击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（可点击</w:t>
      </w:r>
      <w:r w:rsidRPr="008C62F2">
        <w:rPr>
          <w:rFonts w:ascii="微软雅黑" w:hAnsi="微软雅黑"/>
          <w:sz w:val="21"/>
          <w:szCs w:val="21"/>
        </w:rPr>
        <w:t>状态</w:t>
      </w:r>
      <w:r w:rsidRPr="008C62F2">
        <w:rPr>
          <w:rFonts w:ascii="微软雅黑" w:hAnsi="微软雅黑" w:hint="eastAsia"/>
          <w:sz w:val="21"/>
          <w:szCs w:val="21"/>
        </w:rPr>
        <w:t>），判断当前</w:t>
      </w:r>
      <w:r w:rsidRPr="008C62F2">
        <w:rPr>
          <w:rFonts w:ascii="微软雅黑" w:hAnsi="微软雅黑"/>
          <w:sz w:val="21"/>
          <w:szCs w:val="21"/>
        </w:rPr>
        <w:t>房间</w:t>
      </w:r>
      <w:r w:rsidRPr="008C62F2">
        <w:rPr>
          <w:rFonts w:ascii="微软雅黑" w:hAnsi="微软雅黑" w:hint="eastAsia"/>
          <w:sz w:val="21"/>
          <w:szCs w:val="21"/>
        </w:rPr>
        <w:t>勾选</w:t>
      </w:r>
      <w:r w:rsidRPr="008C62F2">
        <w:rPr>
          <w:rFonts w:ascii="微软雅黑" w:hAnsi="微软雅黑"/>
          <w:sz w:val="21"/>
          <w:szCs w:val="21"/>
        </w:rPr>
        <w:t>的预缴项目是否有欠费，</w:t>
      </w:r>
      <w:r w:rsidRPr="008C62F2">
        <w:rPr>
          <w:rFonts w:ascii="微软雅黑" w:hAnsi="微软雅黑" w:hint="eastAsia"/>
          <w:sz w:val="21"/>
          <w:szCs w:val="21"/>
        </w:rPr>
        <w:t>有欠费Dialog</w:t>
      </w:r>
      <w:bookmarkStart w:id="375" w:name="_Hlk479605874"/>
      <w:r w:rsidRPr="008C62F2">
        <w:rPr>
          <w:rFonts w:ascii="微软雅黑" w:hAnsi="微软雅黑"/>
          <w:sz w:val="21"/>
          <w:szCs w:val="21"/>
        </w:rPr>
        <w:t>提示“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您</w:t>
      </w:r>
      <w:r w:rsidRPr="009C3819">
        <w:rPr>
          <w:rFonts w:ascii="微软雅黑" w:hAnsi="微软雅黑"/>
          <w:color w:val="C00000"/>
          <w:sz w:val="21"/>
          <w:szCs w:val="21"/>
        </w:rPr>
        <w:t>勾选的项目有欠费，请结清后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再</w:t>
      </w:r>
      <w:r w:rsidRPr="009C3819">
        <w:rPr>
          <w:rFonts w:ascii="微软雅黑" w:hAnsi="微软雅黑"/>
          <w:color w:val="C00000"/>
          <w:sz w:val="21"/>
          <w:szCs w:val="21"/>
        </w:rPr>
        <w:t>进行预缴</w:t>
      </w:r>
      <w:bookmarkEnd w:id="375"/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；没有</w:t>
      </w:r>
      <w:r w:rsidRPr="008C62F2">
        <w:rPr>
          <w:rFonts w:ascii="微软雅黑" w:hAnsi="微软雅黑"/>
          <w:sz w:val="21"/>
          <w:szCs w:val="21"/>
        </w:rPr>
        <w:t>欠费点击“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进入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确认</w:t>
      </w:r>
      <w:r w:rsidRPr="008C62F2">
        <w:rPr>
          <w:rFonts w:ascii="微软雅黑" w:hAnsi="微软雅黑"/>
          <w:sz w:val="21"/>
          <w:szCs w:val="21"/>
        </w:rPr>
        <w:t>缴费”</w:t>
      </w:r>
      <w:r w:rsidRPr="008C62F2">
        <w:rPr>
          <w:rFonts w:ascii="微软雅黑" w:hAnsi="微软雅黑" w:hint="eastAsia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</w:t>
      </w:r>
      <w:r>
        <w:rPr>
          <w:rFonts w:hint="eastAsia"/>
          <w:color w:val="000000"/>
          <w:sz w:val="21"/>
          <w:szCs w:val="21"/>
        </w:rPr>
        <w:t>预缴</w:t>
      </w:r>
      <w:r w:rsidRPr="00FA7210">
        <w:rPr>
          <w:rFonts w:hint="eastAsia"/>
          <w:color w:val="000000"/>
          <w:sz w:val="21"/>
          <w:szCs w:val="21"/>
        </w:rPr>
        <w:t>项目</w:t>
      </w:r>
      <w:r>
        <w:rPr>
          <w:rFonts w:hint="eastAsia"/>
          <w:color w:val="000000"/>
          <w:sz w:val="21"/>
          <w:szCs w:val="21"/>
        </w:rPr>
        <w:t>、预缴月数</w:t>
      </w:r>
      <w:r w:rsidRPr="00FA7210">
        <w:rPr>
          <w:rFonts w:hint="eastAsia"/>
          <w:color w:val="000000"/>
          <w:sz w:val="21"/>
          <w:szCs w:val="21"/>
        </w:rPr>
        <w:t>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F7C0AA9" wp14:editId="34B1CC63">
            <wp:extent cx="3725545" cy="3227705"/>
            <wp:effectExtent l="0" t="0" r="825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Pr="009E5197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预缴</w:t>
      </w:r>
      <w:r w:rsidRPr="00CC57A9">
        <w:rPr>
          <w:color w:val="FF0000"/>
          <w:sz w:val="21"/>
          <w:szCs w:val="21"/>
        </w:rPr>
        <w:t>信息</w:t>
      </w:r>
      <w:r w:rsidRPr="00CC57A9">
        <w:rPr>
          <w:rFonts w:hint="eastAsia"/>
          <w:color w:val="FF0000"/>
          <w:sz w:val="21"/>
          <w:szCs w:val="21"/>
        </w:rPr>
        <w:t>：房间</w:t>
      </w:r>
      <w:r w:rsidRPr="00CC57A9">
        <w:rPr>
          <w:color w:val="FF0000"/>
          <w:sz w:val="21"/>
          <w:szCs w:val="21"/>
        </w:rPr>
        <w:t>（</w:t>
      </w:r>
      <w:r w:rsidRPr="00CC57A9">
        <w:rPr>
          <w:rFonts w:hint="eastAsia"/>
          <w:color w:val="FF0000"/>
          <w:sz w:val="21"/>
          <w:szCs w:val="21"/>
        </w:rPr>
        <w:t>楼栋、房间号</w:t>
      </w:r>
      <w:r w:rsidRPr="00CC57A9">
        <w:rPr>
          <w:color w:val="FF0000"/>
          <w:sz w:val="21"/>
          <w:szCs w:val="21"/>
        </w:rPr>
        <w:t>）</w:t>
      </w:r>
      <w:r w:rsidRPr="00CC57A9">
        <w:rPr>
          <w:rFonts w:hint="eastAsia"/>
          <w:color w:val="FF0000"/>
          <w:sz w:val="21"/>
          <w:szCs w:val="21"/>
        </w:rPr>
        <w:t>、预缴项目</w:t>
      </w:r>
      <w:r w:rsidRPr="00CC57A9">
        <w:rPr>
          <w:color w:val="FF0000"/>
          <w:sz w:val="21"/>
          <w:szCs w:val="21"/>
        </w:rPr>
        <w:t>名称</w:t>
      </w:r>
      <w:r w:rsidRPr="00CC57A9">
        <w:rPr>
          <w:rFonts w:hint="eastAsia"/>
          <w:color w:val="FF0000"/>
          <w:sz w:val="21"/>
          <w:szCs w:val="21"/>
        </w:rPr>
        <w:t>、预缴月数</w:t>
      </w:r>
      <w:r w:rsidRPr="00CC57A9">
        <w:rPr>
          <w:color w:val="FF0000"/>
          <w:sz w:val="21"/>
          <w:szCs w:val="21"/>
        </w:rPr>
        <w:t>、金额</w:t>
      </w:r>
      <w:r w:rsidRPr="00CC57A9">
        <w:rPr>
          <w:rFonts w:hint="eastAsia"/>
          <w:color w:val="FF0000"/>
          <w:sz w:val="21"/>
          <w:szCs w:val="21"/>
        </w:rPr>
        <w:t>（单价</w:t>
      </w:r>
      <w:r w:rsidRPr="00CC57A9">
        <w:rPr>
          <w:rFonts w:hint="eastAsia"/>
          <w:color w:val="FF0000"/>
          <w:sz w:val="21"/>
          <w:szCs w:val="21"/>
        </w:rPr>
        <w:t>X</w:t>
      </w:r>
      <w:r w:rsidRPr="00CC57A9">
        <w:rPr>
          <w:rFonts w:hint="eastAsia"/>
          <w:color w:val="FF0000"/>
          <w:sz w:val="21"/>
          <w:szCs w:val="21"/>
        </w:rPr>
        <w:t>数量）</w:t>
      </w:r>
    </w:p>
    <w:p w:rsidR="000C6349" w:rsidRPr="00025F4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使用优惠券显示最高</w:t>
      </w:r>
      <w:r w:rsidRPr="00025F4A"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</w:t>
      </w:r>
      <w:r w:rsidRPr="00025F4A">
        <w:rPr>
          <w:color w:val="000000"/>
          <w:sz w:val="21"/>
          <w:szCs w:val="21"/>
        </w:rPr>
        <w:t>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23FAC763" wp14:editId="66BFD723">
            <wp:extent cx="2879725" cy="38227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AD4011" wp14:editId="597FAAA9">
            <wp:extent cx="2879725" cy="354965"/>
            <wp:effectExtent l="0" t="0" r="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11C2F11C" wp14:editId="7EA87F3B">
            <wp:extent cx="2879725" cy="38227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260641" wp14:editId="4ACA9CD7">
            <wp:extent cx="2750185" cy="3073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Pr="00CC57A9" w:rsidRDefault="000C6349" w:rsidP="000C6349">
      <w:pPr>
        <w:pStyle w:val="10"/>
        <w:numPr>
          <w:ilvl w:val="0"/>
          <w:numId w:val="63"/>
        </w:numPr>
        <w:spacing w:line="480" w:lineRule="auto"/>
        <w:ind w:left="851"/>
        <w:rPr>
          <w:color w:val="FF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点击【提交</w:t>
      </w:r>
      <w:r w:rsidRPr="00CC57A9">
        <w:rPr>
          <w:color w:val="FF0000"/>
          <w:sz w:val="21"/>
          <w:szCs w:val="21"/>
        </w:rPr>
        <w:t>订单</w:t>
      </w:r>
      <w:r w:rsidRPr="00CC57A9">
        <w:rPr>
          <w:rFonts w:hint="eastAsia"/>
          <w:color w:val="FF0000"/>
          <w:sz w:val="21"/>
          <w:szCs w:val="21"/>
        </w:rPr>
        <w:t>】判断预缴项目</w:t>
      </w:r>
      <w:r w:rsidRPr="00CC57A9">
        <w:rPr>
          <w:color w:val="FF0000"/>
          <w:sz w:val="21"/>
          <w:szCs w:val="21"/>
        </w:rPr>
        <w:t>金额</w:t>
      </w:r>
      <w:r w:rsidRPr="00CC57A9">
        <w:rPr>
          <w:rFonts w:hint="eastAsia"/>
          <w:color w:val="FF0000"/>
          <w:sz w:val="21"/>
          <w:szCs w:val="21"/>
        </w:rPr>
        <w:t>是否</w:t>
      </w:r>
      <w:r w:rsidRPr="00CC57A9">
        <w:rPr>
          <w:color w:val="FF0000"/>
          <w:sz w:val="21"/>
          <w:szCs w:val="21"/>
        </w:rPr>
        <w:t>变更</w:t>
      </w:r>
    </w:p>
    <w:p w:rsidR="000C6349" w:rsidRPr="008C62F2" w:rsidRDefault="000C6349" w:rsidP="000C6349">
      <w:pPr>
        <w:pStyle w:val="10"/>
        <w:numPr>
          <w:ilvl w:val="0"/>
          <w:numId w:val="0"/>
        </w:numPr>
        <w:spacing w:line="480" w:lineRule="auto"/>
        <w:ind w:left="851"/>
        <w:rPr>
          <w:noProof/>
        </w:rPr>
      </w:pPr>
      <w:r>
        <w:rPr>
          <w:noProof/>
        </w:rPr>
        <w:drawing>
          <wp:inline distT="0" distB="0" distL="0" distR="0" wp14:anchorId="59EFCAE8" wp14:editId="5F480836">
            <wp:extent cx="5063490" cy="167894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840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费用</w:t>
      </w:r>
      <w:r>
        <w:rPr>
          <w:rFonts w:hint="eastAsia"/>
          <w:noProof/>
        </w:rPr>
        <w:t>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您有预缴费用价格发生变更，请重新选择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6FE8F7" wp14:editId="05493469">
            <wp:extent cx="2081530" cy="1043940"/>
            <wp:effectExtent l="0" t="0" r="0" b="381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C94515" w:rsidRDefault="000C6349" w:rsidP="000C6349">
      <w:pPr>
        <w:rPr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点击【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返回到上一页</w:t>
      </w:r>
      <w:r>
        <w:rPr>
          <w:rFonts w:hint="eastAsia"/>
          <w:color w:val="000000"/>
          <w:sz w:val="21"/>
          <w:szCs w:val="21"/>
          <w:lang w:eastAsia="zh-CN"/>
        </w:rPr>
        <w:t>，</w:t>
      </w:r>
      <w:r>
        <w:rPr>
          <w:color w:val="000000"/>
          <w:sz w:val="21"/>
          <w:szCs w:val="21"/>
          <w:lang w:eastAsia="zh-CN"/>
        </w:rPr>
        <w:t>刷新页面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4E37A6">
        <w:rPr>
          <w:rFonts w:hint="eastAsia"/>
          <w:sz w:val="21"/>
          <w:szCs w:val="21"/>
          <w:lang w:eastAsia="zh-CN"/>
        </w:rPr>
        <w:t>选择</w:t>
      </w:r>
      <w:r w:rsidRPr="004E37A6">
        <w:rPr>
          <w:sz w:val="21"/>
          <w:szCs w:val="21"/>
          <w:lang w:eastAsia="zh-CN"/>
        </w:rPr>
        <w:t>支付方式</w:t>
      </w:r>
      <w:r w:rsidRPr="004E37A6">
        <w:rPr>
          <w:rFonts w:hint="eastAsia"/>
          <w:sz w:val="21"/>
          <w:szCs w:val="21"/>
          <w:lang w:eastAsia="zh-CN"/>
        </w:rPr>
        <w:t>支付订单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</w:t>
      </w:r>
      <w:r w:rsidRPr="004E37A6">
        <w:rPr>
          <w:rFonts w:hint="eastAsia"/>
          <w:sz w:val="21"/>
          <w:szCs w:val="21"/>
          <w:lang w:eastAsia="zh-CN"/>
        </w:rPr>
        <w:t>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6C4A1A" wp14:editId="2963BCDC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72510F99" wp14:editId="2AD04BF5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lastRenderedPageBreak/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FEB4B9" wp14:editId="2D67D1F5">
            <wp:extent cx="2470150" cy="1255395"/>
            <wp:effectExtent l="0" t="0" r="6350" b="190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2EE790D" wp14:editId="11A6A16C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9A5E75">
        <w:rPr>
          <w:rFonts w:hint="eastAsia"/>
          <w:sz w:val="21"/>
          <w:szCs w:val="21"/>
          <w:lang w:eastAsia="zh-CN"/>
        </w:rPr>
        <w:t>订单支付成功页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8B5A78" wp14:editId="3D1A7AD8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C057DC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76" w:name="_Toc489003091"/>
      <w:r>
        <w:rPr>
          <w:rFonts w:hint="eastAsia"/>
          <w:lang w:eastAsia="zh-CN"/>
        </w:rPr>
        <w:lastRenderedPageBreak/>
        <w:t>缴费</w:t>
      </w:r>
      <w:r>
        <w:rPr>
          <w:lang w:eastAsia="zh-CN"/>
        </w:rPr>
        <w:t>记录</w:t>
      </w:r>
      <w:bookmarkEnd w:id="376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 w:rsidRPr="002A1B73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预缴</w:t>
      </w:r>
      <w:r w:rsidRPr="002A1B73">
        <w:rPr>
          <w:rFonts w:hint="eastAsia"/>
          <w:color w:val="000000"/>
          <w:sz w:val="21"/>
          <w:szCs w:val="21"/>
        </w:rPr>
        <w:t>订单，可以对未支付订单进行支付、取消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3BE794B9" wp14:editId="3E415865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 w:rsidRPr="002A1B73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 w:rsidRPr="002A1B73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订单状态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状态：待支付、</w:t>
      </w:r>
      <w:r w:rsidRPr="002A1B73">
        <w:rPr>
          <w:rFonts w:hint="eastAsia"/>
          <w:color w:val="000000"/>
          <w:sz w:val="21"/>
          <w:szCs w:val="21"/>
        </w:rPr>
        <w:t>支付</w:t>
      </w:r>
      <w:r w:rsidRPr="002A1B73">
        <w:rPr>
          <w:color w:val="000000"/>
          <w:sz w:val="21"/>
          <w:szCs w:val="21"/>
        </w:rPr>
        <w:t>成功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已取消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lastRenderedPageBreak/>
        <w:t>新</w:t>
      </w:r>
      <w:r w:rsidRPr="002A1B73">
        <w:rPr>
          <w:color w:val="000000"/>
          <w:sz w:val="21"/>
          <w:szCs w:val="21"/>
        </w:rPr>
        <w:t>提交的</w:t>
      </w: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显示在上面</w:t>
      </w:r>
    </w:p>
    <w:p w:rsidR="000C6349" w:rsidRPr="002A1B73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2A1B73">
        <w:rPr>
          <w:rFonts w:hint="eastAsia"/>
          <w:sz w:val="28"/>
          <w:szCs w:val="28"/>
        </w:rPr>
        <w:t>交互</w:t>
      </w:r>
      <w:r w:rsidRPr="002A1B73">
        <w:rPr>
          <w:sz w:val="28"/>
          <w:szCs w:val="28"/>
        </w:rPr>
        <w:t>说明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点击</w:t>
      </w:r>
      <w:r w:rsidRPr="002A1B73">
        <w:rPr>
          <w:color w:val="000000"/>
          <w:sz w:val="21"/>
          <w:szCs w:val="21"/>
        </w:rPr>
        <w:t>列表进入</w:t>
      </w:r>
      <w:r w:rsidRPr="002A1B73"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详情</w:t>
      </w:r>
      <w:r w:rsidRPr="002A1B73">
        <w:rPr>
          <w:color w:val="000000"/>
          <w:sz w:val="21"/>
          <w:szCs w:val="21"/>
        </w:rPr>
        <w:t>”</w:t>
      </w:r>
    </w:p>
    <w:p w:rsidR="000C6349" w:rsidRPr="001E4BF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A1800">
        <w:rPr>
          <w:rFonts w:hint="eastAsia"/>
          <w:color w:val="000000"/>
          <w:sz w:val="21"/>
          <w:szCs w:val="21"/>
        </w:rPr>
        <w:t>点击</w:t>
      </w:r>
      <w:r w:rsidRPr="00BA1800">
        <w:rPr>
          <w:color w:val="000000"/>
          <w:sz w:val="21"/>
          <w:szCs w:val="21"/>
        </w:rPr>
        <w:t>【</w:t>
      </w:r>
      <w:r w:rsidRPr="00BA1800">
        <w:rPr>
          <w:rFonts w:hint="eastAsia"/>
          <w:color w:val="000000"/>
          <w:sz w:val="21"/>
          <w:szCs w:val="21"/>
        </w:rPr>
        <w:t>返回</w:t>
      </w:r>
      <w:r w:rsidRPr="00BA1800">
        <w:rPr>
          <w:color w:val="000000"/>
          <w:sz w:val="21"/>
          <w:szCs w:val="21"/>
        </w:rPr>
        <w:t>】</w:t>
      </w:r>
      <w:r w:rsidRPr="00BA1800">
        <w:rPr>
          <w:rFonts w:hint="eastAsia"/>
          <w:color w:val="000000"/>
          <w:sz w:val="21"/>
          <w:szCs w:val="21"/>
        </w:rPr>
        <w:t>物业缴费</w:t>
      </w:r>
      <w:r w:rsidRPr="00BA1800">
        <w:rPr>
          <w:color w:val="000000"/>
          <w:sz w:val="21"/>
          <w:szCs w:val="21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欠缴订单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E8F6B3" wp14:editId="634D3353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23B6F290" wp14:editId="3C843802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211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377" w:name="_Hlk485115066"/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bookmarkEnd w:id="377"/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lastRenderedPageBreak/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Pr="00BC0565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缴费</w:t>
      </w:r>
      <w:r w:rsidRPr="00F133EB"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043A6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lastRenderedPageBreak/>
        <w:t>查看</w:t>
      </w:r>
      <w:r>
        <w:rPr>
          <w:rFonts w:hint="eastAsia"/>
          <w:color w:val="000000"/>
          <w:sz w:val="21"/>
          <w:szCs w:val="21"/>
        </w:rPr>
        <w:t>预缴订单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657952" wp14:editId="4AEC1B66">
            <wp:extent cx="3514298" cy="3025481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67" cy="30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Pr="00B6275B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EE40560" wp14:editId="6CAF0E3C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lastRenderedPageBreak/>
        <w:t>房间名称：楼栋、</w:t>
      </w:r>
      <w:r>
        <w:rPr>
          <w:rFonts w:hint="eastAsia"/>
          <w:color w:val="000000"/>
          <w:sz w:val="21"/>
          <w:szCs w:val="21"/>
        </w:rPr>
        <w:t>房间号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b/>
          <w:color w:val="FF0000"/>
          <w:sz w:val="21"/>
          <w:szCs w:val="21"/>
        </w:rPr>
      </w:pPr>
      <w:r w:rsidRPr="00CC57A9">
        <w:rPr>
          <w:rFonts w:hint="eastAsia"/>
          <w:b/>
          <w:color w:val="FF0000"/>
          <w:sz w:val="21"/>
          <w:szCs w:val="21"/>
        </w:rPr>
        <w:t>预缴</w:t>
      </w:r>
      <w:r w:rsidRPr="00CC57A9">
        <w:rPr>
          <w:b/>
          <w:color w:val="FF0000"/>
          <w:sz w:val="21"/>
          <w:szCs w:val="21"/>
        </w:rPr>
        <w:t>信息</w:t>
      </w:r>
      <w:r w:rsidRPr="00CC57A9">
        <w:rPr>
          <w:rFonts w:hint="eastAsia"/>
          <w:b/>
          <w:color w:val="FF0000"/>
          <w:sz w:val="21"/>
          <w:szCs w:val="21"/>
        </w:rPr>
        <w:t>：房间</w:t>
      </w:r>
      <w:r w:rsidRPr="00CC57A9">
        <w:rPr>
          <w:b/>
          <w:color w:val="FF0000"/>
          <w:sz w:val="21"/>
          <w:szCs w:val="21"/>
        </w:rPr>
        <w:t>（</w:t>
      </w:r>
      <w:r w:rsidRPr="00CC57A9">
        <w:rPr>
          <w:rFonts w:hint="eastAsia"/>
          <w:b/>
          <w:color w:val="FF0000"/>
          <w:sz w:val="21"/>
          <w:szCs w:val="21"/>
        </w:rPr>
        <w:t>楼栋、房间号</w:t>
      </w:r>
      <w:r w:rsidRPr="00CC57A9">
        <w:rPr>
          <w:b/>
          <w:color w:val="FF0000"/>
          <w:sz w:val="21"/>
          <w:szCs w:val="21"/>
        </w:rPr>
        <w:t>）</w:t>
      </w:r>
      <w:r w:rsidRPr="00CC57A9">
        <w:rPr>
          <w:rFonts w:hint="eastAsia"/>
          <w:b/>
          <w:color w:val="FF0000"/>
          <w:sz w:val="21"/>
          <w:szCs w:val="21"/>
        </w:rPr>
        <w:t>、预缴项目</w:t>
      </w:r>
      <w:r w:rsidRPr="00CC57A9">
        <w:rPr>
          <w:b/>
          <w:color w:val="FF0000"/>
          <w:sz w:val="21"/>
          <w:szCs w:val="21"/>
        </w:rPr>
        <w:t>名称</w:t>
      </w:r>
      <w:r w:rsidRPr="00CC57A9">
        <w:rPr>
          <w:rFonts w:hint="eastAsia"/>
          <w:b/>
          <w:color w:val="FF0000"/>
          <w:sz w:val="21"/>
          <w:szCs w:val="21"/>
        </w:rPr>
        <w:t>、预缴月数</w:t>
      </w:r>
      <w:r w:rsidRPr="00CC57A9">
        <w:rPr>
          <w:b/>
          <w:color w:val="FF0000"/>
          <w:sz w:val="21"/>
          <w:szCs w:val="21"/>
        </w:rPr>
        <w:t>、金额</w:t>
      </w:r>
      <w:r w:rsidRPr="00CC57A9">
        <w:rPr>
          <w:rFonts w:hint="eastAsia"/>
          <w:b/>
          <w:color w:val="FF0000"/>
          <w:sz w:val="21"/>
          <w:szCs w:val="21"/>
        </w:rPr>
        <w:t>（单价</w:t>
      </w:r>
      <w:r w:rsidRPr="00CC57A9">
        <w:rPr>
          <w:rFonts w:hint="eastAsia"/>
          <w:b/>
          <w:color w:val="FF0000"/>
          <w:sz w:val="21"/>
          <w:szCs w:val="21"/>
        </w:rPr>
        <w:t>X</w:t>
      </w:r>
      <w:r w:rsidRPr="00CC57A9">
        <w:rPr>
          <w:rFonts w:hint="eastAsia"/>
          <w:b/>
          <w:color w:val="FF0000"/>
          <w:sz w:val="21"/>
          <w:szCs w:val="21"/>
        </w:rPr>
        <w:t>数量）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8E36A8" w:rsidRDefault="008E36A8" w:rsidP="008E36A8">
      <w:pPr>
        <w:pStyle w:val="20"/>
      </w:pPr>
      <w:bookmarkStart w:id="378" w:name="_Toc489003092"/>
      <w:r>
        <w:rPr>
          <w:rFonts w:hint="eastAsia"/>
        </w:rPr>
        <w:t>引导页</w:t>
      </w:r>
      <w:bookmarkEnd w:id="378"/>
    </w:p>
    <w:p w:rsidR="00512881" w:rsidRDefault="00512881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Pr="00723FAC" w:rsidRDefault="00512881" w:rsidP="00512881"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</w:t>
      </w:r>
      <w:proofErr w:type="gramStart"/>
      <w:r>
        <w:rPr>
          <w:rFonts w:hint="eastAsia"/>
          <w:sz w:val="21"/>
          <w:szCs w:val="21"/>
          <w:lang w:eastAsia="zh-CN"/>
        </w:rPr>
        <w:t>手动从</w:t>
      </w:r>
      <w:proofErr w:type="gramEnd"/>
      <w:r>
        <w:rPr>
          <w:rFonts w:hint="eastAsia"/>
          <w:sz w:val="21"/>
          <w:szCs w:val="21"/>
          <w:lang w:eastAsia="zh-CN"/>
        </w:rPr>
        <w:t>右向左划依次查看，点击最后一张图【进入首页】按钮，进入选择楼盘页</w:t>
      </w:r>
    </w:p>
    <w:p w:rsidR="008E36A8" w:rsidRDefault="008E36A8" w:rsidP="008E36A8">
      <w:pPr>
        <w:pStyle w:val="20"/>
      </w:pPr>
      <w:bookmarkStart w:id="379" w:name="_Toc489003093"/>
      <w:r>
        <w:rPr>
          <w:rFonts w:hint="eastAsia"/>
        </w:rPr>
        <w:t>开屏广告</w:t>
      </w:r>
      <w:bookmarkEnd w:id="379"/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Default="00723FAC" w:rsidP="00723FAC"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 w:rsidR="006B0B78" w:rsidRPr="005A0A48" w:rsidRDefault="00D0536D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D0536D">
        <w:rPr>
          <w:rFonts w:hint="eastAsia"/>
          <w:sz w:val="28"/>
          <w:szCs w:val="28"/>
        </w:rPr>
        <w:t>页面</w:t>
      </w:r>
    </w:p>
    <w:p w:rsidR="00D0536D" w:rsidRDefault="00D0536D" w:rsidP="00D0536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6E2710" wp14:editId="2DDD77B1">
            <wp:extent cx="2028169" cy="3600000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判断用户登录小区楼盘是否有在投放时间范围内的开屏广告信息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1）无开屏广告，直接进入普及e家首页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2）有开屏广告，优先显示开屏广告内容</w:t>
      </w:r>
    </w:p>
    <w:p w:rsid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页面</w:t>
      </w:r>
      <w:r w:rsidRPr="00723FAC">
        <w:rPr>
          <w:sz w:val="20"/>
          <w:szCs w:val="20"/>
        </w:rPr>
        <w:t>标题：</w:t>
      </w:r>
      <w:r w:rsidRPr="00723FAC">
        <w:rPr>
          <w:rFonts w:hint="eastAsia"/>
          <w:sz w:val="20"/>
          <w:szCs w:val="20"/>
        </w:rPr>
        <w:t>广告名称</w:t>
      </w:r>
    </w:p>
    <w:p w:rsidR="00723FAC" w:rsidRPr="00D0536D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开屏广告</w:t>
      </w:r>
      <w:r w:rsidRPr="00723FAC">
        <w:rPr>
          <w:rFonts w:ascii="微软雅黑" w:hAnsi="微软雅黑" w:hint="eastAsia"/>
          <w:sz w:val="20"/>
          <w:szCs w:val="20"/>
        </w:rPr>
        <w:t>显示时间：按照综合管理平台设置的时间显示（倒计时显示）</w:t>
      </w:r>
    </w:p>
    <w:p w:rsidR="00D0536D" w:rsidRPr="00723FAC" w:rsidRDefault="00D0536D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显示时间倒计时为0时，自动跳转到普及e家首页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显示频次：按照后台设置的频次规则显示（一天一次，或者 间隔时间显示一次）</w:t>
      </w:r>
    </w:p>
    <w:p w:rsidR="002C685D" w:rsidRDefault="002C685D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F267F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/>
          <w:kern w:val="2"/>
        </w:rPr>
        <w:t>点击</w:t>
      </w:r>
      <w:r>
        <w:rPr>
          <w:rFonts w:ascii="微软雅黑" w:eastAsia="微软雅黑" w:hAnsi="微软雅黑" w:cs="宋体" w:hint="eastAsia"/>
          <w:kern w:val="2"/>
        </w:rPr>
        <w:t>【跳过】按钮，直接进入首页</w:t>
      </w:r>
    </w:p>
    <w:p w:rsidR="002C685D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点击广告：进入广告详情页（从开屏广告详情，返回时，</w:t>
      </w:r>
      <w:r w:rsidR="00E11BF7">
        <w:rPr>
          <w:rFonts w:ascii="微软雅黑" w:eastAsia="微软雅黑" w:hAnsi="微软雅黑" w:cs="宋体" w:hint="eastAsia"/>
          <w:kern w:val="2"/>
        </w:rPr>
        <w:t>返回</w:t>
      </w:r>
      <w:r>
        <w:rPr>
          <w:rFonts w:ascii="微软雅黑" w:eastAsia="微软雅黑" w:hAnsi="微软雅黑" w:cs="宋体" w:hint="eastAsia"/>
          <w:kern w:val="2"/>
        </w:rPr>
        <w:t>到首页）</w:t>
      </w:r>
    </w:p>
    <w:p w:rsidR="005A0A48" w:rsidRDefault="005A0A48" w:rsidP="005A0A48">
      <w:pPr>
        <w:pStyle w:val="20"/>
      </w:pPr>
      <w:bookmarkStart w:id="380" w:name="_Toc489003094"/>
      <w:r>
        <w:rPr>
          <w:rFonts w:hint="eastAsia"/>
        </w:rPr>
        <w:lastRenderedPageBreak/>
        <w:t>商家暂停营业</w:t>
      </w:r>
      <w:bookmarkEnd w:id="380"/>
    </w:p>
    <w:p w:rsidR="005A0A48" w:rsidRDefault="005A0A48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0A48" w:rsidRDefault="005A0A48" w:rsidP="005A0A48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 w:rsidR="00877694" w:rsidRDefault="00877694" w:rsidP="00877694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以社区商城商家为例</w:t>
      </w:r>
      <w:r w:rsidR="00577F5C">
        <w:rPr>
          <w:rFonts w:hint="eastAsia"/>
          <w:noProof/>
          <w:lang w:eastAsia="zh-CN"/>
        </w:rPr>
        <w:t>（其他各类型商家规则相同）</w:t>
      </w:r>
    </w:p>
    <w:p w:rsidR="00877694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</w:t>
      </w:r>
      <w:r w:rsidR="00877694">
        <w:rPr>
          <w:rFonts w:hint="eastAsia"/>
          <w:sz w:val="28"/>
          <w:szCs w:val="28"/>
        </w:rPr>
        <w:t>页</w:t>
      </w:r>
    </w:p>
    <w:p w:rsidR="005A0A48" w:rsidRDefault="00877694" w:rsidP="00877694">
      <w:pPr>
        <w:jc w:val="center"/>
        <w:rPr>
          <w:rFonts w:cs="宋体"/>
          <w:kern w:val="2"/>
          <w:lang w:eastAsia="zh-CN"/>
        </w:rPr>
      </w:pPr>
      <w:r>
        <w:rPr>
          <w:rFonts w:cs="宋体"/>
          <w:noProof/>
          <w:kern w:val="2"/>
          <w:lang w:eastAsia="zh-CN"/>
        </w:rPr>
        <w:drawing>
          <wp:inline distT="0" distB="0" distL="0" distR="0">
            <wp:extent cx="2023988" cy="3600000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0CC">
        <w:rPr>
          <w:rFonts w:cs="宋体" w:hint="eastAsia"/>
          <w:kern w:val="2"/>
          <w:lang w:eastAsia="zh-CN"/>
        </w:rPr>
        <w:t xml:space="preserve"> </w:t>
      </w:r>
    </w:p>
    <w:p w:rsidR="00877694" w:rsidRDefault="00877694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77694" w:rsidRPr="00A27D48" w:rsidRDefault="00877694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 w:rsidRPr="00877694">
        <w:rPr>
          <w:rFonts w:ascii="微软雅黑" w:eastAsia="微软雅黑" w:hAnsi="微软雅黑" w:cs="宋体" w:hint="eastAsia"/>
          <w:kern w:val="2"/>
        </w:rPr>
        <w:t>针对</w:t>
      </w:r>
      <w:r>
        <w:rPr>
          <w:rFonts w:ascii="微软雅黑" w:eastAsia="微软雅黑" w:hAnsi="微软雅黑" w:cs="宋体" w:hint="eastAsia"/>
          <w:kern w:val="2"/>
        </w:rPr>
        <w:t>暂停营业的</w:t>
      </w:r>
      <w:r w:rsidRPr="00877694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，</w:t>
      </w:r>
      <w:r w:rsidR="008F443B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显示规则：</w:t>
      </w:r>
      <w:r w:rsidR="00A27D48">
        <w:rPr>
          <w:rFonts w:ascii="微软雅黑" w:eastAsia="微软雅黑" w:hAnsi="微软雅黑" w:cs="宋体" w:hint="eastAsia"/>
          <w:kern w:val="2"/>
        </w:rPr>
        <w:t>在商家图片</w:t>
      </w:r>
      <w:r w:rsidRPr="00A27D48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E85E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FE231" wp14:editId="6CB51790">
            <wp:extent cx="2023988" cy="3600000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57A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进入商家商品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B5157A" w:rsidRPr="00B5157A" w:rsidRDefault="00B5157A" w:rsidP="00B5157A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4F3498E3" wp14:editId="2FDA1B66">
            <wp:extent cx="2009524" cy="110476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页面数据</w:t>
      </w:r>
      <w:r w:rsidR="00693166">
        <w:rPr>
          <w:rFonts w:ascii="微软雅黑" w:eastAsia="微软雅黑" w:hAnsi="微软雅黑" w:cs="宋体" w:hint="eastAsia"/>
          <w:kern w:val="2"/>
        </w:rPr>
        <w:t>显示规则：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1</w:t>
      </w:r>
      <w:r w:rsidR="00566F6D">
        <w:rPr>
          <w:rFonts w:ascii="微软雅黑" w:eastAsia="微软雅黑" w:hAnsi="微软雅黑" w:cs="宋体" w:hint="eastAsia"/>
          <w:kern w:val="2"/>
        </w:rPr>
        <w:t>）</w:t>
      </w:r>
      <w:r>
        <w:rPr>
          <w:rFonts w:ascii="微软雅黑" w:eastAsia="微软雅黑" w:hAnsi="微软雅黑" w:cs="宋体" w:hint="eastAsia"/>
          <w:kern w:val="2"/>
        </w:rPr>
        <w:t>在商家图片上</w:t>
      </w:r>
      <w:r w:rsidRPr="00877694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3925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2）加入购物车的商品其中</w:t>
      </w:r>
      <w:r w:rsidRPr="00877694">
        <w:rPr>
          <w:rFonts w:ascii="微软雅黑" w:eastAsia="微软雅黑" w:hAnsi="微软雅黑" w:cs="宋体" w:hint="eastAsia"/>
          <w:kern w:val="2"/>
        </w:rPr>
        <w:t xml:space="preserve"> “</w:t>
      </w:r>
      <w:r w:rsidRPr="00877694">
        <w:rPr>
          <w:rFonts w:ascii="微软雅黑" w:eastAsia="微软雅黑" w:hAnsi="微软雅黑" w:cs="宋体"/>
          <w:noProof/>
          <w:kern w:val="2"/>
        </w:rPr>
        <w:drawing>
          <wp:inline distT="0" distB="0" distL="0" distR="0" wp14:anchorId="0AD4B96C" wp14:editId="1DDA1624">
            <wp:extent cx="127220" cy="12722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94">
        <w:rPr>
          <w:rFonts w:ascii="微软雅黑" w:eastAsia="微软雅黑" w:hAnsi="微软雅黑" w:cs="宋体" w:hint="eastAsia"/>
          <w:kern w:val="2"/>
        </w:rPr>
        <w:t>”变成灰色，禁止将商品添加到购物车</w:t>
      </w:r>
    </w:p>
    <w:p w:rsidR="00693166" w:rsidRPr="00C81B8D" w:rsidRDefault="00566F6D" w:rsidP="00C81B8D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3</w:t>
      </w:r>
      <w:r w:rsidR="00693166">
        <w:rPr>
          <w:rFonts w:ascii="微软雅黑" w:eastAsia="微软雅黑" w:hAnsi="微软雅黑" w:cs="宋体" w:hint="eastAsia"/>
          <w:kern w:val="2"/>
        </w:rPr>
        <w:t>）</w:t>
      </w:r>
      <w:r w:rsidR="00B5157A">
        <w:rPr>
          <w:rFonts w:ascii="微软雅黑" w:eastAsia="微软雅黑" w:hAnsi="微软雅黑" w:cs="宋体" w:hint="eastAsia"/>
          <w:kern w:val="2"/>
        </w:rPr>
        <w:t>“去结算”按钮置灰，不可交互</w:t>
      </w:r>
    </w:p>
    <w:p w:rsidR="00C550CC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</w:t>
      </w:r>
      <w:r w:rsidR="00C550CC" w:rsidRPr="00693166">
        <w:rPr>
          <w:rFonts w:hint="eastAsia"/>
          <w:sz w:val="28"/>
          <w:szCs w:val="28"/>
        </w:rPr>
        <w:t>详情页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166" w:rsidRPr="00693166" w:rsidRDefault="00693166" w:rsidP="00693166">
      <w:pPr>
        <w:pStyle w:val="10"/>
        <w:numPr>
          <w:ilvl w:val="0"/>
          <w:numId w:val="0"/>
        </w:numPr>
        <w:jc w:val="center"/>
        <w:rPr>
          <w:sz w:val="20"/>
          <w:szCs w:val="20"/>
        </w:rPr>
      </w:pPr>
      <w:r w:rsidRPr="00693166"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左图</w:t>
      </w:r>
      <w:r w:rsidRPr="00693166">
        <w:rPr>
          <w:rFonts w:hint="eastAsia"/>
          <w:sz w:val="20"/>
          <w:szCs w:val="20"/>
        </w:rPr>
        <w:t>）</w:t>
      </w:r>
      <w:r>
        <w:rPr>
          <w:rFonts w:hint="eastAsia"/>
          <w:sz w:val="20"/>
          <w:szCs w:val="20"/>
        </w:rPr>
        <w:t>商品详情</w:t>
      </w:r>
      <w:r>
        <w:rPr>
          <w:rFonts w:hint="eastAsia"/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</w:rPr>
        <w:t>（中图）服务详情</w:t>
      </w:r>
      <w:r>
        <w:rPr>
          <w:rFonts w:hint="eastAsia"/>
          <w:sz w:val="20"/>
          <w:szCs w:val="20"/>
        </w:rPr>
        <w:t xml:space="preserve">          </w:t>
      </w:r>
      <w:r>
        <w:rPr>
          <w:rFonts w:hint="eastAsia"/>
          <w:sz w:val="20"/>
          <w:szCs w:val="20"/>
        </w:rPr>
        <w:t>（右图）课程详情</w:t>
      </w:r>
    </w:p>
    <w:p w:rsidR="00693166" w:rsidRDefault="00693166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进入详情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06B1D589" wp14:editId="5D305E85">
            <wp:extent cx="2009524" cy="1104762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693166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 w:rsidRPr="00693166">
        <w:rPr>
          <w:rFonts w:ascii="微软雅黑" w:eastAsia="微软雅黑" w:hAnsi="微软雅黑" w:cs="宋体" w:hint="eastAsia"/>
          <w:kern w:val="2"/>
        </w:rPr>
        <w:t>商品详情页</w:t>
      </w:r>
      <w:r>
        <w:rPr>
          <w:rFonts w:ascii="微软雅黑" w:eastAsia="微软雅黑" w:hAnsi="微软雅黑" w:cs="宋体" w:hint="eastAsia"/>
          <w:kern w:val="2"/>
        </w:rPr>
        <w:t>：</w:t>
      </w:r>
      <w:r w:rsidRPr="00693166">
        <w:rPr>
          <w:rFonts w:ascii="微软雅黑" w:eastAsia="微软雅黑" w:hAnsi="微软雅黑" w:cs="宋体" w:hint="eastAsia"/>
          <w:kern w:val="2"/>
        </w:rPr>
        <w:t>在商品图片上添加“商家休息中”标志</w:t>
      </w:r>
    </w:p>
    <w:p w:rsidR="00566F6D" w:rsidRPr="00A97C29" w:rsidRDefault="00566F6D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将“去结算”、“立即预约”和“立即购买”的按钮置灰，且不可交互</w:t>
      </w:r>
    </w:p>
    <w:p w:rsidR="00693166" w:rsidRDefault="007B0F94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</w:t>
      </w:r>
      <w:r w:rsidR="00693166">
        <w:rPr>
          <w:rFonts w:hint="eastAsia"/>
          <w:sz w:val="28"/>
          <w:szCs w:val="28"/>
        </w:rPr>
        <w:t>首</w:t>
      </w:r>
      <w:r w:rsidR="00693166" w:rsidRPr="00693166">
        <w:rPr>
          <w:rFonts w:hint="eastAsia"/>
          <w:sz w:val="28"/>
          <w:szCs w:val="28"/>
        </w:rPr>
        <w:t>页</w:t>
      </w:r>
    </w:p>
    <w:p w:rsidR="00693166" w:rsidRDefault="007B0F94" w:rsidP="007B0F94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94" w:rsidRDefault="007B0F94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在商家图片上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7B0F94" w:rsidRPr="00F00D4A" w:rsidRDefault="00F00D4A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 w:rsidRPr="00F00D4A">
        <w:rPr>
          <w:rFonts w:hint="eastAsia"/>
          <w:sz w:val="28"/>
          <w:szCs w:val="28"/>
        </w:rPr>
        <w:t>购物车页</w:t>
      </w:r>
    </w:p>
    <w:p w:rsidR="00693166" w:rsidRPr="007B0F94" w:rsidRDefault="00F00D4A" w:rsidP="00F00D4A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2D163" wp14:editId="68878E31">
            <wp:extent cx="2028169" cy="3600000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4A" w:rsidRDefault="00F00D4A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lastRenderedPageBreak/>
        <w:t>在</w:t>
      </w:r>
      <w:r w:rsidR="00AF7E81">
        <w:rPr>
          <w:rFonts w:ascii="微软雅黑" w:eastAsia="微软雅黑" w:hAnsi="微软雅黑" w:cs="宋体" w:hint="eastAsia"/>
          <w:kern w:val="2"/>
        </w:rPr>
        <w:t>暂停营业</w:t>
      </w:r>
      <w:r>
        <w:rPr>
          <w:rFonts w:ascii="微软雅黑" w:eastAsia="微软雅黑" w:hAnsi="微软雅黑" w:cs="宋体" w:hint="eastAsia"/>
          <w:kern w:val="2"/>
        </w:rPr>
        <w:t>商家</w:t>
      </w:r>
      <w:r w:rsidR="00AF7E81">
        <w:rPr>
          <w:rFonts w:ascii="微软雅黑" w:eastAsia="微软雅黑" w:hAnsi="微软雅黑" w:cs="宋体" w:hint="eastAsia"/>
          <w:kern w:val="2"/>
        </w:rPr>
        <w:t>的商品</w:t>
      </w:r>
      <w:r>
        <w:rPr>
          <w:rFonts w:ascii="微软雅黑" w:eastAsia="微软雅黑" w:hAnsi="微软雅黑" w:cs="宋体" w:hint="eastAsia"/>
          <w:kern w:val="2"/>
        </w:rPr>
        <w:t>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AF7E81" w:rsidRDefault="00AF7E81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选择暂停营业商家的商品，“去结算”按钮置灰，不可点击</w:t>
      </w:r>
    </w:p>
    <w:p w:rsidR="00693166" w:rsidRPr="00F6011C" w:rsidRDefault="00693166" w:rsidP="00693166">
      <w:pPr>
        <w:pStyle w:val="10"/>
        <w:numPr>
          <w:ilvl w:val="0"/>
          <w:numId w:val="0"/>
        </w:numPr>
        <w:rPr>
          <w:sz w:val="20"/>
          <w:szCs w:val="20"/>
        </w:rPr>
      </w:pPr>
    </w:p>
    <w:sectPr w:rsidR="00693166" w:rsidRPr="00F6011C">
      <w:headerReference w:type="even" r:id="rId328"/>
      <w:headerReference w:type="default" r:id="rId329"/>
      <w:footerReference w:type="even" r:id="rId330"/>
      <w:footerReference w:type="default" r:id="rId331"/>
      <w:headerReference w:type="first" r:id="rId332"/>
      <w:footerReference w:type="first" r:id="rId333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4CBC" w:rsidRDefault="00AA4CBC">
      <w:r>
        <w:separator/>
      </w:r>
    </w:p>
  </w:endnote>
  <w:endnote w:type="continuationSeparator" w:id="0">
    <w:p w:rsidR="00AA4CBC" w:rsidRDefault="00AA4C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FAC" w:rsidRDefault="002A0FAC">
    <w:pPr>
      <w:pStyle w:val="ae"/>
    </w:pPr>
  </w:p>
  <w:p w:rsidR="002A0FAC" w:rsidRDefault="002A0FAC"/>
  <w:p w:rsidR="002A0FAC" w:rsidRDefault="002A0FAC"/>
  <w:p w:rsidR="002A0FAC" w:rsidRDefault="002A0FAC"/>
  <w:p w:rsidR="002A0FAC" w:rsidRDefault="002A0FAC"/>
  <w:p w:rsidR="002A0FAC" w:rsidRDefault="002A0FAC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2A0FAC">
      <w:tc>
        <w:tcPr>
          <w:tcW w:w="4483" w:type="dxa"/>
        </w:tcPr>
        <w:p w:rsidR="002A0FAC" w:rsidRDefault="002A0FAC">
          <w:pPr>
            <w:pStyle w:val="ae"/>
            <w:rPr>
              <w:lang w:eastAsia="zh-CN"/>
            </w:rPr>
          </w:pPr>
        </w:p>
      </w:tc>
      <w:tc>
        <w:tcPr>
          <w:tcW w:w="5115" w:type="dxa"/>
        </w:tcPr>
        <w:p w:rsidR="002A0FAC" w:rsidRDefault="002A0FAC">
          <w:pPr>
            <w:pStyle w:val="ae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PAGE </w:instrText>
          </w:r>
          <w:r>
            <w:rPr>
              <w:rStyle w:val="af4"/>
            </w:rPr>
            <w:fldChar w:fldCharType="separate"/>
          </w:r>
          <w:r w:rsidR="00ED29BE">
            <w:rPr>
              <w:rStyle w:val="af4"/>
              <w:noProof/>
            </w:rPr>
            <w:t>13</w:t>
          </w:r>
          <w:r>
            <w:rPr>
              <w:rStyle w:val="af4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NUMPAGES </w:instrText>
          </w:r>
          <w:r>
            <w:rPr>
              <w:rStyle w:val="af4"/>
            </w:rPr>
            <w:fldChar w:fldCharType="separate"/>
          </w:r>
          <w:r w:rsidR="00ED29BE">
            <w:rPr>
              <w:rStyle w:val="af4"/>
              <w:noProof/>
            </w:rPr>
            <w:t>282</w:t>
          </w:r>
          <w:r>
            <w:rPr>
              <w:rStyle w:val="af4"/>
            </w:rPr>
            <w:fldChar w:fldCharType="end"/>
          </w:r>
        </w:p>
      </w:tc>
    </w:tr>
  </w:tbl>
  <w:p w:rsidR="002A0FAC" w:rsidRDefault="002A0FAC">
    <w:pPr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FAC" w:rsidRDefault="002A0FAC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4CBC" w:rsidRDefault="00AA4CBC">
      <w:r>
        <w:separator/>
      </w:r>
    </w:p>
  </w:footnote>
  <w:footnote w:type="continuationSeparator" w:id="0">
    <w:p w:rsidR="00AA4CBC" w:rsidRDefault="00AA4CB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FAC" w:rsidRDefault="002A0FAC">
    <w:r>
      <w:cr/>
    </w:r>
  </w:p>
  <w:p w:rsidR="002A0FAC" w:rsidRDefault="002A0FAC"/>
  <w:p w:rsidR="002A0FAC" w:rsidRDefault="002A0FAC"/>
  <w:p w:rsidR="002A0FAC" w:rsidRDefault="002A0FAC"/>
  <w:p w:rsidR="002A0FAC" w:rsidRDefault="002A0FAC"/>
  <w:p w:rsidR="002A0FAC" w:rsidRDefault="002A0FAC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FAC" w:rsidRDefault="002A0FAC" w:rsidP="00F606B6">
    <w:pPr>
      <w:pStyle w:val="af"/>
      <w:pBdr>
        <w:bottom w:val="single" w:sz="6" w:space="1" w:color="auto"/>
      </w:pBdr>
      <w:rPr>
        <w:rFonts w:ascii="宋体" w:hAnsi="宋体"/>
        <w:lang w:eastAsia="zh-CN"/>
      </w:rPr>
    </w:pPr>
    <w:r w:rsidRPr="00F606B6">
      <w:rPr>
        <w:b/>
        <w:noProof/>
        <w:lang w:eastAsia="zh-CN"/>
      </w:rPr>
      <w:drawing>
        <wp:inline distT="0" distB="0" distL="0" distR="0" wp14:anchorId="0C464310" wp14:editId="7E87633F">
          <wp:extent cx="1466850" cy="468347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普及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FAC" w:rsidRDefault="002A0FAC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>
    <w:nsid w:val="000901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hybridMultilevel"/>
    <w:tmpl w:val="90AC8D7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D090CD5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hybridMultilevel"/>
    <w:tmpl w:val="FFF86B4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8D61C8"/>
    <w:multiLevelType w:val="hybridMultilevel"/>
    <w:tmpl w:val="61FA14B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C7469FC"/>
    <w:multiLevelType w:val="hybridMultilevel"/>
    <w:tmpl w:val="66146C1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D2E537E"/>
    <w:multiLevelType w:val="hybridMultilevel"/>
    <w:tmpl w:val="466862A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0D7B6425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hybridMultilevel"/>
    <w:tmpl w:val="3CEA25D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FAB52BA"/>
    <w:multiLevelType w:val="hybridMultilevel"/>
    <w:tmpl w:val="4E96462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>
    <w:nsid w:val="12AD3B70"/>
    <w:multiLevelType w:val="hybridMultilevel"/>
    <w:tmpl w:val="F94A215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480365B"/>
    <w:multiLevelType w:val="hybridMultilevel"/>
    <w:tmpl w:val="01465B2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5E3545A"/>
    <w:multiLevelType w:val="hybridMultilevel"/>
    <w:tmpl w:val="A9AA606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7">
    <w:nsid w:val="17166F0A"/>
    <w:multiLevelType w:val="hybridMultilevel"/>
    <w:tmpl w:val="78DE63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18E4112F"/>
    <w:multiLevelType w:val="hybridMultilevel"/>
    <w:tmpl w:val="F2B25E7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9B60BE6"/>
    <w:multiLevelType w:val="hybridMultilevel"/>
    <w:tmpl w:val="54E680E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0">
    <w:nsid w:val="1CE82073"/>
    <w:multiLevelType w:val="hybridMultilevel"/>
    <w:tmpl w:val="0C3E0848"/>
    <w:lvl w:ilvl="0" w:tplc="A3324BA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E0E34DC"/>
    <w:multiLevelType w:val="hybridMultilevel"/>
    <w:tmpl w:val="2A3A7D62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2">
    <w:nsid w:val="1FBA655F"/>
    <w:multiLevelType w:val="hybridMultilevel"/>
    <w:tmpl w:val="0068CE5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04A734E"/>
    <w:multiLevelType w:val="hybridMultilevel"/>
    <w:tmpl w:val="A5CCF21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4">
    <w:nsid w:val="22294A37"/>
    <w:multiLevelType w:val="hybridMultilevel"/>
    <w:tmpl w:val="A064B7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3121915"/>
    <w:multiLevelType w:val="hybridMultilevel"/>
    <w:tmpl w:val="287A5396"/>
    <w:lvl w:ilvl="0" w:tplc="289E7F6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35640A5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84E6294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286B5BC6"/>
    <w:multiLevelType w:val="hybridMultilevel"/>
    <w:tmpl w:val="137E2C3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9">
    <w:nsid w:val="28B56A01"/>
    <w:multiLevelType w:val="multilevel"/>
    <w:tmpl w:val="E9CCFC0A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>
    <w:nsid w:val="2D652AE2"/>
    <w:multiLevelType w:val="hybridMultilevel"/>
    <w:tmpl w:val="B2481F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2E216DC9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E8320A1"/>
    <w:multiLevelType w:val="hybridMultilevel"/>
    <w:tmpl w:val="DB04CAD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30B37E09"/>
    <w:multiLevelType w:val="hybridMultilevel"/>
    <w:tmpl w:val="D642289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4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5">
    <w:nsid w:val="37B96805"/>
    <w:multiLevelType w:val="hybridMultilevel"/>
    <w:tmpl w:val="A54847E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320726"/>
    <w:multiLevelType w:val="hybridMultilevel"/>
    <w:tmpl w:val="3B5A6A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B962B93"/>
    <w:multiLevelType w:val="hybridMultilevel"/>
    <w:tmpl w:val="DBE469F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8">
    <w:nsid w:val="3CE674AD"/>
    <w:multiLevelType w:val="hybridMultilevel"/>
    <w:tmpl w:val="A5483DA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9">
    <w:nsid w:val="3D897B67"/>
    <w:multiLevelType w:val="hybridMultilevel"/>
    <w:tmpl w:val="E6E45ABE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0">
    <w:nsid w:val="3E3F2CCE"/>
    <w:multiLevelType w:val="hybridMultilevel"/>
    <w:tmpl w:val="2FB0E7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1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42">
    <w:nsid w:val="401D5C9B"/>
    <w:multiLevelType w:val="hybridMultilevel"/>
    <w:tmpl w:val="E96447E8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3">
    <w:nsid w:val="40C8686A"/>
    <w:multiLevelType w:val="hybridMultilevel"/>
    <w:tmpl w:val="10280DC2"/>
    <w:lvl w:ilvl="0" w:tplc="04090003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4">
    <w:nsid w:val="44280757"/>
    <w:multiLevelType w:val="hybridMultilevel"/>
    <w:tmpl w:val="8C9A581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5">
    <w:nsid w:val="443E4C92"/>
    <w:multiLevelType w:val="multilevel"/>
    <w:tmpl w:val="6064583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6">
    <w:nsid w:val="44871F22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7">
    <w:nsid w:val="44971B2E"/>
    <w:multiLevelType w:val="hybridMultilevel"/>
    <w:tmpl w:val="490E2E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49685FA5"/>
    <w:multiLevelType w:val="hybridMultilevel"/>
    <w:tmpl w:val="EE06025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9">
    <w:nsid w:val="49D93F94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0">
    <w:nsid w:val="4A166B54"/>
    <w:multiLevelType w:val="hybridMultilevel"/>
    <w:tmpl w:val="A6489F5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1">
    <w:nsid w:val="4AF017CA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4C965034"/>
    <w:multiLevelType w:val="hybridMultilevel"/>
    <w:tmpl w:val="40F45C0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3">
    <w:nsid w:val="4ED7648F"/>
    <w:multiLevelType w:val="hybridMultilevel"/>
    <w:tmpl w:val="9F8C3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4FF648E6"/>
    <w:multiLevelType w:val="multilevel"/>
    <w:tmpl w:val="759EAEE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51D04E89"/>
    <w:multiLevelType w:val="hybridMultilevel"/>
    <w:tmpl w:val="2AF2003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6">
    <w:nsid w:val="55113B5C"/>
    <w:multiLevelType w:val="hybridMultilevel"/>
    <w:tmpl w:val="507063E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7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58">
    <w:nsid w:val="5A75053C"/>
    <w:multiLevelType w:val="hybridMultilevel"/>
    <w:tmpl w:val="8460F4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0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61">
    <w:nsid w:val="63224B9F"/>
    <w:multiLevelType w:val="hybridMultilevel"/>
    <w:tmpl w:val="A8A6891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2">
    <w:nsid w:val="66F17C89"/>
    <w:multiLevelType w:val="hybridMultilevel"/>
    <w:tmpl w:val="93EA1FD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3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64">
    <w:nsid w:val="696B6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5">
    <w:nsid w:val="6A603474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6">
    <w:nsid w:val="6B6545E2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69">
    <w:nsid w:val="70937FBC"/>
    <w:multiLevelType w:val="multilevel"/>
    <w:tmpl w:val="207449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pStyle w:val="21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0">
    <w:nsid w:val="72BE260F"/>
    <w:multiLevelType w:val="hybridMultilevel"/>
    <w:tmpl w:val="DEA4E11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1">
    <w:nsid w:val="73AE1BD6"/>
    <w:multiLevelType w:val="multilevel"/>
    <w:tmpl w:val="C690FFD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74704579"/>
    <w:multiLevelType w:val="hybridMultilevel"/>
    <w:tmpl w:val="02A2789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3">
    <w:nsid w:val="752D026E"/>
    <w:multiLevelType w:val="hybridMultilevel"/>
    <w:tmpl w:val="E508020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4">
    <w:nsid w:val="759942A7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130" w:hanging="420"/>
      </w:p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75">
    <w:nsid w:val="79E236AC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6">
    <w:nsid w:val="7AA67A41"/>
    <w:multiLevelType w:val="hybridMultilevel"/>
    <w:tmpl w:val="9432B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B30C5648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0F">
      <w:start w:val="1"/>
      <w:numFmt w:val="decimal"/>
      <w:lvlText w:val="%5.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7AE566A3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8">
    <w:nsid w:val="7B5A75F2"/>
    <w:multiLevelType w:val="hybridMultilevel"/>
    <w:tmpl w:val="8234A7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9">
    <w:nsid w:val="7C1628D8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7CF761FD"/>
    <w:multiLevelType w:val="hybridMultilevel"/>
    <w:tmpl w:val="82A8F336"/>
    <w:lvl w:ilvl="0" w:tplc="04090003">
      <w:start w:val="1"/>
      <w:numFmt w:val="bullet"/>
      <w:lvlText w:val="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81">
    <w:nsid w:val="7D516E5E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9"/>
  </w:num>
  <w:num w:numId="2">
    <w:abstractNumId w:val="0"/>
  </w:num>
  <w:num w:numId="3">
    <w:abstractNumId w:val="1"/>
  </w:num>
  <w:num w:numId="4">
    <w:abstractNumId w:val="57"/>
  </w:num>
  <w:num w:numId="5">
    <w:abstractNumId w:val="41"/>
  </w:num>
  <w:num w:numId="6">
    <w:abstractNumId w:val="63"/>
  </w:num>
  <w:num w:numId="7">
    <w:abstractNumId w:val="60"/>
  </w:num>
  <w:num w:numId="8">
    <w:abstractNumId w:val="68"/>
  </w:num>
  <w:num w:numId="9">
    <w:abstractNumId w:val="59"/>
  </w:num>
  <w:num w:numId="10">
    <w:abstractNumId w:val="34"/>
  </w:num>
  <w:num w:numId="11">
    <w:abstractNumId w:val="16"/>
  </w:num>
  <w:num w:numId="12">
    <w:abstractNumId w:val="67"/>
  </w:num>
  <w:num w:numId="13">
    <w:abstractNumId w:val="4"/>
  </w:num>
  <w:num w:numId="14">
    <w:abstractNumId w:val="25"/>
  </w:num>
  <w:num w:numId="15">
    <w:abstractNumId w:val="15"/>
  </w:num>
  <w:num w:numId="16">
    <w:abstractNumId w:val="72"/>
  </w:num>
  <w:num w:numId="17">
    <w:abstractNumId w:val="35"/>
  </w:num>
  <w:num w:numId="18">
    <w:abstractNumId w:val="12"/>
  </w:num>
  <w:num w:numId="19">
    <w:abstractNumId w:val="30"/>
  </w:num>
  <w:num w:numId="20">
    <w:abstractNumId w:val="24"/>
  </w:num>
  <w:num w:numId="21">
    <w:abstractNumId w:val="47"/>
  </w:num>
  <w:num w:numId="22">
    <w:abstractNumId w:val="13"/>
  </w:num>
  <w:num w:numId="23">
    <w:abstractNumId w:val="11"/>
  </w:num>
  <w:num w:numId="24">
    <w:abstractNumId w:val="62"/>
  </w:num>
  <w:num w:numId="25">
    <w:abstractNumId w:val="36"/>
  </w:num>
  <w:num w:numId="26">
    <w:abstractNumId w:val="73"/>
  </w:num>
  <w:num w:numId="27">
    <w:abstractNumId w:val="78"/>
  </w:num>
  <w:num w:numId="28">
    <w:abstractNumId w:val="9"/>
  </w:num>
  <w:num w:numId="29">
    <w:abstractNumId w:val="6"/>
  </w:num>
  <w:num w:numId="30">
    <w:abstractNumId w:val="58"/>
  </w:num>
  <w:num w:numId="31">
    <w:abstractNumId w:val="52"/>
  </w:num>
  <w:num w:numId="32">
    <w:abstractNumId w:val="48"/>
  </w:num>
  <w:num w:numId="33">
    <w:abstractNumId w:val="55"/>
  </w:num>
  <w:num w:numId="34">
    <w:abstractNumId w:val="23"/>
  </w:num>
  <w:num w:numId="35">
    <w:abstractNumId w:val="3"/>
  </w:num>
  <w:num w:numId="36">
    <w:abstractNumId w:val="22"/>
  </w:num>
  <w:num w:numId="37">
    <w:abstractNumId w:val="39"/>
  </w:num>
  <w:num w:numId="38">
    <w:abstractNumId w:val="17"/>
  </w:num>
  <w:num w:numId="39">
    <w:abstractNumId w:val="42"/>
  </w:num>
  <w:num w:numId="40">
    <w:abstractNumId w:val="53"/>
  </w:num>
  <w:num w:numId="41">
    <w:abstractNumId w:val="8"/>
  </w:num>
  <w:num w:numId="42">
    <w:abstractNumId w:val="7"/>
  </w:num>
  <w:num w:numId="43">
    <w:abstractNumId w:val="20"/>
  </w:num>
  <w:num w:numId="44">
    <w:abstractNumId w:val="69"/>
  </w:num>
  <w:num w:numId="45">
    <w:abstractNumId w:val="80"/>
  </w:num>
  <w:num w:numId="46">
    <w:abstractNumId w:val="5"/>
  </w:num>
  <w:num w:numId="47">
    <w:abstractNumId w:val="45"/>
  </w:num>
  <w:num w:numId="48">
    <w:abstractNumId w:val="28"/>
  </w:num>
  <w:num w:numId="49">
    <w:abstractNumId w:val="50"/>
  </w:num>
  <w:num w:numId="50">
    <w:abstractNumId w:val="70"/>
  </w:num>
  <w:num w:numId="51">
    <w:abstractNumId w:val="14"/>
  </w:num>
  <w:num w:numId="52">
    <w:abstractNumId w:val="54"/>
  </w:num>
  <w:num w:numId="53">
    <w:abstractNumId w:val="54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54">
    <w:abstractNumId w:val="27"/>
  </w:num>
  <w:num w:numId="55">
    <w:abstractNumId w:val="18"/>
  </w:num>
  <w:num w:numId="56">
    <w:abstractNumId w:val="81"/>
  </w:num>
  <w:num w:numId="57">
    <w:abstractNumId w:val="44"/>
  </w:num>
  <w:num w:numId="58">
    <w:abstractNumId w:val="74"/>
  </w:num>
  <w:num w:numId="59">
    <w:abstractNumId w:val="65"/>
  </w:num>
  <w:num w:numId="60">
    <w:abstractNumId w:val="10"/>
  </w:num>
  <w:num w:numId="61">
    <w:abstractNumId w:val="61"/>
  </w:num>
  <w:num w:numId="62">
    <w:abstractNumId w:val="75"/>
  </w:num>
  <w:num w:numId="63">
    <w:abstractNumId w:val="43"/>
  </w:num>
  <w:num w:numId="64">
    <w:abstractNumId w:val="32"/>
  </w:num>
  <w:num w:numId="65">
    <w:abstractNumId w:val="51"/>
  </w:num>
  <w:num w:numId="66">
    <w:abstractNumId w:val="77"/>
  </w:num>
  <w:num w:numId="67">
    <w:abstractNumId w:val="2"/>
  </w:num>
  <w:num w:numId="68">
    <w:abstractNumId w:val="33"/>
  </w:num>
  <w:num w:numId="69">
    <w:abstractNumId w:val="64"/>
  </w:num>
  <w:num w:numId="70">
    <w:abstractNumId w:val="46"/>
  </w:num>
  <w:num w:numId="71">
    <w:abstractNumId w:val="49"/>
  </w:num>
  <w:num w:numId="72">
    <w:abstractNumId w:val="71"/>
  </w:num>
  <w:num w:numId="73">
    <w:abstractNumId w:val="76"/>
  </w:num>
  <w:num w:numId="74">
    <w:abstractNumId w:val="79"/>
  </w:num>
  <w:num w:numId="75">
    <w:abstractNumId w:val="26"/>
  </w:num>
  <w:num w:numId="76">
    <w:abstractNumId w:val="31"/>
  </w:num>
  <w:num w:numId="77">
    <w:abstractNumId w:val="66"/>
  </w:num>
  <w:num w:numId="78">
    <w:abstractNumId w:val="21"/>
  </w:num>
  <w:num w:numId="79">
    <w:abstractNumId w:val="29"/>
  </w:num>
  <w:num w:numId="80">
    <w:abstractNumId w:val="67"/>
  </w:num>
  <w:num w:numId="81">
    <w:abstractNumId w:val="56"/>
  </w:num>
  <w:num w:numId="82">
    <w:abstractNumId w:val="38"/>
  </w:num>
  <w:num w:numId="83">
    <w:abstractNumId w:val="19"/>
  </w:num>
  <w:num w:numId="84">
    <w:abstractNumId w:val="37"/>
  </w:num>
  <w:num w:numId="85">
    <w:abstractNumId w:val="40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1"/>
  <w:proofState w:grammar="clean"/>
  <w:attachedTemplate r:id="rId1"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0584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39AF"/>
    <w:rsid w:val="000244C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641DA"/>
    <w:rsid w:val="00067D0D"/>
    <w:rsid w:val="00071A65"/>
    <w:rsid w:val="00071E03"/>
    <w:rsid w:val="00071F35"/>
    <w:rsid w:val="00073745"/>
    <w:rsid w:val="000758A2"/>
    <w:rsid w:val="00077507"/>
    <w:rsid w:val="000808CD"/>
    <w:rsid w:val="00082011"/>
    <w:rsid w:val="00082934"/>
    <w:rsid w:val="00082EB4"/>
    <w:rsid w:val="00085379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4965"/>
    <w:rsid w:val="000B53D7"/>
    <w:rsid w:val="000B5875"/>
    <w:rsid w:val="000B59F6"/>
    <w:rsid w:val="000B7DCD"/>
    <w:rsid w:val="000C00EC"/>
    <w:rsid w:val="000C0627"/>
    <w:rsid w:val="000C19F4"/>
    <w:rsid w:val="000C3161"/>
    <w:rsid w:val="000C6349"/>
    <w:rsid w:val="000C685B"/>
    <w:rsid w:val="000C7050"/>
    <w:rsid w:val="000C7115"/>
    <w:rsid w:val="000C77FE"/>
    <w:rsid w:val="000D03CF"/>
    <w:rsid w:val="000D2404"/>
    <w:rsid w:val="000D6323"/>
    <w:rsid w:val="000D7320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36F"/>
    <w:rsid w:val="00103442"/>
    <w:rsid w:val="00104194"/>
    <w:rsid w:val="0010424E"/>
    <w:rsid w:val="00106456"/>
    <w:rsid w:val="001068E8"/>
    <w:rsid w:val="001072BF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62B0"/>
    <w:rsid w:val="0012646F"/>
    <w:rsid w:val="00127D68"/>
    <w:rsid w:val="00130EAD"/>
    <w:rsid w:val="001320A3"/>
    <w:rsid w:val="00132C8F"/>
    <w:rsid w:val="00132DC9"/>
    <w:rsid w:val="001337CA"/>
    <w:rsid w:val="00134609"/>
    <w:rsid w:val="001362B5"/>
    <w:rsid w:val="00136304"/>
    <w:rsid w:val="00137B9D"/>
    <w:rsid w:val="00137DA7"/>
    <w:rsid w:val="00140277"/>
    <w:rsid w:val="00145671"/>
    <w:rsid w:val="001459F1"/>
    <w:rsid w:val="00150420"/>
    <w:rsid w:val="00150D71"/>
    <w:rsid w:val="00151203"/>
    <w:rsid w:val="00152030"/>
    <w:rsid w:val="001527C2"/>
    <w:rsid w:val="00153FFC"/>
    <w:rsid w:val="0015551B"/>
    <w:rsid w:val="00156C77"/>
    <w:rsid w:val="00157D1A"/>
    <w:rsid w:val="00161A11"/>
    <w:rsid w:val="00162220"/>
    <w:rsid w:val="0016239E"/>
    <w:rsid w:val="0016423F"/>
    <w:rsid w:val="001657C9"/>
    <w:rsid w:val="00165FB7"/>
    <w:rsid w:val="00166673"/>
    <w:rsid w:val="001702C1"/>
    <w:rsid w:val="00170805"/>
    <w:rsid w:val="0017091F"/>
    <w:rsid w:val="0017103A"/>
    <w:rsid w:val="00171CBE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5D7"/>
    <w:rsid w:val="00177DE4"/>
    <w:rsid w:val="001809FC"/>
    <w:rsid w:val="00182341"/>
    <w:rsid w:val="00187111"/>
    <w:rsid w:val="00187DC2"/>
    <w:rsid w:val="001903C3"/>
    <w:rsid w:val="001915F1"/>
    <w:rsid w:val="00192D31"/>
    <w:rsid w:val="00193AE8"/>
    <w:rsid w:val="00195819"/>
    <w:rsid w:val="001959BB"/>
    <w:rsid w:val="00197E38"/>
    <w:rsid w:val="001A17A4"/>
    <w:rsid w:val="001A21C2"/>
    <w:rsid w:val="001A2943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227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6D1F"/>
    <w:rsid w:val="00207A89"/>
    <w:rsid w:val="002110C5"/>
    <w:rsid w:val="00211CB1"/>
    <w:rsid w:val="0021328F"/>
    <w:rsid w:val="00215DAB"/>
    <w:rsid w:val="00217073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27395"/>
    <w:rsid w:val="002314D0"/>
    <w:rsid w:val="002342D9"/>
    <w:rsid w:val="00234BB7"/>
    <w:rsid w:val="0023622B"/>
    <w:rsid w:val="00236B91"/>
    <w:rsid w:val="00237545"/>
    <w:rsid w:val="00240D59"/>
    <w:rsid w:val="00240D5D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4CC8"/>
    <w:rsid w:val="0025571C"/>
    <w:rsid w:val="00260765"/>
    <w:rsid w:val="0026144D"/>
    <w:rsid w:val="00261BBA"/>
    <w:rsid w:val="002624B6"/>
    <w:rsid w:val="00265C38"/>
    <w:rsid w:val="0026675C"/>
    <w:rsid w:val="00266B5A"/>
    <w:rsid w:val="00266E04"/>
    <w:rsid w:val="00270375"/>
    <w:rsid w:val="00270B65"/>
    <w:rsid w:val="00271405"/>
    <w:rsid w:val="002717C8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46B8"/>
    <w:rsid w:val="00295D3B"/>
    <w:rsid w:val="00296E75"/>
    <w:rsid w:val="00297584"/>
    <w:rsid w:val="002A0581"/>
    <w:rsid w:val="002A0FAC"/>
    <w:rsid w:val="002A2815"/>
    <w:rsid w:val="002A313A"/>
    <w:rsid w:val="002A3FBA"/>
    <w:rsid w:val="002A4357"/>
    <w:rsid w:val="002A4E10"/>
    <w:rsid w:val="002B11CC"/>
    <w:rsid w:val="002B3A11"/>
    <w:rsid w:val="002B3A22"/>
    <w:rsid w:val="002B4C5A"/>
    <w:rsid w:val="002B532F"/>
    <w:rsid w:val="002B548F"/>
    <w:rsid w:val="002B60DC"/>
    <w:rsid w:val="002C0165"/>
    <w:rsid w:val="002C03F5"/>
    <w:rsid w:val="002C0EA6"/>
    <w:rsid w:val="002C1345"/>
    <w:rsid w:val="002C17F5"/>
    <w:rsid w:val="002C4027"/>
    <w:rsid w:val="002C41F6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382"/>
    <w:rsid w:val="002D6B96"/>
    <w:rsid w:val="002D78F9"/>
    <w:rsid w:val="002D7A5A"/>
    <w:rsid w:val="002E0344"/>
    <w:rsid w:val="002E154E"/>
    <w:rsid w:val="002E2B57"/>
    <w:rsid w:val="002E3473"/>
    <w:rsid w:val="002E34E4"/>
    <w:rsid w:val="002E3C25"/>
    <w:rsid w:val="002E41D4"/>
    <w:rsid w:val="002E56EC"/>
    <w:rsid w:val="002F03B6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4E34"/>
    <w:rsid w:val="003155C1"/>
    <w:rsid w:val="003163FC"/>
    <w:rsid w:val="00316460"/>
    <w:rsid w:val="003178CB"/>
    <w:rsid w:val="003217CB"/>
    <w:rsid w:val="00323E6A"/>
    <w:rsid w:val="003259A2"/>
    <w:rsid w:val="00327651"/>
    <w:rsid w:val="00327B58"/>
    <w:rsid w:val="00331EE4"/>
    <w:rsid w:val="0033217A"/>
    <w:rsid w:val="00332FB4"/>
    <w:rsid w:val="00333783"/>
    <w:rsid w:val="00336AB1"/>
    <w:rsid w:val="00337BDA"/>
    <w:rsid w:val="00337E8F"/>
    <w:rsid w:val="003405AF"/>
    <w:rsid w:val="00341824"/>
    <w:rsid w:val="00341B08"/>
    <w:rsid w:val="0034222B"/>
    <w:rsid w:val="00343535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FE2"/>
    <w:rsid w:val="00363749"/>
    <w:rsid w:val="00363CAC"/>
    <w:rsid w:val="0036431E"/>
    <w:rsid w:val="00366156"/>
    <w:rsid w:val="00366529"/>
    <w:rsid w:val="00371520"/>
    <w:rsid w:val="00371DD9"/>
    <w:rsid w:val="00371E25"/>
    <w:rsid w:val="003754C7"/>
    <w:rsid w:val="00377FFC"/>
    <w:rsid w:val="00380214"/>
    <w:rsid w:val="00380857"/>
    <w:rsid w:val="00380BF2"/>
    <w:rsid w:val="00381FB6"/>
    <w:rsid w:val="00382246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4FD3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319"/>
    <w:rsid w:val="003B1ADC"/>
    <w:rsid w:val="003B1B29"/>
    <w:rsid w:val="003B1FAE"/>
    <w:rsid w:val="003B3F34"/>
    <w:rsid w:val="003B4E23"/>
    <w:rsid w:val="003B5AF0"/>
    <w:rsid w:val="003B5E31"/>
    <w:rsid w:val="003B7BF0"/>
    <w:rsid w:val="003B7E4F"/>
    <w:rsid w:val="003C04F2"/>
    <w:rsid w:val="003C0674"/>
    <w:rsid w:val="003C3EB5"/>
    <w:rsid w:val="003C424F"/>
    <w:rsid w:val="003C4ACE"/>
    <w:rsid w:val="003C4C12"/>
    <w:rsid w:val="003C78D2"/>
    <w:rsid w:val="003C7E34"/>
    <w:rsid w:val="003D0CE9"/>
    <w:rsid w:val="003D0E8A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E7E82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32EC"/>
    <w:rsid w:val="004055BC"/>
    <w:rsid w:val="00407A73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413"/>
    <w:rsid w:val="00430F1C"/>
    <w:rsid w:val="00431449"/>
    <w:rsid w:val="004322F5"/>
    <w:rsid w:val="00432A43"/>
    <w:rsid w:val="00432D77"/>
    <w:rsid w:val="00433D9C"/>
    <w:rsid w:val="004344E8"/>
    <w:rsid w:val="0043557B"/>
    <w:rsid w:val="00435AD5"/>
    <w:rsid w:val="00437120"/>
    <w:rsid w:val="00440183"/>
    <w:rsid w:val="0044077C"/>
    <w:rsid w:val="0044414A"/>
    <w:rsid w:val="00444F64"/>
    <w:rsid w:val="0044587C"/>
    <w:rsid w:val="00445E44"/>
    <w:rsid w:val="0044622F"/>
    <w:rsid w:val="00450DC8"/>
    <w:rsid w:val="00450E29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957"/>
    <w:rsid w:val="00462E6B"/>
    <w:rsid w:val="00463886"/>
    <w:rsid w:val="004649DC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6B31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220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0982"/>
    <w:rsid w:val="004D1077"/>
    <w:rsid w:val="004D116F"/>
    <w:rsid w:val="004D17FD"/>
    <w:rsid w:val="004D228D"/>
    <w:rsid w:val="004D2A89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62C"/>
    <w:rsid w:val="004F19F5"/>
    <w:rsid w:val="004F1AB2"/>
    <w:rsid w:val="004F2F91"/>
    <w:rsid w:val="004F478D"/>
    <w:rsid w:val="004F78AF"/>
    <w:rsid w:val="00500175"/>
    <w:rsid w:val="005003F4"/>
    <w:rsid w:val="0050056F"/>
    <w:rsid w:val="00500A9D"/>
    <w:rsid w:val="005012E5"/>
    <w:rsid w:val="005019A9"/>
    <w:rsid w:val="00501D7C"/>
    <w:rsid w:val="005026A7"/>
    <w:rsid w:val="005028BF"/>
    <w:rsid w:val="00504B7E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197D"/>
    <w:rsid w:val="00532E30"/>
    <w:rsid w:val="005339F6"/>
    <w:rsid w:val="005345AF"/>
    <w:rsid w:val="005349EA"/>
    <w:rsid w:val="0053574A"/>
    <w:rsid w:val="005373AC"/>
    <w:rsid w:val="005406F9"/>
    <w:rsid w:val="005417F9"/>
    <w:rsid w:val="0054426B"/>
    <w:rsid w:val="005449E7"/>
    <w:rsid w:val="0054503E"/>
    <w:rsid w:val="00545CC0"/>
    <w:rsid w:val="005468B3"/>
    <w:rsid w:val="00550D2C"/>
    <w:rsid w:val="005528F1"/>
    <w:rsid w:val="00553335"/>
    <w:rsid w:val="005538E7"/>
    <w:rsid w:val="00554818"/>
    <w:rsid w:val="00556C18"/>
    <w:rsid w:val="00556E56"/>
    <w:rsid w:val="00557757"/>
    <w:rsid w:val="00557AD2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0D03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78B0"/>
    <w:rsid w:val="005A073D"/>
    <w:rsid w:val="005A0A48"/>
    <w:rsid w:val="005A1DFE"/>
    <w:rsid w:val="005A58EE"/>
    <w:rsid w:val="005A7E7C"/>
    <w:rsid w:val="005B0018"/>
    <w:rsid w:val="005B0967"/>
    <w:rsid w:val="005B0D82"/>
    <w:rsid w:val="005B2687"/>
    <w:rsid w:val="005B3042"/>
    <w:rsid w:val="005B5D1B"/>
    <w:rsid w:val="005C0D97"/>
    <w:rsid w:val="005C1A5A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1E0"/>
    <w:rsid w:val="005D14F2"/>
    <w:rsid w:val="005D245C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3B8"/>
    <w:rsid w:val="0060057C"/>
    <w:rsid w:val="00601617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664B"/>
    <w:rsid w:val="00640308"/>
    <w:rsid w:val="0064792F"/>
    <w:rsid w:val="00651624"/>
    <w:rsid w:val="00652665"/>
    <w:rsid w:val="00652843"/>
    <w:rsid w:val="006567C0"/>
    <w:rsid w:val="00657400"/>
    <w:rsid w:val="00660B19"/>
    <w:rsid w:val="00660DE3"/>
    <w:rsid w:val="00661E37"/>
    <w:rsid w:val="006708DF"/>
    <w:rsid w:val="00670F64"/>
    <w:rsid w:val="00673B9C"/>
    <w:rsid w:val="00677C39"/>
    <w:rsid w:val="00682FD9"/>
    <w:rsid w:val="00683F85"/>
    <w:rsid w:val="00687E9D"/>
    <w:rsid w:val="0069191E"/>
    <w:rsid w:val="00691953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1651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D7F86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FD"/>
    <w:rsid w:val="006F4A81"/>
    <w:rsid w:val="006F6FB8"/>
    <w:rsid w:val="007015CF"/>
    <w:rsid w:val="007028C8"/>
    <w:rsid w:val="007048EC"/>
    <w:rsid w:val="00705C87"/>
    <w:rsid w:val="00707F51"/>
    <w:rsid w:val="007106EE"/>
    <w:rsid w:val="00710FAD"/>
    <w:rsid w:val="00711359"/>
    <w:rsid w:val="00711992"/>
    <w:rsid w:val="007123F8"/>
    <w:rsid w:val="00712BAF"/>
    <w:rsid w:val="00712CF8"/>
    <w:rsid w:val="00714859"/>
    <w:rsid w:val="00714B99"/>
    <w:rsid w:val="00717DC2"/>
    <w:rsid w:val="00717ED0"/>
    <w:rsid w:val="0072197D"/>
    <w:rsid w:val="00722734"/>
    <w:rsid w:val="00722955"/>
    <w:rsid w:val="007235F3"/>
    <w:rsid w:val="00723895"/>
    <w:rsid w:val="00723FAC"/>
    <w:rsid w:val="00724276"/>
    <w:rsid w:val="00724742"/>
    <w:rsid w:val="00724AB8"/>
    <w:rsid w:val="00724CF1"/>
    <w:rsid w:val="00725120"/>
    <w:rsid w:val="0072628E"/>
    <w:rsid w:val="00726BD3"/>
    <w:rsid w:val="0072718B"/>
    <w:rsid w:val="00727C56"/>
    <w:rsid w:val="00727F41"/>
    <w:rsid w:val="007316CC"/>
    <w:rsid w:val="0073249C"/>
    <w:rsid w:val="0073252F"/>
    <w:rsid w:val="00733ACE"/>
    <w:rsid w:val="00733D83"/>
    <w:rsid w:val="00733DFB"/>
    <w:rsid w:val="00734A6A"/>
    <w:rsid w:val="00735338"/>
    <w:rsid w:val="00735611"/>
    <w:rsid w:val="00735C63"/>
    <w:rsid w:val="007373B4"/>
    <w:rsid w:val="00737431"/>
    <w:rsid w:val="00740746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3BD9"/>
    <w:rsid w:val="0075541E"/>
    <w:rsid w:val="00756266"/>
    <w:rsid w:val="0075698B"/>
    <w:rsid w:val="00757582"/>
    <w:rsid w:val="00757735"/>
    <w:rsid w:val="00757C91"/>
    <w:rsid w:val="007638C0"/>
    <w:rsid w:val="007642F5"/>
    <w:rsid w:val="007667C4"/>
    <w:rsid w:val="007702EB"/>
    <w:rsid w:val="007706A4"/>
    <w:rsid w:val="00770787"/>
    <w:rsid w:val="00770A12"/>
    <w:rsid w:val="0077108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939C0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1980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04A4"/>
    <w:rsid w:val="0081195B"/>
    <w:rsid w:val="00813411"/>
    <w:rsid w:val="00813613"/>
    <w:rsid w:val="00813C65"/>
    <w:rsid w:val="008146FE"/>
    <w:rsid w:val="00814AB4"/>
    <w:rsid w:val="00814F8A"/>
    <w:rsid w:val="0081514A"/>
    <w:rsid w:val="00815BE9"/>
    <w:rsid w:val="00815C40"/>
    <w:rsid w:val="0081655F"/>
    <w:rsid w:val="008167C2"/>
    <w:rsid w:val="0081787C"/>
    <w:rsid w:val="00817BB3"/>
    <w:rsid w:val="00817C20"/>
    <w:rsid w:val="00821E21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3F77"/>
    <w:rsid w:val="00837D64"/>
    <w:rsid w:val="008457FC"/>
    <w:rsid w:val="008475BE"/>
    <w:rsid w:val="00847E81"/>
    <w:rsid w:val="00851525"/>
    <w:rsid w:val="0085291D"/>
    <w:rsid w:val="00853236"/>
    <w:rsid w:val="00854BAD"/>
    <w:rsid w:val="0085508A"/>
    <w:rsid w:val="008553AB"/>
    <w:rsid w:val="00856098"/>
    <w:rsid w:val="00856790"/>
    <w:rsid w:val="008604A6"/>
    <w:rsid w:val="00860987"/>
    <w:rsid w:val="008619B5"/>
    <w:rsid w:val="00863A4D"/>
    <w:rsid w:val="008644CB"/>
    <w:rsid w:val="00866961"/>
    <w:rsid w:val="00866B47"/>
    <w:rsid w:val="00867736"/>
    <w:rsid w:val="00867F79"/>
    <w:rsid w:val="00870721"/>
    <w:rsid w:val="0087196D"/>
    <w:rsid w:val="0087236C"/>
    <w:rsid w:val="00873890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23D"/>
    <w:rsid w:val="00887FCF"/>
    <w:rsid w:val="00890771"/>
    <w:rsid w:val="00892852"/>
    <w:rsid w:val="00892E08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6945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5B3"/>
    <w:rsid w:val="0091441B"/>
    <w:rsid w:val="009171F9"/>
    <w:rsid w:val="009179AF"/>
    <w:rsid w:val="00917F1F"/>
    <w:rsid w:val="00921830"/>
    <w:rsid w:val="00923318"/>
    <w:rsid w:val="00923D83"/>
    <w:rsid w:val="00924CB0"/>
    <w:rsid w:val="00927EA2"/>
    <w:rsid w:val="00931AD9"/>
    <w:rsid w:val="00935597"/>
    <w:rsid w:val="009361EA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F88"/>
    <w:rsid w:val="00952917"/>
    <w:rsid w:val="009547A2"/>
    <w:rsid w:val="00957B15"/>
    <w:rsid w:val="00957E6C"/>
    <w:rsid w:val="0096030B"/>
    <w:rsid w:val="009616BA"/>
    <w:rsid w:val="00961A4D"/>
    <w:rsid w:val="00963B62"/>
    <w:rsid w:val="009648AA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2C7"/>
    <w:rsid w:val="00977C75"/>
    <w:rsid w:val="009801DB"/>
    <w:rsid w:val="0098179F"/>
    <w:rsid w:val="00982B0D"/>
    <w:rsid w:val="009831D2"/>
    <w:rsid w:val="00983C63"/>
    <w:rsid w:val="009851A6"/>
    <w:rsid w:val="00985302"/>
    <w:rsid w:val="009867AF"/>
    <w:rsid w:val="00986AEC"/>
    <w:rsid w:val="009906FB"/>
    <w:rsid w:val="009915A1"/>
    <w:rsid w:val="0099313E"/>
    <w:rsid w:val="00994875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4304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0514E"/>
    <w:rsid w:val="00A118E4"/>
    <w:rsid w:val="00A12E59"/>
    <w:rsid w:val="00A13F24"/>
    <w:rsid w:val="00A16040"/>
    <w:rsid w:val="00A16CA5"/>
    <w:rsid w:val="00A1725A"/>
    <w:rsid w:val="00A21EDA"/>
    <w:rsid w:val="00A223FD"/>
    <w:rsid w:val="00A23620"/>
    <w:rsid w:val="00A2545C"/>
    <w:rsid w:val="00A25CA9"/>
    <w:rsid w:val="00A27026"/>
    <w:rsid w:val="00A27D48"/>
    <w:rsid w:val="00A32260"/>
    <w:rsid w:val="00A324D8"/>
    <w:rsid w:val="00A3539D"/>
    <w:rsid w:val="00A35988"/>
    <w:rsid w:val="00A35D49"/>
    <w:rsid w:val="00A36827"/>
    <w:rsid w:val="00A41440"/>
    <w:rsid w:val="00A4195E"/>
    <w:rsid w:val="00A429BA"/>
    <w:rsid w:val="00A43F4B"/>
    <w:rsid w:val="00A44017"/>
    <w:rsid w:val="00A45E3A"/>
    <w:rsid w:val="00A46563"/>
    <w:rsid w:val="00A5112C"/>
    <w:rsid w:val="00A51424"/>
    <w:rsid w:val="00A5259D"/>
    <w:rsid w:val="00A54AF1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780"/>
    <w:rsid w:val="00AA3FAC"/>
    <w:rsid w:val="00AA4CB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028"/>
    <w:rsid w:val="00AB6282"/>
    <w:rsid w:val="00AC134C"/>
    <w:rsid w:val="00AC154D"/>
    <w:rsid w:val="00AC1568"/>
    <w:rsid w:val="00AC20F7"/>
    <w:rsid w:val="00AC2FBE"/>
    <w:rsid w:val="00AC31D8"/>
    <w:rsid w:val="00AC337A"/>
    <w:rsid w:val="00AC4C73"/>
    <w:rsid w:val="00AC57F6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E7D94"/>
    <w:rsid w:val="00AF0543"/>
    <w:rsid w:val="00AF1047"/>
    <w:rsid w:val="00AF1B2E"/>
    <w:rsid w:val="00AF2A00"/>
    <w:rsid w:val="00AF2F57"/>
    <w:rsid w:val="00AF34AD"/>
    <w:rsid w:val="00AF35F4"/>
    <w:rsid w:val="00AF3F60"/>
    <w:rsid w:val="00AF4576"/>
    <w:rsid w:val="00AF6790"/>
    <w:rsid w:val="00AF7339"/>
    <w:rsid w:val="00AF7E81"/>
    <w:rsid w:val="00B005A1"/>
    <w:rsid w:val="00B0121C"/>
    <w:rsid w:val="00B0377F"/>
    <w:rsid w:val="00B045D8"/>
    <w:rsid w:val="00B04626"/>
    <w:rsid w:val="00B04769"/>
    <w:rsid w:val="00B04EB7"/>
    <w:rsid w:val="00B06414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4A80"/>
    <w:rsid w:val="00B45D14"/>
    <w:rsid w:val="00B47E3E"/>
    <w:rsid w:val="00B5157A"/>
    <w:rsid w:val="00B526D4"/>
    <w:rsid w:val="00B55169"/>
    <w:rsid w:val="00B55676"/>
    <w:rsid w:val="00B5573A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0437"/>
    <w:rsid w:val="00B7184C"/>
    <w:rsid w:val="00B71CCD"/>
    <w:rsid w:val="00B72E98"/>
    <w:rsid w:val="00B73608"/>
    <w:rsid w:val="00B75ADF"/>
    <w:rsid w:val="00B76856"/>
    <w:rsid w:val="00B77B55"/>
    <w:rsid w:val="00B822C7"/>
    <w:rsid w:val="00B82AB5"/>
    <w:rsid w:val="00B8344F"/>
    <w:rsid w:val="00B85DCF"/>
    <w:rsid w:val="00B8770A"/>
    <w:rsid w:val="00B87CAA"/>
    <w:rsid w:val="00B901A4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0F23"/>
    <w:rsid w:val="00BB1264"/>
    <w:rsid w:val="00BB25F1"/>
    <w:rsid w:val="00BB3DA9"/>
    <w:rsid w:val="00BB4196"/>
    <w:rsid w:val="00BB58C1"/>
    <w:rsid w:val="00BC089D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011"/>
    <w:rsid w:val="00BE71CD"/>
    <w:rsid w:val="00BE7880"/>
    <w:rsid w:val="00BF191B"/>
    <w:rsid w:val="00BF3833"/>
    <w:rsid w:val="00BF3A0A"/>
    <w:rsid w:val="00BF47AE"/>
    <w:rsid w:val="00BF64A5"/>
    <w:rsid w:val="00BF6BAE"/>
    <w:rsid w:val="00C032F0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4515"/>
    <w:rsid w:val="00C950E3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57A9"/>
    <w:rsid w:val="00CC6804"/>
    <w:rsid w:val="00CD1C1C"/>
    <w:rsid w:val="00CD4A4D"/>
    <w:rsid w:val="00CD4B75"/>
    <w:rsid w:val="00CD702B"/>
    <w:rsid w:val="00CD75F6"/>
    <w:rsid w:val="00CD7761"/>
    <w:rsid w:val="00CD7FFD"/>
    <w:rsid w:val="00CE1351"/>
    <w:rsid w:val="00CE233E"/>
    <w:rsid w:val="00CE2348"/>
    <w:rsid w:val="00CE2723"/>
    <w:rsid w:val="00CE4435"/>
    <w:rsid w:val="00CE5486"/>
    <w:rsid w:val="00CE7411"/>
    <w:rsid w:val="00CF0008"/>
    <w:rsid w:val="00CF261E"/>
    <w:rsid w:val="00CF266F"/>
    <w:rsid w:val="00CF27FC"/>
    <w:rsid w:val="00CF48A4"/>
    <w:rsid w:val="00CF5FDA"/>
    <w:rsid w:val="00CF6BB7"/>
    <w:rsid w:val="00CF7480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075F4"/>
    <w:rsid w:val="00D07FAC"/>
    <w:rsid w:val="00D10499"/>
    <w:rsid w:val="00D111BA"/>
    <w:rsid w:val="00D13200"/>
    <w:rsid w:val="00D16563"/>
    <w:rsid w:val="00D17520"/>
    <w:rsid w:val="00D176CA"/>
    <w:rsid w:val="00D23C03"/>
    <w:rsid w:val="00D23F43"/>
    <w:rsid w:val="00D2494E"/>
    <w:rsid w:val="00D26ADA"/>
    <w:rsid w:val="00D303E0"/>
    <w:rsid w:val="00D3055E"/>
    <w:rsid w:val="00D365F3"/>
    <w:rsid w:val="00D3685D"/>
    <w:rsid w:val="00D375AE"/>
    <w:rsid w:val="00D40984"/>
    <w:rsid w:val="00D4122F"/>
    <w:rsid w:val="00D44881"/>
    <w:rsid w:val="00D451DF"/>
    <w:rsid w:val="00D467A0"/>
    <w:rsid w:val="00D4707F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76C98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3EBE"/>
    <w:rsid w:val="00DF4892"/>
    <w:rsid w:val="00DF592B"/>
    <w:rsid w:val="00E03D95"/>
    <w:rsid w:val="00E05C1D"/>
    <w:rsid w:val="00E060DC"/>
    <w:rsid w:val="00E06D76"/>
    <w:rsid w:val="00E11BF7"/>
    <w:rsid w:val="00E13D67"/>
    <w:rsid w:val="00E15C55"/>
    <w:rsid w:val="00E15F20"/>
    <w:rsid w:val="00E1629F"/>
    <w:rsid w:val="00E17299"/>
    <w:rsid w:val="00E1753A"/>
    <w:rsid w:val="00E2174C"/>
    <w:rsid w:val="00E22251"/>
    <w:rsid w:val="00E236AF"/>
    <w:rsid w:val="00E24321"/>
    <w:rsid w:val="00E25D58"/>
    <w:rsid w:val="00E27645"/>
    <w:rsid w:val="00E27A53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B04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327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089D"/>
    <w:rsid w:val="00EC36A3"/>
    <w:rsid w:val="00EC3B49"/>
    <w:rsid w:val="00EC49B1"/>
    <w:rsid w:val="00EC4BCF"/>
    <w:rsid w:val="00EC5602"/>
    <w:rsid w:val="00EC61D1"/>
    <w:rsid w:val="00ED1C9B"/>
    <w:rsid w:val="00ED2026"/>
    <w:rsid w:val="00ED26C7"/>
    <w:rsid w:val="00ED29BE"/>
    <w:rsid w:val="00ED60A7"/>
    <w:rsid w:val="00ED6CCC"/>
    <w:rsid w:val="00ED74B3"/>
    <w:rsid w:val="00ED74BB"/>
    <w:rsid w:val="00EE04F2"/>
    <w:rsid w:val="00EE0B5A"/>
    <w:rsid w:val="00EE0D5D"/>
    <w:rsid w:val="00EE1333"/>
    <w:rsid w:val="00EE2BC1"/>
    <w:rsid w:val="00EE3109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348"/>
    <w:rsid w:val="00EF46E6"/>
    <w:rsid w:val="00EF478C"/>
    <w:rsid w:val="00EF63F4"/>
    <w:rsid w:val="00EF7AAD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42C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3B2B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1895"/>
    <w:rsid w:val="00FA32CD"/>
    <w:rsid w:val="00FA4FCE"/>
    <w:rsid w:val="00FA68F8"/>
    <w:rsid w:val="00FB039B"/>
    <w:rsid w:val="00FB1448"/>
    <w:rsid w:val="00FB21D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0215"/>
    <w:rsid w:val="00FE36C2"/>
    <w:rsid w:val="00FE3871"/>
    <w:rsid w:val="00FF4922"/>
    <w:rsid w:val="00FF4C3B"/>
    <w:rsid w:val="00FF4D96"/>
    <w:rsid w:val="00FF51D8"/>
    <w:rsid w:val="00FF5BF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  <w:style w:type="character" w:styleId="afe">
    <w:name w:val="FollowedHyperlink"/>
    <w:basedOn w:val="a1"/>
    <w:semiHidden/>
    <w:unhideWhenUsed/>
    <w:rsid w:val="00892E0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  <w:style w:type="character" w:styleId="afe">
    <w:name w:val="FollowedHyperlink"/>
    <w:basedOn w:val="a1"/>
    <w:semiHidden/>
    <w:unhideWhenUsed/>
    <w:rsid w:val="00892E0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50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jpe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jpeg"/><Relationship Id="rId290" Type="http://schemas.openxmlformats.org/officeDocument/2006/relationships/image" Target="media/image281.jpeg"/><Relationship Id="rId304" Type="http://schemas.openxmlformats.org/officeDocument/2006/relationships/image" Target="media/image295.png"/><Relationship Id="rId325" Type="http://schemas.openxmlformats.org/officeDocument/2006/relationships/image" Target="media/image316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jpe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280" Type="http://schemas.openxmlformats.org/officeDocument/2006/relationships/image" Target="media/image271.jpeg"/><Relationship Id="rId315" Type="http://schemas.openxmlformats.org/officeDocument/2006/relationships/image" Target="media/image30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jpeg"/><Relationship Id="rId291" Type="http://schemas.openxmlformats.org/officeDocument/2006/relationships/image" Target="media/image282.jpeg"/><Relationship Id="rId305" Type="http://schemas.openxmlformats.org/officeDocument/2006/relationships/image" Target="media/image296.jpeg"/><Relationship Id="rId326" Type="http://schemas.openxmlformats.org/officeDocument/2006/relationships/image" Target="media/image317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jpeg"/><Relationship Id="rId316" Type="http://schemas.openxmlformats.org/officeDocument/2006/relationships/image" Target="media/image307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jpe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jpeg"/><Relationship Id="rId292" Type="http://schemas.openxmlformats.org/officeDocument/2006/relationships/image" Target="media/image283.png"/><Relationship Id="rId306" Type="http://schemas.openxmlformats.org/officeDocument/2006/relationships/image" Target="media/image297.jpe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jpeg"/><Relationship Id="rId298" Type="http://schemas.openxmlformats.org/officeDocument/2006/relationships/image" Target="media/image2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93" Type="http://schemas.openxmlformats.org/officeDocument/2006/relationships/image" Target="media/image284.jpeg"/><Relationship Id="rId302" Type="http://schemas.openxmlformats.org/officeDocument/2006/relationships/image" Target="media/image293.png"/><Relationship Id="rId307" Type="http://schemas.openxmlformats.org/officeDocument/2006/relationships/image" Target="media/image298.png"/><Relationship Id="rId323" Type="http://schemas.openxmlformats.org/officeDocument/2006/relationships/image" Target="media/image314.png"/><Relationship Id="rId32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3" Type="http://schemas.openxmlformats.org/officeDocument/2006/relationships/image" Target="media/image304.png"/><Relationship Id="rId318" Type="http://schemas.openxmlformats.org/officeDocument/2006/relationships/image" Target="media/image309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33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jpe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jpeg"/><Relationship Id="rId308" Type="http://schemas.openxmlformats.org/officeDocument/2006/relationships/image" Target="media/image299.png"/><Relationship Id="rId329" Type="http://schemas.openxmlformats.org/officeDocument/2006/relationships/header" Target="header2.xml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footer" Target="footer1.xml"/><Relationship Id="rId90" Type="http://schemas.openxmlformats.org/officeDocument/2006/relationships/image" Target="media/image81.jpe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jpeg"/><Relationship Id="rId309" Type="http://schemas.openxmlformats.org/officeDocument/2006/relationships/image" Target="media/image300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jpe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footer" Target="footer2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275" Type="http://schemas.openxmlformats.org/officeDocument/2006/relationships/image" Target="media/image266.png"/><Relationship Id="rId296" Type="http://schemas.openxmlformats.org/officeDocument/2006/relationships/image" Target="media/image287.jpe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jpe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jpe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jpe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jpeg"/><Relationship Id="rId332" Type="http://schemas.openxmlformats.org/officeDocument/2006/relationships/header" Target="header3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jpe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301" Type="http://schemas.openxmlformats.org/officeDocument/2006/relationships/image" Target="media/image292.png"/><Relationship Id="rId322" Type="http://schemas.openxmlformats.org/officeDocument/2006/relationships/image" Target="media/image313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404BA5-B141-42A3-82F9-9934FE7D7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7745</TotalTime>
  <Pages>282</Pages>
  <Words>12556</Words>
  <Characters>71572</Characters>
  <Application>Microsoft Office Word</Application>
  <DocSecurity>0</DocSecurity>
  <Lines>596</Lines>
  <Paragraphs>167</Paragraphs>
  <ScaleCrop>false</ScaleCrop>
  <Company>GMCC/HP</Company>
  <LinksUpToDate>false</LinksUpToDate>
  <CharactersWithSpaces>83961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root</cp:lastModifiedBy>
  <cp:revision>1458</cp:revision>
  <cp:lastPrinted>2014-07-02T08:47:00Z</cp:lastPrinted>
  <dcterms:created xsi:type="dcterms:W3CDTF">2016-12-16T02:43:00Z</dcterms:created>
  <dcterms:modified xsi:type="dcterms:W3CDTF">2017-07-31T11:15:00Z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